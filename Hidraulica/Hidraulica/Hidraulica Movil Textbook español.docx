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wmf" ContentType="image/x-wmf"/>
  <Default Extension="jpeg" ContentType="image/jpeg"/>
  <Override PartName="/word/header14.xml" ContentType="application/vnd.openxmlformats-officedocument.wordprocessingml.header+xml"/>
  <Override PartName="/word/header15.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58E4" w:rsidRPr="00A757DD" w:rsidRDefault="004E2FBD" w:rsidP="00E958E4">
      <w:pPr>
        <w:rPr>
          <w:b/>
          <w:sz w:val="32"/>
        </w:rPr>
      </w:pPr>
      <w:bookmarkStart w:id="0" w:name="_Toc277937781"/>
      <w:bookmarkStart w:id="1" w:name="_Toc278447734"/>
      <w:bookmarkStart w:id="2" w:name="_Toc305672521"/>
      <w:bookmarkStart w:id="3" w:name="_Toc306196758"/>
      <w:bookmarkStart w:id="4" w:name="_Toc308183613"/>
      <w:bookmarkStart w:id="5" w:name="_Toc308183974"/>
      <w:bookmarkStart w:id="6" w:name="_Toc309299709"/>
      <w:bookmarkStart w:id="7" w:name="_Toc309300028"/>
      <w:r>
        <w:rPr>
          <w:b/>
          <w:sz w:val="32"/>
          <w:lang w:eastAsia="zh-CN"/>
        </w:rPr>
        <w:pict>
          <v:shapetype id="_x0000_t202" coordsize="21600,21600" o:spt="202" path="m,l,21600r21600,l21600,xe">
            <v:stroke joinstyle="miter"/>
            <v:path gradientshapeok="t" o:connecttype="rect"/>
          </v:shapetype>
          <v:shape id="_x0000_s1323" type="#_x0000_t202" style="position:absolute;margin-left:2.45pt;margin-top:-6.95pt;width:280.55pt;height:52.95pt;z-index:251695616;mso-width-relative:margin;mso-height-relative:margin" filled="f" stroked="f">
            <v:textbox>
              <w:txbxContent>
                <w:p w:rsidR="00372370" w:rsidRPr="0003123E" w:rsidRDefault="00372370" w:rsidP="009F7143">
                  <w:pPr>
                    <w:spacing w:line="240" w:lineRule="auto"/>
                    <w:rPr>
                      <w:b/>
                      <w:sz w:val="40"/>
                      <w:szCs w:val="40"/>
                      <w:lang w:val="en-GB"/>
                    </w:rPr>
                  </w:pPr>
                  <w:r>
                    <w:rPr>
                      <w:b/>
                      <w:color w:val="auto"/>
                      <w:sz w:val="40"/>
                      <w:szCs w:val="40"/>
                      <w:lang w:val="en-GB"/>
                    </w:rPr>
                    <w:t>Libro de texto</w:t>
                  </w:r>
                </w:p>
              </w:txbxContent>
            </v:textbox>
          </v:shape>
        </w:pict>
      </w:r>
      <w:r>
        <w:rPr>
          <w:b/>
          <w:sz w:val="32"/>
          <w:lang w:eastAsia="zh-CN"/>
        </w:rPr>
        <w:pict>
          <v:shape id="_x0000_s1322" type="#_x0000_t202" style="position:absolute;margin-left:392.8pt;margin-top:693pt;width:91pt;height:22.2pt;z-index:251694592;mso-height-percent:200;mso-height-percent:200;mso-width-relative:margin;mso-height-relative:margin" stroked="f">
            <v:textbox style="mso-fit-shape-to-text:t">
              <w:txbxContent>
                <w:p w:rsidR="00372370" w:rsidRPr="0003123E" w:rsidRDefault="00372370" w:rsidP="009F7143">
                  <w:pPr>
                    <w:rPr>
                      <w:lang w:val="en-GB"/>
                    </w:rPr>
                  </w:pPr>
                  <w:r w:rsidRPr="0003123E">
                    <w:rPr>
                      <w:color w:val="auto"/>
                      <w:lang w:val="en-GB"/>
                    </w:rPr>
                    <w:t>Festo Didactic</w:t>
                  </w:r>
                </w:p>
              </w:txbxContent>
            </v:textbox>
          </v:shape>
        </w:pict>
      </w:r>
      <w:r>
        <w:rPr>
          <w:b/>
          <w:sz w:val="32"/>
          <w:lang w:eastAsia="zh-CN"/>
        </w:rPr>
        <w:pict>
          <v:shape id="_x0000_s1321" type="#_x0000_t202" style="position:absolute;margin-left:393.4pt;margin-top:116.05pt;width:122.3pt;height:37.2pt;z-index:251693568;mso-height-percent:200;mso-height-percent:200;mso-width-relative:margin;mso-height-relative:margin" stroked="f">
            <v:textbox style="mso-fit-shape-to-text:t">
              <w:txbxContent>
                <w:p w:rsidR="00372370" w:rsidRPr="00EA7421" w:rsidRDefault="00372370" w:rsidP="009F7143">
                  <w:pPr>
                    <w:rPr>
                      <w:b/>
                      <w:color w:val="auto"/>
                      <w:lang w:val="en-GB"/>
                    </w:rPr>
                  </w:pPr>
                  <w:r>
                    <w:rPr>
                      <w:b/>
                      <w:color w:val="auto"/>
                      <w:lang w:val="en-GB"/>
                    </w:rPr>
                    <w:t>Hidráulica Móvil</w:t>
                  </w:r>
                </w:p>
              </w:txbxContent>
            </v:textbox>
          </v:shape>
        </w:pict>
      </w:r>
    </w:p>
    <w:p w:rsidR="00E958E4" w:rsidRPr="00A757DD" w:rsidRDefault="00E958E4" w:rsidP="00E958E4">
      <w:pPr>
        <w:rPr>
          <w:b/>
          <w:sz w:val="32"/>
        </w:rPr>
      </w:pPr>
    </w:p>
    <w:p w:rsidR="00E958E4" w:rsidRPr="00A757DD" w:rsidRDefault="00E958E4" w:rsidP="00E958E4">
      <w:pPr>
        <w:rPr>
          <w:b/>
          <w:sz w:val="32"/>
        </w:rPr>
      </w:pPr>
    </w:p>
    <w:p w:rsidR="00E958E4" w:rsidRPr="00A757DD" w:rsidRDefault="00E958E4" w:rsidP="00E958E4">
      <w:pPr>
        <w:rPr>
          <w:b/>
          <w:sz w:val="32"/>
        </w:rPr>
      </w:pPr>
    </w:p>
    <w:p w:rsidR="00E958E4" w:rsidRPr="00A757DD" w:rsidRDefault="007B1E33" w:rsidP="00E958E4">
      <w:pPr>
        <w:rPr>
          <w:b/>
          <w:sz w:val="32"/>
        </w:rPr>
      </w:pPr>
      <w:r w:rsidRPr="00A757DD">
        <w:rPr>
          <w:b/>
          <w:noProof/>
          <w:sz w:val="32"/>
          <w:lang w:eastAsia="es-AR"/>
        </w:rPr>
        <w:drawing>
          <wp:anchor distT="0" distB="0" distL="114300" distR="114300" simplePos="0" relativeHeight="251690496" behindDoc="1" locked="0" layoutInCell="1" allowOverlap="1">
            <wp:simplePos x="0" y="0"/>
            <wp:positionH relativeFrom="column">
              <wp:posOffset>4785360</wp:posOffset>
            </wp:positionH>
            <wp:positionV relativeFrom="paragraph">
              <wp:posOffset>230505</wp:posOffset>
            </wp:positionV>
            <wp:extent cx="1544955" cy="281305"/>
            <wp:effectExtent l="19050" t="0" r="0" b="0"/>
            <wp:wrapNone/>
            <wp:docPr id="293" name="Imagen 29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Logo"/>
                    <pic:cNvPicPr>
                      <a:picLocks noChangeAspect="1" noChangeArrowheads="1"/>
                    </pic:cNvPicPr>
                  </pic:nvPicPr>
                  <pic:blipFill>
                    <a:blip r:embed="rId8" cstate="print"/>
                    <a:srcRect/>
                    <a:stretch>
                      <a:fillRect/>
                    </a:stretch>
                  </pic:blipFill>
                  <pic:spPr bwMode="auto">
                    <a:xfrm>
                      <a:off x="0" y="0"/>
                      <a:ext cx="1544955" cy="281305"/>
                    </a:xfrm>
                    <a:prstGeom prst="rect">
                      <a:avLst/>
                    </a:prstGeom>
                    <a:noFill/>
                    <a:ln w="9525">
                      <a:noFill/>
                      <a:miter lim="800000"/>
                      <a:headEnd/>
                      <a:tailEnd/>
                    </a:ln>
                  </pic:spPr>
                </pic:pic>
              </a:graphicData>
            </a:graphic>
          </wp:anchor>
        </w:drawing>
      </w:r>
    </w:p>
    <w:p w:rsidR="00E958E4" w:rsidRPr="00A757DD" w:rsidRDefault="00E958E4" w:rsidP="00E958E4">
      <w:pPr>
        <w:rPr>
          <w:b/>
          <w:sz w:val="32"/>
        </w:rPr>
      </w:pPr>
    </w:p>
    <w:p w:rsidR="00E958E4" w:rsidRPr="00A757DD" w:rsidRDefault="00E958E4" w:rsidP="00E958E4">
      <w:pPr>
        <w:rPr>
          <w:b/>
          <w:sz w:val="32"/>
        </w:rPr>
      </w:pPr>
    </w:p>
    <w:p w:rsidR="00E958E4" w:rsidRPr="00A757DD" w:rsidRDefault="00E958E4" w:rsidP="00E958E4">
      <w:pPr>
        <w:rPr>
          <w:b/>
          <w:sz w:val="32"/>
        </w:rPr>
      </w:pPr>
    </w:p>
    <w:p w:rsidR="00E958E4" w:rsidRPr="00A757DD" w:rsidRDefault="00E958E4" w:rsidP="00E958E4">
      <w:pPr>
        <w:rPr>
          <w:b/>
          <w:sz w:val="32"/>
        </w:rPr>
      </w:pPr>
    </w:p>
    <w:p w:rsidR="00E958E4" w:rsidRPr="00A757DD" w:rsidRDefault="00E958E4" w:rsidP="00E958E4">
      <w:pPr>
        <w:rPr>
          <w:b/>
          <w:sz w:val="32"/>
        </w:rPr>
      </w:pPr>
    </w:p>
    <w:p w:rsidR="00E958E4" w:rsidRPr="00A757DD" w:rsidRDefault="007B1E33" w:rsidP="00E958E4">
      <w:pPr>
        <w:spacing w:line="480" w:lineRule="auto"/>
      </w:pPr>
      <w:r w:rsidRPr="00A757DD">
        <w:rPr>
          <w:noProof/>
          <w:lang w:eastAsia="es-AR"/>
        </w:rPr>
        <w:drawing>
          <wp:anchor distT="0" distB="0" distL="114300" distR="114300" simplePos="0" relativeHeight="251692544" behindDoc="0" locked="0" layoutInCell="1" allowOverlap="1">
            <wp:simplePos x="0" y="0"/>
            <wp:positionH relativeFrom="column">
              <wp:posOffset>-344805</wp:posOffset>
            </wp:positionH>
            <wp:positionV relativeFrom="paragraph">
              <wp:posOffset>2115185</wp:posOffset>
            </wp:positionV>
            <wp:extent cx="4203700" cy="2765425"/>
            <wp:effectExtent l="19050" t="0" r="6350" b="0"/>
            <wp:wrapNone/>
            <wp:docPr id="296" name="Bild 1" descr="574165_Titel_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574165_Titel_01.wmf"/>
                    <pic:cNvPicPr>
                      <a:picLocks noChangeAspect="1" noChangeArrowheads="1"/>
                    </pic:cNvPicPr>
                  </pic:nvPicPr>
                  <pic:blipFill>
                    <a:blip r:embed="rId9" cstate="print"/>
                    <a:srcRect/>
                    <a:stretch>
                      <a:fillRect/>
                    </a:stretch>
                  </pic:blipFill>
                  <pic:spPr bwMode="auto">
                    <a:xfrm>
                      <a:off x="0" y="0"/>
                      <a:ext cx="4203700" cy="2765425"/>
                    </a:xfrm>
                    <a:prstGeom prst="rect">
                      <a:avLst/>
                    </a:prstGeom>
                    <a:noFill/>
                    <a:ln w="9525">
                      <a:noFill/>
                      <a:miter lim="800000"/>
                      <a:headEnd/>
                      <a:tailEnd/>
                    </a:ln>
                  </pic:spPr>
                </pic:pic>
              </a:graphicData>
            </a:graphic>
          </wp:anchor>
        </w:drawing>
      </w:r>
      <w:r w:rsidR="004E2FBD">
        <w:rPr>
          <w:lang w:eastAsia="zh-CN"/>
        </w:rPr>
        <w:pict>
          <v:rect id="_x0000_s1319" style="position:absolute;margin-left:-70pt;margin-top:-220.9pt;width:416.25pt;height:841.5pt;z-index:251691520;mso-position-horizontal-relative:text;mso-position-vertical-relative:text" fillcolor="#d8d8d8" stroked="f">
            <v:fill color2="fill darken(118)" rotate="t" angle="-45" method="linear sigma" type="gradient"/>
          </v:rect>
        </w:pict>
      </w:r>
    </w:p>
    <w:p w:rsidR="00E958E4" w:rsidRPr="00A757DD" w:rsidRDefault="00E958E4" w:rsidP="00E958E4"/>
    <w:p w:rsidR="00E958E4" w:rsidRPr="00A757DD" w:rsidRDefault="00E958E4" w:rsidP="00E958E4">
      <w:pPr>
        <w:pStyle w:val="BildFormel"/>
      </w:pPr>
    </w:p>
    <w:p w:rsidR="00E958E4" w:rsidRPr="00A757DD" w:rsidRDefault="00E958E4" w:rsidP="00E958E4"/>
    <w:p w:rsidR="00E958E4" w:rsidRPr="00A757DD" w:rsidRDefault="00E958E4" w:rsidP="00E958E4"/>
    <w:p w:rsidR="00E958E4" w:rsidRPr="00A757DD" w:rsidRDefault="00E958E4" w:rsidP="004A080E"/>
    <w:p w:rsidR="00E958E4" w:rsidRPr="00A757DD" w:rsidRDefault="00E958E4" w:rsidP="004A080E"/>
    <w:p w:rsidR="00401D2F" w:rsidRPr="00A757DD" w:rsidRDefault="00A53767" w:rsidP="00401D2F">
      <w:r w:rsidRPr="00A757DD">
        <w:br w:type="page"/>
      </w:r>
    </w:p>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401D2F" w:rsidRPr="00A757DD" w:rsidRDefault="00401D2F" w:rsidP="00401D2F"/>
    <w:p w:rsidR="00D42476" w:rsidRDefault="004018E6" w:rsidP="00401D2F">
      <w:pPr>
        <w:rPr>
          <w:lang w:val="en-GB"/>
        </w:rPr>
      </w:pPr>
      <w:r w:rsidRPr="00A757DD">
        <w:t>Versión</w:t>
      </w:r>
      <w:r w:rsidR="00401D2F" w:rsidRPr="00A757DD">
        <w:t xml:space="preserve">: </w:t>
      </w:r>
      <w:r w:rsidR="00401D2F" w:rsidRPr="00A757DD">
        <w:tab/>
        <w:t>1.0</w:t>
      </w:r>
      <w:r w:rsidR="00D42476" w:rsidRPr="00401D2F">
        <w:rPr>
          <w:lang w:val="en-GB"/>
        </w:rPr>
        <w:br/>
        <w:t>Auto</w:t>
      </w:r>
      <w:r w:rsidR="00D42476">
        <w:rPr>
          <w:lang w:val="en-GB"/>
        </w:rPr>
        <w:t xml:space="preserve">r: </w:t>
      </w:r>
      <w:r w:rsidR="00D42476">
        <w:rPr>
          <w:lang w:val="en-GB"/>
        </w:rPr>
        <w:tab/>
        <w:t>Levent Unan</w:t>
      </w:r>
    </w:p>
    <w:p w:rsidR="0057146E" w:rsidRPr="00A757DD" w:rsidRDefault="00D42476" w:rsidP="00401D2F">
      <w:r>
        <w:rPr>
          <w:lang w:val="en-GB"/>
        </w:rPr>
        <w:t>Traducción:   Meissinger, Sergio Luciano</w:t>
      </w:r>
      <w:r>
        <w:rPr>
          <w:lang w:val="en-GB"/>
        </w:rPr>
        <w:br/>
      </w:r>
    </w:p>
    <w:p w:rsidR="000573A6" w:rsidRPr="00A757DD" w:rsidRDefault="000573A6" w:rsidP="00401D2F"/>
    <w:p w:rsidR="00401D2F" w:rsidRPr="00A757DD" w:rsidRDefault="00401D2F" w:rsidP="00401D2F">
      <w:r w:rsidRPr="00A757DD">
        <w:br/>
      </w:r>
    </w:p>
    <w:p w:rsidR="00401D2F" w:rsidRPr="00A757DD" w:rsidRDefault="00401D2F" w:rsidP="00401D2F">
      <w:r w:rsidRPr="00A757DD">
        <w:br/>
        <w:t>© 201</w:t>
      </w:r>
      <w:r w:rsidR="009B7303">
        <w:t>3</w:t>
      </w:r>
      <w:r w:rsidRPr="00A757DD">
        <w:t xml:space="preserve"> Festo Didactic GmbH &amp; Co. KG</w:t>
      </w:r>
      <w:r w:rsidRPr="00A757DD">
        <w:br/>
      </w:r>
    </w:p>
    <w:p w:rsidR="00401D2F" w:rsidRPr="00A757DD" w:rsidRDefault="00401D2F" w:rsidP="00401D2F"/>
    <w:p w:rsidR="00E958E4" w:rsidRPr="00A757DD" w:rsidRDefault="00AA0856" w:rsidP="004A080E">
      <w:r w:rsidRPr="00A757DD">
        <w:t>Todos los derechos reservados. Ninguna parte de esta publicación puede ser reproducida, almacenada en sistemas de recuperación o transmitida en cualquier forma o por cualquier medio, ya sea electrónica, mecánica, fotocopia, grabación o cualquier otro, sin el permiso previo por escrito de la editorial.</w:t>
      </w:r>
    </w:p>
    <w:p w:rsidR="006D17BB" w:rsidRPr="00A757DD" w:rsidRDefault="00E958E4" w:rsidP="00401D2F">
      <w:pPr>
        <w:rPr>
          <w:b/>
          <w:sz w:val="28"/>
          <w:szCs w:val="28"/>
        </w:rPr>
      </w:pPr>
      <w:r w:rsidRPr="00A757DD">
        <w:br w:type="page"/>
      </w:r>
      <w:r w:rsidR="00A53767" w:rsidRPr="00A757DD">
        <w:rPr>
          <w:b/>
          <w:sz w:val="28"/>
          <w:szCs w:val="28"/>
        </w:rPr>
        <w:lastRenderedPageBreak/>
        <w:t>Conten</w:t>
      </w:r>
      <w:bookmarkEnd w:id="0"/>
      <w:bookmarkEnd w:id="1"/>
      <w:bookmarkEnd w:id="2"/>
      <w:bookmarkEnd w:id="3"/>
      <w:bookmarkEnd w:id="4"/>
      <w:bookmarkEnd w:id="5"/>
      <w:bookmarkEnd w:id="6"/>
      <w:bookmarkEnd w:id="7"/>
      <w:r w:rsidR="00AA0856" w:rsidRPr="00A757DD">
        <w:rPr>
          <w:b/>
          <w:sz w:val="28"/>
          <w:szCs w:val="28"/>
        </w:rPr>
        <w:t>idos</w:t>
      </w:r>
    </w:p>
    <w:p w:rsidR="00A73D3E" w:rsidRPr="00A757DD" w:rsidRDefault="00A73D3E" w:rsidP="00401D2F">
      <w:pPr>
        <w:rPr>
          <w:rFonts w:eastAsia="SimSun"/>
        </w:rPr>
      </w:pPr>
    </w:p>
    <w:p w:rsidR="00F47D4E" w:rsidRDefault="004E2FBD">
      <w:pPr>
        <w:pStyle w:val="TDC1"/>
        <w:tabs>
          <w:tab w:val="right" w:leader="underscore" w:pos="9060"/>
        </w:tabs>
        <w:rPr>
          <w:rFonts w:asciiTheme="minorHAnsi" w:eastAsiaTheme="minorEastAsia" w:hAnsiTheme="minorHAnsi" w:cstheme="minorBidi"/>
          <w:noProof/>
          <w:color w:val="auto"/>
          <w:sz w:val="22"/>
          <w:szCs w:val="22"/>
          <w:lang w:eastAsia="es-AR"/>
        </w:rPr>
      </w:pPr>
      <w:r w:rsidRPr="00A757DD">
        <w:fldChar w:fldCharType="begin"/>
      </w:r>
      <w:r w:rsidR="0087615E" w:rsidRPr="00A757DD">
        <w:instrText xml:space="preserve"> TOC \o "1-2" \h \z \u </w:instrText>
      </w:r>
      <w:r w:rsidRPr="00A757DD">
        <w:fldChar w:fldCharType="separate"/>
      </w:r>
      <w:hyperlink w:anchor="_Toc370981362" w:history="1">
        <w:r w:rsidR="00F47D4E" w:rsidRPr="00493AF7">
          <w:rPr>
            <w:rStyle w:val="Hipervnculo"/>
            <w:noProof/>
          </w:rPr>
          <w:t>1 Definición</w:t>
        </w:r>
        <w:r w:rsidR="00F47D4E">
          <w:rPr>
            <w:noProof/>
            <w:webHidden/>
          </w:rPr>
          <w:tab/>
        </w:r>
        <w:r>
          <w:rPr>
            <w:noProof/>
            <w:webHidden/>
          </w:rPr>
          <w:fldChar w:fldCharType="begin"/>
        </w:r>
        <w:r w:rsidR="00F47D4E">
          <w:rPr>
            <w:noProof/>
            <w:webHidden/>
          </w:rPr>
          <w:instrText xml:space="preserve"> PAGEREF _Toc370981362 \h </w:instrText>
        </w:r>
        <w:r>
          <w:rPr>
            <w:noProof/>
            <w:webHidden/>
          </w:rPr>
        </w:r>
        <w:r>
          <w:rPr>
            <w:noProof/>
            <w:webHidden/>
          </w:rPr>
          <w:fldChar w:fldCharType="separate"/>
        </w:r>
        <w:r w:rsidR="00F47D4E">
          <w:rPr>
            <w:noProof/>
            <w:webHidden/>
          </w:rPr>
          <w:t>5</w:t>
        </w:r>
        <w:r>
          <w:rPr>
            <w:noProof/>
            <w:webHidden/>
          </w:rPr>
          <w:fldChar w:fldCharType="end"/>
        </w:r>
      </w:hyperlink>
    </w:p>
    <w:p w:rsidR="00F47D4E" w:rsidRDefault="004E2FBD">
      <w:pPr>
        <w:pStyle w:val="TDC1"/>
        <w:tabs>
          <w:tab w:val="right" w:leader="underscore" w:pos="9060"/>
        </w:tabs>
        <w:rPr>
          <w:rFonts w:asciiTheme="minorHAnsi" w:eastAsiaTheme="minorEastAsia" w:hAnsiTheme="minorHAnsi" w:cstheme="minorBidi"/>
          <w:noProof/>
          <w:color w:val="auto"/>
          <w:sz w:val="22"/>
          <w:szCs w:val="22"/>
          <w:lang w:eastAsia="es-AR"/>
        </w:rPr>
      </w:pPr>
      <w:hyperlink w:anchor="_Toc370981363" w:history="1">
        <w:r w:rsidR="00F47D4E" w:rsidRPr="00493AF7">
          <w:rPr>
            <w:rStyle w:val="Hipervnculo"/>
            <w:noProof/>
          </w:rPr>
          <w:t>2 Fundamentos Hidráulicos</w:t>
        </w:r>
        <w:r w:rsidR="00F47D4E">
          <w:rPr>
            <w:noProof/>
            <w:webHidden/>
          </w:rPr>
          <w:tab/>
        </w:r>
        <w:r>
          <w:rPr>
            <w:noProof/>
            <w:webHidden/>
          </w:rPr>
          <w:fldChar w:fldCharType="begin"/>
        </w:r>
        <w:r w:rsidR="00F47D4E">
          <w:rPr>
            <w:noProof/>
            <w:webHidden/>
          </w:rPr>
          <w:instrText xml:space="preserve"> PAGEREF _Toc370981363 \h </w:instrText>
        </w:r>
        <w:r>
          <w:rPr>
            <w:noProof/>
            <w:webHidden/>
          </w:rPr>
        </w:r>
        <w:r>
          <w:rPr>
            <w:noProof/>
            <w:webHidden/>
          </w:rPr>
          <w:fldChar w:fldCharType="separate"/>
        </w:r>
        <w:r w:rsidR="00F47D4E">
          <w:rPr>
            <w:noProof/>
            <w:webHidden/>
          </w:rPr>
          <w:t>7</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64" w:history="1">
        <w:r w:rsidR="00F47D4E" w:rsidRPr="00493AF7">
          <w:rPr>
            <w:rStyle w:val="Hipervnculo"/>
            <w:noProof/>
          </w:rPr>
          <w:t>1 Presión, caudal, fundamentos de válvulas limitadoras.</w:t>
        </w:r>
        <w:r w:rsidR="00F47D4E">
          <w:rPr>
            <w:noProof/>
            <w:webHidden/>
          </w:rPr>
          <w:tab/>
        </w:r>
        <w:r>
          <w:rPr>
            <w:noProof/>
            <w:webHidden/>
          </w:rPr>
          <w:fldChar w:fldCharType="begin"/>
        </w:r>
        <w:r w:rsidR="00F47D4E">
          <w:rPr>
            <w:noProof/>
            <w:webHidden/>
          </w:rPr>
          <w:instrText xml:space="preserve"> PAGEREF _Toc370981364 \h </w:instrText>
        </w:r>
        <w:r>
          <w:rPr>
            <w:noProof/>
            <w:webHidden/>
          </w:rPr>
        </w:r>
        <w:r>
          <w:rPr>
            <w:noProof/>
            <w:webHidden/>
          </w:rPr>
          <w:fldChar w:fldCharType="separate"/>
        </w:r>
        <w:r w:rsidR="00F47D4E">
          <w:rPr>
            <w:noProof/>
            <w:webHidden/>
          </w:rPr>
          <w:t>7</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65" w:history="1">
        <w:r w:rsidR="00F47D4E" w:rsidRPr="00493AF7">
          <w:rPr>
            <w:rStyle w:val="Hipervnculo"/>
            <w:noProof/>
          </w:rPr>
          <w:t>2 Pérdida de carga (</w:t>
        </w:r>
        <w:r w:rsidR="00F47D4E" w:rsidRPr="00493AF7">
          <w:rPr>
            <w:rStyle w:val="Hipervnculo"/>
            <w:noProof/>
          </w:rPr>
          <w:sym w:font="Symbol" w:char="F044"/>
        </w:r>
        <w:r w:rsidR="00F47D4E" w:rsidRPr="00493AF7">
          <w:rPr>
            <w:rStyle w:val="Hipervnculo"/>
            <w:noProof/>
          </w:rPr>
          <w:t>p)</w:t>
        </w:r>
        <w:r w:rsidR="00F47D4E">
          <w:rPr>
            <w:noProof/>
            <w:webHidden/>
          </w:rPr>
          <w:tab/>
        </w:r>
        <w:r>
          <w:rPr>
            <w:noProof/>
            <w:webHidden/>
          </w:rPr>
          <w:fldChar w:fldCharType="begin"/>
        </w:r>
        <w:r w:rsidR="00F47D4E">
          <w:rPr>
            <w:noProof/>
            <w:webHidden/>
          </w:rPr>
          <w:instrText xml:space="preserve"> PAGEREF _Toc370981365 \h </w:instrText>
        </w:r>
        <w:r>
          <w:rPr>
            <w:noProof/>
            <w:webHidden/>
          </w:rPr>
        </w:r>
        <w:r>
          <w:rPr>
            <w:noProof/>
            <w:webHidden/>
          </w:rPr>
          <w:fldChar w:fldCharType="separate"/>
        </w:r>
        <w:r w:rsidR="00F47D4E">
          <w:rPr>
            <w:noProof/>
            <w:webHidden/>
          </w:rPr>
          <w:t>11</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66" w:history="1">
        <w:r w:rsidR="00F47D4E" w:rsidRPr="00493AF7">
          <w:rPr>
            <w:rStyle w:val="Hipervnculo"/>
            <w:noProof/>
          </w:rPr>
          <w:t>3 Generación de calor por pérdida de carga</w:t>
        </w:r>
        <w:r w:rsidR="00F47D4E">
          <w:rPr>
            <w:noProof/>
            <w:webHidden/>
          </w:rPr>
          <w:tab/>
        </w:r>
        <w:r>
          <w:rPr>
            <w:noProof/>
            <w:webHidden/>
          </w:rPr>
          <w:fldChar w:fldCharType="begin"/>
        </w:r>
        <w:r w:rsidR="00F47D4E">
          <w:rPr>
            <w:noProof/>
            <w:webHidden/>
          </w:rPr>
          <w:instrText xml:space="preserve"> PAGEREF _Toc370981366 \h </w:instrText>
        </w:r>
        <w:r>
          <w:rPr>
            <w:noProof/>
            <w:webHidden/>
          </w:rPr>
        </w:r>
        <w:r>
          <w:rPr>
            <w:noProof/>
            <w:webHidden/>
          </w:rPr>
          <w:fldChar w:fldCharType="separate"/>
        </w:r>
        <w:r w:rsidR="00F47D4E">
          <w:rPr>
            <w:noProof/>
            <w:webHidden/>
          </w:rPr>
          <w:t>13</w:t>
        </w:r>
        <w:r>
          <w:rPr>
            <w:noProof/>
            <w:webHidden/>
          </w:rPr>
          <w:fldChar w:fldCharType="end"/>
        </w:r>
      </w:hyperlink>
    </w:p>
    <w:p w:rsidR="00F47D4E" w:rsidRDefault="004E2FBD">
      <w:pPr>
        <w:pStyle w:val="TDC1"/>
        <w:tabs>
          <w:tab w:val="right" w:leader="underscore" w:pos="9060"/>
        </w:tabs>
        <w:rPr>
          <w:rFonts w:asciiTheme="minorHAnsi" w:eastAsiaTheme="minorEastAsia" w:hAnsiTheme="minorHAnsi" w:cstheme="minorBidi"/>
          <w:noProof/>
          <w:color w:val="auto"/>
          <w:sz w:val="22"/>
          <w:szCs w:val="22"/>
          <w:lang w:eastAsia="es-AR"/>
        </w:rPr>
      </w:pPr>
      <w:hyperlink w:anchor="_Toc370981367" w:history="1">
        <w:r w:rsidR="00F47D4E" w:rsidRPr="00493AF7">
          <w:rPr>
            <w:rStyle w:val="Hipervnculo"/>
            <w:noProof/>
          </w:rPr>
          <w:t>3 Sistemas hidráulicos circuitos cerrados</w:t>
        </w:r>
        <w:r w:rsidR="00F47D4E">
          <w:rPr>
            <w:noProof/>
            <w:webHidden/>
          </w:rPr>
          <w:tab/>
        </w:r>
        <w:r>
          <w:rPr>
            <w:noProof/>
            <w:webHidden/>
          </w:rPr>
          <w:fldChar w:fldCharType="begin"/>
        </w:r>
        <w:r w:rsidR="00F47D4E">
          <w:rPr>
            <w:noProof/>
            <w:webHidden/>
          </w:rPr>
          <w:instrText xml:space="preserve"> PAGEREF _Toc370981367 \h </w:instrText>
        </w:r>
        <w:r>
          <w:rPr>
            <w:noProof/>
            <w:webHidden/>
          </w:rPr>
        </w:r>
        <w:r>
          <w:rPr>
            <w:noProof/>
            <w:webHidden/>
          </w:rPr>
          <w:fldChar w:fldCharType="separate"/>
        </w:r>
        <w:r w:rsidR="00F47D4E">
          <w:rPr>
            <w:noProof/>
            <w:webHidden/>
          </w:rPr>
          <w:t>14</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68" w:history="1">
        <w:r w:rsidR="00F47D4E" w:rsidRPr="00493AF7">
          <w:rPr>
            <w:rStyle w:val="Hipervnculo"/>
            <w:noProof/>
          </w:rPr>
          <w:t>1 Construcción de un circuito cerrado</w:t>
        </w:r>
        <w:r w:rsidR="00F47D4E">
          <w:rPr>
            <w:noProof/>
            <w:webHidden/>
          </w:rPr>
          <w:tab/>
        </w:r>
        <w:r>
          <w:rPr>
            <w:noProof/>
            <w:webHidden/>
          </w:rPr>
          <w:fldChar w:fldCharType="begin"/>
        </w:r>
        <w:r w:rsidR="00F47D4E">
          <w:rPr>
            <w:noProof/>
            <w:webHidden/>
          </w:rPr>
          <w:instrText xml:space="preserve"> PAGEREF _Toc370981368 \h </w:instrText>
        </w:r>
        <w:r>
          <w:rPr>
            <w:noProof/>
            <w:webHidden/>
          </w:rPr>
        </w:r>
        <w:r>
          <w:rPr>
            <w:noProof/>
            <w:webHidden/>
          </w:rPr>
          <w:fldChar w:fldCharType="separate"/>
        </w:r>
        <w:r w:rsidR="00F47D4E">
          <w:rPr>
            <w:noProof/>
            <w:webHidden/>
          </w:rPr>
          <w:t>14</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69" w:history="1">
        <w:r w:rsidR="00F47D4E" w:rsidRPr="00493AF7">
          <w:rPr>
            <w:rStyle w:val="Hipervnculo"/>
            <w:noProof/>
          </w:rPr>
          <w:t>2 Bombas de circuito cerrado</w:t>
        </w:r>
        <w:r w:rsidR="00F47D4E">
          <w:rPr>
            <w:noProof/>
            <w:webHidden/>
          </w:rPr>
          <w:tab/>
        </w:r>
        <w:r>
          <w:rPr>
            <w:noProof/>
            <w:webHidden/>
          </w:rPr>
          <w:fldChar w:fldCharType="begin"/>
        </w:r>
        <w:r w:rsidR="00F47D4E">
          <w:rPr>
            <w:noProof/>
            <w:webHidden/>
          </w:rPr>
          <w:instrText xml:space="preserve"> PAGEREF _Toc370981369 \h </w:instrText>
        </w:r>
        <w:r>
          <w:rPr>
            <w:noProof/>
            <w:webHidden/>
          </w:rPr>
        </w:r>
        <w:r>
          <w:rPr>
            <w:noProof/>
            <w:webHidden/>
          </w:rPr>
          <w:fldChar w:fldCharType="separate"/>
        </w:r>
        <w:r w:rsidR="00F47D4E">
          <w:rPr>
            <w:noProof/>
            <w:webHidden/>
          </w:rPr>
          <w:t>17</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70" w:history="1">
        <w:r w:rsidR="00F47D4E" w:rsidRPr="00493AF7">
          <w:rPr>
            <w:rStyle w:val="Hipervnculo"/>
            <w:noProof/>
          </w:rPr>
          <w:t>3 Bomba de carga</w:t>
        </w:r>
        <w:r w:rsidR="00F47D4E">
          <w:rPr>
            <w:noProof/>
            <w:webHidden/>
          </w:rPr>
          <w:tab/>
        </w:r>
        <w:r>
          <w:rPr>
            <w:noProof/>
            <w:webHidden/>
          </w:rPr>
          <w:fldChar w:fldCharType="begin"/>
        </w:r>
        <w:r w:rsidR="00F47D4E">
          <w:rPr>
            <w:noProof/>
            <w:webHidden/>
          </w:rPr>
          <w:instrText xml:space="preserve"> PAGEREF _Toc370981370 \h </w:instrText>
        </w:r>
        <w:r>
          <w:rPr>
            <w:noProof/>
            <w:webHidden/>
          </w:rPr>
        </w:r>
        <w:r>
          <w:rPr>
            <w:noProof/>
            <w:webHidden/>
          </w:rPr>
          <w:fldChar w:fldCharType="separate"/>
        </w:r>
        <w:r w:rsidR="00F47D4E">
          <w:rPr>
            <w:noProof/>
            <w:webHidden/>
          </w:rPr>
          <w:t>20</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71" w:history="1">
        <w:r w:rsidR="00F47D4E" w:rsidRPr="00493AF7">
          <w:rPr>
            <w:rStyle w:val="Hipervnculo"/>
            <w:noProof/>
          </w:rPr>
          <w:t>4 Válvula de Enjuague</w:t>
        </w:r>
        <w:r w:rsidR="00F47D4E">
          <w:rPr>
            <w:noProof/>
            <w:webHidden/>
          </w:rPr>
          <w:tab/>
        </w:r>
        <w:r>
          <w:rPr>
            <w:noProof/>
            <w:webHidden/>
          </w:rPr>
          <w:fldChar w:fldCharType="begin"/>
        </w:r>
        <w:r w:rsidR="00F47D4E">
          <w:rPr>
            <w:noProof/>
            <w:webHidden/>
          </w:rPr>
          <w:instrText xml:space="preserve"> PAGEREF _Toc370981371 \h </w:instrText>
        </w:r>
        <w:r>
          <w:rPr>
            <w:noProof/>
            <w:webHidden/>
          </w:rPr>
        </w:r>
        <w:r>
          <w:rPr>
            <w:noProof/>
            <w:webHidden/>
          </w:rPr>
          <w:fldChar w:fldCharType="separate"/>
        </w:r>
        <w:r w:rsidR="00F47D4E">
          <w:rPr>
            <w:noProof/>
            <w:webHidden/>
          </w:rPr>
          <w:t>20</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72" w:history="1">
        <w:r w:rsidR="00F47D4E" w:rsidRPr="00493AF7">
          <w:rPr>
            <w:rStyle w:val="Hipervnculo"/>
            <w:noProof/>
          </w:rPr>
          <w:t>5 Válvula de choque</w:t>
        </w:r>
        <w:r w:rsidR="00F47D4E">
          <w:rPr>
            <w:noProof/>
            <w:webHidden/>
          </w:rPr>
          <w:tab/>
        </w:r>
        <w:r>
          <w:rPr>
            <w:noProof/>
            <w:webHidden/>
          </w:rPr>
          <w:fldChar w:fldCharType="begin"/>
        </w:r>
        <w:r w:rsidR="00F47D4E">
          <w:rPr>
            <w:noProof/>
            <w:webHidden/>
          </w:rPr>
          <w:instrText xml:space="preserve"> PAGEREF _Toc370981372 \h </w:instrText>
        </w:r>
        <w:r>
          <w:rPr>
            <w:noProof/>
            <w:webHidden/>
          </w:rPr>
        </w:r>
        <w:r>
          <w:rPr>
            <w:noProof/>
            <w:webHidden/>
          </w:rPr>
          <w:fldChar w:fldCharType="separate"/>
        </w:r>
        <w:r w:rsidR="00F47D4E">
          <w:rPr>
            <w:noProof/>
            <w:webHidden/>
          </w:rPr>
          <w:t>22</w:t>
        </w:r>
        <w:r>
          <w:rPr>
            <w:noProof/>
            <w:webHidden/>
          </w:rPr>
          <w:fldChar w:fldCharType="end"/>
        </w:r>
      </w:hyperlink>
    </w:p>
    <w:p w:rsidR="00F47D4E" w:rsidRDefault="004E2FBD">
      <w:pPr>
        <w:pStyle w:val="TDC1"/>
        <w:tabs>
          <w:tab w:val="right" w:leader="underscore" w:pos="9060"/>
        </w:tabs>
        <w:rPr>
          <w:rFonts w:asciiTheme="minorHAnsi" w:eastAsiaTheme="minorEastAsia" w:hAnsiTheme="minorHAnsi" w:cstheme="minorBidi"/>
          <w:noProof/>
          <w:color w:val="auto"/>
          <w:sz w:val="22"/>
          <w:szCs w:val="22"/>
          <w:lang w:eastAsia="es-AR"/>
        </w:rPr>
      </w:pPr>
      <w:hyperlink w:anchor="_Toc370981373" w:history="1">
        <w:r w:rsidR="00F47D4E" w:rsidRPr="00493AF7">
          <w:rPr>
            <w:rStyle w:val="Hipervnculo"/>
            <w:noProof/>
          </w:rPr>
          <w:t>4 Sistemas sensado de carga (Load Sensing)</w:t>
        </w:r>
        <w:r w:rsidR="00F47D4E">
          <w:rPr>
            <w:noProof/>
            <w:webHidden/>
          </w:rPr>
          <w:tab/>
        </w:r>
        <w:r>
          <w:rPr>
            <w:noProof/>
            <w:webHidden/>
          </w:rPr>
          <w:fldChar w:fldCharType="begin"/>
        </w:r>
        <w:r w:rsidR="00F47D4E">
          <w:rPr>
            <w:noProof/>
            <w:webHidden/>
          </w:rPr>
          <w:instrText xml:space="preserve"> PAGEREF _Toc370981373 \h </w:instrText>
        </w:r>
        <w:r>
          <w:rPr>
            <w:noProof/>
            <w:webHidden/>
          </w:rPr>
        </w:r>
        <w:r>
          <w:rPr>
            <w:noProof/>
            <w:webHidden/>
          </w:rPr>
          <w:fldChar w:fldCharType="separate"/>
        </w:r>
        <w:r w:rsidR="00F47D4E">
          <w:rPr>
            <w:noProof/>
            <w:webHidden/>
          </w:rPr>
          <w:t>23</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74" w:history="1">
        <w:r w:rsidR="00F47D4E" w:rsidRPr="00493AF7">
          <w:rPr>
            <w:rStyle w:val="Hipervnculo"/>
            <w:noProof/>
          </w:rPr>
          <w:t>1 Rendimiento bomba</w:t>
        </w:r>
        <w:r w:rsidR="00F47D4E">
          <w:rPr>
            <w:noProof/>
            <w:webHidden/>
          </w:rPr>
          <w:tab/>
        </w:r>
        <w:r>
          <w:rPr>
            <w:noProof/>
            <w:webHidden/>
          </w:rPr>
          <w:fldChar w:fldCharType="begin"/>
        </w:r>
        <w:r w:rsidR="00F47D4E">
          <w:rPr>
            <w:noProof/>
            <w:webHidden/>
          </w:rPr>
          <w:instrText xml:space="preserve"> PAGEREF _Toc370981374 \h </w:instrText>
        </w:r>
        <w:r>
          <w:rPr>
            <w:noProof/>
            <w:webHidden/>
          </w:rPr>
        </w:r>
        <w:r>
          <w:rPr>
            <w:noProof/>
            <w:webHidden/>
          </w:rPr>
          <w:fldChar w:fldCharType="separate"/>
        </w:r>
        <w:r w:rsidR="00F47D4E">
          <w:rPr>
            <w:noProof/>
            <w:webHidden/>
          </w:rPr>
          <w:t>23</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75" w:history="1">
        <w:r w:rsidR="00F47D4E" w:rsidRPr="00493AF7">
          <w:rPr>
            <w:rStyle w:val="Hipervnculo"/>
            <w:noProof/>
          </w:rPr>
          <w:t>2 Sistemas de sensado de carga</w:t>
        </w:r>
        <w:r w:rsidR="00F47D4E">
          <w:rPr>
            <w:noProof/>
            <w:webHidden/>
          </w:rPr>
          <w:tab/>
        </w:r>
        <w:r>
          <w:rPr>
            <w:noProof/>
            <w:webHidden/>
          </w:rPr>
          <w:fldChar w:fldCharType="begin"/>
        </w:r>
        <w:r w:rsidR="00F47D4E">
          <w:rPr>
            <w:noProof/>
            <w:webHidden/>
          </w:rPr>
          <w:instrText xml:space="preserve"> PAGEREF _Toc370981375 \h </w:instrText>
        </w:r>
        <w:r>
          <w:rPr>
            <w:noProof/>
            <w:webHidden/>
          </w:rPr>
        </w:r>
        <w:r>
          <w:rPr>
            <w:noProof/>
            <w:webHidden/>
          </w:rPr>
          <w:fldChar w:fldCharType="separate"/>
        </w:r>
        <w:r w:rsidR="00F47D4E">
          <w:rPr>
            <w:noProof/>
            <w:webHidden/>
          </w:rPr>
          <w:t>31</w:t>
        </w:r>
        <w:r>
          <w:rPr>
            <w:noProof/>
            <w:webHidden/>
          </w:rPr>
          <w:fldChar w:fldCharType="end"/>
        </w:r>
      </w:hyperlink>
    </w:p>
    <w:p w:rsidR="00F47D4E" w:rsidRDefault="004E2FBD">
      <w:pPr>
        <w:pStyle w:val="TDC1"/>
        <w:tabs>
          <w:tab w:val="right" w:leader="underscore" w:pos="9060"/>
        </w:tabs>
        <w:rPr>
          <w:rFonts w:asciiTheme="minorHAnsi" w:eastAsiaTheme="minorEastAsia" w:hAnsiTheme="minorHAnsi" w:cstheme="minorBidi"/>
          <w:noProof/>
          <w:color w:val="auto"/>
          <w:sz w:val="22"/>
          <w:szCs w:val="22"/>
          <w:lang w:eastAsia="es-AR"/>
        </w:rPr>
      </w:pPr>
      <w:hyperlink w:anchor="_Toc370981376" w:history="1">
        <w:r w:rsidR="00F47D4E" w:rsidRPr="00493AF7">
          <w:rPr>
            <w:rStyle w:val="Hipervnculo"/>
            <w:noProof/>
          </w:rPr>
          <w:t>5 Bombas de caudal variable</w:t>
        </w:r>
        <w:r w:rsidR="00F47D4E">
          <w:rPr>
            <w:noProof/>
            <w:webHidden/>
          </w:rPr>
          <w:tab/>
        </w:r>
        <w:r>
          <w:rPr>
            <w:noProof/>
            <w:webHidden/>
          </w:rPr>
          <w:fldChar w:fldCharType="begin"/>
        </w:r>
        <w:r w:rsidR="00F47D4E">
          <w:rPr>
            <w:noProof/>
            <w:webHidden/>
          </w:rPr>
          <w:instrText xml:space="preserve"> PAGEREF _Toc370981376 \h </w:instrText>
        </w:r>
        <w:r>
          <w:rPr>
            <w:noProof/>
            <w:webHidden/>
          </w:rPr>
        </w:r>
        <w:r>
          <w:rPr>
            <w:noProof/>
            <w:webHidden/>
          </w:rPr>
          <w:fldChar w:fldCharType="separate"/>
        </w:r>
        <w:r w:rsidR="00F47D4E">
          <w:rPr>
            <w:noProof/>
            <w:webHidden/>
          </w:rPr>
          <w:t>38</w:t>
        </w:r>
        <w:r>
          <w:rPr>
            <w:noProof/>
            <w:webHidden/>
          </w:rPr>
          <w:fldChar w:fldCharType="end"/>
        </w:r>
      </w:hyperlink>
    </w:p>
    <w:p w:rsidR="00F47D4E" w:rsidRDefault="004E2FBD">
      <w:pPr>
        <w:pStyle w:val="TDC1"/>
        <w:tabs>
          <w:tab w:val="right" w:leader="underscore" w:pos="9060"/>
        </w:tabs>
        <w:rPr>
          <w:rFonts w:asciiTheme="minorHAnsi" w:eastAsiaTheme="minorEastAsia" w:hAnsiTheme="minorHAnsi" w:cstheme="minorBidi"/>
          <w:noProof/>
          <w:color w:val="auto"/>
          <w:sz w:val="22"/>
          <w:szCs w:val="22"/>
          <w:lang w:eastAsia="es-AR"/>
        </w:rPr>
      </w:pPr>
      <w:hyperlink w:anchor="_Toc370981377" w:history="1">
        <w:r w:rsidR="00F47D4E" w:rsidRPr="00493AF7">
          <w:rPr>
            <w:rStyle w:val="Hipervnculo"/>
            <w:noProof/>
          </w:rPr>
          <w:t>6 Sistemas de descarga</w:t>
        </w:r>
        <w:r w:rsidR="00F47D4E">
          <w:rPr>
            <w:noProof/>
            <w:webHidden/>
          </w:rPr>
          <w:tab/>
        </w:r>
        <w:r>
          <w:rPr>
            <w:noProof/>
            <w:webHidden/>
          </w:rPr>
          <w:fldChar w:fldCharType="begin"/>
        </w:r>
        <w:r w:rsidR="00F47D4E">
          <w:rPr>
            <w:noProof/>
            <w:webHidden/>
          </w:rPr>
          <w:instrText xml:space="preserve"> PAGEREF _Toc370981377 \h </w:instrText>
        </w:r>
        <w:r>
          <w:rPr>
            <w:noProof/>
            <w:webHidden/>
          </w:rPr>
        </w:r>
        <w:r>
          <w:rPr>
            <w:noProof/>
            <w:webHidden/>
          </w:rPr>
          <w:fldChar w:fldCharType="separate"/>
        </w:r>
        <w:r w:rsidR="00F47D4E">
          <w:rPr>
            <w:noProof/>
            <w:webHidden/>
          </w:rPr>
          <w:t>43</w:t>
        </w:r>
        <w:r>
          <w:rPr>
            <w:noProof/>
            <w:webHidden/>
          </w:rPr>
          <w:fldChar w:fldCharType="end"/>
        </w:r>
      </w:hyperlink>
    </w:p>
    <w:p w:rsidR="00F47D4E" w:rsidRDefault="004E2FBD">
      <w:pPr>
        <w:pStyle w:val="TDC1"/>
        <w:tabs>
          <w:tab w:val="right" w:leader="underscore" w:pos="9060"/>
        </w:tabs>
        <w:rPr>
          <w:rFonts w:asciiTheme="minorHAnsi" w:eastAsiaTheme="minorEastAsia" w:hAnsiTheme="minorHAnsi" w:cstheme="minorBidi"/>
          <w:noProof/>
          <w:color w:val="auto"/>
          <w:sz w:val="22"/>
          <w:szCs w:val="22"/>
          <w:lang w:eastAsia="es-AR"/>
        </w:rPr>
      </w:pPr>
      <w:hyperlink w:anchor="_Toc370981378" w:history="1">
        <w:r w:rsidR="00F47D4E" w:rsidRPr="00493AF7">
          <w:rPr>
            <w:rStyle w:val="Hipervnculo"/>
            <w:noProof/>
          </w:rPr>
          <w:t>7 Válvulas divisoras de caudal</w:t>
        </w:r>
        <w:r w:rsidR="00F47D4E">
          <w:rPr>
            <w:noProof/>
            <w:webHidden/>
          </w:rPr>
          <w:tab/>
        </w:r>
        <w:r>
          <w:rPr>
            <w:noProof/>
            <w:webHidden/>
          </w:rPr>
          <w:fldChar w:fldCharType="begin"/>
        </w:r>
        <w:r w:rsidR="00F47D4E">
          <w:rPr>
            <w:noProof/>
            <w:webHidden/>
          </w:rPr>
          <w:instrText xml:space="preserve"> PAGEREF _Toc370981378 \h </w:instrText>
        </w:r>
        <w:r>
          <w:rPr>
            <w:noProof/>
            <w:webHidden/>
          </w:rPr>
        </w:r>
        <w:r>
          <w:rPr>
            <w:noProof/>
            <w:webHidden/>
          </w:rPr>
          <w:fldChar w:fldCharType="separate"/>
        </w:r>
        <w:r w:rsidR="00F47D4E">
          <w:rPr>
            <w:noProof/>
            <w:webHidden/>
          </w:rPr>
          <w:t>45</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79" w:history="1">
        <w:r w:rsidR="00F47D4E" w:rsidRPr="00493AF7">
          <w:rPr>
            <w:rStyle w:val="Hipervnculo"/>
            <w:noProof/>
          </w:rPr>
          <w:t>Embolo 50/50 divisor de caudal</w:t>
        </w:r>
        <w:r w:rsidR="00F47D4E">
          <w:rPr>
            <w:noProof/>
            <w:webHidden/>
          </w:rPr>
          <w:tab/>
        </w:r>
        <w:r>
          <w:rPr>
            <w:noProof/>
            <w:webHidden/>
          </w:rPr>
          <w:fldChar w:fldCharType="begin"/>
        </w:r>
        <w:r w:rsidR="00F47D4E">
          <w:rPr>
            <w:noProof/>
            <w:webHidden/>
          </w:rPr>
          <w:instrText xml:space="preserve"> PAGEREF _Toc370981379 \h </w:instrText>
        </w:r>
        <w:r>
          <w:rPr>
            <w:noProof/>
            <w:webHidden/>
          </w:rPr>
        </w:r>
        <w:r>
          <w:rPr>
            <w:noProof/>
            <w:webHidden/>
          </w:rPr>
          <w:fldChar w:fldCharType="separate"/>
        </w:r>
        <w:r w:rsidR="00F47D4E">
          <w:rPr>
            <w:noProof/>
            <w:webHidden/>
          </w:rPr>
          <w:t>46</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80" w:history="1">
        <w:r w:rsidR="00F47D4E" w:rsidRPr="00493AF7">
          <w:rPr>
            <w:rStyle w:val="Hipervnculo"/>
            <w:noProof/>
          </w:rPr>
          <w:t>1 Divisor de caudal rotativo</w:t>
        </w:r>
        <w:r w:rsidR="00F47D4E">
          <w:rPr>
            <w:noProof/>
            <w:webHidden/>
          </w:rPr>
          <w:tab/>
        </w:r>
        <w:r>
          <w:rPr>
            <w:noProof/>
            <w:webHidden/>
          </w:rPr>
          <w:fldChar w:fldCharType="begin"/>
        </w:r>
        <w:r w:rsidR="00F47D4E">
          <w:rPr>
            <w:noProof/>
            <w:webHidden/>
          </w:rPr>
          <w:instrText xml:space="preserve"> PAGEREF _Toc370981380 \h </w:instrText>
        </w:r>
        <w:r>
          <w:rPr>
            <w:noProof/>
            <w:webHidden/>
          </w:rPr>
        </w:r>
        <w:r>
          <w:rPr>
            <w:noProof/>
            <w:webHidden/>
          </w:rPr>
          <w:fldChar w:fldCharType="separate"/>
        </w:r>
        <w:r w:rsidR="00F47D4E">
          <w:rPr>
            <w:noProof/>
            <w:webHidden/>
          </w:rPr>
          <w:t>48</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81" w:history="1">
        <w:r w:rsidR="00F47D4E" w:rsidRPr="00493AF7">
          <w:rPr>
            <w:rStyle w:val="Hipervnculo"/>
            <w:noProof/>
          </w:rPr>
          <w:t>2 Divisor de caudal rotativo (multiplicación de presión)</w:t>
        </w:r>
        <w:r w:rsidR="00F47D4E">
          <w:rPr>
            <w:noProof/>
            <w:webHidden/>
          </w:rPr>
          <w:tab/>
        </w:r>
        <w:r>
          <w:rPr>
            <w:noProof/>
            <w:webHidden/>
          </w:rPr>
          <w:fldChar w:fldCharType="begin"/>
        </w:r>
        <w:r w:rsidR="00F47D4E">
          <w:rPr>
            <w:noProof/>
            <w:webHidden/>
          </w:rPr>
          <w:instrText xml:space="preserve"> PAGEREF _Toc370981381 \h </w:instrText>
        </w:r>
        <w:r>
          <w:rPr>
            <w:noProof/>
            <w:webHidden/>
          </w:rPr>
        </w:r>
        <w:r>
          <w:rPr>
            <w:noProof/>
            <w:webHidden/>
          </w:rPr>
          <w:fldChar w:fldCharType="separate"/>
        </w:r>
        <w:r w:rsidR="00F47D4E">
          <w:rPr>
            <w:noProof/>
            <w:webHidden/>
          </w:rPr>
          <w:t>49</w:t>
        </w:r>
        <w:r>
          <w:rPr>
            <w:noProof/>
            <w:webHidden/>
          </w:rPr>
          <w:fldChar w:fldCharType="end"/>
        </w:r>
      </w:hyperlink>
    </w:p>
    <w:p w:rsidR="00F47D4E" w:rsidRDefault="004E2FBD">
      <w:pPr>
        <w:pStyle w:val="TDC1"/>
        <w:tabs>
          <w:tab w:val="right" w:leader="underscore" w:pos="9060"/>
        </w:tabs>
        <w:rPr>
          <w:rFonts w:asciiTheme="minorHAnsi" w:eastAsiaTheme="minorEastAsia" w:hAnsiTheme="minorHAnsi" w:cstheme="minorBidi"/>
          <w:noProof/>
          <w:color w:val="auto"/>
          <w:sz w:val="22"/>
          <w:szCs w:val="22"/>
          <w:lang w:eastAsia="es-AR"/>
        </w:rPr>
      </w:pPr>
      <w:hyperlink w:anchor="_Toc370981382" w:history="1">
        <w:r w:rsidR="00F47D4E" w:rsidRPr="00493AF7">
          <w:rPr>
            <w:rStyle w:val="Hipervnculo"/>
            <w:noProof/>
          </w:rPr>
          <w:t>8 Bloques de válvulas móviles</w:t>
        </w:r>
        <w:r w:rsidR="00F47D4E">
          <w:rPr>
            <w:noProof/>
            <w:webHidden/>
          </w:rPr>
          <w:tab/>
        </w:r>
        <w:r>
          <w:rPr>
            <w:noProof/>
            <w:webHidden/>
          </w:rPr>
          <w:fldChar w:fldCharType="begin"/>
        </w:r>
        <w:r w:rsidR="00F47D4E">
          <w:rPr>
            <w:noProof/>
            <w:webHidden/>
          </w:rPr>
          <w:instrText xml:space="preserve"> PAGEREF _Toc370981382 \h </w:instrText>
        </w:r>
        <w:r>
          <w:rPr>
            <w:noProof/>
            <w:webHidden/>
          </w:rPr>
        </w:r>
        <w:r>
          <w:rPr>
            <w:noProof/>
            <w:webHidden/>
          </w:rPr>
          <w:fldChar w:fldCharType="separate"/>
        </w:r>
        <w:r w:rsidR="00F47D4E">
          <w:rPr>
            <w:noProof/>
            <w:webHidden/>
          </w:rPr>
          <w:t>51</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83" w:history="1">
        <w:r w:rsidR="00F47D4E" w:rsidRPr="00493AF7">
          <w:rPr>
            <w:rStyle w:val="Hipervnculo"/>
            <w:noProof/>
          </w:rPr>
          <w:t>1 Definición</w:t>
        </w:r>
        <w:r w:rsidR="00F47D4E">
          <w:rPr>
            <w:noProof/>
            <w:webHidden/>
          </w:rPr>
          <w:tab/>
        </w:r>
        <w:r>
          <w:rPr>
            <w:noProof/>
            <w:webHidden/>
          </w:rPr>
          <w:fldChar w:fldCharType="begin"/>
        </w:r>
        <w:r w:rsidR="00F47D4E">
          <w:rPr>
            <w:noProof/>
            <w:webHidden/>
          </w:rPr>
          <w:instrText xml:space="preserve"> PAGEREF _Toc370981383 \h </w:instrText>
        </w:r>
        <w:r>
          <w:rPr>
            <w:noProof/>
            <w:webHidden/>
          </w:rPr>
        </w:r>
        <w:r>
          <w:rPr>
            <w:noProof/>
            <w:webHidden/>
          </w:rPr>
          <w:fldChar w:fldCharType="separate"/>
        </w:r>
        <w:r w:rsidR="00F47D4E">
          <w:rPr>
            <w:noProof/>
            <w:webHidden/>
          </w:rPr>
          <w:t>51</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84" w:history="1">
        <w:r w:rsidR="00F47D4E" w:rsidRPr="00493AF7">
          <w:rPr>
            <w:rStyle w:val="Hipervnculo"/>
            <w:noProof/>
          </w:rPr>
          <w:t>2 Símbolo para una válvula móvil</w:t>
        </w:r>
        <w:r w:rsidR="00F47D4E">
          <w:rPr>
            <w:noProof/>
            <w:webHidden/>
          </w:rPr>
          <w:tab/>
        </w:r>
        <w:r>
          <w:rPr>
            <w:noProof/>
            <w:webHidden/>
          </w:rPr>
          <w:fldChar w:fldCharType="begin"/>
        </w:r>
        <w:r w:rsidR="00F47D4E">
          <w:rPr>
            <w:noProof/>
            <w:webHidden/>
          </w:rPr>
          <w:instrText xml:space="preserve"> PAGEREF _Toc370981384 \h </w:instrText>
        </w:r>
        <w:r>
          <w:rPr>
            <w:noProof/>
            <w:webHidden/>
          </w:rPr>
        </w:r>
        <w:r>
          <w:rPr>
            <w:noProof/>
            <w:webHidden/>
          </w:rPr>
          <w:fldChar w:fldCharType="separate"/>
        </w:r>
        <w:r w:rsidR="00F47D4E">
          <w:rPr>
            <w:noProof/>
            <w:webHidden/>
          </w:rPr>
          <w:t>53</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85" w:history="1">
        <w:r w:rsidR="00F47D4E" w:rsidRPr="00493AF7">
          <w:rPr>
            <w:rStyle w:val="Hipervnculo"/>
            <w:noProof/>
          </w:rPr>
          <w:t>3 Construcción de la válvula</w:t>
        </w:r>
        <w:r w:rsidR="00F47D4E">
          <w:rPr>
            <w:noProof/>
            <w:webHidden/>
          </w:rPr>
          <w:tab/>
        </w:r>
        <w:r>
          <w:rPr>
            <w:noProof/>
            <w:webHidden/>
          </w:rPr>
          <w:fldChar w:fldCharType="begin"/>
        </w:r>
        <w:r w:rsidR="00F47D4E">
          <w:rPr>
            <w:noProof/>
            <w:webHidden/>
          </w:rPr>
          <w:instrText xml:space="preserve"> PAGEREF _Toc370981385 \h </w:instrText>
        </w:r>
        <w:r>
          <w:rPr>
            <w:noProof/>
            <w:webHidden/>
          </w:rPr>
        </w:r>
        <w:r>
          <w:rPr>
            <w:noProof/>
            <w:webHidden/>
          </w:rPr>
          <w:fldChar w:fldCharType="separate"/>
        </w:r>
        <w:r w:rsidR="00F47D4E">
          <w:rPr>
            <w:noProof/>
            <w:webHidden/>
          </w:rPr>
          <w:t>54</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86" w:history="1">
        <w:r w:rsidR="00F47D4E" w:rsidRPr="00493AF7">
          <w:rPr>
            <w:rStyle w:val="Hipervnculo"/>
            <w:noProof/>
          </w:rPr>
          <w:t>4 Válvula direccional de embolo</w:t>
        </w:r>
        <w:r w:rsidR="00F47D4E">
          <w:rPr>
            <w:noProof/>
            <w:webHidden/>
          </w:rPr>
          <w:tab/>
        </w:r>
        <w:r>
          <w:rPr>
            <w:noProof/>
            <w:webHidden/>
          </w:rPr>
          <w:fldChar w:fldCharType="begin"/>
        </w:r>
        <w:r w:rsidR="00F47D4E">
          <w:rPr>
            <w:noProof/>
            <w:webHidden/>
          </w:rPr>
          <w:instrText xml:space="preserve"> PAGEREF _Toc370981386 \h </w:instrText>
        </w:r>
        <w:r>
          <w:rPr>
            <w:noProof/>
            <w:webHidden/>
          </w:rPr>
        </w:r>
        <w:r>
          <w:rPr>
            <w:noProof/>
            <w:webHidden/>
          </w:rPr>
          <w:fldChar w:fldCharType="separate"/>
        </w:r>
        <w:r w:rsidR="00F47D4E">
          <w:rPr>
            <w:noProof/>
            <w:webHidden/>
          </w:rPr>
          <w:t>56</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87" w:history="1">
        <w:r w:rsidR="00F47D4E" w:rsidRPr="00493AF7">
          <w:rPr>
            <w:rStyle w:val="Hipervnculo"/>
            <w:noProof/>
          </w:rPr>
          <w:t>5 Módulos laterales</w:t>
        </w:r>
        <w:r w:rsidR="00F47D4E">
          <w:rPr>
            <w:noProof/>
            <w:webHidden/>
          </w:rPr>
          <w:tab/>
        </w:r>
        <w:r>
          <w:rPr>
            <w:noProof/>
            <w:webHidden/>
          </w:rPr>
          <w:fldChar w:fldCharType="begin"/>
        </w:r>
        <w:r w:rsidR="00F47D4E">
          <w:rPr>
            <w:noProof/>
            <w:webHidden/>
          </w:rPr>
          <w:instrText xml:space="preserve"> PAGEREF _Toc370981387 \h </w:instrText>
        </w:r>
        <w:r>
          <w:rPr>
            <w:noProof/>
            <w:webHidden/>
          </w:rPr>
        </w:r>
        <w:r>
          <w:rPr>
            <w:noProof/>
            <w:webHidden/>
          </w:rPr>
          <w:fldChar w:fldCharType="separate"/>
        </w:r>
        <w:r w:rsidR="00F47D4E">
          <w:rPr>
            <w:noProof/>
            <w:webHidden/>
          </w:rPr>
          <w:t>59</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88" w:history="1">
        <w:r w:rsidR="00F47D4E" w:rsidRPr="00493AF7">
          <w:rPr>
            <w:rStyle w:val="Hipervnculo"/>
            <w:noProof/>
          </w:rPr>
          <w:t>6 Válvula de choque y anti cavitación</w:t>
        </w:r>
        <w:r w:rsidR="00F47D4E">
          <w:rPr>
            <w:noProof/>
            <w:webHidden/>
          </w:rPr>
          <w:tab/>
        </w:r>
        <w:r>
          <w:rPr>
            <w:noProof/>
            <w:webHidden/>
          </w:rPr>
          <w:fldChar w:fldCharType="begin"/>
        </w:r>
        <w:r w:rsidR="00F47D4E">
          <w:rPr>
            <w:noProof/>
            <w:webHidden/>
          </w:rPr>
          <w:instrText xml:space="preserve"> PAGEREF _Toc370981388 \h </w:instrText>
        </w:r>
        <w:r>
          <w:rPr>
            <w:noProof/>
            <w:webHidden/>
          </w:rPr>
        </w:r>
        <w:r>
          <w:rPr>
            <w:noProof/>
            <w:webHidden/>
          </w:rPr>
          <w:fldChar w:fldCharType="separate"/>
        </w:r>
        <w:r w:rsidR="00F47D4E">
          <w:rPr>
            <w:noProof/>
            <w:webHidden/>
          </w:rPr>
          <w:t>64</w:t>
        </w:r>
        <w:r>
          <w:rPr>
            <w:noProof/>
            <w:webHidden/>
          </w:rPr>
          <w:fldChar w:fldCharType="end"/>
        </w:r>
      </w:hyperlink>
    </w:p>
    <w:p w:rsidR="00F47D4E" w:rsidRDefault="004E2FBD">
      <w:pPr>
        <w:pStyle w:val="TDC1"/>
        <w:tabs>
          <w:tab w:val="right" w:leader="underscore" w:pos="9060"/>
        </w:tabs>
        <w:rPr>
          <w:rFonts w:asciiTheme="minorHAnsi" w:eastAsiaTheme="minorEastAsia" w:hAnsiTheme="minorHAnsi" w:cstheme="minorBidi"/>
          <w:noProof/>
          <w:color w:val="auto"/>
          <w:sz w:val="22"/>
          <w:szCs w:val="22"/>
          <w:lang w:eastAsia="es-AR"/>
        </w:rPr>
      </w:pPr>
      <w:hyperlink w:anchor="_Toc370981389" w:history="1">
        <w:r w:rsidR="00F47D4E" w:rsidRPr="00493AF7">
          <w:rPr>
            <w:rStyle w:val="Hipervnculo"/>
            <w:noProof/>
          </w:rPr>
          <w:t>9 Válvulas direccionales 6/3 y configuración de válvulas</w:t>
        </w:r>
        <w:r w:rsidR="00F47D4E">
          <w:rPr>
            <w:noProof/>
            <w:webHidden/>
          </w:rPr>
          <w:tab/>
        </w:r>
        <w:r>
          <w:rPr>
            <w:noProof/>
            <w:webHidden/>
          </w:rPr>
          <w:fldChar w:fldCharType="begin"/>
        </w:r>
        <w:r w:rsidR="00F47D4E">
          <w:rPr>
            <w:noProof/>
            <w:webHidden/>
          </w:rPr>
          <w:instrText xml:space="preserve"> PAGEREF _Toc370981389 \h </w:instrText>
        </w:r>
        <w:r>
          <w:rPr>
            <w:noProof/>
            <w:webHidden/>
          </w:rPr>
        </w:r>
        <w:r>
          <w:rPr>
            <w:noProof/>
            <w:webHidden/>
          </w:rPr>
          <w:fldChar w:fldCharType="separate"/>
        </w:r>
        <w:r w:rsidR="00F47D4E">
          <w:rPr>
            <w:noProof/>
            <w:webHidden/>
          </w:rPr>
          <w:t>67</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90" w:history="1">
        <w:r w:rsidR="00F47D4E" w:rsidRPr="00493AF7">
          <w:rPr>
            <w:rStyle w:val="Hipervnculo"/>
            <w:noProof/>
          </w:rPr>
          <w:t>1 Definición para válvulas 6/3</w:t>
        </w:r>
        <w:r w:rsidR="00F47D4E">
          <w:rPr>
            <w:noProof/>
            <w:webHidden/>
          </w:rPr>
          <w:tab/>
        </w:r>
        <w:r>
          <w:rPr>
            <w:noProof/>
            <w:webHidden/>
          </w:rPr>
          <w:fldChar w:fldCharType="begin"/>
        </w:r>
        <w:r w:rsidR="00F47D4E">
          <w:rPr>
            <w:noProof/>
            <w:webHidden/>
          </w:rPr>
          <w:instrText xml:space="preserve"> PAGEREF _Toc370981390 \h </w:instrText>
        </w:r>
        <w:r>
          <w:rPr>
            <w:noProof/>
            <w:webHidden/>
          </w:rPr>
        </w:r>
        <w:r>
          <w:rPr>
            <w:noProof/>
            <w:webHidden/>
          </w:rPr>
          <w:fldChar w:fldCharType="separate"/>
        </w:r>
        <w:r w:rsidR="00F47D4E">
          <w:rPr>
            <w:noProof/>
            <w:webHidden/>
          </w:rPr>
          <w:t>67</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91" w:history="1">
        <w:r w:rsidR="00F47D4E" w:rsidRPr="00493AF7">
          <w:rPr>
            <w:rStyle w:val="Hipervnculo"/>
            <w:noProof/>
          </w:rPr>
          <w:t>2 Configuración en paralelo</w:t>
        </w:r>
        <w:r w:rsidR="00F47D4E">
          <w:rPr>
            <w:noProof/>
            <w:webHidden/>
          </w:rPr>
          <w:tab/>
        </w:r>
        <w:r>
          <w:rPr>
            <w:noProof/>
            <w:webHidden/>
          </w:rPr>
          <w:fldChar w:fldCharType="begin"/>
        </w:r>
        <w:r w:rsidR="00F47D4E">
          <w:rPr>
            <w:noProof/>
            <w:webHidden/>
          </w:rPr>
          <w:instrText xml:space="preserve"> PAGEREF _Toc370981391 \h </w:instrText>
        </w:r>
        <w:r>
          <w:rPr>
            <w:noProof/>
            <w:webHidden/>
          </w:rPr>
        </w:r>
        <w:r>
          <w:rPr>
            <w:noProof/>
            <w:webHidden/>
          </w:rPr>
          <w:fldChar w:fldCharType="separate"/>
        </w:r>
        <w:r w:rsidR="00F47D4E">
          <w:rPr>
            <w:noProof/>
            <w:webHidden/>
          </w:rPr>
          <w:t>68</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92" w:history="1">
        <w:r w:rsidR="00F47D4E" w:rsidRPr="00493AF7">
          <w:rPr>
            <w:rStyle w:val="Hipervnculo"/>
            <w:noProof/>
          </w:rPr>
          <w:t>3 Configuración en tándem</w:t>
        </w:r>
        <w:r w:rsidR="00F47D4E">
          <w:rPr>
            <w:noProof/>
            <w:webHidden/>
          </w:rPr>
          <w:tab/>
        </w:r>
        <w:r>
          <w:rPr>
            <w:noProof/>
            <w:webHidden/>
          </w:rPr>
          <w:fldChar w:fldCharType="begin"/>
        </w:r>
        <w:r w:rsidR="00F47D4E">
          <w:rPr>
            <w:noProof/>
            <w:webHidden/>
          </w:rPr>
          <w:instrText xml:space="preserve"> PAGEREF _Toc370981392 \h </w:instrText>
        </w:r>
        <w:r>
          <w:rPr>
            <w:noProof/>
            <w:webHidden/>
          </w:rPr>
        </w:r>
        <w:r>
          <w:rPr>
            <w:noProof/>
            <w:webHidden/>
          </w:rPr>
          <w:fldChar w:fldCharType="separate"/>
        </w:r>
        <w:r w:rsidR="00F47D4E">
          <w:rPr>
            <w:noProof/>
            <w:webHidden/>
          </w:rPr>
          <w:t>69</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93" w:history="1">
        <w:r w:rsidR="00F47D4E" w:rsidRPr="00493AF7">
          <w:rPr>
            <w:rStyle w:val="Hipervnculo"/>
            <w:noProof/>
          </w:rPr>
          <w:t>4 Configuración en serie</w:t>
        </w:r>
        <w:r w:rsidR="00F47D4E">
          <w:rPr>
            <w:noProof/>
            <w:webHidden/>
          </w:rPr>
          <w:tab/>
        </w:r>
        <w:r>
          <w:rPr>
            <w:noProof/>
            <w:webHidden/>
          </w:rPr>
          <w:fldChar w:fldCharType="begin"/>
        </w:r>
        <w:r w:rsidR="00F47D4E">
          <w:rPr>
            <w:noProof/>
            <w:webHidden/>
          </w:rPr>
          <w:instrText xml:space="preserve"> PAGEREF _Toc370981393 \h </w:instrText>
        </w:r>
        <w:r>
          <w:rPr>
            <w:noProof/>
            <w:webHidden/>
          </w:rPr>
        </w:r>
        <w:r>
          <w:rPr>
            <w:noProof/>
            <w:webHidden/>
          </w:rPr>
          <w:fldChar w:fldCharType="separate"/>
        </w:r>
        <w:r w:rsidR="00F47D4E">
          <w:rPr>
            <w:noProof/>
            <w:webHidden/>
          </w:rPr>
          <w:t>70</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94" w:history="1">
        <w:r w:rsidR="00F47D4E" w:rsidRPr="00493AF7">
          <w:rPr>
            <w:rStyle w:val="Hipervnculo"/>
            <w:noProof/>
          </w:rPr>
          <w:t>5 Diseño básico de una válvula 6/3</w:t>
        </w:r>
        <w:r w:rsidR="00F47D4E">
          <w:rPr>
            <w:noProof/>
            <w:webHidden/>
          </w:rPr>
          <w:tab/>
        </w:r>
        <w:r>
          <w:rPr>
            <w:noProof/>
            <w:webHidden/>
          </w:rPr>
          <w:fldChar w:fldCharType="begin"/>
        </w:r>
        <w:r w:rsidR="00F47D4E">
          <w:rPr>
            <w:noProof/>
            <w:webHidden/>
          </w:rPr>
          <w:instrText xml:space="preserve"> PAGEREF _Toc370981394 \h </w:instrText>
        </w:r>
        <w:r>
          <w:rPr>
            <w:noProof/>
            <w:webHidden/>
          </w:rPr>
        </w:r>
        <w:r>
          <w:rPr>
            <w:noProof/>
            <w:webHidden/>
          </w:rPr>
          <w:fldChar w:fldCharType="separate"/>
        </w:r>
        <w:r w:rsidR="00F47D4E">
          <w:rPr>
            <w:noProof/>
            <w:webHidden/>
          </w:rPr>
          <w:t>71</w:t>
        </w:r>
        <w:r>
          <w:rPr>
            <w:noProof/>
            <w:webHidden/>
          </w:rPr>
          <w:fldChar w:fldCharType="end"/>
        </w:r>
      </w:hyperlink>
    </w:p>
    <w:p w:rsidR="00F47D4E" w:rsidRDefault="004E2FBD">
      <w:pPr>
        <w:pStyle w:val="TDC1"/>
        <w:tabs>
          <w:tab w:val="right" w:leader="underscore" w:pos="9060"/>
        </w:tabs>
        <w:rPr>
          <w:rFonts w:asciiTheme="minorHAnsi" w:eastAsiaTheme="minorEastAsia" w:hAnsiTheme="minorHAnsi" w:cstheme="minorBidi"/>
          <w:noProof/>
          <w:color w:val="auto"/>
          <w:sz w:val="22"/>
          <w:szCs w:val="22"/>
          <w:lang w:eastAsia="es-AR"/>
        </w:rPr>
      </w:pPr>
      <w:hyperlink w:anchor="_Toc370981395" w:history="1">
        <w:r w:rsidR="00F47D4E" w:rsidRPr="00493AF7">
          <w:rPr>
            <w:rStyle w:val="Hipervnculo"/>
            <w:noProof/>
          </w:rPr>
          <w:t>10 Compensación de presión</w:t>
        </w:r>
        <w:r w:rsidR="00F47D4E">
          <w:rPr>
            <w:noProof/>
            <w:webHidden/>
          </w:rPr>
          <w:tab/>
        </w:r>
        <w:r>
          <w:rPr>
            <w:noProof/>
            <w:webHidden/>
          </w:rPr>
          <w:fldChar w:fldCharType="begin"/>
        </w:r>
        <w:r w:rsidR="00F47D4E">
          <w:rPr>
            <w:noProof/>
            <w:webHidden/>
          </w:rPr>
          <w:instrText xml:space="preserve"> PAGEREF _Toc370981395 \h </w:instrText>
        </w:r>
        <w:r>
          <w:rPr>
            <w:noProof/>
            <w:webHidden/>
          </w:rPr>
        </w:r>
        <w:r>
          <w:rPr>
            <w:noProof/>
            <w:webHidden/>
          </w:rPr>
          <w:fldChar w:fldCharType="separate"/>
        </w:r>
        <w:r w:rsidR="00F47D4E">
          <w:rPr>
            <w:noProof/>
            <w:webHidden/>
          </w:rPr>
          <w:t>74</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96" w:history="1">
        <w:r w:rsidR="00F47D4E" w:rsidRPr="00493AF7">
          <w:rPr>
            <w:rStyle w:val="Hipervnculo"/>
            <w:noProof/>
          </w:rPr>
          <w:t>1 Pre-compensación</w:t>
        </w:r>
        <w:r w:rsidR="00F47D4E">
          <w:rPr>
            <w:noProof/>
            <w:webHidden/>
          </w:rPr>
          <w:tab/>
        </w:r>
        <w:r>
          <w:rPr>
            <w:noProof/>
            <w:webHidden/>
          </w:rPr>
          <w:fldChar w:fldCharType="begin"/>
        </w:r>
        <w:r w:rsidR="00F47D4E">
          <w:rPr>
            <w:noProof/>
            <w:webHidden/>
          </w:rPr>
          <w:instrText xml:space="preserve"> PAGEREF _Toc370981396 \h </w:instrText>
        </w:r>
        <w:r>
          <w:rPr>
            <w:noProof/>
            <w:webHidden/>
          </w:rPr>
        </w:r>
        <w:r>
          <w:rPr>
            <w:noProof/>
            <w:webHidden/>
          </w:rPr>
          <w:fldChar w:fldCharType="separate"/>
        </w:r>
        <w:r w:rsidR="00F47D4E">
          <w:rPr>
            <w:noProof/>
            <w:webHidden/>
          </w:rPr>
          <w:t>79</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97" w:history="1">
        <w:r w:rsidR="00F47D4E" w:rsidRPr="00493AF7">
          <w:rPr>
            <w:rStyle w:val="Hipervnculo"/>
            <w:noProof/>
          </w:rPr>
          <w:t>2 Post compensación</w:t>
        </w:r>
        <w:r w:rsidR="00F47D4E">
          <w:rPr>
            <w:noProof/>
            <w:webHidden/>
          </w:rPr>
          <w:tab/>
        </w:r>
        <w:r>
          <w:rPr>
            <w:noProof/>
            <w:webHidden/>
          </w:rPr>
          <w:fldChar w:fldCharType="begin"/>
        </w:r>
        <w:r w:rsidR="00F47D4E">
          <w:rPr>
            <w:noProof/>
            <w:webHidden/>
          </w:rPr>
          <w:instrText xml:space="preserve"> PAGEREF _Toc370981397 \h </w:instrText>
        </w:r>
        <w:r>
          <w:rPr>
            <w:noProof/>
            <w:webHidden/>
          </w:rPr>
        </w:r>
        <w:r>
          <w:rPr>
            <w:noProof/>
            <w:webHidden/>
          </w:rPr>
          <w:fldChar w:fldCharType="separate"/>
        </w:r>
        <w:r w:rsidR="00F47D4E">
          <w:rPr>
            <w:noProof/>
            <w:webHidden/>
          </w:rPr>
          <w:t>81</w:t>
        </w:r>
        <w:r>
          <w:rPr>
            <w:noProof/>
            <w:webHidden/>
          </w:rPr>
          <w:fldChar w:fldCharType="end"/>
        </w:r>
      </w:hyperlink>
    </w:p>
    <w:p w:rsidR="00F47D4E" w:rsidRDefault="004E2FBD">
      <w:pPr>
        <w:pStyle w:val="TDC1"/>
        <w:tabs>
          <w:tab w:val="right" w:leader="underscore" w:pos="9060"/>
        </w:tabs>
        <w:rPr>
          <w:rFonts w:asciiTheme="minorHAnsi" w:eastAsiaTheme="minorEastAsia" w:hAnsiTheme="minorHAnsi" w:cstheme="minorBidi"/>
          <w:noProof/>
          <w:color w:val="auto"/>
          <w:sz w:val="22"/>
          <w:szCs w:val="22"/>
          <w:lang w:eastAsia="es-AR"/>
        </w:rPr>
      </w:pPr>
      <w:hyperlink w:anchor="_Toc370981398" w:history="1">
        <w:r w:rsidR="00F47D4E" w:rsidRPr="00493AF7">
          <w:rPr>
            <w:rStyle w:val="Hipervnculo"/>
            <w:noProof/>
          </w:rPr>
          <w:t>11 Retención de cargas y control de movimientos</w:t>
        </w:r>
        <w:r w:rsidR="00F47D4E">
          <w:rPr>
            <w:noProof/>
            <w:webHidden/>
          </w:rPr>
          <w:tab/>
        </w:r>
        <w:r>
          <w:rPr>
            <w:noProof/>
            <w:webHidden/>
          </w:rPr>
          <w:fldChar w:fldCharType="begin"/>
        </w:r>
        <w:r w:rsidR="00F47D4E">
          <w:rPr>
            <w:noProof/>
            <w:webHidden/>
          </w:rPr>
          <w:instrText xml:space="preserve"> PAGEREF _Toc370981398 \h </w:instrText>
        </w:r>
        <w:r>
          <w:rPr>
            <w:noProof/>
            <w:webHidden/>
          </w:rPr>
        </w:r>
        <w:r>
          <w:rPr>
            <w:noProof/>
            <w:webHidden/>
          </w:rPr>
          <w:fldChar w:fldCharType="separate"/>
        </w:r>
        <w:r w:rsidR="00F47D4E">
          <w:rPr>
            <w:noProof/>
            <w:webHidden/>
          </w:rPr>
          <w:t>83</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399" w:history="1">
        <w:r w:rsidR="00F47D4E" w:rsidRPr="00493AF7">
          <w:rPr>
            <w:rStyle w:val="Hipervnculo"/>
            <w:noProof/>
          </w:rPr>
          <w:t>1 Válvula anti-retorno desbloqueable</w:t>
        </w:r>
        <w:r w:rsidR="00F47D4E">
          <w:rPr>
            <w:noProof/>
            <w:webHidden/>
          </w:rPr>
          <w:tab/>
        </w:r>
        <w:r>
          <w:rPr>
            <w:noProof/>
            <w:webHidden/>
          </w:rPr>
          <w:fldChar w:fldCharType="begin"/>
        </w:r>
        <w:r w:rsidR="00F47D4E">
          <w:rPr>
            <w:noProof/>
            <w:webHidden/>
          </w:rPr>
          <w:instrText xml:space="preserve"> PAGEREF _Toc370981399 \h </w:instrText>
        </w:r>
        <w:r>
          <w:rPr>
            <w:noProof/>
            <w:webHidden/>
          </w:rPr>
        </w:r>
        <w:r>
          <w:rPr>
            <w:noProof/>
            <w:webHidden/>
          </w:rPr>
          <w:fldChar w:fldCharType="separate"/>
        </w:r>
        <w:r w:rsidR="00F47D4E">
          <w:rPr>
            <w:noProof/>
            <w:webHidden/>
          </w:rPr>
          <w:t>83</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400" w:history="1">
        <w:r w:rsidR="00F47D4E" w:rsidRPr="00493AF7">
          <w:rPr>
            <w:rStyle w:val="Hipervnculo"/>
            <w:noProof/>
          </w:rPr>
          <w:t>2 Válvula de contrabalanceo de acción directa</w:t>
        </w:r>
        <w:r w:rsidR="00F47D4E">
          <w:rPr>
            <w:noProof/>
            <w:webHidden/>
          </w:rPr>
          <w:tab/>
        </w:r>
        <w:r>
          <w:rPr>
            <w:noProof/>
            <w:webHidden/>
          </w:rPr>
          <w:fldChar w:fldCharType="begin"/>
        </w:r>
        <w:r w:rsidR="00F47D4E">
          <w:rPr>
            <w:noProof/>
            <w:webHidden/>
          </w:rPr>
          <w:instrText xml:space="preserve"> PAGEREF _Toc370981400 \h </w:instrText>
        </w:r>
        <w:r>
          <w:rPr>
            <w:noProof/>
            <w:webHidden/>
          </w:rPr>
        </w:r>
        <w:r>
          <w:rPr>
            <w:noProof/>
            <w:webHidden/>
          </w:rPr>
          <w:fldChar w:fldCharType="separate"/>
        </w:r>
        <w:r w:rsidR="00F47D4E">
          <w:rPr>
            <w:noProof/>
            <w:webHidden/>
          </w:rPr>
          <w:t>84</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401" w:history="1">
        <w:r w:rsidR="00F47D4E" w:rsidRPr="00493AF7">
          <w:rPr>
            <w:rStyle w:val="Hipervnculo"/>
            <w:noProof/>
          </w:rPr>
          <w:t>3 Válvula de contrabalanceo desbloqueable (válvula pilotada)</w:t>
        </w:r>
        <w:r w:rsidR="00F47D4E">
          <w:rPr>
            <w:noProof/>
            <w:webHidden/>
          </w:rPr>
          <w:tab/>
        </w:r>
        <w:r>
          <w:rPr>
            <w:noProof/>
            <w:webHidden/>
          </w:rPr>
          <w:fldChar w:fldCharType="begin"/>
        </w:r>
        <w:r w:rsidR="00F47D4E">
          <w:rPr>
            <w:noProof/>
            <w:webHidden/>
          </w:rPr>
          <w:instrText xml:space="preserve"> PAGEREF _Toc370981401 \h </w:instrText>
        </w:r>
        <w:r>
          <w:rPr>
            <w:noProof/>
            <w:webHidden/>
          </w:rPr>
        </w:r>
        <w:r>
          <w:rPr>
            <w:noProof/>
            <w:webHidden/>
          </w:rPr>
          <w:fldChar w:fldCharType="separate"/>
        </w:r>
        <w:r w:rsidR="00F47D4E">
          <w:rPr>
            <w:noProof/>
            <w:webHidden/>
          </w:rPr>
          <w:t>87</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402" w:history="1">
        <w:r w:rsidR="00F47D4E" w:rsidRPr="00493AF7">
          <w:rPr>
            <w:rStyle w:val="Hipervnculo"/>
            <w:noProof/>
          </w:rPr>
          <w:t>4 Relación de areas</w:t>
        </w:r>
        <w:r w:rsidR="00F47D4E">
          <w:rPr>
            <w:noProof/>
            <w:webHidden/>
          </w:rPr>
          <w:tab/>
        </w:r>
        <w:r>
          <w:rPr>
            <w:noProof/>
            <w:webHidden/>
          </w:rPr>
          <w:fldChar w:fldCharType="begin"/>
        </w:r>
        <w:r w:rsidR="00F47D4E">
          <w:rPr>
            <w:noProof/>
            <w:webHidden/>
          </w:rPr>
          <w:instrText xml:space="preserve"> PAGEREF _Toc370981402 \h </w:instrText>
        </w:r>
        <w:r>
          <w:rPr>
            <w:noProof/>
            <w:webHidden/>
          </w:rPr>
        </w:r>
        <w:r>
          <w:rPr>
            <w:noProof/>
            <w:webHidden/>
          </w:rPr>
          <w:fldChar w:fldCharType="separate"/>
        </w:r>
        <w:r w:rsidR="00F47D4E">
          <w:rPr>
            <w:noProof/>
            <w:webHidden/>
          </w:rPr>
          <w:t>90</w:t>
        </w:r>
        <w:r>
          <w:rPr>
            <w:noProof/>
            <w:webHidden/>
          </w:rPr>
          <w:fldChar w:fldCharType="end"/>
        </w:r>
      </w:hyperlink>
    </w:p>
    <w:p w:rsidR="00F47D4E" w:rsidRDefault="004E2FBD">
      <w:pPr>
        <w:pStyle w:val="TDC1"/>
        <w:tabs>
          <w:tab w:val="right" w:leader="underscore" w:pos="9060"/>
        </w:tabs>
        <w:rPr>
          <w:rFonts w:asciiTheme="minorHAnsi" w:eastAsiaTheme="minorEastAsia" w:hAnsiTheme="minorHAnsi" w:cstheme="minorBidi"/>
          <w:noProof/>
          <w:color w:val="auto"/>
          <w:sz w:val="22"/>
          <w:szCs w:val="22"/>
          <w:lang w:eastAsia="es-AR"/>
        </w:rPr>
      </w:pPr>
      <w:hyperlink w:anchor="_Toc370981403" w:history="1">
        <w:r w:rsidR="00F47D4E" w:rsidRPr="00493AF7">
          <w:rPr>
            <w:rStyle w:val="Hipervnculo"/>
            <w:noProof/>
          </w:rPr>
          <w:t>12 Joystick Hidráulico</w:t>
        </w:r>
        <w:r w:rsidR="00F47D4E">
          <w:rPr>
            <w:noProof/>
            <w:webHidden/>
          </w:rPr>
          <w:tab/>
        </w:r>
        <w:r>
          <w:rPr>
            <w:noProof/>
            <w:webHidden/>
          </w:rPr>
          <w:fldChar w:fldCharType="begin"/>
        </w:r>
        <w:r w:rsidR="00F47D4E">
          <w:rPr>
            <w:noProof/>
            <w:webHidden/>
          </w:rPr>
          <w:instrText xml:space="preserve"> PAGEREF _Toc370981403 \h </w:instrText>
        </w:r>
        <w:r>
          <w:rPr>
            <w:noProof/>
            <w:webHidden/>
          </w:rPr>
        </w:r>
        <w:r>
          <w:rPr>
            <w:noProof/>
            <w:webHidden/>
          </w:rPr>
          <w:fldChar w:fldCharType="separate"/>
        </w:r>
        <w:r w:rsidR="00F47D4E">
          <w:rPr>
            <w:noProof/>
            <w:webHidden/>
          </w:rPr>
          <w:t>91</w:t>
        </w:r>
        <w:r>
          <w:rPr>
            <w:noProof/>
            <w:webHidden/>
          </w:rPr>
          <w:fldChar w:fldCharType="end"/>
        </w:r>
      </w:hyperlink>
    </w:p>
    <w:p w:rsidR="00F47D4E" w:rsidRDefault="004E2FBD">
      <w:pPr>
        <w:pStyle w:val="TDC1"/>
        <w:tabs>
          <w:tab w:val="right" w:leader="underscore" w:pos="9060"/>
        </w:tabs>
        <w:rPr>
          <w:rFonts w:asciiTheme="minorHAnsi" w:eastAsiaTheme="minorEastAsia" w:hAnsiTheme="minorHAnsi" w:cstheme="minorBidi"/>
          <w:noProof/>
          <w:color w:val="auto"/>
          <w:sz w:val="22"/>
          <w:szCs w:val="22"/>
          <w:lang w:eastAsia="es-AR"/>
        </w:rPr>
      </w:pPr>
      <w:hyperlink w:anchor="_Toc370981404" w:history="1">
        <w:r w:rsidR="00F47D4E" w:rsidRPr="00493AF7">
          <w:rPr>
            <w:rStyle w:val="Hipervnculo"/>
            <w:noProof/>
          </w:rPr>
          <w:t>13 Válvula prioritaria</w:t>
        </w:r>
        <w:r w:rsidR="00F47D4E">
          <w:rPr>
            <w:noProof/>
            <w:webHidden/>
          </w:rPr>
          <w:tab/>
        </w:r>
        <w:r>
          <w:rPr>
            <w:noProof/>
            <w:webHidden/>
          </w:rPr>
          <w:fldChar w:fldCharType="begin"/>
        </w:r>
        <w:r w:rsidR="00F47D4E">
          <w:rPr>
            <w:noProof/>
            <w:webHidden/>
          </w:rPr>
          <w:instrText xml:space="preserve"> PAGEREF _Toc370981404 \h </w:instrText>
        </w:r>
        <w:r>
          <w:rPr>
            <w:noProof/>
            <w:webHidden/>
          </w:rPr>
        </w:r>
        <w:r>
          <w:rPr>
            <w:noProof/>
            <w:webHidden/>
          </w:rPr>
          <w:fldChar w:fldCharType="separate"/>
        </w:r>
        <w:r w:rsidR="00F47D4E">
          <w:rPr>
            <w:noProof/>
            <w:webHidden/>
          </w:rPr>
          <w:t>94</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405" w:history="1">
        <w:r w:rsidR="00F47D4E" w:rsidRPr="00493AF7">
          <w:rPr>
            <w:rStyle w:val="Hipervnculo"/>
            <w:noProof/>
          </w:rPr>
          <w:t>1 Regulador de caudal de tres vías</w:t>
        </w:r>
        <w:r w:rsidR="00F47D4E">
          <w:rPr>
            <w:noProof/>
            <w:webHidden/>
          </w:rPr>
          <w:tab/>
        </w:r>
        <w:r>
          <w:rPr>
            <w:noProof/>
            <w:webHidden/>
          </w:rPr>
          <w:fldChar w:fldCharType="begin"/>
        </w:r>
        <w:r w:rsidR="00F47D4E">
          <w:rPr>
            <w:noProof/>
            <w:webHidden/>
          </w:rPr>
          <w:instrText xml:space="preserve"> PAGEREF _Toc370981405 \h </w:instrText>
        </w:r>
        <w:r>
          <w:rPr>
            <w:noProof/>
            <w:webHidden/>
          </w:rPr>
        </w:r>
        <w:r>
          <w:rPr>
            <w:noProof/>
            <w:webHidden/>
          </w:rPr>
          <w:fldChar w:fldCharType="separate"/>
        </w:r>
        <w:r w:rsidR="00F47D4E">
          <w:rPr>
            <w:noProof/>
            <w:webHidden/>
          </w:rPr>
          <w:t>94</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406" w:history="1">
        <w:r w:rsidR="00F47D4E" w:rsidRPr="00493AF7">
          <w:rPr>
            <w:rStyle w:val="Hipervnculo"/>
            <w:noProof/>
          </w:rPr>
          <w:t>2 Válvula prioritaria</w:t>
        </w:r>
        <w:r w:rsidR="00F47D4E">
          <w:rPr>
            <w:noProof/>
            <w:webHidden/>
          </w:rPr>
          <w:tab/>
        </w:r>
        <w:r>
          <w:rPr>
            <w:noProof/>
            <w:webHidden/>
          </w:rPr>
          <w:fldChar w:fldCharType="begin"/>
        </w:r>
        <w:r w:rsidR="00F47D4E">
          <w:rPr>
            <w:noProof/>
            <w:webHidden/>
          </w:rPr>
          <w:instrText xml:space="preserve"> PAGEREF _Toc370981406 \h </w:instrText>
        </w:r>
        <w:r>
          <w:rPr>
            <w:noProof/>
            <w:webHidden/>
          </w:rPr>
        </w:r>
        <w:r>
          <w:rPr>
            <w:noProof/>
            <w:webHidden/>
          </w:rPr>
          <w:fldChar w:fldCharType="separate"/>
        </w:r>
        <w:r w:rsidR="00F47D4E">
          <w:rPr>
            <w:noProof/>
            <w:webHidden/>
          </w:rPr>
          <w:t>96</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407" w:history="1">
        <w:r w:rsidR="00F47D4E" w:rsidRPr="00493AF7">
          <w:rPr>
            <w:rStyle w:val="Hipervnculo"/>
            <w:noProof/>
          </w:rPr>
          <w:t>3 Válvula prioritaria dinámica</w:t>
        </w:r>
        <w:r w:rsidR="00F47D4E">
          <w:rPr>
            <w:noProof/>
            <w:webHidden/>
          </w:rPr>
          <w:tab/>
        </w:r>
        <w:r>
          <w:rPr>
            <w:noProof/>
            <w:webHidden/>
          </w:rPr>
          <w:fldChar w:fldCharType="begin"/>
        </w:r>
        <w:r w:rsidR="00F47D4E">
          <w:rPr>
            <w:noProof/>
            <w:webHidden/>
          </w:rPr>
          <w:instrText xml:space="preserve"> PAGEREF _Toc370981407 \h </w:instrText>
        </w:r>
        <w:r>
          <w:rPr>
            <w:noProof/>
            <w:webHidden/>
          </w:rPr>
        </w:r>
        <w:r>
          <w:rPr>
            <w:noProof/>
            <w:webHidden/>
          </w:rPr>
          <w:fldChar w:fldCharType="separate"/>
        </w:r>
        <w:r w:rsidR="00F47D4E">
          <w:rPr>
            <w:noProof/>
            <w:webHidden/>
          </w:rPr>
          <w:t>97</w:t>
        </w:r>
        <w:r>
          <w:rPr>
            <w:noProof/>
            <w:webHidden/>
          </w:rPr>
          <w:fldChar w:fldCharType="end"/>
        </w:r>
      </w:hyperlink>
    </w:p>
    <w:p w:rsidR="00F47D4E" w:rsidRDefault="004E2FBD">
      <w:pPr>
        <w:pStyle w:val="TDC1"/>
        <w:tabs>
          <w:tab w:val="right" w:leader="underscore" w:pos="9060"/>
        </w:tabs>
        <w:rPr>
          <w:rFonts w:asciiTheme="minorHAnsi" w:eastAsiaTheme="minorEastAsia" w:hAnsiTheme="minorHAnsi" w:cstheme="minorBidi"/>
          <w:noProof/>
          <w:color w:val="auto"/>
          <w:sz w:val="22"/>
          <w:szCs w:val="22"/>
          <w:lang w:eastAsia="es-AR"/>
        </w:rPr>
      </w:pPr>
      <w:hyperlink w:anchor="_Toc370981408" w:history="1">
        <w:r w:rsidR="00F47D4E" w:rsidRPr="00493AF7">
          <w:rPr>
            <w:rStyle w:val="Hipervnculo"/>
            <w:noProof/>
          </w:rPr>
          <w:t>14 Dirección Hidráulica</w:t>
        </w:r>
        <w:r w:rsidR="00F47D4E">
          <w:rPr>
            <w:noProof/>
            <w:webHidden/>
          </w:rPr>
          <w:tab/>
        </w:r>
        <w:r>
          <w:rPr>
            <w:noProof/>
            <w:webHidden/>
          </w:rPr>
          <w:fldChar w:fldCharType="begin"/>
        </w:r>
        <w:r w:rsidR="00F47D4E">
          <w:rPr>
            <w:noProof/>
            <w:webHidden/>
          </w:rPr>
          <w:instrText xml:space="preserve"> PAGEREF _Toc370981408 \h </w:instrText>
        </w:r>
        <w:r>
          <w:rPr>
            <w:noProof/>
            <w:webHidden/>
          </w:rPr>
        </w:r>
        <w:r>
          <w:rPr>
            <w:noProof/>
            <w:webHidden/>
          </w:rPr>
          <w:fldChar w:fldCharType="separate"/>
        </w:r>
        <w:r w:rsidR="00F47D4E">
          <w:rPr>
            <w:noProof/>
            <w:webHidden/>
          </w:rPr>
          <w:t>99</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409" w:history="1">
        <w:r w:rsidR="00F47D4E" w:rsidRPr="00493AF7">
          <w:rPr>
            <w:rStyle w:val="Hipervnculo"/>
            <w:noProof/>
          </w:rPr>
          <w:t>1 Unidad de dirección (bocha direccional)</w:t>
        </w:r>
        <w:r w:rsidR="00F47D4E">
          <w:rPr>
            <w:noProof/>
            <w:webHidden/>
          </w:rPr>
          <w:tab/>
        </w:r>
        <w:r>
          <w:rPr>
            <w:noProof/>
            <w:webHidden/>
          </w:rPr>
          <w:fldChar w:fldCharType="begin"/>
        </w:r>
        <w:r w:rsidR="00F47D4E">
          <w:rPr>
            <w:noProof/>
            <w:webHidden/>
          </w:rPr>
          <w:instrText xml:space="preserve"> PAGEREF _Toc370981409 \h </w:instrText>
        </w:r>
        <w:r>
          <w:rPr>
            <w:noProof/>
            <w:webHidden/>
          </w:rPr>
        </w:r>
        <w:r>
          <w:rPr>
            <w:noProof/>
            <w:webHidden/>
          </w:rPr>
          <w:fldChar w:fldCharType="separate"/>
        </w:r>
        <w:r w:rsidR="00F47D4E">
          <w:rPr>
            <w:noProof/>
            <w:webHidden/>
          </w:rPr>
          <w:t>99</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410" w:history="1">
        <w:r w:rsidR="00F47D4E" w:rsidRPr="00493AF7">
          <w:rPr>
            <w:rStyle w:val="Hipervnculo"/>
            <w:noProof/>
          </w:rPr>
          <w:t>2 Sistemas de centro abierto</w:t>
        </w:r>
        <w:r w:rsidR="00F47D4E">
          <w:rPr>
            <w:noProof/>
            <w:webHidden/>
          </w:rPr>
          <w:tab/>
        </w:r>
        <w:r>
          <w:rPr>
            <w:noProof/>
            <w:webHidden/>
          </w:rPr>
          <w:fldChar w:fldCharType="begin"/>
        </w:r>
        <w:r w:rsidR="00F47D4E">
          <w:rPr>
            <w:noProof/>
            <w:webHidden/>
          </w:rPr>
          <w:instrText xml:space="preserve"> PAGEREF _Toc370981410 \h </w:instrText>
        </w:r>
        <w:r>
          <w:rPr>
            <w:noProof/>
            <w:webHidden/>
          </w:rPr>
        </w:r>
        <w:r>
          <w:rPr>
            <w:noProof/>
            <w:webHidden/>
          </w:rPr>
          <w:fldChar w:fldCharType="separate"/>
        </w:r>
        <w:r w:rsidR="00F47D4E">
          <w:rPr>
            <w:noProof/>
            <w:webHidden/>
          </w:rPr>
          <w:t>102</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411" w:history="1">
        <w:r w:rsidR="00F47D4E" w:rsidRPr="00493AF7">
          <w:rPr>
            <w:rStyle w:val="Hipervnculo"/>
            <w:noProof/>
          </w:rPr>
          <w:t>3 Sistemas de centro cerrado</w:t>
        </w:r>
        <w:r w:rsidR="00F47D4E">
          <w:rPr>
            <w:noProof/>
            <w:webHidden/>
          </w:rPr>
          <w:tab/>
        </w:r>
        <w:r>
          <w:rPr>
            <w:noProof/>
            <w:webHidden/>
          </w:rPr>
          <w:fldChar w:fldCharType="begin"/>
        </w:r>
        <w:r w:rsidR="00F47D4E">
          <w:rPr>
            <w:noProof/>
            <w:webHidden/>
          </w:rPr>
          <w:instrText xml:space="preserve"> PAGEREF _Toc370981411 \h </w:instrText>
        </w:r>
        <w:r>
          <w:rPr>
            <w:noProof/>
            <w:webHidden/>
          </w:rPr>
        </w:r>
        <w:r>
          <w:rPr>
            <w:noProof/>
            <w:webHidden/>
          </w:rPr>
          <w:fldChar w:fldCharType="separate"/>
        </w:r>
        <w:r w:rsidR="00F47D4E">
          <w:rPr>
            <w:noProof/>
            <w:webHidden/>
          </w:rPr>
          <w:t>104</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412" w:history="1">
        <w:r w:rsidR="00F47D4E" w:rsidRPr="00493AF7">
          <w:rPr>
            <w:rStyle w:val="Hipervnculo"/>
            <w:noProof/>
          </w:rPr>
          <w:t>4 Dirección Hidráulica con y sin reacción</w:t>
        </w:r>
        <w:r w:rsidR="00F47D4E">
          <w:rPr>
            <w:noProof/>
            <w:webHidden/>
          </w:rPr>
          <w:tab/>
        </w:r>
        <w:r>
          <w:rPr>
            <w:noProof/>
            <w:webHidden/>
          </w:rPr>
          <w:fldChar w:fldCharType="begin"/>
        </w:r>
        <w:r w:rsidR="00F47D4E">
          <w:rPr>
            <w:noProof/>
            <w:webHidden/>
          </w:rPr>
          <w:instrText xml:space="preserve"> PAGEREF _Toc370981412 \h </w:instrText>
        </w:r>
        <w:r>
          <w:rPr>
            <w:noProof/>
            <w:webHidden/>
          </w:rPr>
        </w:r>
        <w:r>
          <w:rPr>
            <w:noProof/>
            <w:webHidden/>
          </w:rPr>
          <w:fldChar w:fldCharType="separate"/>
        </w:r>
        <w:r w:rsidR="00F47D4E">
          <w:rPr>
            <w:noProof/>
            <w:webHidden/>
          </w:rPr>
          <w:t>105</w:t>
        </w:r>
        <w:r>
          <w:rPr>
            <w:noProof/>
            <w:webHidden/>
          </w:rPr>
          <w:fldChar w:fldCharType="end"/>
        </w:r>
      </w:hyperlink>
    </w:p>
    <w:p w:rsidR="00F47D4E" w:rsidRDefault="004E2FBD">
      <w:pPr>
        <w:pStyle w:val="TDC2"/>
        <w:tabs>
          <w:tab w:val="right" w:leader="underscore" w:pos="9060"/>
        </w:tabs>
        <w:rPr>
          <w:rFonts w:asciiTheme="minorHAnsi" w:eastAsiaTheme="minorEastAsia" w:hAnsiTheme="minorHAnsi" w:cstheme="minorBidi"/>
          <w:noProof/>
          <w:color w:val="auto"/>
          <w:sz w:val="22"/>
          <w:szCs w:val="22"/>
          <w:lang w:eastAsia="es-AR"/>
        </w:rPr>
      </w:pPr>
      <w:hyperlink w:anchor="_Toc370981413" w:history="1">
        <w:r w:rsidR="00F47D4E" w:rsidRPr="00493AF7">
          <w:rPr>
            <w:rStyle w:val="Hipervnculo"/>
            <w:noProof/>
          </w:rPr>
          <w:t>5 Tipos de dirección</w:t>
        </w:r>
        <w:r w:rsidR="00F47D4E">
          <w:rPr>
            <w:noProof/>
            <w:webHidden/>
          </w:rPr>
          <w:tab/>
        </w:r>
        <w:r>
          <w:rPr>
            <w:noProof/>
            <w:webHidden/>
          </w:rPr>
          <w:fldChar w:fldCharType="begin"/>
        </w:r>
        <w:r w:rsidR="00F47D4E">
          <w:rPr>
            <w:noProof/>
            <w:webHidden/>
          </w:rPr>
          <w:instrText xml:space="preserve"> PAGEREF _Toc370981413 \h </w:instrText>
        </w:r>
        <w:r>
          <w:rPr>
            <w:noProof/>
            <w:webHidden/>
          </w:rPr>
        </w:r>
        <w:r>
          <w:rPr>
            <w:noProof/>
            <w:webHidden/>
          </w:rPr>
          <w:fldChar w:fldCharType="separate"/>
        </w:r>
        <w:r w:rsidR="00F47D4E">
          <w:rPr>
            <w:noProof/>
            <w:webHidden/>
          </w:rPr>
          <w:t>106</w:t>
        </w:r>
        <w:r>
          <w:rPr>
            <w:noProof/>
            <w:webHidden/>
          </w:rPr>
          <w:fldChar w:fldCharType="end"/>
        </w:r>
      </w:hyperlink>
    </w:p>
    <w:p w:rsidR="00ED3DA0" w:rsidRPr="00A757DD" w:rsidRDefault="004E2FBD" w:rsidP="00ED3DA0">
      <w:r w:rsidRPr="00A757DD">
        <w:fldChar w:fldCharType="end"/>
      </w:r>
    </w:p>
    <w:p w:rsidR="00FE3739" w:rsidRPr="00A757DD" w:rsidRDefault="00FE3739" w:rsidP="003619FD">
      <w:pPr>
        <w:pStyle w:val="InhaltIndex"/>
      </w:pPr>
    </w:p>
    <w:p w:rsidR="003619FD" w:rsidRPr="00A757DD" w:rsidRDefault="003619FD" w:rsidP="00ED3DA0"/>
    <w:p w:rsidR="001E3DF1" w:rsidRPr="00A757DD" w:rsidRDefault="001E3DF1" w:rsidP="002D31C6">
      <w:pPr>
        <w:pStyle w:val="Ttulo1"/>
        <w:rPr>
          <w:lang w:val="es-AR"/>
        </w:rPr>
        <w:sectPr w:rsidR="001E3DF1" w:rsidRPr="00A757DD" w:rsidSect="00401D2F">
          <w:headerReference w:type="default" r:id="rId10"/>
          <w:footerReference w:type="even" r:id="rId11"/>
          <w:footerReference w:type="default" r:id="rId12"/>
          <w:headerReference w:type="first" r:id="rId13"/>
          <w:footerReference w:type="first" r:id="rId14"/>
          <w:pgSz w:w="11906" w:h="16838" w:code="9"/>
          <w:pgMar w:top="1418" w:right="1418" w:bottom="1247" w:left="1418" w:header="454" w:footer="454" w:gutter="0"/>
          <w:pgNumType w:start="1"/>
          <w:cols w:space="720"/>
          <w:docGrid w:linePitch="272"/>
        </w:sectPr>
      </w:pPr>
      <w:bookmarkStart w:id="8" w:name="_Toc277937782"/>
      <w:bookmarkStart w:id="9" w:name="_Toc278447735"/>
      <w:bookmarkStart w:id="10" w:name="_Toc305672522"/>
      <w:bookmarkStart w:id="11" w:name="_Toc306196759"/>
      <w:bookmarkStart w:id="12" w:name="_Toc308183614"/>
      <w:bookmarkStart w:id="13" w:name="_Toc308183975"/>
      <w:bookmarkStart w:id="14" w:name="_Toc309299710"/>
      <w:bookmarkStart w:id="15" w:name="_Toc309300029"/>
    </w:p>
    <w:p w:rsidR="00C41ED5" w:rsidRPr="00A757DD" w:rsidRDefault="00B34731" w:rsidP="002D31C6">
      <w:pPr>
        <w:pStyle w:val="Ttulo1"/>
        <w:rPr>
          <w:lang w:val="es-AR"/>
        </w:rPr>
      </w:pPr>
      <w:bookmarkStart w:id="16" w:name="_Toc370981362"/>
      <w:bookmarkEnd w:id="8"/>
      <w:bookmarkEnd w:id="9"/>
      <w:bookmarkEnd w:id="10"/>
      <w:bookmarkEnd w:id="11"/>
      <w:bookmarkEnd w:id="12"/>
      <w:bookmarkEnd w:id="13"/>
      <w:bookmarkEnd w:id="14"/>
      <w:bookmarkEnd w:id="15"/>
      <w:r w:rsidRPr="00A757DD">
        <w:rPr>
          <w:lang w:val="es-AR"/>
        </w:rPr>
        <w:lastRenderedPageBreak/>
        <w:t>Definición</w:t>
      </w:r>
      <w:bookmarkEnd w:id="16"/>
    </w:p>
    <w:p w:rsidR="00C41ED5" w:rsidRPr="00A757DD" w:rsidRDefault="00C41ED5" w:rsidP="004A080E"/>
    <w:p w:rsidR="00C41ED5" w:rsidRPr="00A757DD" w:rsidRDefault="007B1E33" w:rsidP="004A080E">
      <w:pPr>
        <w:pStyle w:val="BildFormel"/>
      </w:pPr>
      <w:r w:rsidRPr="00A757DD">
        <w:rPr>
          <w:noProof/>
          <w:lang w:eastAsia="es-AR"/>
        </w:rPr>
        <w:drawing>
          <wp:inline distT="0" distB="0" distL="0" distR="0">
            <wp:extent cx="5071745" cy="1743710"/>
            <wp:effectExtent l="19050" t="0" r="0" b="0"/>
            <wp:docPr id="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pic:cNvPicPr>
                      <a:picLocks noChangeAspect="1" noChangeArrowheads="1"/>
                    </pic:cNvPicPr>
                  </pic:nvPicPr>
                  <pic:blipFill>
                    <a:blip r:embed="rId15" cstate="print"/>
                    <a:srcRect/>
                    <a:stretch>
                      <a:fillRect/>
                    </a:stretch>
                  </pic:blipFill>
                  <pic:spPr bwMode="auto">
                    <a:xfrm>
                      <a:off x="0" y="0"/>
                      <a:ext cx="5071745" cy="1743710"/>
                    </a:xfrm>
                    <a:prstGeom prst="rect">
                      <a:avLst/>
                    </a:prstGeom>
                    <a:noFill/>
                    <a:ln w="9525">
                      <a:noFill/>
                      <a:miter lim="800000"/>
                      <a:headEnd/>
                      <a:tailEnd/>
                    </a:ln>
                  </pic:spPr>
                </pic:pic>
              </a:graphicData>
            </a:graphic>
          </wp:inline>
        </w:drawing>
      </w:r>
    </w:p>
    <w:p w:rsidR="00F04979" w:rsidRPr="00A757DD" w:rsidRDefault="00F04979" w:rsidP="004A080E"/>
    <w:p w:rsidR="00001A3B" w:rsidRPr="00A757DD" w:rsidRDefault="00860BAE" w:rsidP="004A080E">
      <w:r w:rsidRPr="00A757DD">
        <w:t xml:space="preserve">La mayor diferencia entre los sistemas industriales y móviles es que los sistemas móviles no siguen un ciclo de trabajo regular o utilizan muchos actuadores. El número de actuadores usados </w:t>
      </w:r>
      <w:r w:rsidRPr="00A757DD">
        <w:rPr>
          <w:rFonts w:ascii="Times New Roman" w:hAnsi="Times New Roman"/>
        </w:rPr>
        <w:t>​​</w:t>
      </w:r>
      <w:r w:rsidRPr="00A757DD">
        <w:rPr>
          <w:rFonts w:cs="MetaPlusLF"/>
        </w:rPr>
        <w:t>varía dependiendo de las condiciones tales como la carga, la supe</w:t>
      </w:r>
      <w:r w:rsidRPr="00A757DD">
        <w:t>rficie de trabajo, pendiente del terreno, el tiempo de ciclo, y la presión. Y la máquina debe cumplir con ciertas exigencias, incluso en la peor combinación de condiciones.</w:t>
      </w:r>
    </w:p>
    <w:p w:rsidR="00001A3B" w:rsidRPr="00A757DD" w:rsidRDefault="00001A3B" w:rsidP="004A080E"/>
    <w:p w:rsidR="00001A3B" w:rsidRPr="00A757DD" w:rsidRDefault="00860BAE" w:rsidP="004A080E">
      <w:r w:rsidRPr="00A757DD">
        <w:t>Por esta razón, los componentes de un sistema móvil - incluyendo depósitos, bombas, motores y válvulas - deben ser lo más pequeño y ligero posible. Sin embargo, se requieren presiones más altas para lograr el mismo rendimiento en un componente más pequeño. Presiones más altas requieren huelgos más pequeños para evitar fugas - y espacios más pequeños requieren de aceite más limpio, más fresco.</w:t>
      </w:r>
    </w:p>
    <w:p w:rsidR="00860BAE" w:rsidRPr="00A757DD" w:rsidRDefault="00860BAE" w:rsidP="004A080E"/>
    <w:p w:rsidR="00001A3B" w:rsidRPr="00A757DD" w:rsidRDefault="00860BAE" w:rsidP="004A080E">
      <w:r w:rsidRPr="00A757DD">
        <w:t>En los sistemas hidráulicos industriales, la fuerza que actúa sobre un dispositivo de accionamiento es por lo general constante, pero en aplicaciones móviles esta fuerza varía mucho. Si la válvula de alivio de presión se debe establecer para la carga más alta, una gran cantidad de energía será en vano para las cargas más pequeñas, este problema también debe ser superado en los sistemas móviles.</w:t>
      </w:r>
    </w:p>
    <w:p w:rsidR="00860BAE" w:rsidRPr="00A757DD" w:rsidRDefault="00860BAE" w:rsidP="004A080E"/>
    <w:p w:rsidR="00860BAE" w:rsidRPr="00A757DD" w:rsidRDefault="00860BAE" w:rsidP="00860BAE">
      <w:r w:rsidRPr="00A757DD">
        <w:t>Como muestra la siguiente tabla, un sistema hidráulico móvil consta de tres partes principales:</w:t>
      </w:r>
    </w:p>
    <w:p w:rsidR="00860BAE" w:rsidRPr="00A757DD" w:rsidRDefault="00860BAE" w:rsidP="00860BAE">
      <w:r w:rsidRPr="00A757DD">
        <w:t xml:space="preserve">1. Transmisión hidrostática </w:t>
      </w:r>
    </w:p>
    <w:p w:rsidR="00860BAE" w:rsidRPr="00A757DD" w:rsidRDefault="00860BAE" w:rsidP="00860BAE">
      <w:r w:rsidRPr="00A757DD">
        <w:t>2. Sistema hidráulico de trabajo</w:t>
      </w:r>
    </w:p>
    <w:p w:rsidR="0017342C" w:rsidRPr="00A757DD" w:rsidRDefault="00860BAE" w:rsidP="00860BAE">
      <w:r w:rsidRPr="00A757DD">
        <w:t>3. Dirección</w:t>
      </w:r>
    </w:p>
    <w:p w:rsidR="00860BAE" w:rsidRPr="00A757DD" w:rsidRDefault="00860BAE" w:rsidP="00860BAE"/>
    <w:p w:rsidR="00860BAE" w:rsidRPr="00A757DD" w:rsidRDefault="00860BAE" w:rsidP="00860BAE">
      <w:r w:rsidRPr="00A757DD">
        <w:t xml:space="preserve">Hay dos tipos diferentes de bombas, </w:t>
      </w:r>
      <w:r w:rsidR="00263E1B" w:rsidRPr="00A757DD">
        <w:t>se clasifican</w:t>
      </w:r>
      <w:r w:rsidRPr="00A757DD">
        <w:t xml:space="preserve"> según </w:t>
      </w:r>
      <w:r w:rsidR="00263E1B" w:rsidRPr="00A757DD">
        <w:t>aplicación:</w:t>
      </w:r>
    </w:p>
    <w:p w:rsidR="00860BAE" w:rsidRPr="00A757DD" w:rsidRDefault="00860BAE" w:rsidP="00860BAE">
      <w:r w:rsidRPr="00A757DD">
        <w:t>La</w:t>
      </w:r>
      <w:r w:rsidRPr="00A757DD">
        <w:rPr>
          <w:b/>
        </w:rPr>
        <w:t xml:space="preserve"> bomba principal </w:t>
      </w:r>
      <w:r w:rsidRPr="00A757DD">
        <w:t>suministra energía hidráulica para los motores que hacen girar las ruedas. Se trata de una bomba de pist</w:t>
      </w:r>
      <w:r w:rsidR="00263E1B" w:rsidRPr="00A757DD">
        <w:t>o</w:t>
      </w:r>
      <w:r w:rsidRPr="00A757DD">
        <w:t>n</w:t>
      </w:r>
      <w:r w:rsidR="00263E1B" w:rsidRPr="00A757DD">
        <w:t>es</w:t>
      </w:r>
      <w:r w:rsidRPr="00A757DD">
        <w:t xml:space="preserve"> axial</w:t>
      </w:r>
      <w:r w:rsidR="00263E1B" w:rsidRPr="00A757DD">
        <w:t>es</w:t>
      </w:r>
      <w:r w:rsidRPr="00A757DD">
        <w:t xml:space="preserve"> que pe</w:t>
      </w:r>
      <w:r w:rsidR="00263E1B" w:rsidRPr="00A757DD">
        <w:t xml:space="preserve">rmite a la dirección invertir el sentido de caudal </w:t>
      </w:r>
      <w:r w:rsidRPr="00A757DD">
        <w:t xml:space="preserve"> y </w:t>
      </w:r>
      <w:r w:rsidR="00263E1B" w:rsidRPr="00A757DD">
        <w:t xml:space="preserve">también la velocidad de la misma. </w:t>
      </w:r>
    </w:p>
    <w:p w:rsidR="00860BAE" w:rsidRPr="00A757DD" w:rsidRDefault="00860BAE" w:rsidP="00860BAE">
      <w:r w:rsidRPr="00A757DD">
        <w:t xml:space="preserve">Las otras bombas se denominan </w:t>
      </w:r>
      <w:r w:rsidRPr="00A757DD">
        <w:rPr>
          <w:b/>
        </w:rPr>
        <w:t>bombas auxiliares.</w:t>
      </w:r>
      <w:r w:rsidRPr="00A757DD">
        <w:t xml:space="preserve"> Dependiendo de la aplicación, puede haber una bomba auxiliar </w:t>
      </w:r>
      <w:r w:rsidR="00263E1B" w:rsidRPr="00A757DD">
        <w:t xml:space="preserve">para la hidráulica de trabajo </w:t>
      </w:r>
      <w:r w:rsidRPr="00A757DD">
        <w:t xml:space="preserve"> y</w:t>
      </w:r>
      <w:r w:rsidR="00263E1B" w:rsidRPr="00A757DD">
        <w:t xml:space="preserve"> para</w:t>
      </w:r>
      <w:r w:rsidRPr="00A757DD">
        <w:t xml:space="preserve"> la dirección</w:t>
      </w:r>
      <w:r w:rsidR="00263E1B" w:rsidRPr="00A757DD">
        <w:t>,</w:t>
      </w:r>
      <w:r w:rsidRPr="00A757DD">
        <w:t xml:space="preserve"> o una bomba para cada aplicación.</w:t>
      </w:r>
    </w:p>
    <w:p w:rsidR="00C41ED5" w:rsidRPr="00A757DD" w:rsidRDefault="00263E1B" w:rsidP="00860BAE">
      <w:r w:rsidRPr="00A757DD">
        <w:t>Los componentes de los</w:t>
      </w:r>
      <w:r w:rsidR="00860BAE" w:rsidRPr="00A757DD">
        <w:t xml:space="preserve"> sistemas hidráulicos</w:t>
      </w:r>
      <w:r w:rsidRPr="00A757DD">
        <w:t xml:space="preserve"> en aplicaciones móviles</w:t>
      </w:r>
      <w:r w:rsidR="00860BAE" w:rsidRPr="00A757DD">
        <w:t xml:space="preserve"> se asemejan a la </w:t>
      </w:r>
      <w:r w:rsidRPr="00A757DD">
        <w:t>hidráulica industrial en</w:t>
      </w:r>
      <w:r w:rsidR="00860BAE" w:rsidRPr="00A757DD">
        <w:t xml:space="preserve"> diversas válvulas (en su mayoría proporcional) y actuadores. Las válvulas </w:t>
      </w:r>
      <w:r w:rsidRPr="00A757DD">
        <w:t>de control direccional utilizada</w:t>
      </w:r>
      <w:r w:rsidR="00860BAE" w:rsidRPr="00A757DD">
        <w:t>s en hidráulica móvil son diseños especiales para aplicaciones móviles y se denominan bloques de válvulas móviles en lugar de válvulas de control direccional.</w:t>
      </w:r>
    </w:p>
    <w:p w:rsidR="00C41ED5" w:rsidRPr="00A757DD" w:rsidRDefault="00860BAE" w:rsidP="004A080E">
      <w:pPr>
        <w:pStyle w:val="BildFormel"/>
      </w:pPr>
      <w:r w:rsidRPr="00A757DD">
        <w:rPr>
          <w:noProof/>
          <w:lang w:eastAsia="es-AR"/>
        </w:rPr>
        <w:lastRenderedPageBreak/>
        <w:drawing>
          <wp:inline distT="0" distB="0" distL="0" distR="0">
            <wp:extent cx="5709920" cy="3816985"/>
            <wp:effectExtent l="19050" t="0" r="508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 cstate="print"/>
                    <a:srcRect/>
                    <a:stretch>
                      <a:fillRect/>
                    </a:stretch>
                  </pic:blipFill>
                  <pic:spPr bwMode="auto">
                    <a:xfrm>
                      <a:off x="0" y="0"/>
                      <a:ext cx="5709920" cy="3816985"/>
                    </a:xfrm>
                    <a:prstGeom prst="rect">
                      <a:avLst/>
                    </a:prstGeom>
                    <a:noFill/>
                    <a:ln w="9525">
                      <a:noFill/>
                      <a:miter lim="800000"/>
                      <a:headEnd/>
                      <a:tailEnd/>
                    </a:ln>
                  </pic:spPr>
                </pic:pic>
              </a:graphicData>
            </a:graphic>
          </wp:inline>
        </w:drawing>
      </w:r>
    </w:p>
    <w:p w:rsidR="00C41ED5" w:rsidRPr="00A757DD" w:rsidRDefault="00C41ED5" w:rsidP="004A080E"/>
    <w:p w:rsidR="00716849" w:rsidRPr="00A757DD" w:rsidRDefault="00716849" w:rsidP="004A080E"/>
    <w:p w:rsidR="00716849" w:rsidRPr="00A757DD" w:rsidRDefault="00716849" w:rsidP="004A080E"/>
    <w:p w:rsidR="00716849" w:rsidRPr="00A757DD" w:rsidRDefault="00716849" w:rsidP="004A080E"/>
    <w:p w:rsidR="00435CCE" w:rsidRPr="00A757DD" w:rsidRDefault="00435CCE" w:rsidP="004A080E"/>
    <w:p w:rsidR="0017342C" w:rsidRPr="00A757DD" w:rsidRDefault="0017342C" w:rsidP="00435CCE">
      <w:pPr>
        <w:pStyle w:val="Ttulo1"/>
        <w:rPr>
          <w:lang w:val="es-AR"/>
        </w:rPr>
        <w:sectPr w:rsidR="0017342C" w:rsidRPr="00A757DD" w:rsidSect="007507BE">
          <w:headerReference w:type="even" r:id="rId17"/>
          <w:headerReference w:type="default" r:id="rId18"/>
          <w:pgSz w:w="11906" w:h="16838" w:code="9"/>
          <w:pgMar w:top="1418" w:right="1418" w:bottom="1247" w:left="1418" w:header="454" w:footer="454" w:gutter="0"/>
          <w:cols w:space="720"/>
          <w:docGrid w:linePitch="272"/>
        </w:sectPr>
      </w:pPr>
    </w:p>
    <w:p w:rsidR="00435CCE" w:rsidRPr="00A757DD" w:rsidRDefault="00B34731" w:rsidP="00435CCE">
      <w:pPr>
        <w:pStyle w:val="Ttulo1"/>
        <w:rPr>
          <w:lang w:val="es-AR"/>
        </w:rPr>
      </w:pPr>
      <w:bookmarkStart w:id="17" w:name="_Toc370981363"/>
      <w:r w:rsidRPr="00A757DD">
        <w:rPr>
          <w:lang w:val="es-AR"/>
        </w:rPr>
        <w:lastRenderedPageBreak/>
        <w:t>Fundamentos Hidráulicos</w:t>
      </w:r>
      <w:bookmarkEnd w:id="17"/>
    </w:p>
    <w:p w:rsidR="00435CCE" w:rsidRPr="00A757DD" w:rsidRDefault="00435CCE" w:rsidP="004A080E"/>
    <w:p w:rsidR="00033402" w:rsidRPr="00A757DD" w:rsidRDefault="00B34731" w:rsidP="004A080E">
      <w:pPr>
        <w:pStyle w:val="Ttulo2"/>
      </w:pPr>
      <w:bookmarkStart w:id="18" w:name="_Toc370981364"/>
      <w:r w:rsidRPr="00A757DD">
        <w:t>Presión, caudal, fundamentos de válvulas limitadoras.</w:t>
      </w:r>
      <w:bookmarkEnd w:id="18"/>
    </w:p>
    <w:p w:rsidR="00263E1B" w:rsidRPr="00A757DD" w:rsidRDefault="00263E1B" w:rsidP="00263E1B">
      <w:r w:rsidRPr="00A757DD">
        <w:t>Es útil recordar algunos fundamentos básicos de hidráulica antes de proceder a la hidráulica móvil. Algunos de los fundamentos juegan un papel importante en la comprensión de la lógica de las  aplicaciones móviles.</w:t>
      </w:r>
    </w:p>
    <w:p w:rsidR="003F77DF" w:rsidRPr="00A757DD" w:rsidRDefault="00263E1B" w:rsidP="00263E1B">
      <w:r w:rsidRPr="00A757DD">
        <w:t>El siguiente diagrama muestra una aplicación móvil. En las aplicaciones móviles, la bomba puede ser como la que  se muestra a continuación, una bomba de engranaje o puede ser una bomba de desplazamiento variable. La válvula de control de flujo a continuación representa una válvula de control direccional proporcional, donde el aceite es estrangulado para ajustar la velocidad del actuador.</w:t>
      </w:r>
    </w:p>
    <w:p w:rsidR="00435CCE" w:rsidRPr="00A757DD" w:rsidRDefault="007B1E33" w:rsidP="004A080E">
      <w:pPr>
        <w:pStyle w:val="BildFormel"/>
      </w:pPr>
      <w:r w:rsidRPr="00A757DD">
        <w:rPr>
          <w:noProof/>
          <w:lang w:eastAsia="es-AR"/>
        </w:rPr>
        <w:drawing>
          <wp:inline distT="0" distB="0" distL="0" distR="0">
            <wp:extent cx="3604260" cy="3391535"/>
            <wp:effectExtent l="19050" t="0" r="0" b="0"/>
            <wp:docPr id="3" name="Imagen 3" descr="n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2"/>
                    <pic:cNvPicPr>
                      <a:picLocks noChangeAspect="1" noChangeArrowheads="1"/>
                    </pic:cNvPicPr>
                  </pic:nvPicPr>
                  <pic:blipFill>
                    <a:blip r:embed="rId19" cstate="print"/>
                    <a:srcRect/>
                    <a:stretch>
                      <a:fillRect/>
                    </a:stretch>
                  </pic:blipFill>
                  <pic:spPr bwMode="auto">
                    <a:xfrm>
                      <a:off x="0" y="0"/>
                      <a:ext cx="3604260" cy="3391535"/>
                    </a:xfrm>
                    <a:prstGeom prst="rect">
                      <a:avLst/>
                    </a:prstGeom>
                    <a:noFill/>
                    <a:ln w="9525">
                      <a:noFill/>
                      <a:miter lim="800000"/>
                      <a:headEnd/>
                      <a:tailEnd/>
                    </a:ln>
                  </pic:spPr>
                </pic:pic>
              </a:graphicData>
            </a:graphic>
          </wp:inline>
        </w:drawing>
      </w:r>
    </w:p>
    <w:p w:rsidR="00435CCE" w:rsidRPr="00A757DD" w:rsidRDefault="00263E1B" w:rsidP="008D3F64">
      <w:pPr>
        <w:pStyle w:val="Epgrafe"/>
      </w:pPr>
      <w:r w:rsidRPr="00A757DD">
        <w:t>Limitadora de presión</w:t>
      </w:r>
      <w:r w:rsidR="00716849" w:rsidRPr="00A757DD">
        <w:t xml:space="preserve"> =</w:t>
      </w:r>
      <w:r w:rsidR="00435CCE" w:rsidRPr="00A757DD">
        <w:t xml:space="preserve"> 275 </w:t>
      </w:r>
      <w:r w:rsidR="002D7E7C" w:rsidRPr="00A757DD">
        <w:t xml:space="preserve">bar (27.5 </w:t>
      </w:r>
      <w:r w:rsidR="00B006F1" w:rsidRPr="00A757DD">
        <w:t>MPa</w:t>
      </w:r>
      <w:r w:rsidR="002D7E7C" w:rsidRPr="00A757DD">
        <w:t>)</w:t>
      </w:r>
      <w:r w:rsidRPr="00A757DD">
        <w:tab/>
        <w:t>Presión de apertura</w:t>
      </w:r>
      <w:r w:rsidR="00435CCE" w:rsidRPr="00A757DD">
        <w:t xml:space="preserve"> = 250 </w:t>
      </w:r>
      <w:r w:rsidR="002D7E7C" w:rsidRPr="00A757DD">
        <w:t xml:space="preserve">bar (25 </w:t>
      </w:r>
      <w:r w:rsidR="00B006F1" w:rsidRPr="00A757DD">
        <w:t>MPa</w:t>
      </w:r>
      <w:r w:rsidR="002D7E7C" w:rsidRPr="00A757DD">
        <w:t>)</w:t>
      </w:r>
      <w:r w:rsidR="0017342C" w:rsidRPr="00A757DD">
        <w:tab/>
      </w:r>
      <w:r w:rsidR="0017342C" w:rsidRPr="00A757DD">
        <w:tab/>
      </w:r>
      <w:r w:rsidRPr="00A757DD">
        <w:t>Caudal bomba</w:t>
      </w:r>
      <w:r w:rsidR="00716849" w:rsidRPr="00A757DD">
        <w:t>=</w:t>
      </w:r>
      <w:r w:rsidR="00435CCE" w:rsidRPr="00A757DD">
        <w:t xml:space="preserve"> 100</w:t>
      </w:r>
      <w:r w:rsidR="0017342C" w:rsidRPr="00A757DD">
        <w:t xml:space="preserve"> </w:t>
      </w:r>
      <w:r w:rsidR="00435CCE" w:rsidRPr="00A757DD">
        <w:t>l/m</w:t>
      </w:r>
      <w:r w:rsidR="004F52CE" w:rsidRPr="00A757DD">
        <w:t>in</w:t>
      </w:r>
    </w:p>
    <w:p w:rsidR="00435CCE" w:rsidRPr="00A757DD" w:rsidRDefault="00435CCE" w:rsidP="004A080E"/>
    <w:p w:rsidR="007014B4" w:rsidRPr="00A757DD" w:rsidRDefault="007014B4" w:rsidP="007014B4">
      <w:r w:rsidRPr="00A757DD">
        <w:t>Vamos a encontrar las respuestas a algunas preguntas básicas:</w:t>
      </w:r>
    </w:p>
    <w:p w:rsidR="007014B4" w:rsidRPr="00A757DD" w:rsidRDefault="007014B4" w:rsidP="007014B4">
      <w:r w:rsidRPr="00A757DD">
        <w:t>1. ¿</w:t>
      </w:r>
      <w:r w:rsidR="004018E6" w:rsidRPr="00A757DD">
        <w:t>Qué</w:t>
      </w:r>
      <w:r w:rsidRPr="00A757DD">
        <w:t xml:space="preserve"> es lo que hacer que el valor de p</w:t>
      </w:r>
      <w:r w:rsidRPr="00A757DD">
        <w:rPr>
          <w:vertAlign w:val="subscript"/>
        </w:rPr>
        <w:t>2</w:t>
      </w:r>
      <w:r w:rsidRPr="00A757DD">
        <w:t xml:space="preserve">  suba o baje?</w:t>
      </w:r>
    </w:p>
    <w:p w:rsidR="007014B4" w:rsidRPr="00A757DD" w:rsidRDefault="007014B4" w:rsidP="007014B4">
      <w:r w:rsidRPr="00A757DD">
        <w:t>2. ¿Cuál es la diferencia de presión entre p</w:t>
      </w:r>
      <w:r w:rsidRPr="00A757DD">
        <w:rPr>
          <w:vertAlign w:val="subscript"/>
        </w:rPr>
        <w:t>1</w:t>
      </w:r>
      <w:r w:rsidRPr="00A757DD">
        <w:t xml:space="preserve"> y p</w:t>
      </w:r>
      <w:r w:rsidRPr="00A757DD">
        <w:rPr>
          <w:vertAlign w:val="subscript"/>
        </w:rPr>
        <w:t>2</w:t>
      </w:r>
      <w:r w:rsidRPr="00A757DD">
        <w:t xml:space="preserve"> si la válvula de control de flujo está completamente abierta?</w:t>
      </w:r>
    </w:p>
    <w:p w:rsidR="007014B4" w:rsidRPr="00A757DD" w:rsidRDefault="007014B4" w:rsidP="007014B4">
      <w:r w:rsidRPr="00A757DD">
        <w:t>3. ¿Qué ocurre con la velocidad del actuador si la válvula de control de flujo se cierra parcialmente para elevar p</w:t>
      </w:r>
      <w:r w:rsidRPr="00A757DD">
        <w:rPr>
          <w:vertAlign w:val="subscript"/>
        </w:rPr>
        <w:t>1</w:t>
      </w:r>
      <w:r w:rsidRPr="00A757DD">
        <w:t xml:space="preserve"> a 200 bar (20 MPa)?</w:t>
      </w:r>
    </w:p>
    <w:p w:rsidR="007014B4" w:rsidRPr="00A757DD" w:rsidRDefault="007014B4" w:rsidP="007014B4">
      <w:r w:rsidRPr="00A757DD">
        <w:t>4. ¿Cuál es la presión inicial p</w:t>
      </w:r>
      <w:r w:rsidRPr="00A757DD">
        <w:rPr>
          <w:vertAlign w:val="subscript"/>
        </w:rPr>
        <w:t>1</w:t>
      </w:r>
      <w:r w:rsidRPr="00A757DD">
        <w:t xml:space="preserve"> si el cilindro se extiende a la mitad de velocidad?</w:t>
      </w:r>
    </w:p>
    <w:p w:rsidR="007014B4" w:rsidRPr="00A757DD" w:rsidRDefault="007014B4" w:rsidP="007014B4">
      <w:r w:rsidRPr="00A757DD">
        <w:t>5. ¿Qué sucede si aumento la carga de los cilindros?</w:t>
      </w:r>
    </w:p>
    <w:p w:rsidR="00053BB0" w:rsidRPr="00A757DD" w:rsidRDefault="007014B4" w:rsidP="007014B4">
      <w:r w:rsidRPr="00A757DD">
        <w:t>6. ¿Qué sucede en p</w:t>
      </w:r>
      <w:r w:rsidRPr="00A757DD">
        <w:rPr>
          <w:vertAlign w:val="subscript"/>
        </w:rPr>
        <w:t>2</w:t>
      </w:r>
      <w:r w:rsidRPr="00A757DD">
        <w:t xml:space="preserve"> si cambia la posición de carga?</w:t>
      </w:r>
    </w:p>
    <w:p w:rsidR="007014B4" w:rsidRPr="00A757DD" w:rsidRDefault="007014B4" w:rsidP="007014B4"/>
    <w:p w:rsidR="007014B4" w:rsidRPr="00A757DD" w:rsidRDefault="007014B4" w:rsidP="007014B4">
      <w:pPr>
        <w:pStyle w:val="Aufzhlung"/>
        <w:numPr>
          <w:ilvl w:val="0"/>
          <w:numId w:val="0"/>
        </w:numPr>
        <w:ind w:left="357"/>
        <w:rPr>
          <w:lang w:val="es-AR"/>
        </w:rPr>
      </w:pPr>
      <w:r w:rsidRPr="00A757DD">
        <w:rPr>
          <w:lang w:val="es-AR"/>
        </w:rPr>
        <w:t>Las respuestas a estas preguntas pueden ser las siguientes:</w:t>
      </w:r>
    </w:p>
    <w:p w:rsidR="007014B4" w:rsidRPr="00A757DD" w:rsidRDefault="007014B4" w:rsidP="007014B4">
      <w:pPr>
        <w:pStyle w:val="Aufzhlung"/>
        <w:numPr>
          <w:ilvl w:val="0"/>
          <w:numId w:val="0"/>
        </w:numPr>
        <w:ind w:left="357"/>
        <w:rPr>
          <w:lang w:val="es-AR"/>
        </w:rPr>
      </w:pPr>
    </w:p>
    <w:p w:rsidR="007014B4" w:rsidRPr="00A757DD" w:rsidRDefault="007014B4" w:rsidP="007014B4">
      <w:pPr>
        <w:pStyle w:val="Aufzhlung"/>
        <w:numPr>
          <w:ilvl w:val="0"/>
          <w:numId w:val="38"/>
        </w:numPr>
        <w:tabs>
          <w:tab w:val="clear" w:pos="720"/>
          <w:tab w:val="left" w:pos="0"/>
          <w:tab w:val="left" w:pos="284"/>
        </w:tabs>
        <w:ind w:left="284" w:hanging="426"/>
        <w:rPr>
          <w:lang w:val="es-AR"/>
        </w:rPr>
      </w:pPr>
      <w:r w:rsidRPr="00A757DD">
        <w:rPr>
          <w:lang w:val="es-AR"/>
        </w:rPr>
        <w:t>El valor de la presión de p</w:t>
      </w:r>
      <w:r w:rsidRPr="00A757DD">
        <w:rPr>
          <w:vertAlign w:val="subscript"/>
          <w:lang w:val="es-AR"/>
        </w:rPr>
        <w:t>2</w:t>
      </w:r>
      <w:r w:rsidRPr="00A757DD">
        <w:rPr>
          <w:lang w:val="es-AR"/>
        </w:rPr>
        <w:t xml:space="preserve"> se determina por el peso de la carga, su posición, y el diámetro del pistón. Cualquier cambio en el peso de la carga o la posición afectará a la presión de P</w:t>
      </w:r>
      <w:r w:rsidRPr="00A757DD">
        <w:rPr>
          <w:vertAlign w:val="subscript"/>
          <w:lang w:val="es-AR"/>
        </w:rPr>
        <w:t>2</w:t>
      </w:r>
      <w:r w:rsidRPr="00A757DD">
        <w:rPr>
          <w:lang w:val="es-AR"/>
        </w:rPr>
        <w:t>.</w:t>
      </w:r>
    </w:p>
    <w:p w:rsidR="007014B4" w:rsidRPr="00A757DD" w:rsidRDefault="007014B4" w:rsidP="007014B4">
      <w:pPr>
        <w:pStyle w:val="Aufzhlung"/>
        <w:numPr>
          <w:ilvl w:val="0"/>
          <w:numId w:val="0"/>
        </w:numPr>
        <w:tabs>
          <w:tab w:val="clear" w:pos="720"/>
          <w:tab w:val="left" w:pos="0"/>
          <w:tab w:val="left" w:pos="284"/>
        </w:tabs>
        <w:ind w:left="284"/>
        <w:rPr>
          <w:lang w:val="es-AR"/>
        </w:rPr>
      </w:pPr>
    </w:p>
    <w:p w:rsidR="007014B4" w:rsidRPr="00A757DD" w:rsidRDefault="007014B4" w:rsidP="007014B4">
      <w:pPr>
        <w:pStyle w:val="Aufzhlung"/>
        <w:numPr>
          <w:ilvl w:val="0"/>
          <w:numId w:val="38"/>
        </w:numPr>
        <w:tabs>
          <w:tab w:val="clear" w:pos="720"/>
          <w:tab w:val="left" w:pos="0"/>
          <w:tab w:val="left" w:pos="284"/>
        </w:tabs>
        <w:ind w:left="284" w:hanging="426"/>
        <w:rPr>
          <w:lang w:val="es-AR"/>
        </w:rPr>
      </w:pPr>
      <w:r w:rsidRPr="00A757DD">
        <w:rPr>
          <w:lang w:val="es-AR"/>
        </w:rPr>
        <w:t>La diferencia de presión entre dos puntos se determina por la resistencia entre ellos. Si la válvula de control de caudal está completamente abierta no crea ninguna resistencia y si omitimos la fricción debido al flujo de aceite, el valor de p</w:t>
      </w:r>
      <w:r w:rsidRPr="00A757DD">
        <w:rPr>
          <w:vertAlign w:val="subscript"/>
          <w:lang w:val="es-AR"/>
        </w:rPr>
        <w:t xml:space="preserve">1 </w:t>
      </w:r>
      <w:r w:rsidRPr="00A757DD">
        <w:rPr>
          <w:lang w:val="es-AR"/>
        </w:rPr>
        <w:t>y p</w:t>
      </w:r>
      <w:r w:rsidRPr="00A757DD">
        <w:rPr>
          <w:vertAlign w:val="subscript"/>
          <w:lang w:val="es-AR"/>
        </w:rPr>
        <w:t xml:space="preserve">2 </w:t>
      </w:r>
      <w:r w:rsidRPr="00A757DD">
        <w:rPr>
          <w:lang w:val="es-AR"/>
        </w:rPr>
        <w:t>es el mismo.</w:t>
      </w:r>
    </w:p>
    <w:p w:rsidR="007014B4" w:rsidRPr="00A757DD" w:rsidRDefault="007014B4" w:rsidP="007014B4">
      <w:pPr>
        <w:pStyle w:val="Aufzhlung"/>
        <w:numPr>
          <w:ilvl w:val="0"/>
          <w:numId w:val="38"/>
        </w:numPr>
        <w:tabs>
          <w:tab w:val="clear" w:pos="720"/>
          <w:tab w:val="left" w:pos="0"/>
          <w:tab w:val="left" w:pos="284"/>
        </w:tabs>
        <w:ind w:left="284" w:hanging="426"/>
        <w:rPr>
          <w:lang w:val="es-AR"/>
        </w:rPr>
      </w:pPr>
      <w:r w:rsidRPr="00A757DD">
        <w:rPr>
          <w:lang w:val="es-AR"/>
        </w:rPr>
        <w:lastRenderedPageBreak/>
        <w:t>La velocidad del actuador depende del caudal de aceite en el cilindro. Si el valor de la presión de p</w:t>
      </w:r>
      <w:r w:rsidRPr="00A757DD">
        <w:rPr>
          <w:vertAlign w:val="subscript"/>
          <w:lang w:val="es-AR"/>
        </w:rPr>
        <w:t>1</w:t>
      </w:r>
      <w:r w:rsidRPr="00A757DD">
        <w:rPr>
          <w:lang w:val="es-AR"/>
        </w:rPr>
        <w:t xml:space="preserve"> es mayor que la presión de apertura, la válvula de alivio se abre parcialmente o totalmente y el cilindro sólo recibe parte o nada del caudal, haciendo que el pistón se </w:t>
      </w:r>
      <w:r w:rsidR="004018E6" w:rsidRPr="00A757DD">
        <w:rPr>
          <w:lang w:val="es-AR"/>
        </w:rPr>
        <w:t>acelere</w:t>
      </w:r>
      <w:r w:rsidRPr="00A757DD">
        <w:rPr>
          <w:lang w:val="es-AR"/>
        </w:rPr>
        <w:t xml:space="preserve"> o se detenga.</w:t>
      </w:r>
    </w:p>
    <w:p w:rsidR="0040119D" w:rsidRPr="00A757DD" w:rsidRDefault="007014B4" w:rsidP="0040119D">
      <w:pPr>
        <w:pStyle w:val="Aufzhlung"/>
        <w:numPr>
          <w:ilvl w:val="0"/>
          <w:numId w:val="0"/>
        </w:numPr>
        <w:tabs>
          <w:tab w:val="clear" w:pos="720"/>
          <w:tab w:val="left" w:pos="0"/>
          <w:tab w:val="left" w:pos="284"/>
        </w:tabs>
        <w:ind w:left="284"/>
        <w:rPr>
          <w:lang w:val="es-AR"/>
        </w:rPr>
      </w:pPr>
      <w:r w:rsidRPr="00A757DD">
        <w:rPr>
          <w:lang w:val="es-AR"/>
        </w:rPr>
        <w:t>En la pregun</w:t>
      </w:r>
      <w:r w:rsidR="002977E4" w:rsidRPr="00A757DD">
        <w:rPr>
          <w:lang w:val="es-AR"/>
        </w:rPr>
        <w:t>ta, el valor de la presión de p</w:t>
      </w:r>
      <w:r w:rsidR="002977E4" w:rsidRPr="00A757DD">
        <w:rPr>
          <w:vertAlign w:val="subscript"/>
          <w:lang w:val="es-AR"/>
        </w:rPr>
        <w:t>2</w:t>
      </w:r>
      <w:r w:rsidRPr="00A757DD">
        <w:rPr>
          <w:lang w:val="es-AR"/>
        </w:rPr>
        <w:t xml:space="preserve"> está por debajo de la presión de </w:t>
      </w:r>
      <w:r w:rsidR="002977E4" w:rsidRPr="00A757DD">
        <w:rPr>
          <w:lang w:val="es-AR"/>
        </w:rPr>
        <w:t>apertura</w:t>
      </w:r>
      <w:r w:rsidRPr="00A757DD">
        <w:rPr>
          <w:lang w:val="es-AR"/>
        </w:rPr>
        <w:t xml:space="preserve">, </w:t>
      </w:r>
      <w:r w:rsidR="002977E4" w:rsidRPr="00A757DD">
        <w:rPr>
          <w:lang w:val="es-AR"/>
        </w:rPr>
        <w:t xml:space="preserve"> </w:t>
      </w:r>
      <w:r w:rsidRPr="00A757DD">
        <w:rPr>
          <w:lang w:val="es-AR"/>
        </w:rPr>
        <w:t xml:space="preserve">por lo que el cilindro se mueve a toda velocidad (si </w:t>
      </w:r>
      <w:r w:rsidR="002977E4" w:rsidRPr="00A757DD">
        <w:rPr>
          <w:lang w:val="es-AR"/>
        </w:rPr>
        <w:t>omitimos</w:t>
      </w:r>
      <w:r w:rsidRPr="00A757DD">
        <w:rPr>
          <w:lang w:val="es-AR"/>
        </w:rPr>
        <w:t xml:space="preserve"> las pérdidas por fugas debido a las altas presion</w:t>
      </w:r>
      <w:r w:rsidR="002977E4" w:rsidRPr="00A757DD">
        <w:rPr>
          <w:lang w:val="es-AR"/>
        </w:rPr>
        <w:t>es). El diagrama de circuito</w:t>
      </w:r>
      <w:r w:rsidRPr="00A757DD">
        <w:rPr>
          <w:lang w:val="es-AR"/>
        </w:rPr>
        <w:t xml:space="preserve"> muestra </w:t>
      </w:r>
      <w:r w:rsidR="002977E4" w:rsidRPr="00A757DD">
        <w:rPr>
          <w:lang w:val="es-AR"/>
        </w:rPr>
        <w:t xml:space="preserve">que </w:t>
      </w:r>
      <w:r w:rsidRPr="00A757DD">
        <w:rPr>
          <w:lang w:val="es-AR"/>
        </w:rPr>
        <w:t xml:space="preserve">la válvula de alivio está </w:t>
      </w:r>
      <w:r w:rsidR="002977E4" w:rsidRPr="00A757DD">
        <w:rPr>
          <w:lang w:val="es-AR"/>
        </w:rPr>
        <w:t>cerrada</w:t>
      </w:r>
      <w:r w:rsidRPr="00A757DD">
        <w:rPr>
          <w:lang w:val="es-AR"/>
        </w:rPr>
        <w:t xml:space="preserve">, y el cilindro está recibiendo </w:t>
      </w:r>
      <w:r w:rsidR="002977E4" w:rsidRPr="00A757DD">
        <w:rPr>
          <w:lang w:val="es-AR"/>
        </w:rPr>
        <w:t>el caudal</w:t>
      </w:r>
      <w:r w:rsidRPr="00A757DD">
        <w:rPr>
          <w:lang w:val="es-AR"/>
        </w:rPr>
        <w:t xml:space="preserve"> completo de la bomba.</w:t>
      </w:r>
    </w:p>
    <w:p w:rsidR="0040119D" w:rsidRPr="00A757DD" w:rsidRDefault="0040119D" w:rsidP="0040119D">
      <w:pPr>
        <w:pStyle w:val="Aufzhlung"/>
        <w:numPr>
          <w:ilvl w:val="0"/>
          <w:numId w:val="0"/>
        </w:numPr>
        <w:tabs>
          <w:tab w:val="clear" w:pos="720"/>
          <w:tab w:val="left" w:pos="0"/>
          <w:tab w:val="left" w:pos="284"/>
        </w:tabs>
        <w:ind w:left="284"/>
        <w:rPr>
          <w:lang w:val="es-AR"/>
        </w:rPr>
      </w:pPr>
    </w:p>
    <w:p w:rsidR="00140F7E" w:rsidRPr="00A757DD" w:rsidRDefault="0040119D" w:rsidP="0040119D">
      <w:pPr>
        <w:pStyle w:val="Aufzhlung"/>
        <w:numPr>
          <w:ilvl w:val="0"/>
          <w:numId w:val="38"/>
        </w:numPr>
        <w:tabs>
          <w:tab w:val="clear" w:pos="720"/>
          <w:tab w:val="left" w:pos="0"/>
          <w:tab w:val="left" w:pos="284"/>
        </w:tabs>
        <w:ind w:left="284"/>
        <w:rPr>
          <w:lang w:val="es-AR"/>
        </w:rPr>
      </w:pPr>
      <w:r w:rsidRPr="00A757DD">
        <w:rPr>
          <w:lang w:val="es-AR"/>
        </w:rPr>
        <w:t xml:space="preserve">Si el cilindro se extiende </w:t>
      </w:r>
      <w:r w:rsidR="004018E6" w:rsidRPr="00A757DD">
        <w:rPr>
          <w:lang w:val="es-AR"/>
        </w:rPr>
        <w:t>más</w:t>
      </w:r>
      <w:r w:rsidRPr="00A757DD">
        <w:rPr>
          <w:lang w:val="es-AR"/>
        </w:rPr>
        <w:t xml:space="preserve"> lento que a la velocidad completa, la presión en p</w:t>
      </w:r>
      <w:r w:rsidRPr="00A757DD">
        <w:rPr>
          <w:vertAlign w:val="subscript"/>
          <w:lang w:val="es-AR"/>
        </w:rPr>
        <w:t>1</w:t>
      </w:r>
      <w:r w:rsidRPr="00A757DD">
        <w:rPr>
          <w:lang w:val="es-AR"/>
        </w:rPr>
        <w:t xml:space="preserve"> está por encima del valor de presión de apertura y por debajo de la presión de apertura total y 50 l / min se va hacia el tanque a través de la válvula limitadora. La mitad de velocidad corresponde a un punto entre estos dos, que es de aproximadamente 260 bar (26 MPa). Este valor también se puede encontrar en la curva  característica de la válvula limitadora utilizada. Como se ve en la ilustración de abajo, la válvula limitadora está abierta debido a la alta presión y una parte del caudal de la bomba se descarga hacia el tanque a través de la válvula limitadora. La válvula de control de flujo o la válvula de control direccional proporcional juega aquí un papel importante, tales como el cambio del valor de la resistencia para cambiar el valor de la presión de p</w:t>
      </w:r>
      <w:r w:rsidRPr="00A757DD">
        <w:rPr>
          <w:vertAlign w:val="subscript"/>
          <w:lang w:val="es-AR"/>
        </w:rPr>
        <w:t>2</w:t>
      </w:r>
      <w:r w:rsidRPr="00A757DD">
        <w:rPr>
          <w:lang w:val="es-AR"/>
        </w:rPr>
        <w:t>.</w:t>
      </w:r>
    </w:p>
    <w:p w:rsidR="00053BB0" w:rsidRPr="00A757DD" w:rsidRDefault="007B1E33" w:rsidP="004A080E">
      <w:pPr>
        <w:pStyle w:val="BildFormel"/>
      </w:pPr>
      <w:r w:rsidRPr="00A757DD">
        <w:rPr>
          <w:noProof/>
          <w:lang w:eastAsia="es-AR"/>
        </w:rPr>
        <w:drawing>
          <wp:inline distT="0" distB="0" distL="0" distR="0">
            <wp:extent cx="4327525" cy="3891280"/>
            <wp:effectExtent l="19050" t="0" r="0" b="0"/>
            <wp:docPr id="4" name="Imagen 4" descr="ne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w-7"/>
                    <pic:cNvPicPr>
                      <a:picLocks noChangeAspect="1" noChangeArrowheads="1"/>
                    </pic:cNvPicPr>
                  </pic:nvPicPr>
                  <pic:blipFill>
                    <a:blip r:embed="rId20" cstate="print"/>
                    <a:srcRect/>
                    <a:stretch>
                      <a:fillRect/>
                    </a:stretch>
                  </pic:blipFill>
                  <pic:spPr bwMode="auto">
                    <a:xfrm>
                      <a:off x="0" y="0"/>
                      <a:ext cx="4327525" cy="3891280"/>
                    </a:xfrm>
                    <a:prstGeom prst="rect">
                      <a:avLst/>
                    </a:prstGeom>
                    <a:noFill/>
                    <a:ln w="9525">
                      <a:noFill/>
                      <a:miter lim="800000"/>
                      <a:headEnd/>
                      <a:tailEnd/>
                    </a:ln>
                  </pic:spPr>
                </pic:pic>
              </a:graphicData>
            </a:graphic>
          </wp:inline>
        </w:drawing>
      </w:r>
    </w:p>
    <w:p w:rsidR="00140F7E" w:rsidRPr="00A757DD" w:rsidRDefault="00140F7E" w:rsidP="004A080E"/>
    <w:p w:rsidR="0040119D" w:rsidRPr="00A757DD" w:rsidRDefault="0040119D" w:rsidP="004A080E">
      <w:r w:rsidRPr="00A757DD">
        <w:t>La curva característica de apertura de una válvula limitadora se muestra a continuación. La curva co</w:t>
      </w:r>
      <w:r w:rsidR="00381D1B" w:rsidRPr="00A757DD">
        <w:t>rresponde a un</w:t>
      </w:r>
      <w:r w:rsidRPr="00A757DD">
        <w:t xml:space="preserve"> caudal que pasa a través de la válvula limitadora en ciertas presiones en un  valor preestablecido (viscosidad del aceite y temperatura). Cuando examinamos la curva, podemos ver que a los 50 l / min de caudal que va hacia el tanque, la presión en la entrada de la válvula limitadora es de </w:t>
      </w:r>
    </w:p>
    <w:p w:rsidR="00140F7E" w:rsidRPr="00A757DD" w:rsidRDefault="0040119D" w:rsidP="004A080E">
      <w:r w:rsidRPr="00A757DD">
        <w:t>260 bar (26 MPa), cuando el valor máximo es 275 bar (27,5 MPa).</w:t>
      </w:r>
    </w:p>
    <w:p w:rsidR="00140F7E" w:rsidRPr="00A757DD" w:rsidRDefault="007B1E33" w:rsidP="004A080E">
      <w:pPr>
        <w:pStyle w:val="BildFormel"/>
      </w:pPr>
      <w:r w:rsidRPr="00A757DD">
        <w:rPr>
          <w:noProof/>
          <w:lang w:eastAsia="es-AR"/>
        </w:rPr>
        <w:lastRenderedPageBreak/>
        <w:drawing>
          <wp:inline distT="0" distB="0" distL="0" distR="0">
            <wp:extent cx="3594100" cy="3126105"/>
            <wp:effectExtent l="19050" t="0" r="6350" b="0"/>
            <wp:docPr id="5" name="Imagen 5" descr="ne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4"/>
                    <pic:cNvPicPr>
                      <a:picLocks noChangeAspect="1" noChangeArrowheads="1"/>
                    </pic:cNvPicPr>
                  </pic:nvPicPr>
                  <pic:blipFill>
                    <a:blip r:embed="rId21" cstate="print"/>
                    <a:srcRect/>
                    <a:stretch>
                      <a:fillRect/>
                    </a:stretch>
                  </pic:blipFill>
                  <pic:spPr bwMode="auto">
                    <a:xfrm>
                      <a:off x="0" y="0"/>
                      <a:ext cx="3594100" cy="3126105"/>
                    </a:xfrm>
                    <a:prstGeom prst="rect">
                      <a:avLst/>
                    </a:prstGeom>
                    <a:noFill/>
                    <a:ln w="9525">
                      <a:noFill/>
                      <a:miter lim="800000"/>
                      <a:headEnd/>
                      <a:tailEnd/>
                    </a:ln>
                  </pic:spPr>
                </pic:pic>
              </a:graphicData>
            </a:graphic>
          </wp:inline>
        </w:drawing>
      </w:r>
    </w:p>
    <w:p w:rsidR="00140F7E" w:rsidRPr="00A757DD" w:rsidRDefault="00DB7A70" w:rsidP="008D3F64">
      <w:pPr>
        <w:pStyle w:val="Epgrafe"/>
      </w:pPr>
      <w:r w:rsidRPr="00A757DD">
        <w:t>q</w:t>
      </w:r>
      <w:r w:rsidR="00140F7E" w:rsidRPr="00A757DD">
        <w:t>:</w:t>
      </w:r>
      <w:r w:rsidR="00381D1B" w:rsidRPr="00A757DD">
        <w:t xml:space="preserve"> Caudal</w:t>
      </w:r>
      <w:r w:rsidR="00140F7E" w:rsidRPr="00A757DD">
        <w:t xml:space="preserve"> Nominal</w:t>
      </w:r>
      <w:r w:rsidR="0017342C" w:rsidRPr="00A757DD">
        <w:tab/>
      </w:r>
      <w:r w:rsidR="007C5B5A" w:rsidRPr="00A757DD">
        <w:t>p</w:t>
      </w:r>
      <w:r w:rsidR="00140F7E" w:rsidRPr="00A757DD">
        <w:t>:</w:t>
      </w:r>
      <w:r w:rsidR="00381D1B" w:rsidRPr="00A757DD">
        <w:t>Presión de operación</w:t>
      </w:r>
      <w:r w:rsidR="0017342C" w:rsidRPr="00A757DD">
        <w:tab/>
      </w:r>
      <w:r w:rsidR="00123151" w:rsidRPr="00A757DD">
        <w:tab/>
      </w:r>
      <w:r w:rsidR="007C5B5A" w:rsidRPr="00A757DD">
        <w:t>p</w:t>
      </w:r>
      <w:r w:rsidR="00140F7E" w:rsidRPr="00A757DD">
        <w:rPr>
          <w:vertAlign w:val="subscript"/>
        </w:rPr>
        <w:t>c</w:t>
      </w:r>
      <w:r w:rsidR="00140F7E" w:rsidRPr="00A757DD">
        <w:t xml:space="preserve">: </w:t>
      </w:r>
      <w:r w:rsidR="00381D1B" w:rsidRPr="00A757DD">
        <w:t>Presión de apertura</w:t>
      </w:r>
      <w:r w:rsidR="0017342C" w:rsidRPr="00A757DD">
        <w:tab/>
      </w:r>
      <w:r w:rsidR="00123151" w:rsidRPr="00A757DD">
        <w:tab/>
      </w:r>
      <w:r w:rsidR="007C5B5A" w:rsidRPr="00A757DD">
        <w:t>p</w:t>
      </w:r>
      <w:r w:rsidR="00140F7E" w:rsidRPr="00A757DD">
        <w:rPr>
          <w:vertAlign w:val="subscript"/>
        </w:rPr>
        <w:t>f</w:t>
      </w:r>
      <w:r w:rsidR="00140F7E" w:rsidRPr="00A757DD">
        <w:t xml:space="preserve">: </w:t>
      </w:r>
      <w:r w:rsidR="00381D1B" w:rsidRPr="00A757DD">
        <w:t>Presión de apertura completa</w:t>
      </w:r>
    </w:p>
    <w:p w:rsidR="00140F7E" w:rsidRPr="00A757DD" w:rsidRDefault="00140F7E" w:rsidP="004A080E"/>
    <w:p w:rsidR="004A6B96" w:rsidRPr="00A757DD" w:rsidRDefault="0098544C" w:rsidP="004A080E">
      <w:r w:rsidRPr="00A757DD">
        <w:t>A continuación se muestra una curva de un catálogo</w:t>
      </w:r>
      <w:r w:rsidR="00381D1B" w:rsidRPr="00A757DD">
        <w:t xml:space="preserve">. En el catálogo </w:t>
      </w:r>
      <w:r w:rsidRPr="00A757DD">
        <w:t xml:space="preserve">el </w:t>
      </w:r>
      <w:r w:rsidR="00381D1B" w:rsidRPr="00A757DD">
        <w:t>punto de partida de la curva es la presión de apertura</w:t>
      </w:r>
      <w:r w:rsidRPr="00A757DD">
        <w:t xml:space="preserve">, podemos observar en función del incremento de presión el caudal que ira hacia el tanque. </w:t>
      </w:r>
      <w:r w:rsidR="00381D1B" w:rsidRPr="00A757DD">
        <w:t>En la curva del catálogo también podemos encontrar la presión correspondiente a 50 l / min de flujo: También es de 260 bar (26 MPa).</w:t>
      </w:r>
    </w:p>
    <w:p w:rsidR="00381D1B" w:rsidRPr="00A757DD" w:rsidRDefault="00381D1B" w:rsidP="004A080E"/>
    <w:p w:rsidR="00140F7E" w:rsidRPr="00A757DD" w:rsidRDefault="00836C86" w:rsidP="004A080E">
      <w:pPr>
        <w:pStyle w:val="BildFormel"/>
      </w:pPr>
      <w:r w:rsidRPr="00A757DD">
        <w:rPr>
          <w:noProof/>
          <w:lang w:eastAsia="es-AR"/>
        </w:rPr>
        <w:drawing>
          <wp:inline distT="0" distB="0" distL="0" distR="0">
            <wp:extent cx="3923665" cy="2658110"/>
            <wp:effectExtent l="19050" t="0" r="635" b="0"/>
            <wp:docPr id="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3923665" cy="2658110"/>
                    </a:xfrm>
                    <a:prstGeom prst="rect">
                      <a:avLst/>
                    </a:prstGeom>
                    <a:noFill/>
                    <a:ln w="9525">
                      <a:noFill/>
                      <a:miter lim="800000"/>
                      <a:headEnd/>
                      <a:tailEnd/>
                    </a:ln>
                  </pic:spPr>
                </pic:pic>
              </a:graphicData>
            </a:graphic>
          </wp:inline>
        </w:drawing>
      </w:r>
    </w:p>
    <w:p w:rsidR="00140F7E" w:rsidRPr="00A757DD" w:rsidRDefault="00140F7E" w:rsidP="004A080E"/>
    <w:p w:rsidR="00400A82" w:rsidRPr="00A757DD" w:rsidRDefault="00400A82" w:rsidP="004A080E"/>
    <w:p w:rsidR="00400A82" w:rsidRPr="00A757DD" w:rsidRDefault="00400A82" w:rsidP="004A080E"/>
    <w:p w:rsidR="00400A82" w:rsidRPr="00A757DD" w:rsidRDefault="00400A82" w:rsidP="004A080E"/>
    <w:p w:rsidR="00400A82" w:rsidRPr="00A757DD" w:rsidRDefault="00400A82" w:rsidP="004A080E"/>
    <w:p w:rsidR="00400A82" w:rsidRPr="00A757DD" w:rsidRDefault="00400A82" w:rsidP="004A080E"/>
    <w:p w:rsidR="00400A82" w:rsidRPr="00A757DD" w:rsidRDefault="00400A82" w:rsidP="004A080E"/>
    <w:p w:rsidR="00400A82" w:rsidRPr="00A757DD" w:rsidRDefault="00400A82" w:rsidP="004A080E"/>
    <w:p w:rsidR="00400A82" w:rsidRPr="00A757DD" w:rsidRDefault="00400A82" w:rsidP="004A080E"/>
    <w:p w:rsidR="00A86CB0" w:rsidRPr="00A757DD" w:rsidRDefault="00400A82" w:rsidP="00400A82">
      <w:pPr>
        <w:pStyle w:val="Prrafodelista"/>
        <w:numPr>
          <w:ilvl w:val="0"/>
          <w:numId w:val="38"/>
        </w:numPr>
        <w:ind w:left="284"/>
      </w:pPr>
      <w:r w:rsidRPr="00A757DD">
        <w:lastRenderedPageBreak/>
        <w:t>Si la carga en los cilindro aumenta, esto finalmente aumenta la presión de p</w:t>
      </w:r>
      <w:r w:rsidRPr="00A757DD">
        <w:rPr>
          <w:vertAlign w:val="subscript"/>
        </w:rPr>
        <w:t>2</w:t>
      </w:r>
      <w:r w:rsidRPr="00A757DD">
        <w:t>. El aumento de la presión afecta a todo el sistema y p</w:t>
      </w:r>
      <w:r w:rsidRPr="00A757DD">
        <w:rPr>
          <w:vertAlign w:val="subscript"/>
        </w:rPr>
        <w:t>1</w:t>
      </w:r>
      <w:r w:rsidRPr="00A757DD">
        <w:t xml:space="preserve"> también se eleva. La creciente presión de p</w:t>
      </w:r>
      <w:r w:rsidRPr="00A757DD">
        <w:rPr>
          <w:vertAlign w:val="subscript"/>
        </w:rPr>
        <w:t>1</w:t>
      </w:r>
      <w:r w:rsidRPr="00A757DD">
        <w:t xml:space="preserve"> hace que la válvula limitadora se abra aún más. Esto hace que aumente el caudal  aceite al tanque, lo que ralentiza el recorrido del pistón. También podemos ver esto en la curva.</w:t>
      </w:r>
    </w:p>
    <w:p w:rsidR="00A86CB0" w:rsidRPr="00A757DD" w:rsidRDefault="007B1E33" w:rsidP="004A080E">
      <w:pPr>
        <w:pStyle w:val="BildFormel"/>
      </w:pPr>
      <w:r w:rsidRPr="00A757DD">
        <w:rPr>
          <w:noProof/>
          <w:lang w:eastAsia="es-AR"/>
        </w:rPr>
        <w:drawing>
          <wp:inline distT="0" distB="0" distL="0" distR="0">
            <wp:extent cx="2881630" cy="2881630"/>
            <wp:effectExtent l="19050" t="0" r="0" b="0"/>
            <wp:docPr id="7" name="Imagen 7" descr="new-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11"/>
                    <pic:cNvPicPr>
                      <a:picLocks noChangeAspect="1" noChangeArrowheads="1"/>
                    </pic:cNvPicPr>
                  </pic:nvPicPr>
                  <pic:blipFill>
                    <a:blip r:embed="rId23" cstate="print"/>
                    <a:srcRect/>
                    <a:stretch>
                      <a:fillRect/>
                    </a:stretch>
                  </pic:blipFill>
                  <pic:spPr bwMode="auto">
                    <a:xfrm>
                      <a:off x="0" y="0"/>
                      <a:ext cx="2881630" cy="2881630"/>
                    </a:xfrm>
                    <a:prstGeom prst="rect">
                      <a:avLst/>
                    </a:prstGeom>
                    <a:noFill/>
                    <a:ln w="9525">
                      <a:noFill/>
                      <a:miter lim="800000"/>
                      <a:headEnd/>
                      <a:tailEnd/>
                    </a:ln>
                  </pic:spPr>
                </pic:pic>
              </a:graphicData>
            </a:graphic>
          </wp:inline>
        </w:drawing>
      </w:r>
    </w:p>
    <w:p w:rsidR="00A86CB0" w:rsidRPr="00A757DD" w:rsidRDefault="00A86CB0" w:rsidP="008D3F64">
      <w:pPr>
        <w:pStyle w:val="Epgrafe"/>
      </w:pPr>
      <w:r w:rsidRPr="00A757DD">
        <w:t>p</w:t>
      </w:r>
      <w:r w:rsidRPr="00A757DD">
        <w:rPr>
          <w:vertAlign w:val="subscript"/>
        </w:rPr>
        <w:t>A</w:t>
      </w:r>
      <w:r w:rsidRPr="00A757DD">
        <w:t xml:space="preserve"> = 260 </w:t>
      </w:r>
      <w:r w:rsidR="002D7E7C" w:rsidRPr="00A757DD">
        <w:t>bar (</w:t>
      </w:r>
      <w:r w:rsidR="00C6350B" w:rsidRPr="00A757DD">
        <w:t>26</w:t>
      </w:r>
      <w:r w:rsidR="002D7E7C" w:rsidRPr="00A757DD">
        <w:t xml:space="preserve"> </w:t>
      </w:r>
      <w:r w:rsidR="00B006F1" w:rsidRPr="00A757DD">
        <w:t>MPa</w:t>
      </w:r>
      <w:r w:rsidR="002D7E7C" w:rsidRPr="00A757DD">
        <w:t>)</w:t>
      </w:r>
      <w:r w:rsidRPr="00A757DD">
        <w:t xml:space="preserve"> </w:t>
      </w:r>
      <w:r w:rsidR="00400A82" w:rsidRPr="00A757DD">
        <w:t>–</w:t>
      </w:r>
      <w:r w:rsidRPr="00A757DD">
        <w:t xml:space="preserve"> </w:t>
      </w:r>
      <w:r w:rsidR="00400A82" w:rsidRPr="00A757DD">
        <w:t>Antes que la carga aumente, el cilindro avanza a la mitad de la velocidad</w:t>
      </w:r>
      <w:r w:rsidR="00123151" w:rsidRPr="00A757DD">
        <w:br/>
      </w:r>
      <w:r w:rsidRPr="00A757DD">
        <w:t>p</w:t>
      </w:r>
      <w:r w:rsidRPr="00A757DD">
        <w:rPr>
          <w:vertAlign w:val="subscript"/>
        </w:rPr>
        <w:t>B</w:t>
      </w:r>
      <w:r w:rsidRPr="00A757DD">
        <w:t xml:space="preserve"> = 270 </w:t>
      </w:r>
      <w:r w:rsidR="002D7E7C" w:rsidRPr="00A757DD">
        <w:t>bar (</w:t>
      </w:r>
      <w:r w:rsidR="00C6350B" w:rsidRPr="00A757DD">
        <w:t>27</w:t>
      </w:r>
      <w:r w:rsidR="002D7E7C" w:rsidRPr="00A757DD">
        <w:t xml:space="preserve"> </w:t>
      </w:r>
      <w:r w:rsidR="00B006F1" w:rsidRPr="00A757DD">
        <w:t>MPa</w:t>
      </w:r>
      <w:r w:rsidR="002D7E7C" w:rsidRPr="00A757DD">
        <w:t>)</w:t>
      </w:r>
      <w:r w:rsidRPr="00A757DD">
        <w:t xml:space="preserve"> </w:t>
      </w:r>
      <w:r w:rsidR="00400A82" w:rsidRPr="00A757DD">
        <w:t>–Por el incremento de la carga, p</w:t>
      </w:r>
      <w:r w:rsidR="00400A82" w:rsidRPr="00A757DD">
        <w:rPr>
          <w:vertAlign w:val="subscript"/>
        </w:rPr>
        <w:t xml:space="preserve">2 </w:t>
      </w:r>
      <w:r w:rsidR="00400A82" w:rsidRPr="00A757DD">
        <w:t xml:space="preserve">aumenta a 270 bar (27 Mpa), se abre aun </w:t>
      </w:r>
      <w:r w:rsidR="004018E6" w:rsidRPr="00A757DD">
        <w:t>más</w:t>
      </w:r>
      <w:r w:rsidR="00400A82" w:rsidRPr="00A757DD">
        <w:t xml:space="preserve"> la válvula limitadora de presión aumentado en caudal al tanque a 70 l/min.</w:t>
      </w:r>
    </w:p>
    <w:p w:rsidR="001E673E" w:rsidRPr="00A757DD" w:rsidRDefault="001E673E" w:rsidP="004A080E"/>
    <w:p w:rsidR="00A86CB0" w:rsidRPr="00A757DD" w:rsidRDefault="00400A82" w:rsidP="00A54DF9">
      <w:pPr>
        <w:pStyle w:val="Aufzhlung"/>
        <w:rPr>
          <w:lang w:val="es-AR"/>
        </w:rPr>
      </w:pPr>
      <w:r w:rsidRPr="00A757DD">
        <w:rPr>
          <w:lang w:val="es-AR"/>
        </w:rPr>
        <w:t xml:space="preserve">Si la carga cambia de posición, esto </w:t>
      </w:r>
      <w:r w:rsidR="004018E6" w:rsidRPr="00A757DD">
        <w:rPr>
          <w:lang w:val="es-AR"/>
        </w:rPr>
        <w:t>hará</w:t>
      </w:r>
      <w:r w:rsidRPr="00A757DD">
        <w:rPr>
          <w:lang w:val="es-AR"/>
        </w:rPr>
        <w:t xml:space="preserve"> el mismo efecto en cuestión</w:t>
      </w:r>
      <w:r w:rsidR="00387581" w:rsidRPr="00A757DD">
        <w:rPr>
          <w:lang w:val="es-AR"/>
        </w:rPr>
        <w:t xml:space="preserve"> del punto 5. Si el peso es alejado de la pluma del cilindro, el brazo palanca se vuelve </w:t>
      </w:r>
      <w:r w:rsidR="004018E6" w:rsidRPr="00A757DD">
        <w:rPr>
          <w:lang w:val="es-AR"/>
        </w:rPr>
        <w:t>más</w:t>
      </w:r>
      <w:r w:rsidR="00387581" w:rsidRPr="00A757DD">
        <w:rPr>
          <w:lang w:val="es-AR"/>
        </w:rPr>
        <w:t xml:space="preserve"> largo, aplicando una fuerza al pistón. Mientras </w:t>
      </w:r>
      <w:r w:rsidR="004018E6" w:rsidRPr="00A757DD">
        <w:rPr>
          <w:lang w:val="es-AR"/>
        </w:rPr>
        <w:t>más</w:t>
      </w:r>
      <w:r w:rsidR="00387581" w:rsidRPr="00A757DD">
        <w:rPr>
          <w:lang w:val="es-AR"/>
        </w:rPr>
        <w:t xml:space="preserve"> lejos </w:t>
      </w:r>
      <w:r w:rsidR="004018E6" w:rsidRPr="00A757DD">
        <w:rPr>
          <w:lang w:val="es-AR"/>
        </w:rPr>
        <w:t>está</w:t>
      </w:r>
      <w:r w:rsidR="00387581" w:rsidRPr="00A757DD">
        <w:rPr>
          <w:lang w:val="es-AR"/>
        </w:rPr>
        <w:t xml:space="preserve"> la carga, </w:t>
      </w:r>
      <w:r w:rsidR="004018E6" w:rsidRPr="00A757DD">
        <w:rPr>
          <w:lang w:val="es-AR"/>
        </w:rPr>
        <w:t>más</w:t>
      </w:r>
      <w:r w:rsidR="00387581" w:rsidRPr="00A757DD">
        <w:rPr>
          <w:lang w:val="es-AR"/>
        </w:rPr>
        <w:t xml:space="preserve"> lentos serán los movimientos del cilindro. </w:t>
      </w:r>
    </w:p>
    <w:p w:rsidR="00140F7E" w:rsidRPr="00A757DD" w:rsidRDefault="00140F7E" w:rsidP="004A080E">
      <w:pPr>
        <w:pStyle w:val="BildFormel"/>
      </w:pPr>
    </w:p>
    <w:p w:rsidR="00A86CB0" w:rsidRPr="00A757DD" w:rsidRDefault="007B1E33" w:rsidP="004A080E">
      <w:pPr>
        <w:pStyle w:val="BildFormel"/>
      </w:pPr>
      <w:r w:rsidRPr="00A757DD">
        <w:rPr>
          <w:noProof/>
          <w:lang w:eastAsia="es-AR"/>
        </w:rPr>
        <w:drawing>
          <wp:inline distT="0" distB="0" distL="0" distR="0">
            <wp:extent cx="5752465" cy="1754505"/>
            <wp:effectExtent l="19050" t="0" r="635" b="0"/>
            <wp:docPr id="8" name="Imagen 8" descr="new-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15"/>
                    <pic:cNvPicPr>
                      <a:picLocks noChangeAspect="1" noChangeArrowheads="1"/>
                    </pic:cNvPicPr>
                  </pic:nvPicPr>
                  <pic:blipFill>
                    <a:blip r:embed="rId24" cstate="print"/>
                    <a:srcRect/>
                    <a:stretch>
                      <a:fillRect/>
                    </a:stretch>
                  </pic:blipFill>
                  <pic:spPr bwMode="auto">
                    <a:xfrm>
                      <a:off x="0" y="0"/>
                      <a:ext cx="5752465" cy="1754505"/>
                    </a:xfrm>
                    <a:prstGeom prst="rect">
                      <a:avLst/>
                    </a:prstGeom>
                    <a:noFill/>
                    <a:ln w="9525">
                      <a:noFill/>
                      <a:miter lim="800000"/>
                      <a:headEnd/>
                      <a:tailEnd/>
                    </a:ln>
                  </pic:spPr>
                </pic:pic>
              </a:graphicData>
            </a:graphic>
          </wp:inline>
        </w:drawing>
      </w:r>
    </w:p>
    <w:p w:rsidR="00DB7A70" w:rsidRPr="00A757DD" w:rsidRDefault="00DB7A70" w:rsidP="00DB7A70"/>
    <w:p w:rsidR="000215EC" w:rsidRPr="00A757DD" w:rsidRDefault="000215EC" w:rsidP="00DB7A70"/>
    <w:p w:rsidR="00A86CB0" w:rsidRPr="00A757DD" w:rsidRDefault="00A66FAF" w:rsidP="008760E1">
      <w:pPr>
        <w:pStyle w:val="Ttulo2"/>
        <w:pageBreakBefore/>
      </w:pPr>
      <w:bookmarkStart w:id="19" w:name="_Toc277937785"/>
      <w:bookmarkStart w:id="20" w:name="_Toc278447738"/>
      <w:bookmarkStart w:id="21" w:name="_Toc305672525"/>
      <w:bookmarkStart w:id="22" w:name="_Toc306196762"/>
      <w:bookmarkStart w:id="23" w:name="_Toc308183617"/>
      <w:bookmarkStart w:id="24" w:name="_Toc309299713"/>
      <w:bookmarkStart w:id="25" w:name="_Toc370981365"/>
      <w:r w:rsidRPr="00A757DD">
        <w:lastRenderedPageBreak/>
        <w:t>Pérdida de carga</w:t>
      </w:r>
      <w:r w:rsidR="00A86CB0" w:rsidRPr="00A757DD">
        <w:t xml:space="preserve"> (</w:t>
      </w:r>
      <w:r w:rsidR="00033402" w:rsidRPr="00A757DD">
        <w:sym w:font="Symbol" w:char="F044"/>
      </w:r>
      <w:r w:rsidR="00A86CB0" w:rsidRPr="00A757DD">
        <w:t>p)</w:t>
      </w:r>
      <w:bookmarkEnd w:id="19"/>
      <w:bookmarkEnd w:id="20"/>
      <w:bookmarkEnd w:id="21"/>
      <w:bookmarkEnd w:id="22"/>
      <w:bookmarkEnd w:id="23"/>
      <w:bookmarkEnd w:id="24"/>
      <w:bookmarkEnd w:id="25"/>
    </w:p>
    <w:p w:rsidR="00435CCE" w:rsidRPr="00A757DD" w:rsidRDefault="00A6159E" w:rsidP="004A080E">
      <w:r w:rsidRPr="00A757DD">
        <w:t xml:space="preserve">La caída de presión juega papel importante para la buena comprensión de los sistemas hidráulicos. El símbolo de la caída de presión es </w:t>
      </w:r>
      <w:r w:rsidRPr="00A757DD">
        <w:sym w:font="Symbol" w:char="F044"/>
      </w:r>
      <w:r w:rsidRPr="00A757DD">
        <w:t xml:space="preserve"> p y simplemente se refiere a una diferencia de presión entre dos puntos. A pesar de que se utiliza principalmente para asegurar el tamaño adecuado de la válvula, también se utiliza para explicar algunos fundamentos de hidráulica.</w:t>
      </w:r>
    </w:p>
    <w:p w:rsidR="00A6159E" w:rsidRPr="00A757DD" w:rsidRDefault="00A6159E" w:rsidP="004A080E"/>
    <w:p w:rsidR="00140F7E" w:rsidRPr="00A757DD" w:rsidRDefault="007B1E33" w:rsidP="004A080E">
      <w:pPr>
        <w:pStyle w:val="BildFormel"/>
      </w:pPr>
      <w:r w:rsidRPr="00A757DD">
        <w:rPr>
          <w:noProof/>
          <w:lang w:eastAsia="es-AR"/>
        </w:rPr>
        <w:drawing>
          <wp:inline distT="0" distB="0" distL="0" distR="0">
            <wp:extent cx="3604260" cy="669925"/>
            <wp:effectExtent l="19050" t="0" r="0" b="0"/>
            <wp:docPr id="9" name="Imagen 9" descr="new-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w-17"/>
                    <pic:cNvPicPr>
                      <a:picLocks noChangeAspect="1" noChangeArrowheads="1"/>
                    </pic:cNvPicPr>
                  </pic:nvPicPr>
                  <pic:blipFill>
                    <a:blip r:embed="rId25" cstate="print"/>
                    <a:srcRect/>
                    <a:stretch>
                      <a:fillRect/>
                    </a:stretch>
                  </pic:blipFill>
                  <pic:spPr bwMode="auto">
                    <a:xfrm>
                      <a:off x="0" y="0"/>
                      <a:ext cx="3604260" cy="669925"/>
                    </a:xfrm>
                    <a:prstGeom prst="rect">
                      <a:avLst/>
                    </a:prstGeom>
                    <a:noFill/>
                    <a:ln w="9525">
                      <a:noFill/>
                      <a:miter lim="800000"/>
                      <a:headEnd/>
                      <a:tailEnd/>
                    </a:ln>
                  </pic:spPr>
                </pic:pic>
              </a:graphicData>
            </a:graphic>
          </wp:inline>
        </w:drawing>
      </w:r>
    </w:p>
    <w:p w:rsidR="00140F7E" w:rsidRPr="00A757DD" w:rsidRDefault="00140F7E" w:rsidP="004A080E"/>
    <w:p w:rsidR="00033402" w:rsidRPr="00A757DD" w:rsidRDefault="00A6159E" w:rsidP="008760E1">
      <w:r w:rsidRPr="00A757DD">
        <w:t>En el ejemplo anterior, hay una válvula con un valor de resistencia determinado y p</w:t>
      </w:r>
      <w:r w:rsidRPr="00A757DD">
        <w:rPr>
          <w:vertAlign w:val="subscript"/>
        </w:rPr>
        <w:t>1</w:t>
      </w:r>
      <w:r w:rsidRPr="00A757DD">
        <w:t xml:space="preserve"> es el puerto de entrada de la válvula y p</w:t>
      </w:r>
      <w:r w:rsidRPr="00A757DD">
        <w:rPr>
          <w:vertAlign w:val="subscript"/>
        </w:rPr>
        <w:t xml:space="preserve">2 </w:t>
      </w:r>
      <w:r w:rsidRPr="00A757DD">
        <w:t>es el puerto de salida. Debido a la resistencia aplicada por la válvula (esta puede ser una válvula de caudal, un orificio, una válvula direccional o una válvula direccional proporcional), se eleva la presión en la entrada de la válvula (suponiendo que la dirección de flujo es siempre desde entrada a la salida</w:t>
      </w:r>
      <w:r w:rsidR="00033402" w:rsidRPr="00A757DD">
        <w:t xml:space="preserve">). </w:t>
      </w:r>
    </w:p>
    <w:p w:rsidR="004A6B96" w:rsidRPr="00A757DD" w:rsidRDefault="004A6B96" w:rsidP="004A080E"/>
    <w:p w:rsidR="00033402" w:rsidRPr="00A757DD" w:rsidRDefault="00A6159E" w:rsidP="004A080E">
      <w:r w:rsidRPr="00A757DD">
        <w:t>La presión trasera es la presión que se encuentra en el puerto de salida de la válvula (p</w:t>
      </w:r>
      <w:r w:rsidRPr="00A757DD">
        <w:rPr>
          <w:vertAlign w:val="subscript"/>
        </w:rPr>
        <w:t>2</w:t>
      </w:r>
      <w:r w:rsidRPr="00A757DD">
        <w:t xml:space="preserve">). Esto se debe a la estrangulación hacia delante de la </w:t>
      </w:r>
      <w:r w:rsidR="004018E6" w:rsidRPr="00A757DD">
        <w:t>válvula</w:t>
      </w:r>
      <w:r w:rsidRPr="00A757DD">
        <w:t>, como la carga de un cilindro, filtros, accesorios reductores - cualquier cosa que puede causar una pérdida de carga</w:t>
      </w:r>
      <w:r w:rsidR="00033402" w:rsidRPr="00A757DD">
        <w:t xml:space="preserve">. </w:t>
      </w:r>
    </w:p>
    <w:p w:rsidR="00053BB0" w:rsidRPr="00A757DD" w:rsidRDefault="00053BB0" w:rsidP="004A080E">
      <w:pPr>
        <w:pStyle w:val="BildFormel"/>
      </w:pPr>
    </w:p>
    <w:p w:rsidR="00033402" w:rsidRPr="00A757DD" w:rsidRDefault="007B1E33" w:rsidP="004A080E">
      <w:pPr>
        <w:pStyle w:val="BildFormel"/>
      </w:pPr>
      <w:r w:rsidRPr="00A757DD">
        <w:rPr>
          <w:noProof/>
          <w:lang w:eastAsia="es-AR"/>
        </w:rPr>
        <w:drawing>
          <wp:inline distT="0" distB="0" distL="0" distR="0">
            <wp:extent cx="2158365" cy="1031240"/>
            <wp:effectExtent l="19050" t="0" r="0" b="0"/>
            <wp:docPr id="10" name="Imagen 10" descr="new-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21"/>
                    <pic:cNvPicPr>
                      <a:picLocks noChangeAspect="1" noChangeArrowheads="1"/>
                    </pic:cNvPicPr>
                  </pic:nvPicPr>
                  <pic:blipFill>
                    <a:blip r:embed="rId26" cstate="print"/>
                    <a:srcRect/>
                    <a:stretch>
                      <a:fillRect/>
                    </a:stretch>
                  </pic:blipFill>
                  <pic:spPr bwMode="auto">
                    <a:xfrm>
                      <a:off x="0" y="0"/>
                      <a:ext cx="2158365" cy="1031240"/>
                    </a:xfrm>
                    <a:prstGeom prst="rect">
                      <a:avLst/>
                    </a:prstGeom>
                    <a:noFill/>
                    <a:ln w="9525">
                      <a:noFill/>
                      <a:miter lim="800000"/>
                      <a:headEnd/>
                      <a:tailEnd/>
                    </a:ln>
                  </pic:spPr>
                </pic:pic>
              </a:graphicData>
            </a:graphic>
          </wp:inline>
        </w:drawing>
      </w:r>
    </w:p>
    <w:p w:rsidR="00033402" w:rsidRPr="00A757DD" w:rsidRDefault="00033402" w:rsidP="004A080E"/>
    <w:p w:rsidR="00064281" w:rsidRPr="00A757DD" w:rsidRDefault="00171654" w:rsidP="004A080E">
      <w:r w:rsidRPr="00A757DD">
        <w:t xml:space="preserve">El sistema anterior representa un sistema hidráulico con una válvula de caudal (que también puede ser una válvula direccional proporcional) con un cierto </w:t>
      </w:r>
      <w:r w:rsidRPr="00A757DD">
        <w:sym w:font="Symbol" w:char="F044"/>
      </w:r>
      <w:r w:rsidRPr="00A757DD">
        <w:t>p y la VLP no está aún abierta. Vamos a examinar las variables con la condición dada anteriormente (rendimiento de la bomba omitido):</w:t>
      </w:r>
    </w:p>
    <w:p w:rsidR="00171654" w:rsidRPr="00A757DD" w:rsidRDefault="00171654" w:rsidP="004A080E"/>
    <w:p w:rsidR="00171654" w:rsidRPr="00A757DD" w:rsidRDefault="00171654" w:rsidP="002D2BEB">
      <w:pPr>
        <w:pStyle w:val="Aufzhlung"/>
        <w:numPr>
          <w:ilvl w:val="3"/>
          <w:numId w:val="17"/>
        </w:numPr>
        <w:ind w:left="284"/>
        <w:rPr>
          <w:lang w:val="es-AR"/>
        </w:rPr>
      </w:pPr>
      <w:r w:rsidRPr="00A757DD">
        <w:rPr>
          <w:lang w:val="es-AR"/>
        </w:rPr>
        <w:t>. ¿Qué sucede si la válvula de caudal se cierra poco a poco?</w:t>
      </w:r>
    </w:p>
    <w:p w:rsidR="002D75BE" w:rsidRPr="00A757DD" w:rsidRDefault="00171654" w:rsidP="00171654">
      <w:pPr>
        <w:pStyle w:val="Aufzhlung"/>
        <w:numPr>
          <w:ilvl w:val="0"/>
          <w:numId w:val="0"/>
        </w:numPr>
        <w:ind w:left="357"/>
        <w:rPr>
          <w:lang w:val="es-AR"/>
        </w:rPr>
      </w:pPr>
      <w:r w:rsidRPr="00A757DD">
        <w:rPr>
          <w:lang w:val="es-AR"/>
        </w:rPr>
        <w:t>Si la válvula de caudal se cierra gradualmente, p</w:t>
      </w:r>
      <w:r w:rsidRPr="00A757DD">
        <w:rPr>
          <w:vertAlign w:val="subscript"/>
          <w:lang w:val="es-AR"/>
        </w:rPr>
        <w:t xml:space="preserve">1 </w:t>
      </w:r>
      <w:r w:rsidRPr="00A757DD">
        <w:rPr>
          <w:lang w:val="es-AR"/>
        </w:rPr>
        <w:t>aumentará, pero p</w:t>
      </w:r>
      <w:r w:rsidRPr="00A757DD">
        <w:rPr>
          <w:vertAlign w:val="subscript"/>
          <w:lang w:val="es-AR"/>
        </w:rPr>
        <w:t xml:space="preserve">2 </w:t>
      </w:r>
      <w:r w:rsidRPr="00A757DD">
        <w:rPr>
          <w:lang w:val="es-AR"/>
        </w:rPr>
        <w:t xml:space="preserve">seguirá siendo el mismo. Por consiguiente, el </w:t>
      </w:r>
      <w:r w:rsidRPr="00A757DD">
        <w:rPr>
          <w:lang w:val="es-AR"/>
        </w:rPr>
        <w:sym w:font="Symbol" w:char="F044"/>
      </w:r>
      <w:r w:rsidRPr="00A757DD">
        <w:rPr>
          <w:lang w:val="es-AR"/>
        </w:rPr>
        <w:t>p aumentará, pero esto no tendrá ningún efecto sobre el caudal</w:t>
      </w:r>
      <w:r w:rsidR="002D75BE" w:rsidRPr="00A757DD">
        <w:rPr>
          <w:lang w:val="es-AR"/>
        </w:rPr>
        <w:t>.</w:t>
      </w:r>
    </w:p>
    <w:p w:rsidR="00171654" w:rsidRPr="00A757DD" w:rsidRDefault="002D2BEB" w:rsidP="002D2BEB">
      <w:pPr>
        <w:pStyle w:val="Aufzhlung"/>
        <w:numPr>
          <w:ilvl w:val="0"/>
          <w:numId w:val="0"/>
        </w:numPr>
        <w:rPr>
          <w:lang w:val="es-AR"/>
        </w:rPr>
      </w:pPr>
      <w:r w:rsidRPr="00A757DD">
        <w:rPr>
          <w:lang w:val="es-AR"/>
        </w:rPr>
        <w:t xml:space="preserve">2     </w:t>
      </w:r>
      <w:r w:rsidR="00171654" w:rsidRPr="00A757DD">
        <w:rPr>
          <w:lang w:val="es-AR"/>
        </w:rPr>
        <w:t>¿Qué sucede cuando la contrapresión en el punto 2 se incrementa?</w:t>
      </w:r>
    </w:p>
    <w:p w:rsidR="00171654" w:rsidRPr="00A757DD" w:rsidRDefault="00171654" w:rsidP="00171654">
      <w:pPr>
        <w:pStyle w:val="Aufzhlung"/>
        <w:numPr>
          <w:ilvl w:val="0"/>
          <w:numId w:val="0"/>
        </w:numPr>
        <w:ind w:left="357"/>
        <w:rPr>
          <w:lang w:val="es-AR"/>
        </w:rPr>
      </w:pPr>
      <w:r w:rsidRPr="00A757DD">
        <w:rPr>
          <w:lang w:val="es-AR"/>
        </w:rPr>
        <w:t>Si p</w:t>
      </w:r>
      <w:r w:rsidRPr="00A757DD">
        <w:rPr>
          <w:vertAlign w:val="subscript"/>
          <w:lang w:val="es-AR"/>
        </w:rPr>
        <w:t>2</w:t>
      </w:r>
      <w:r w:rsidRPr="00A757DD">
        <w:rPr>
          <w:lang w:val="es-AR"/>
        </w:rPr>
        <w:t xml:space="preserve"> aumenta debido a la contrapresión, p</w:t>
      </w:r>
      <w:r w:rsidRPr="00A757DD">
        <w:rPr>
          <w:vertAlign w:val="subscript"/>
          <w:lang w:val="es-AR"/>
        </w:rPr>
        <w:t>1</w:t>
      </w:r>
      <w:r w:rsidRPr="00A757DD">
        <w:rPr>
          <w:lang w:val="es-AR"/>
        </w:rPr>
        <w:t xml:space="preserve"> se incrementará en la misma proporción. Por consiguiente el </w:t>
      </w:r>
      <w:r w:rsidRPr="00A757DD">
        <w:rPr>
          <w:lang w:val="es-AR"/>
        </w:rPr>
        <w:sym w:font="Symbol" w:char="F044"/>
      </w:r>
      <w:r w:rsidRPr="00A757DD">
        <w:rPr>
          <w:lang w:val="es-AR"/>
        </w:rPr>
        <w:t>p seguirá siendo el mismo y esto tampoco tendrá ningún efecto sobre el caudal.</w:t>
      </w:r>
    </w:p>
    <w:p w:rsidR="002D75BE" w:rsidRPr="00A757DD" w:rsidRDefault="00171654" w:rsidP="00171654">
      <w:pPr>
        <w:pStyle w:val="Aufzhlung"/>
        <w:numPr>
          <w:ilvl w:val="0"/>
          <w:numId w:val="25"/>
        </w:numPr>
        <w:rPr>
          <w:lang w:val="es-AR"/>
        </w:rPr>
      </w:pPr>
      <w:r w:rsidRPr="00A757DD">
        <w:rPr>
          <w:lang w:val="es-AR"/>
        </w:rPr>
        <w:t>¿Qué pasa si aumenta el caudal?</w:t>
      </w:r>
      <w:r w:rsidR="002D75BE" w:rsidRPr="00A757DD">
        <w:rPr>
          <w:lang w:val="es-AR"/>
        </w:rPr>
        <w:br/>
      </w:r>
      <w:r w:rsidRPr="00A757DD">
        <w:rPr>
          <w:lang w:val="es-AR"/>
        </w:rPr>
        <w:t xml:space="preserve">Si el caudal aumenta, la resistencia en el punto de estrangulación también aumenta. Como resultado el </w:t>
      </w:r>
      <w:r w:rsidRPr="00A757DD">
        <w:rPr>
          <w:lang w:val="es-AR"/>
        </w:rPr>
        <w:sym w:font="Symbol" w:char="F044"/>
      </w:r>
      <w:r w:rsidRPr="00A757DD">
        <w:rPr>
          <w:lang w:val="es-AR"/>
        </w:rPr>
        <w:t>p aumentara como se ve en las formulas o el diagrama aquí debajo.</w:t>
      </w:r>
    </w:p>
    <w:p w:rsidR="00033402" w:rsidRPr="00A757DD" w:rsidRDefault="00033402" w:rsidP="004A080E"/>
    <w:p w:rsidR="00043B97" w:rsidRPr="00A757DD" w:rsidRDefault="007B1E33" w:rsidP="004A080E">
      <w:pPr>
        <w:pStyle w:val="BildFormel"/>
      </w:pPr>
      <w:r w:rsidRPr="00A757DD">
        <w:rPr>
          <w:noProof/>
          <w:lang w:eastAsia="es-AR"/>
        </w:rPr>
        <w:lastRenderedPageBreak/>
        <w:drawing>
          <wp:inline distT="0" distB="0" distL="0" distR="0">
            <wp:extent cx="3594100" cy="2785745"/>
            <wp:effectExtent l="19050" t="0" r="6350" b="0"/>
            <wp:docPr id="11" name="Imagen 11" descr="new-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w-23"/>
                    <pic:cNvPicPr>
                      <a:picLocks noChangeAspect="1" noChangeArrowheads="1"/>
                    </pic:cNvPicPr>
                  </pic:nvPicPr>
                  <pic:blipFill>
                    <a:blip r:embed="rId27" cstate="print"/>
                    <a:srcRect/>
                    <a:stretch>
                      <a:fillRect/>
                    </a:stretch>
                  </pic:blipFill>
                  <pic:spPr bwMode="auto">
                    <a:xfrm>
                      <a:off x="0" y="0"/>
                      <a:ext cx="3594100" cy="2785745"/>
                    </a:xfrm>
                    <a:prstGeom prst="rect">
                      <a:avLst/>
                    </a:prstGeom>
                    <a:noFill/>
                    <a:ln w="9525">
                      <a:noFill/>
                      <a:miter lim="800000"/>
                      <a:headEnd/>
                      <a:tailEnd/>
                    </a:ln>
                  </pic:spPr>
                </pic:pic>
              </a:graphicData>
            </a:graphic>
          </wp:inline>
        </w:drawing>
      </w:r>
    </w:p>
    <w:p w:rsidR="00043B97" w:rsidRPr="00A757DD" w:rsidRDefault="00043B97" w:rsidP="004A080E"/>
    <w:p w:rsidR="00043B97" w:rsidRPr="00A757DD" w:rsidRDefault="002D2BEB" w:rsidP="00A54DF9">
      <w:pPr>
        <w:pStyle w:val="Aufzhlung"/>
        <w:rPr>
          <w:lang w:val="es-AR"/>
        </w:rPr>
      </w:pPr>
      <w:r w:rsidRPr="00A757DD">
        <w:rPr>
          <w:lang w:val="es-AR"/>
        </w:rPr>
        <w:t>¿Qué pasa si baja la viscosidad (o lo que es lo mismo aumenta la temperatura)?</w:t>
      </w:r>
    </w:p>
    <w:p w:rsidR="002D2BEB" w:rsidRPr="00A757DD" w:rsidRDefault="002D2BEB" w:rsidP="002D2BEB">
      <w:pPr>
        <w:ind w:left="357"/>
      </w:pPr>
      <w:r w:rsidRPr="00A757DD">
        <w:t xml:space="preserve">Aceite con baja viscosidad baja la </w:t>
      </w:r>
      <w:r w:rsidR="004018E6" w:rsidRPr="00A757DD">
        <w:t>resistencia</w:t>
      </w:r>
      <w:r w:rsidRPr="00A757DD">
        <w:t xml:space="preserve"> haciendo que p</w:t>
      </w:r>
      <w:r w:rsidRPr="00A757DD">
        <w:rPr>
          <w:vertAlign w:val="subscript"/>
        </w:rPr>
        <w:t>1</w:t>
      </w:r>
      <w:r w:rsidRPr="00A757DD">
        <w:t xml:space="preserve"> baje, como resultado el </w:t>
      </w:r>
      <w:r w:rsidRPr="00A757DD">
        <w:sym w:font="Symbol" w:char="F044"/>
      </w:r>
      <w:r w:rsidRPr="00A757DD">
        <w:t>p se reduce. Esto no tiene efecto en el caudal.</w:t>
      </w:r>
    </w:p>
    <w:p w:rsidR="00043B97" w:rsidRPr="00A757DD" w:rsidRDefault="00043B97" w:rsidP="004A080E"/>
    <w:p w:rsidR="00043B97" w:rsidRPr="00A757DD" w:rsidRDefault="002D2BEB" w:rsidP="004A080E">
      <w:r w:rsidRPr="00A757DD">
        <w:t xml:space="preserve">En las condiciones que se describieron arriba, el cambio de </w:t>
      </w:r>
      <w:r w:rsidRPr="00A757DD">
        <w:sym w:font="Symbol" w:char="F044"/>
      </w:r>
      <w:r w:rsidRPr="00A757DD">
        <w:t xml:space="preserve">p no tiene efecto sobre el caudal, pero el cambio en el caudal tiene un gran efecto en el </w:t>
      </w:r>
      <w:r w:rsidRPr="00A757DD">
        <w:sym w:font="Symbol" w:char="F044"/>
      </w:r>
      <w:r w:rsidRPr="00A757DD">
        <w:t xml:space="preserve">p (como se observa en la curva). En una condición de control de caudal, el cambio en el caudal genera un gran cambio en el </w:t>
      </w:r>
      <w:r w:rsidRPr="00A757DD">
        <w:sym w:font="Symbol" w:char="F044"/>
      </w:r>
      <w:r w:rsidRPr="00A757DD">
        <w:t>p.</w:t>
      </w:r>
    </w:p>
    <w:p w:rsidR="002D2BEB" w:rsidRPr="00A757DD" w:rsidRDefault="002D2BEB" w:rsidP="004A080E">
      <w:r w:rsidRPr="00A757DD">
        <w:t xml:space="preserve">Observemos la condición donde la VLP </w:t>
      </w:r>
      <w:r w:rsidR="009A3C0D" w:rsidRPr="00A757DD">
        <w:t>se encuentra</w:t>
      </w:r>
      <w:r w:rsidRPr="00A757DD">
        <w:t xml:space="preserve"> abierta </w:t>
      </w:r>
      <w:r w:rsidR="009A3C0D" w:rsidRPr="00A757DD">
        <w:t>enviando caudal</w:t>
      </w:r>
      <w:r w:rsidR="0072119B" w:rsidRPr="00A757DD">
        <w:t xml:space="preserve"> a tanque. </w:t>
      </w:r>
      <w:r w:rsidR="009A3C0D" w:rsidRPr="00A757DD">
        <w:t>Ahora</w:t>
      </w:r>
      <w:r w:rsidR="0072119B" w:rsidRPr="00A757DD">
        <w:t xml:space="preserve">, los cambios en el </w:t>
      </w:r>
      <w:r w:rsidR="0072119B" w:rsidRPr="00A757DD">
        <w:sym w:font="Symbol" w:char="F044"/>
      </w:r>
      <w:r w:rsidR="0072119B" w:rsidRPr="00A757DD">
        <w:t>p si van a afectar al caudal.</w:t>
      </w:r>
    </w:p>
    <w:p w:rsidR="00043B97" w:rsidRPr="00A757DD" w:rsidRDefault="00043B97" w:rsidP="004A080E"/>
    <w:p w:rsidR="0000785E" w:rsidRPr="00A757DD" w:rsidRDefault="007B1E33" w:rsidP="004A080E">
      <w:pPr>
        <w:pStyle w:val="BildFormel"/>
      </w:pPr>
      <w:r w:rsidRPr="00A757DD">
        <w:rPr>
          <w:noProof/>
          <w:lang w:eastAsia="es-AR"/>
        </w:rPr>
        <w:drawing>
          <wp:inline distT="0" distB="0" distL="0" distR="0">
            <wp:extent cx="2158365" cy="1062990"/>
            <wp:effectExtent l="19050" t="0" r="0" b="0"/>
            <wp:docPr id="12" name="Imagen 12" descr="new-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w-25"/>
                    <pic:cNvPicPr>
                      <a:picLocks noChangeAspect="1" noChangeArrowheads="1"/>
                    </pic:cNvPicPr>
                  </pic:nvPicPr>
                  <pic:blipFill>
                    <a:blip r:embed="rId28" cstate="print"/>
                    <a:srcRect/>
                    <a:stretch>
                      <a:fillRect/>
                    </a:stretch>
                  </pic:blipFill>
                  <pic:spPr bwMode="auto">
                    <a:xfrm>
                      <a:off x="0" y="0"/>
                      <a:ext cx="2158365" cy="1062990"/>
                    </a:xfrm>
                    <a:prstGeom prst="rect">
                      <a:avLst/>
                    </a:prstGeom>
                    <a:noFill/>
                    <a:ln w="9525">
                      <a:noFill/>
                      <a:miter lim="800000"/>
                      <a:headEnd/>
                      <a:tailEnd/>
                    </a:ln>
                  </pic:spPr>
                </pic:pic>
              </a:graphicData>
            </a:graphic>
          </wp:inline>
        </w:drawing>
      </w:r>
    </w:p>
    <w:p w:rsidR="00FD5E04" w:rsidRPr="00A757DD" w:rsidRDefault="00FD5E04" w:rsidP="004A080E"/>
    <w:p w:rsidR="0000785E" w:rsidRPr="00A757DD" w:rsidRDefault="009A3C0D" w:rsidP="003824C7">
      <w:pPr>
        <w:pStyle w:val="Aufzhlung"/>
        <w:numPr>
          <w:ilvl w:val="0"/>
          <w:numId w:val="14"/>
        </w:numPr>
        <w:rPr>
          <w:lang w:val="es-AR"/>
        </w:rPr>
      </w:pPr>
      <w:r w:rsidRPr="00A757DD">
        <w:rPr>
          <w:lang w:val="es-AR"/>
        </w:rPr>
        <w:t xml:space="preserve">¿Qué pasa si la </w:t>
      </w:r>
      <w:r w:rsidR="004018E6" w:rsidRPr="00A757DD">
        <w:rPr>
          <w:lang w:val="es-AR"/>
        </w:rPr>
        <w:t>válvula</w:t>
      </w:r>
      <w:r w:rsidRPr="00A757DD">
        <w:rPr>
          <w:lang w:val="es-AR"/>
        </w:rPr>
        <w:t xml:space="preserve"> de caudal se encuentra parcialmente cerrada? </w:t>
      </w:r>
      <w:r w:rsidR="00123151" w:rsidRPr="00A757DD">
        <w:rPr>
          <w:lang w:val="es-AR"/>
        </w:rPr>
        <w:br/>
      </w:r>
      <w:r w:rsidRPr="00A757DD">
        <w:rPr>
          <w:lang w:val="es-AR"/>
        </w:rPr>
        <w:t xml:space="preserve">Esto </w:t>
      </w:r>
      <w:r w:rsidR="004018E6" w:rsidRPr="00A757DD">
        <w:rPr>
          <w:lang w:val="es-AR"/>
        </w:rPr>
        <w:t>hará</w:t>
      </w:r>
      <w:r w:rsidRPr="00A757DD">
        <w:rPr>
          <w:lang w:val="es-AR"/>
        </w:rPr>
        <w:t xml:space="preserve"> que se incremente p</w:t>
      </w:r>
      <w:r w:rsidRPr="00A757DD">
        <w:rPr>
          <w:vertAlign w:val="subscript"/>
          <w:lang w:val="es-AR"/>
        </w:rPr>
        <w:t>1</w:t>
      </w:r>
      <w:r w:rsidRPr="00A757DD">
        <w:rPr>
          <w:lang w:val="es-AR"/>
        </w:rPr>
        <w:t xml:space="preserve">, y como consecuencia el </w:t>
      </w:r>
      <w:r w:rsidRPr="00A757DD">
        <w:rPr>
          <w:lang w:val="es-AR"/>
        </w:rPr>
        <w:sym w:font="Symbol" w:char="F044"/>
      </w:r>
      <w:r w:rsidRPr="00A757DD">
        <w:rPr>
          <w:lang w:val="es-AR"/>
        </w:rPr>
        <w:t>p se incrementara, El incremento de p</w:t>
      </w:r>
      <w:r w:rsidRPr="00A757DD">
        <w:rPr>
          <w:vertAlign w:val="subscript"/>
          <w:lang w:val="es-AR"/>
        </w:rPr>
        <w:t xml:space="preserve">1 </w:t>
      </w:r>
      <w:r w:rsidRPr="00A757DD">
        <w:rPr>
          <w:lang w:val="es-AR"/>
        </w:rPr>
        <w:t>causa que la VLP abra antes (valor de apertura) reduciendo el caudal hacia el sistema.</w:t>
      </w:r>
    </w:p>
    <w:p w:rsidR="0000785E" w:rsidRPr="00A757DD" w:rsidRDefault="009A3C0D" w:rsidP="009A3C0D">
      <w:pPr>
        <w:pStyle w:val="Aufzhlung"/>
        <w:numPr>
          <w:ilvl w:val="0"/>
          <w:numId w:val="26"/>
        </w:numPr>
        <w:rPr>
          <w:lang w:val="es-AR"/>
        </w:rPr>
      </w:pPr>
      <w:r w:rsidRPr="00A757DD">
        <w:rPr>
          <w:lang w:val="es-AR"/>
        </w:rPr>
        <w:t>¿Qué pasa cuando la presión posterior p</w:t>
      </w:r>
      <w:r w:rsidRPr="00A757DD">
        <w:rPr>
          <w:vertAlign w:val="subscript"/>
          <w:lang w:val="es-AR"/>
        </w:rPr>
        <w:t>2</w:t>
      </w:r>
      <w:r w:rsidRPr="00A757DD">
        <w:rPr>
          <w:lang w:val="es-AR"/>
        </w:rPr>
        <w:t xml:space="preserve"> se incrementa?</w:t>
      </w:r>
      <w:r w:rsidR="00123151" w:rsidRPr="00A757DD">
        <w:rPr>
          <w:lang w:val="es-AR"/>
        </w:rPr>
        <w:br/>
      </w:r>
      <w:r w:rsidRPr="00A757DD">
        <w:rPr>
          <w:lang w:val="es-AR"/>
        </w:rPr>
        <w:t>Si p</w:t>
      </w:r>
      <w:r w:rsidRPr="00A757DD">
        <w:rPr>
          <w:vertAlign w:val="subscript"/>
          <w:lang w:val="es-AR"/>
        </w:rPr>
        <w:t xml:space="preserve">2 </w:t>
      </w:r>
      <w:r w:rsidRPr="00A757DD">
        <w:rPr>
          <w:lang w:val="es-AR"/>
        </w:rPr>
        <w:t>se incrementa debido a una presión posterior, p</w:t>
      </w:r>
      <w:r w:rsidRPr="00A757DD">
        <w:rPr>
          <w:vertAlign w:val="subscript"/>
          <w:lang w:val="es-AR"/>
        </w:rPr>
        <w:t xml:space="preserve">1 </w:t>
      </w:r>
      <w:r w:rsidRPr="00A757DD">
        <w:rPr>
          <w:lang w:val="es-AR"/>
        </w:rPr>
        <w:t xml:space="preserve">también se incrementará (pero solo un poco, este incremento se puede observar en la curva característica de VLP utilizada), lo cual </w:t>
      </w:r>
      <w:r w:rsidR="004018E6" w:rsidRPr="00A757DD">
        <w:rPr>
          <w:lang w:val="es-AR"/>
        </w:rPr>
        <w:t>hará</w:t>
      </w:r>
      <w:r w:rsidRPr="00A757DD">
        <w:rPr>
          <w:lang w:val="es-AR"/>
        </w:rPr>
        <w:t xml:space="preserve"> que la VLP se abra. En este caso el </w:t>
      </w:r>
      <w:r w:rsidRPr="00A757DD">
        <w:rPr>
          <w:lang w:val="es-AR"/>
        </w:rPr>
        <w:sym w:font="Symbol" w:char="F044"/>
      </w:r>
      <w:r w:rsidRPr="00A757DD">
        <w:rPr>
          <w:lang w:val="es-AR"/>
        </w:rPr>
        <w:t>p decrece al igual que el caudal.</w:t>
      </w:r>
    </w:p>
    <w:p w:rsidR="0000785E" w:rsidRPr="00A757DD" w:rsidRDefault="009A3C0D" w:rsidP="00A54DF9">
      <w:pPr>
        <w:pStyle w:val="Aufzhlung"/>
        <w:rPr>
          <w:lang w:val="es-AR"/>
        </w:rPr>
      </w:pPr>
      <w:r w:rsidRPr="00A757DD">
        <w:rPr>
          <w:lang w:val="es-AR"/>
        </w:rPr>
        <w:t>¿Qué pasa si la viscosidad baja?</w:t>
      </w:r>
      <w:r w:rsidR="00123151" w:rsidRPr="00A757DD">
        <w:rPr>
          <w:lang w:val="es-AR"/>
        </w:rPr>
        <w:br/>
      </w:r>
      <w:r w:rsidRPr="00A757DD">
        <w:rPr>
          <w:lang w:val="es-AR"/>
        </w:rPr>
        <w:t>Esto causa una menor resistencia en la válvula de caudal, por lo que p</w:t>
      </w:r>
      <w:r w:rsidRPr="00A757DD">
        <w:rPr>
          <w:vertAlign w:val="subscript"/>
          <w:lang w:val="es-AR"/>
        </w:rPr>
        <w:t xml:space="preserve">1 </w:t>
      </w:r>
      <w:r w:rsidRPr="00A757DD">
        <w:rPr>
          <w:lang w:val="es-AR"/>
        </w:rPr>
        <w:t xml:space="preserve">también caerá, lo que provocará que la VLP vaya cerrándose lentamente, generando </w:t>
      </w:r>
      <w:r w:rsidR="004018E6" w:rsidRPr="00A757DD">
        <w:rPr>
          <w:lang w:val="es-AR"/>
        </w:rPr>
        <w:t>así</w:t>
      </w:r>
      <w:r w:rsidRPr="00A757DD">
        <w:rPr>
          <w:lang w:val="es-AR"/>
        </w:rPr>
        <w:t xml:space="preserve"> mayor caudal para el sistema.</w:t>
      </w:r>
    </w:p>
    <w:p w:rsidR="00C06B81" w:rsidRPr="00A757DD" w:rsidRDefault="00C06B81" w:rsidP="004A080E"/>
    <w:p w:rsidR="00E16D6F" w:rsidRPr="00A757DD" w:rsidRDefault="00A2410C" w:rsidP="004A080E">
      <w:r w:rsidRPr="00A757DD">
        <w:rPr>
          <w:rFonts w:eastAsia="+mn-ea"/>
        </w:rPr>
        <w:t xml:space="preserve">Por lo tanto, en una estrangulación fija (resistencia fija), manteniendo un </w:t>
      </w:r>
      <w:r w:rsidRPr="00A757DD">
        <w:rPr>
          <w:rFonts w:eastAsia="+mn-ea"/>
        </w:rPr>
        <w:sym w:font="Symbol" w:char="F044"/>
      </w:r>
      <w:r w:rsidRPr="00A757DD">
        <w:rPr>
          <w:rFonts w:eastAsia="+mn-ea"/>
        </w:rPr>
        <w:t>p constante en el sistema, tendremos como resultado un caudal constante en el sistema.</w:t>
      </w:r>
    </w:p>
    <w:p w:rsidR="00123151" w:rsidRPr="00A757DD" w:rsidRDefault="00123151" w:rsidP="004A080E"/>
    <w:p w:rsidR="00E16D6F" w:rsidRPr="00A757DD" w:rsidRDefault="00A66FAF" w:rsidP="004A080E">
      <w:pPr>
        <w:pStyle w:val="Ttulo2"/>
      </w:pPr>
      <w:bookmarkStart w:id="26" w:name="_Toc370981366"/>
      <w:r w:rsidRPr="00A757DD">
        <w:lastRenderedPageBreak/>
        <w:t>Generación de calor por pérdida de carga</w:t>
      </w:r>
      <w:bookmarkEnd w:id="26"/>
    </w:p>
    <w:p w:rsidR="00123151" w:rsidRPr="00A757DD" w:rsidRDefault="00904327" w:rsidP="004A080E">
      <w:r w:rsidRPr="00A757DD">
        <w:t xml:space="preserve">La pérdida de carga entre dos componentes, resulta en energía </w:t>
      </w:r>
      <w:r w:rsidR="004018E6" w:rsidRPr="00A757DD">
        <w:t>desperdiciada</w:t>
      </w:r>
      <w:r w:rsidRPr="00A757DD">
        <w:t xml:space="preserve"> ya que se convierte en calor, cuando no se </w:t>
      </w:r>
      <w:r w:rsidR="004018E6" w:rsidRPr="00A757DD">
        <w:t>está</w:t>
      </w:r>
      <w:r w:rsidRPr="00A757DD">
        <w:t xml:space="preserve"> efectuando un movimiento útil (como un cilindro </w:t>
      </w:r>
      <w:r w:rsidR="004018E6" w:rsidRPr="00A757DD">
        <w:t>extendiéndose</w:t>
      </w:r>
      <w:r w:rsidRPr="00A757DD">
        <w:t xml:space="preserve"> o un motor girando)</w:t>
      </w:r>
    </w:p>
    <w:p w:rsidR="00904327" w:rsidRPr="00A757DD" w:rsidRDefault="00904327" w:rsidP="004A080E"/>
    <w:p w:rsidR="00E16D6F" w:rsidRPr="00A757DD" w:rsidRDefault="007B1E33" w:rsidP="004A080E">
      <w:pPr>
        <w:pStyle w:val="BildFormel"/>
      </w:pPr>
      <w:r w:rsidRPr="00A757DD">
        <w:rPr>
          <w:noProof/>
          <w:lang w:eastAsia="es-AR"/>
        </w:rPr>
        <w:drawing>
          <wp:inline distT="0" distB="0" distL="0" distR="0">
            <wp:extent cx="2158365" cy="935355"/>
            <wp:effectExtent l="19050" t="0" r="0" b="0"/>
            <wp:docPr id="13" name="Imagen 13" descr="new-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w-26"/>
                    <pic:cNvPicPr>
                      <a:picLocks noChangeAspect="1" noChangeArrowheads="1"/>
                    </pic:cNvPicPr>
                  </pic:nvPicPr>
                  <pic:blipFill>
                    <a:blip r:embed="rId29" cstate="print"/>
                    <a:srcRect/>
                    <a:stretch>
                      <a:fillRect/>
                    </a:stretch>
                  </pic:blipFill>
                  <pic:spPr bwMode="auto">
                    <a:xfrm>
                      <a:off x="0" y="0"/>
                      <a:ext cx="2158365" cy="935355"/>
                    </a:xfrm>
                    <a:prstGeom prst="rect">
                      <a:avLst/>
                    </a:prstGeom>
                    <a:noFill/>
                    <a:ln w="9525">
                      <a:noFill/>
                      <a:miter lim="800000"/>
                      <a:headEnd/>
                      <a:tailEnd/>
                    </a:ln>
                  </pic:spPr>
                </pic:pic>
              </a:graphicData>
            </a:graphic>
          </wp:inline>
        </w:drawing>
      </w:r>
    </w:p>
    <w:p w:rsidR="00E16D6F" w:rsidRPr="00A757DD" w:rsidRDefault="00E16D6F" w:rsidP="004A080E"/>
    <w:p w:rsidR="00E16D6F" w:rsidRPr="00A757DD" w:rsidRDefault="00904327" w:rsidP="004A080E">
      <w:r w:rsidRPr="00A757DD">
        <w:t xml:space="preserve">Por ejemplo, la VLP es una válvula generadora de calor en un sistema hidráulico, porque el aceite que se va hacia el tanque no </w:t>
      </w:r>
      <w:r w:rsidR="004018E6" w:rsidRPr="00A757DD">
        <w:t>está</w:t>
      </w:r>
      <w:r w:rsidRPr="00A757DD">
        <w:t xml:space="preserve"> haciendo ningún trabajo útil. También una válvula de caudal, una direccional proporcional estrangula al aceite.</w:t>
      </w:r>
    </w:p>
    <w:p w:rsidR="00904327" w:rsidRPr="00A757DD" w:rsidRDefault="00904327" w:rsidP="004A080E"/>
    <w:p w:rsidR="00E16D6F" w:rsidRPr="00A757DD" w:rsidRDefault="00FE1024" w:rsidP="004A080E">
      <w:r w:rsidRPr="00A757DD">
        <w:t xml:space="preserve">P= </w:t>
      </w:r>
      <w:r w:rsidR="00904327" w:rsidRPr="00A757DD">
        <w:t>Potencia Hidráulica</w:t>
      </w:r>
      <w:r w:rsidR="00E16D6F" w:rsidRPr="00A757DD">
        <w:t xml:space="preserve"> (</w:t>
      </w:r>
      <w:r w:rsidR="004018E6" w:rsidRPr="00A757DD">
        <w:t>Kw</w:t>
      </w:r>
      <w:r w:rsidR="00E16D6F" w:rsidRPr="00A757DD">
        <w:t>)</w:t>
      </w:r>
    </w:p>
    <w:p w:rsidR="00E16D6F" w:rsidRPr="00A757DD" w:rsidRDefault="00904327" w:rsidP="004A080E">
      <w:r w:rsidRPr="00A757DD">
        <w:t>Q</w:t>
      </w:r>
      <w:r w:rsidR="00FE1024" w:rsidRPr="00A757DD">
        <w:t xml:space="preserve">= </w:t>
      </w:r>
      <w:r w:rsidRPr="00A757DD">
        <w:t>Caudal</w:t>
      </w:r>
      <w:r w:rsidR="00E16D6F" w:rsidRPr="00A757DD">
        <w:t xml:space="preserve"> (l/m</w:t>
      </w:r>
      <w:r w:rsidR="008B7C9E" w:rsidRPr="00A757DD">
        <w:t>in</w:t>
      </w:r>
      <w:r w:rsidR="00E16D6F" w:rsidRPr="00A757DD">
        <w:t>)</w:t>
      </w:r>
    </w:p>
    <w:p w:rsidR="00904327" w:rsidRPr="00A757DD" w:rsidRDefault="00E16D6F" w:rsidP="00904327">
      <w:r w:rsidRPr="00A757DD">
        <w:sym w:font="Symbol" w:char="F044"/>
      </w:r>
      <w:r w:rsidRPr="00A757DD">
        <w:t>p=</w:t>
      </w:r>
      <w:r w:rsidR="00FE1024" w:rsidRPr="00A757DD">
        <w:t xml:space="preserve"> </w:t>
      </w:r>
      <w:r w:rsidR="00904327" w:rsidRPr="00A757DD">
        <w:t xml:space="preserve">pérdida de carga </w:t>
      </w:r>
      <w:r w:rsidRPr="00A757DD">
        <w:t>(bar)</w:t>
      </w:r>
    </w:p>
    <w:p w:rsidR="00904327" w:rsidRPr="00A757DD" w:rsidRDefault="00904327" w:rsidP="00904327"/>
    <w:p w:rsidR="00904327" w:rsidRPr="00A757DD" w:rsidRDefault="00904327" w:rsidP="00904327">
      <w:pPr>
        <w:spacing w:line="360" w:lineRule="auto"/>
      </w:pPr>
      <m:oMathPara>
        <m:oMathParaPr>
          <m:jc m:val="left"/>
        </m:oMathParaPr>
        <m:oMath>
          <m:r>
            <m:rPr>
              <m:sty m:val="p"/>
            </m:rPr>
            <w:rPr>
              <w:rFonts w:ascii="Cambria Math"/>
            </w:rPr>
            <m:t xml:space="preserve">P= </m:t>
          </m:r>
          <m:f>
            <m:fPr>
              <m:ctrlPr>
                <w:rPr>
                  <w:rFonts w:ascii="Cambria Math" w:hAnsi="Cambria Math"/>
                </w:rPr>
              </m:ctrlPr>
            </m:fPr>
            <m:num>
              <m:r>
                <m:rPr>
                  <m:sty m:val="p"/>
                </m:rPr>
                <w:rPr>
                  <w:rFonts w:ascii="Cambria Math"/>
                </w:rPr>
                <m:t xml:space="preserve">Q  x  </m:t>
              </m:r>
              <m:r>
                <m:rPr>
                  <m:sty m:val="p"/>
                </m:rPr>
                <w:rPr>
                  <w:rFonts w:ascii="Cambria Math" w:hAnsi="Cambria Math"/>
                </w:rPr>
                <m:t>∆</m:t>
              </m:r>
              <m:r>
                <m:rPr>
                  <m:sty m:val="p"/>
                </m:rPr>
                <w:rPr>
                  <w:rFonts w:ascii="Cambria Math"/>
                </w:rPr>
                <m:t>p</m:t>
              </m:r>
            </m:num>
            <m:den>
              <m:r>
                <m:rPr>
                  <m:sty m:val="p"/>
                </m:rPr>
                <w:rPr>
                  <w:rFonts w:ascii="Cambria Math"/>
                </w:rPr>
                <m:t>600</m:t>
              </m:r>
            </m:den>
          </m:f>
        </m:oMath>
      </m:oMathPara>
    </w:p>
    <w:p w:rsidR="00E16D6F" w:rsidRPr="00A757DD" w:rsidRDefault="00E16D6F" w:rsidP="004A080E"/>
    <w:p w:rsidR="009D3F17" w:rsidRPr="00A757DD" w:rsidRDefault="00904327" w:rsidP="004A080E">
      <w:r w:rsidRPr="00A757DD">
        <w:t xml:space="preserve">La </w:t>
      </w:r>
      <w:r w:rsidR="004018E6" w:rsidRPr="00A757DD">
        <w:t>energía</w:t>
      </w:r>
      <w:r w:rsidRPr="00A757DD">
        <w:t xml:space="preserve"> convertida en calor en la VLP es</w:t>
      </w:r>
      <w:r w:rsidR="00FE1024" w:rsidRPr="00A757DD">
        <w:t>:</w:t>
      </w:r>
    </w:p>
    <w:p w:rsidR="00BA665A" w:rsidRPr="00A757DD" w:rsidRDefault="00BA665A" w:rsidP="004A080E"/>
    <w:p w:rsidR="00BA665A" w:rsidRPr="00A757DD" w:rsidRDefault="00904327" w:rsidP="004A080E">
      <w:pPr>
        <w:pStyle w:val="BildFormel"/>
      </w:pPr>
      <m:oMathPara>
        <m:oMathParaPr>
          <m:jc m:val="left"/>
        </m:oMathParaPr>
        <m:oMath>
          <m:r>
            <m:rPr>
              <m:sty m:val="p"/>
            </m:rPr>
            <w:rPr>
              <w:rFonts w:ascii="Cambria Math"/>
            </w:rPr>
            <m:t xml:space="preserve">P= </m:t>
          </m:r>
          <m:f>
            <m:fPr>
              <m:ctrlPr>
                <w:rPr>
                  <w:rFonts w:ascii="Cambria Math" w:hAnsi="Cambria Math"/>
                </w:rPr>
              </m:ctrlPr>
            </m:fPr>
            <m:num>
              <m:r>
                <m:rPr>
                  <m:sty m:val="p"/>
                </m:rPr>
                <w:rPr>
                  <w:rFonts w:ascii="Cambria Math"/>
                </w:rPr>
                <m:t>Qprv  x  (P1</m:t>
              </m:r>
              <m:r>
                <m:rPr>
                  <m:sty m:val="p"/>
                </m:rPr>
                <w:rPr>
                  <w:rFonts w:ascii="Cambria Math"/>
                </w:rPr>
                <m:t>-</m:t>
              </m:r>
              <m:r>
                <m:rPr>
                  <m:sty m:val="p"/>
                </m:rPr>
                <w:rPr>
                  <w:rFonts w:ascii="Cambria Math"/>
                </w:rPr>
                <m:t>P0)</m:t>
              </m:r>
            </m:num>
            <m:den>
              <m:r>
                <m:rPr>
                  <m:sty m:val="p"/>
                </m:rPr>
                <w:rPr>
                  <w:rFonts w:ascii="Cambria Math"/>
                </w:rPr>
                <m:t>600</m:t>
              </m:r>
            </m:den>
          </m:f>
        </m:oMath>
      </m:oMathPara>
    </w:p>
    <w:p w:rsidR="009D3F17" w:rsidRPr="00A757DD" w:rsidRDefault="009D3F17" w:rsidP="004A080E">
      <w:pPr>
        <w:pStyle w:val="BildFormel"/>
      </w:pPr>
    </w:p>
    <w:p w:rsidR="009D3F17" w:rsidRPr="00A757DD" w:rsidRDefault="00904327" w:rsidP="004A080E">
      <w:r w:rsidRPr="00A757DD">
        <w:t xml:space="preserve">La </w:t>
      </w:r>
      <w:r w:rsidR="004018E6" w:rsidRPr="00A757DD">
        <w:t>energía</w:t>
      </w:r>
      <w:r w:rsidRPr="00A757DD">
        <w:t xml:space="preserve"> convertida en calor en la válvula de estrangulación es:</w:t>
      </w:r>
    </w:p>
    <w:p w:rsidR="00BA665A" w:rsidRPr="00A757DD" w:rsidRDefault="00BA665A" w:rsidP="004A080E"/>
    <w:p w:rsidR="00BA665A" w:rsidRPr="00A757DD" w:rsidRDefault="00904327" w:rsidP="004A080E">
      <w:pPr>
        <w:pStyle w:val="BildFormel"/>
      </w:pPr>
      <m:oMathPara>
        <m:oMathParaPr>
          <m:jc m:val="left"/>
        </m:oMathParaPr>
        <m:oMath>
          <m:r>
            <m:rPr>
              <m:sty m:val="p"/>
            </m:rPr>
            <w:rPr>
              <w:rFonts w:ascii="Cambria Math"/>
            </w:rPr>
            <m:t xml:space="preserve">P= </m:t>
          </m:r>
          <m:f>
            <m:fPr>
              <m:ctrlPr>
                <w:rPr>
                  <w:rFonts w:ascii="Cambria Math" w:hAnsi="Cambria Math"/>
                </w:rPr>
              </m:ctrlPr>
            </m:fPr>
            <m:num>
              <m:r>
                <m:rPr>
                  <m:sty m:val="p"/>
                </m:rPr>
                <w:rPr>
                  <w:rFonts w:ascii="Cambria Math"/>
                </w:rPr>
                <m:t>Qfc  x  ( P1</m:t>
              </m:r>
              <m:r>
                <m:rPr>
                  <m:sty m:val="p"/>
                </m:rPr>
                <w:rPr>
                  <w:rFonts w:ascii="Cambria Math"/>
                </w:rPr>
                <m:t>-</m:t>
              </m:r>
              <m:r>
                <m:rPr>
                  <m:sty m:val="p"/>
                </m:rPr>
                <w:rPr>
                  <w:rFonts w:ascii="Cambria Math"/>
                </w:rPr>
                <m:t>P2)</m:t>
              </m:r>
            </m:num>
            <m:den>
              <m:r>
                <m:rPr>
                  <m:sty m:val="p"/>
                </m:rPr>
                <w:rPr>
                  <w:rFonts w:ascii="Cambria Math"/>
                </w:rPr>
                <m:t>600</m:t>
              </m:r>
            </m:den>
          </m:f>
        </m:oMath>
      </m:oMathPara>
    </w:p>
    <w:p w:rsidR="00BA665A" w:rsidRPr="00A757DD" w:rsidRDefault="00BA665A" w:rsidP="004A080E"/>
    <w:p w:rsidR="007507BE" w:rsidRPr="00A757DD" w:rsidRDefault="007507BE" w:rsidP="004A080E">
      <w:pPr>
        <w:sectPr w:rsidR="007507BE" w:rsidRPr="00A757DD" w:rsidSect="002D31C6">
          <w:headerReference w:type="even" r:id="rId30"/>
          <w:headerReference w:type="default" r:id="rId31"/>
          <w:pgSz w:w="11906" w:h="16838" w:code="9"/>
          <w:pgMar w:top="1418" w:right="1418" w:bottom="1247" w:left="1418" w:header="454" w:footer="454" w:gutter="0"/>
          <w:cols w:space="720"/>
          <w:docGrid w:linePitch="272"/>
        </w:sectPr>
      </w:pPr>
    </w:p>
    <w:p w:rsidR="009D3F17" w:rsidRPr="00A757DD" w:rsidRDefault="00B34731" w:rsidP="00711AC4">
      <w:pPr>
        <w:pStyle w:val="Ttulo1"/>
        <w:pageBreakBefore/>
        <w:rPr>
          <w:lang w:val="es-AR"/>
        </w:rPr>
      </w:pPr>
      <w:bookmarkStart w:id="27" w:name="_Toc370981367"/>
      <w:r w:rsidRPr="00A757DD">
        <w:rPr>
          <w:lang w:val="es-AR"/>
        </w:rPr>
        <w:lastRenderedPageBreak/>
        <w:t>Sistemas hidráulicos circuitos cerrados</w:t>
      </w:r>
      <w:bookmarkEnd w:id="27"/>
    </w:p>
    <w:p w:rsidR="00D57DF9" w:rsidRPr="00A757DD" w:rsidRDefault="00D57DF9" w:rsidP="004A080E"/>
    <w:p w:rsidR="00D57DF9" w:rsidRPr="00A757DD" w:rsidRDefault="00B34731" w:rsidP="004A080E">
      <w:pPr>
        <w:pStyle w:val="Ttulo2"/>
      </w:pPr>
      <w:bookmarkStart w:id="28" w:name="_Toc370981368"/>
      <w:r w:rsidRPr="00A757DD">
        <w:t>Construcción de un circuito cerrado</w:t>
      </w:r>
      <w:bookmarkEnd w:id="28"/>
    </w:p>
    <w:p w:rsidR="00D57DF9" w:rsidRPr="00A757DD" w:rsidRDefault="004B568C" w:rsidP="004A080E">
      <w:r w:rsidRPr="00A757DD">
        <w:t xml:space="preserve">En muchos </w:t>
      </w:r>
      <w:r w:rsidR="004018E6" w:rsidRPr="00A757DD">
        <w:t>vehículos</w:t>
      </w:r>
      <w:r w:rsidRPr="00A757DD">
        <w:t xml:space="preserve"> se prefiere la </w:t>
      </w:r>
      <w:r w:rsidR="004018E6" w:rsidRPr="00A757DD">
        <w:t>transmisión</w:t>
      </w:r>
      <w:r w:rsidRPr="00A757DD">
        <w:t xml:space="preserve"> hidrostática en lugar de una </w:t>
      </w:r>
      <w:r w:rsidR="004018E6" w:rsidRPr="00A757DD">
        <w:t>transmisión</w:t>
      </w:r>
      <w:r w:rsidRPr="00A757DD">
        <w:t xml:space="preserve"> mecánica, a pesar de tener una eficiencia menor. Esto es porque las ventajas superan ampliamente a las desventajas: La </w:t>
      </w:r>
      <w:r w:rsidR="004018E6" w:rsidRPr="00A757DD">
        <w:t>transmisión</w:t>
      </w:r>
      <w:r w:rsidRPr="00A757DD">
        <w:t xml:space="preserve"> hidrostática provee excelente capacidad de maniobra, así como un control continuo y variable entre el </w:t>
      </w:r>
      <w:r w:rsidR="004018E6" w:rsidRPr="00A757DD">
        <w:t>mínimo</w:t>
      </w:r>
      <w:r w:rsidRPr="00A757DD">
        <w:t xml:space="preserve"> y máximo de velocidad. Utilizando bombas de caudal variable podemos fácilmente invertir la rotación de las ruedas, logrando </w:t>
      </w:r>
      <w:r w:rsidR="004018E6" w:rsidRPr="00A757DD">
        <w:t>así</w:t>
      </w:r>
      <w:r w:rsidRPr="00A757DD">
        <w:t xml:space="preserve"> facilidad de control sobre las ruedas.</w:t>
      </w:r>
    </w:p>
    <w:p w:rsidR="004B568C" w:rsidRPr="00A757DD" w:rsidRDefault="004B568C" w:rsidP="004A080E">
      <w:r w:rsidRPr="00A757DD">
        <w:t xml:space="preserve">En </w:t>
      </w:r>
      <w:r w:rsidR="004018E6" w:rsidRPr="00A757DD">
        <w:t>transmisiones</w:t>
      </w:r>
      <w:r w:rsidRPr="00A757DD">
        <w:t xml:space="preserve"> </w:t>
      </w:r>
      <w:r w:rsidR="004018E6" w:rsidRPr="00A757DD">
        <w:t>mecánicas</w:t>
      </w:r>
      <w:r w:rsidRPr="00A757DD">
        <w:t xml:space="preserve">, las ruedas de los vehículos </w:t>
      </w:r>
      <w:r w:rsidR="004018E6" w:rsidRPr="00A757DD">
        <w:t>están</w:t>
      </w:r>
      <w:r w:rsidRPr="00A757DD">
        <w:t xml:space="preserve"> conducidas por ejes y engranajes de un motor de combustión interna. Pero en la </w:t>
      </w:r>
      <w:r w:rsidR="004018E6" w:rsidRPr="00A757DD">
        <w:t>transmisión</w:t>
      </w:r>
      <w:r w:rsidRPr="00A757DD">
        <w:t xml:space="preserve"> hidrostática, el motor de combustión acciona una bomba y esta provee de aceite al motor(es) hidráulico para hacer que la rueda gire. El caudal de la bomba es proporcional a la velocidad de rotación del motor de combustión.</w:t>
      </w:r>
    </w:p>
    <w:p w:rsidR="004B568C" w:rsidRPr="00A757DD" w:rsidRDefault="004B568C" w:rsidP="004A080E">
      <w:r w:rsidRPr="00A757DD">
        <w:t>Existen limitaciones en la hidráulica móvil con respecto al tamaño de los reservorios, pesos de los componentes, etc. La bomba y los motores no operan en un sistema hidráulico convencional, conocido como sistemas abiertos. En su lugar operan en un circuito cerrado donde los puertos de entrada y de salida de la bomba están conectados</w:t>
      </w:r>
      <w:r w:rsidR="00B94EF3" w:rsidRPr="00A757DD">
        <w:t>. En otras palabras, el aceite enviado por la bomba hace girar el motor hidráulico y la salida del motor hidráulico se conecta con la entrada de la bomba otra vez. El aceite circula desde la bomba hacia el motor de manera continua.</w:t>
      </w:r>
    </w:p>
    <w:p w:rsidR="00D57DF9" w:rsidRPr="00A757DD" w:rsidRDefault="007B1E33" w:rsidP="004A080E">
      <w:pPr>
        <w:pStyle w:val="BildFormel"/>
      </w:pPr>
      <w:r w:rsidRPr="00A757DD">
        <w:rPr>
          <w:noProof/>
          <w:lang w:eastAsia="es-AR"/>
        </w:rPr>
        <w:drawing>
          <wp:inline distT="0" distB="0" distL="0" distR="0">
            <wp:extent cx="3870325" cy="2094865"/>
            <wp:effectExtent l="19050" t="0" r="0" b="0"/>
            <wp:docPr id="17" name="Imagen 17" descr="new-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w-29"/>
                    <pic:cNvPicPr>
                      <a:picLocks noChangeAspect="1" noChangeArrowheads="1"/>
                    </pic:cNvPicPr>
                  </pic:nvPicPr>
                  <pic:blipFill>
                    <a:blip r:embed="rId32" cstate="print"/>
                    <a:srcRect/>
                    <a:stretch>
                      <a:fillRect/>
                    </a:stretch>
                  </pic:blipFill>
                  <pic:spPr bwMode="auto">
                    <a:xfrm>
                      <a:off x="0" y="0"/>
                      <a:ext cx="3870325" cy="2094865"/>
                    </a:xfrm>
                    <a:prstGeom prst="rect">
                      <a:avLst/>
                    </a:prstGeom>
                    <a:noFill/>
                    <a:ln w="9525">
                      <a:noFill/>
                      <a:miter lim="800000"/>
                      <a:headEnd/>
                      <a:tailEnd/>
                    </a:ln>
                  </pic:spPr>
                </pic:pic>
              </a:graphicData>
            </a:graphic>
          </wp:inline>
        </w:drawing>
      </w:r>
    </w:p>
    <w:p w:rsidR="00E16D6F" w:rsidRPr="00A757DD" w:rsidRDefault="00E16D6F" w:rsidP="004A080E"/>
    <w:p w:rsidR="00D57DF9" w:rsidRPr="00A757DD" w:rsidRDefault="002B4F8B" w:rsidP="004A080E">
      <w:r w:rsidRPr="00A757DD">
        <w:t xml:space="preserve">El diagrama que </w:t>
      </w:r>
      <w:r w:rsidR="004018E6" w:rsidRPr="00A757DD">
        <w:t>está</w:t>
      </w:r>
      <w:r w:rsidRPr="00A757DD">
        <w:t xml:space="preserve"> arriba es una representación básica de un circuito cerrado. El aceite que circula hace que el motor gire. La dirección del motor puede invertirse y el caudal puede ser ajustado mediante la inclinación del plato de la bomba.</w:t>
      </w:r>
    </w:p>
    <w:p w:rsidR="00D57DF9" w:rsidRPr="00A757DD" w:rsidRDefault="002B4F8B" w:rsidP="004A080E">
      <w:r w:rsidRPr="00A757DD">
        <w:t>Por varias razones, el circuito del diagrama no puede funcionar</w:t>
      </w:r>
      <w:r w:rsidR="00D57DF9" w:rsidRPr="00A757DD">
        <w:t xml:space="preserve">. </w:t>
      </w:r>
    </w:p>
    <w:p w:rsidR="00D57DF9" w:rsidRPr="00A757DD" w:rsidRDefault="002B4F8B" w:rsidP="003824C7">
      <w:pPr>
        <w:pStyle w:val="Aufzhlung"/>
        <w:numPr>
          <w:ilvl w:val="0"/>
          <w:numId w:val="27"/>
        </w:numPr>
        <w:rPr>
          <w:lang w:val="es-AR"/>
        </w:rPr>
      </w:pPr>
      <w:r w:rsidRPr="00A757DD">
        <w:rPr>
          <w:lang w:val="es-AR"/>
        </w:rPr>
        <w:t xml:space="preserve">Existen fugas internas entre en el motor y en la bomba. Entonces el aceite en el circuito va a ir disminuyendo, lo cual haría imposible que el  sistema funcione adecuadamente (Estas fugas son necesarias para enfriar y limpiar el circuito). </w:t>
      </w:r>
    </w:p>
    <w:p w:rsidR="00D57DF9" w:rsidRPr="00A757DD" w:rsidRDefault="002B4F8B" w:rsidP="00CE268E">
      <w:pPr>
        <w:pStyle w:val="Aufzhlung"/>
        <w:rPr>
          <w:lang w:val="es-AR"/>
        </w:rPr>
      </w:pPr>
      <w:r w:rsidRPr="00A757DD">
        <w:rPr>
          <w:lang w:val="es-AR"/>
        </w:rPr>
        <w:t>La succión de la bomba siempre debe ser positiva, de otra manera el sistema podría no funcionar. Sin embargo dependiendo la carga en el motor, la presión puede ser demasiada baja para que el sistema funcione.</w:t>
      </w:r>
    </w:p>
    <w:p w:rsidR="00D57DF9" w:rsidRPr="00A757DD" w:rsidRDefault="002B4F8B" w:rsidP="002B4F8B">
      <w:pPr>
        <w:pStyle w:val="Aufzhlung"/>
        <w:rPr>
          <w:lang w:val="es-AR"/>
        </w:rPr>
      </w:pPr>
      <w:r w:rsidRPr="00A757DD">
        <w:rPr>
          <w:lang w:val="es-AR"/>
        </w:rPr>
        <w:t xml:space="preserve">El aceite en el circuito se </w:t>
      </w:r>
      <w:r w:rsidR="004018E6" w:rsidRPr="00A757DD">
        <w:rPr>
          <w:lang w:val="es-AR"/>
        </w:rPr>
        <w:t>irá</w:t>
      </w:r>
      <w:r w:rsidRPr="00A757DD">
        <w:rPr>
          <w:lang w:val="es-AR"/>
        </w:rPr>
        <w:t xml:space="preserve"> calentado de manera que puede llegar a condiciones extremas, por eso debe ser reemplazada por aceite fresco.</w:t>
      </w:r>
    </w:p>
    <w:p w:rsidR="00D57DF9" w:rsidRPr="00A757DD" w:rsidRDefault="007B1E33" w:rsidP="004A080E">
      <w:pPr>
        <w:pStyle w:val="BildFormel"/>
      </w:pPr>
      <w:r w:rsidRPr="00A757DD">
        <w:rPr>
          <w:noProof/>
          <w:lang w:eastAsia="es-AR"/>
        </w:rPr>
        <w:lastRenderedPageBreak/>
        <w:drawing>
          <wp:inline distT="0" distB="0" distL="0" distR="0">
            <wp:extent cx="2828290" cy="1839595"/>
            <wp:effectExtent l="19050" t="0" r="0" b="0"/>
            <wp:docPr id="18" name="Imagen 18" descr="new-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ew-27"/>
                    <pic:cNvPicPr>
                      <a:picLocks noChangeAspect="1" noChangeArrowheads="1"/>
                    </pic:cNvPicPr>
                  </pic:nvPicPr>
                  <pic:blipFill>
                    <a:blip r:embed="rId33" cstate="print"/>
                    <a:srcRect/>
                    <a:stretch>
                      <a:fillRect/>
                    </a:stretch>
                  </pic:blipFill>
                  <pic:spPr bwMode="auto">
                    <a:xfrm>
                      <a:off x="0" y="0"/>
                      <a:ext cx="2828290" cy="1839595"/>
                    </a:xfrm>
                    <a:prstGeom prst="rect">
                      <a:avLst/>
                    </a:prstGeom>
                    <a:noFill/>
                    <a:ln w="9525">
                      <a:noFill/>
                      <a:miter lim="800000"/>
                      <a:headEnd/>
                      <a:tailEnd/>
                    </a:ln>
                  </pic:spPr>
                </pic:pic>
              </a:graphicData>
            </a:graphic>
          </wp:inline>
        </w:drawing>
      </w:r>
    </w:p>
    <w:p w:rsidR="00D57DF9" w:rsidRPr="00A757DD" w:rsidRDefault="00D57DF9" w:rsidP="004A080E"/>
    <w:p w:rsidR="00D57DF9" w:rsidRPr="00A757DD" w:rsidRDefault="00683233" w:rsidP="004A080E">
      <w:r w:rsidRPr="00A757DD">
        <w:t>En circuitos cerrados, la bomba de carga es necesaria para renovar el aceite de fugas, brindando así aceite fresco y manteniendo una presión constante en la línea de succión  (donde el aceite es aspirado por la bomba).</w:t>
      </w:r>
    </w:p>
    <w:p w:rsidR="00683233" w:rsidRPr="00A757DD" w:rsidRDefault="00683233" w:rsidP="004A080E">
      <w:r w:rsidRPr="00A757DD">
        <w:t>Como el caudal de la bomba puede ser reversible en ambos lados en circuitos cerrados, dos válvulas anti-retornos son utilizadas para asegurar la conexión de la bomba de carga hacia el lado donde menor presión tenga el circuito (el lado de succión de la bomba)</w:t>
      </w:r>
    </w:p>
    <w:p w:rsidR="008760E1" w:rsidRPr="00A757DD" w:rsidRDefault="008760E1" w:rsidP="004A080E"/>
    <w:p w:rsidR="00D57DF9" w:rsidRPr="00A757DD" w:rsidRDefault="00683233" w:rsidP="004A080E">
      <w:r w:rsidRPr="00A757DD">
        <w:t xml:space="preserve">En las </w:t>
      </w:r>
      <w:r w:rsidR="004018E6" w:rsidRPr="00A757DD">
        <w:t>mayorías</w:t>
      </w:r>
      <w:r w:rsidRPr="00A757DD">
        <w:t xml:space="preserve"> de las bombas móviles (bombas de pistón axial variable), la bomba de carga esta en el bloque principal, y </w:t>
      </w:r>
      <w:r w:rsidR="004018E6" w:rsidRPr="00A757DD">
        <w:t>está</w:t>
      </w:r>
      <w:r w:rsidRPr="00A757DD">
        <w:t xml:space="preserve"> conectada al eje principal del motor de combustión. </w:t>
      </w:r>
    </w:p>
    <w:p w:rsidR="00683233" w:rsidRPr="00A757DD" w:rsidRDefault="00683233" w:rsidP="004A080E">
      <w:r w:rsidRPr="00A757DD">
        <w:t xml:space="preserve">No circula aceite si el sistema </w:t>
      </w:r>
      <w:r w:rsidR="004018E6" w:rsidRPr="00A757DD">
        <w:t>está</w:t>
      </w:r>
      <w:r w:rsidRPr="00A757DD">
        <w:t xml:space="preserve"> parado. Por esta razón, la bomba de carga en algunos casos lubrica la bomba principal. La bomba de carga esta generalmente detrás de la bomba principal, pero en </w:t>
      </w:r>
      <w:r w:rsidR="00EE6B4D" w:rsidRPr="00A757DD">
        <w:t xml:space="preserve">algunas aplicaciones </w:t>
      </w:r>
      <w:r w:rsidR="004018E6" w:rsidRPr="00A757DD">
        <w:t>está</w:t>
      </w:r>
      <w:r w:rsidR="00EE6B4D" w:rsidRPr="00A757DD">
        <w:t xml:space="preserve"> montada </w:t>
      </w:r>
      <w:r w:rsidRPr="00A757DD">
        <w:t>separada.</w:t>
      </w:r>
    </w:p>
    <w:p w:rsidR="008760E1" w:rsidRPr="00A757DD" w:rsidRDefault="008760E1" w:rsidP="004A080E"/>
    <w:p w:rsidR="00D57DF9" w:rsidRPr="00A757DD" w:rsidRDefault="00C2172A" w:rsidP="004A080E">
      <w:r w:rsidRPr="00A757DD">
        <w:t xml:space="preserve">Como lo muestra el diagrama, las líneas de fugas de las bombas y del motor están conectadas al tanque. Estas fugas son intencionales para proveer al sistema enfriamiento y lubricación, pero en algunos casos el nivel de fugas aumenta a niveles indeseables. Como en las aplicaciones móviles los huelgos son </w:t>
      </w:r>
      <w:r w:rsidR="004018E6" w:rsidRPr="00A757DD">
        <w:t>más</w:t>
      </w:r>
      <w:r w:rsidRPr="00A757DD">
        <w:t xml:space="preserve"> pequeños, la limpieza del aceite juega un papel fundamental para mantener un nivel adecuado de fugas.</w:t>
      </w:r>
    </w:p>
    <w:p w:rsidR="0007233F" w:rsidRPr="00A757DD" w:rsidRDefault="0007233F" w:rsidP="004A080E"/>
    <w:p w:rsidR="00764E32" w:rsidRPr="00A757DD" w:rsidRDefault="007B1E33" w:rsidP="004A080E">
      <w:pPr>
        <w:pStyle w:val="BildFormel"/>
      </w:pPr>
      <w:r w:rsidRPr="00A757DD">
        <w:rPr>
          <w:noProof/>
          <w:lang w:eastAsia="es-AR"/>
        </w:rPr>
        <w:drawing>
          <wp:inline distT="0" distB="0" distL="0" distR="0">
            <wp:extent cx="3870325" cy="2604770"/>
            <wp:effectExtent l="19050" t="0" r="0" b="0"/>
            <wp:docPr id="19" name="Imagen 19" descr="new-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w-30"/>
                    <pic:cNvPicPr>
                      <a:picLocks noChangeAspect="1" noChangeArrowheads="1"/>
                    </pic:cNvPicPr>
                  </pic:nvPicPr>
                  <pic:blipFill>
                    <a:blip r:embed="rId34" cstate="print"/>
                    <a:srcRect/>
                    <a:stretch>
                      <a:fillRect/>
                    </a:stretch>
                  </pic:blipFill>
                  <pic:spPr bwMode="auto">
                    <a:xfrm>
                      <a:off x="0" y="0"/>
                      <a:ext cx="3870325" cy="2604770"/>
                    </a:xfrm>
                    <a:prstGeom prst="rect">
                      <a:avLst/>
                    </a:prstGeom>
                    <a:noFill/>
                    <a:ln w="9525">
                      <a:noFill/>
                      <a:miter lim="800000"/>
                      <a:headEnd/>
                      <a:tailEnd/>
                    </a:ln>
                  </pic:spPr>
                </pic:pic>
              </a:graphicData>
            </a:graphic>
          </wp:inline>
        </w:drawing>
      </w:r>
    </w:p>
    <w:p w:rsidR="00764E32" w:rsidRPr="00A757DD" w:rsidRDefault="00764E32" w:rsidP="004A080E"/>
    <w:p w:rsidR="00764E32" w:rsidRPr="00A757DD" w:rsidRDefault="0058667C" w:rsidP="004A080E">
      <w:r w:rsidRPr="00A757DD">
        <w:t xml:space="preserve">Por las altas presiones utilizadas en circuitos móviles, las separaciones </w:t>
      </w:r>
      <w:r w:rsidR="004018E6" w:rsidRPr="00A757DD">
        <w:t>más</w:t>
      </w:r>
      <w:r w:rsidRPr="00A757DD">
        <w:t xml:space="preserve"> pequeñas y las limitadas posibilidades de colocar enfriadores, el aceite se calienta fácilmente, por lo que es indispensable que el aceite mantenga un </w:t>
      </w:r>
      <w:r w:rsidR="004018E6" w:rsidRPr="00A757DD">
        <w:t>cierto</w:t>
      </w:r>
      <w:r w:rsidRPr="00A757DD">
        <w:t xml:space="preserve"> nivel de limpieza.</w:t>
      </w:r>
    </w:p>
    <w:p w:rsidR="00C006F0" w:rsidRPr="00A757DD" w:rsidRDefault="0058667C" w:rsidP="004A080E">
      <w:r w:rsidRPr="00A757DD">
        <w:lastRenderedPageBreak/>
        <w:t xml:space="preserve">Para asegurar el correcto enfriamiento del sistema y la limpieza del mismo, en lugar de utilizar todo el aceite del circuito, lo que no se utiliza es enviado al tanque, asegurando que la bomba de carga reciba siempre el aceite lo </w:t>
      </w:r>
      <w:r w:rsidR="004018E6" w:rsidRPr="00A757DD">
        <w:t>más</w:t>
      </w:r>
      <w:r w:rsidRPr="00A757DD">
        <w:t xml:space="preserve"> fresco y limpio posible desde el tanque.</w:t>
      </w:r>
    </w:p>
    <w:p w:rsidR="008760E1" w:rsidRPr="00A757DD" w:rsidRDefault="008760E1" w:rsidP="004A080E"/>
    <w:p w:rsidR="00764E32" w:rsidRPr="00A757DD" w:rsidRDefault="0058667C" w:rsidP="004A080E">
      <w:r w:rsidRPr="00A757DD">
        <w:t xml:space="preserve">El </w:t>
      </w:r>
      <w:r w:rsidR="004018E6" w:rsidRPr="00A757DD">
        <w:t>enjuague</w:t>
      </w:r>
      <w:r w:rsidRPr="00A757DD">
        <w:t xml:space="preserve"> es mucho mejor cuando el aceite se calienta. Esto se hace mediante la válvula de </w:t>
      </w:r>
      <w:r w:rsidR="004018E6" w:rsidRPr="00A757DD">
        <w:t>enjuague</w:t>
      </w:r>
      <w:r w:rsidRPr="00A757DD">
        <w:t xml:space="preserve"> como la que se ve en el circuito. La válvula de </w:t>
      </w:r>
      <w:r w:rsidR="004018E6" w:rsidRPr="00A757DD">
        <w:t>enjuague</w:t>
      </w:r>
      <w:r w:rsidRPr="00A757DD">
        <w:t xml:space="preserve"> recibe aceite </w:t>
      </w:r>
      <w:r w:rsidR="008D7B2A" w:rsidRPr="00A757DD">
        <w:t xml:space="preserve">caliente y un poco contaminado desde la salida del motor, y esta envía al aceite hacia el tanque. La válvula de </w:t>
      </w:r>
      <w:r w:rsidR="004018E6" w:rsidRPr="00A757DD">
        <w:t>enjuague</w:t>
      </w:r>
      <w:r w:rsidR="008D7B2A" w:rsidRPr="00A757DD">
        <w:t xml:space="preserve"> es de accionamiento hidráulico y es operada por la misma presión de línea. En la mayoría de las aplicaciones, la válvula de lavado se encuentra en el bloque del motor  ya que debe estar cerca de donde el aceite se calienta, en otros casos la válvula de </w:t>
      </w:r>
      <w:r w:rsidR="004018E6" w:rsidRPr="00A757DD">
        <w:t>enjuague</w:t>
      </w:r>
      <w:r w:rsidR="008D7B2A" w:rsidRPr="00A757DD">
        <w:t xml:space="preserve"> esta en el bloque de la bomba. </w:t>
      </w:r>
    </w:p>
    <w:p w:rsidR="008760E1" w:rsidRPr="00A757DD" w:rsidRDefault="008760E1" w:rsidP="004A080E"/>
    <w:p w:rsidR="00764E32" w:rsidRPr="00A757DD" w:rsidRDefault="00572043" w:rsidP="004A080E">
      <w:r w:rsidRPr="00A757DD">
        <w:t xml:space="preserve">El </w:t>
      </w:r>
      <w:r w:rsidR="008747EE">
        <w:t>ajuste</w:t>
      </w:r>
      <w:r w:rsidRPr="00A757DD">
        <w:t xml:space="preserve"> de la VLP de la válvula de </w:t>
      </w:r>
      <w:r w:rsidR="004018E6" w:rsidRPr="00A757DD">
        <w:t>enjuague</w:t>
      </w:r>
      <w:r w:rsidRPr="00A757DD">
        <w:t>, determina la presión de la succión (bomba de carga).</w:t>
      </w:r>
    </w:p>
    <w:p w:rsidR="00764E32" w:rsidRPr="00A757DD" w:rsidRDefault="00764E32" w:rsidP="004A080E"/>
    <w:p w:rsidR="00764E32" w:rsidRPr="00A757DD" w:rsidRDefault="00407D8E" w:rsidP="004A080E">
      <w:r w:rsidRPr="00A757DD">
        <w:t xml:space="preserve">Como </w:t>
      </w:r>
      <w:r w:rsidR="004018E6" w:rsidRPr="00A757DD">
        <w:t>último</w:t>
      </w:r>
      <w:r w:rsidRPr="00A757DD">
        <w:t xml:space="preserve"> detalle importante que faltaba en esquemas anteriores existen válvulas de descargas. Como las ruedas están conectadas con los motores, estas pueden recibir algún impacto sobre la superficie de las mismas, lo cual incrementaría la presión en la línea de cada circuito, hasta valores mayores a los límites. Por esta razón, existe una válvula puesta en cada línea del motor para proteger contra picos provocados por condiciones externas.  Estas válvulas limitadoras se conocen como válvulas de choque y se </w:t>
      </w:r>
      <w:r w:rsidR="008747EE">
        <w:t>ajuste</w:t>
      </w:r>
      <w:r w:rsidRPr="00A757DD">
        <w:t xml:space="preserve"> a una presión mayor a la presión de la bomba.</w:t>
      </w:r>
    </w:p>
    <w:p w:rsidR="004A6B96" w:rsidRPr="00A757DD" w:rsidRDefault="004A6B96" w:rsidP="004A080E"/>
    <w:p w:rsidR="00764E32" w:rsidRPr="00A757DD" w:rsidRDefault="007B1E33" w:rsidP="004A080E">
      <w:pPr>
        <w:pStyle w:val="BildFormel"/>
      </w:pPr>
      <w:r w:rsidRPr="00A757DD">
        <w:rPr>
          <w:noProof/>
          <w:lang w:eastAsia="es-AR"/>
        </w:rPr>
        <w:drawing>
          <wp:inline distT="0" distB="0" distL="0" distR="0">
            <wp:extent cx="4316730" cy="2700655"/>
            <wp:effectExtent l="19050" t="0" r="7620" b="0"/>
            <wp:docPr id="20" name="Imagen 20" descr="new-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31"/>
                    <pic:cNvPicPr>
                      <a:picLocks noChangeAspect="1" noChangeArrowheads="1"/>
                    </pic:cNvPicPr>
                  </pic:nvPicPr>
                  <pic:blipFill>
                    <a:blip r:embed="rId35" cstate="print"/>
                    <a:srcRect/>
                    <a:stretch>
                      <a:fillRect/>
                    </a:stretch>
                  </pic:blipFill>
                  <pic:spPr bwMode="auto">
                    <a:xfrm>
                      <a:off x="0" y="0"/>
                      <a:ext cx="4316730" cy="2700655"/>
                    </a:xfrm>
                    <a:prstGeom prst="rect">
                      <a:avLst/>
                    </a:prstGeom>
                    <a:noFill/>
                    <a:ln w="9525">
                      <a:noFill/>
                      <a:miter lim="800000"/>
                      <a:headEnd/>
                      <a:tailEnd/>
                    </a:ln>
                  </pic:spPr>
                </pic:pic>
              </a:graphicData>
            </a:graphic>
          </wp:inline>
        </w:drawing>
      </w:r>
    </w:p>
    <w:p w:rsidR="00764E32" w:rsidRPr="00A757DD" w:rsidRDefault="00764E32" w:rsidP="004A080E"/>
    <w:p w:rsidR="00764E32" w:rsidRPr="00A757DD" w:rsidRDefault="00407D8E" w:rsidP="004A080E">
      <w:r w:rsidRPr="00A757DD">
        <w:t xml:space="preserve">La </w:t>
      </w:r>
      <w:r w:rsidR="004018E6" w:rsidRPr="00A757DD">
        <w:t>mayoría</w:t>
      </w:r>
      <w:r w:rsidRPr="00A757DD">
        <w:t xml:space="preserve"> de los componentes en un sistema de </w:t>
      </w:r>
      <w:r w:rsidR="004018E6" w:rsidRPr="00A757DD">
        <w:t>transmisión</w:t>
      </w:r>
      <w:r w:rsidRPr="00A757DD">
        <w:t xml:space="preserve"> cerrado son</w:t>
      </w:r>
      <w:r w:rsidR="00764E32" w:rsidRPr="00A757DD">
        <w:t>:</w:t>
      </w:r>
    </w:p>
    <w:p w:rsidR="00764E32" w:rsidRPr="00A757DD" w:rsidRDefault="00C006F0" w:rsidP="004A080E">
      <w:r w:rsidRPr="00A757DD">
        <w:t>1</w:t>
      </w:r>
      <w:r w:rsidRPr="00A757DD">
        <w:tab/>
      </w:r>
      <w:r w:rsidR="00407D8E" w:rsidRPr="00A757DD">
        <w:t xml:space="preserve">Bomba principal </w:t>
      </w:r>
    </w:p>
    <w:p w:rsidR="00764E32" w:rsidRPr="00A757DD" w:rsidRDefault="00C006F0" w:rsidP="004A080E">
      <w:r w:rsidRPr="00A757DD">
        <w:t>2</w:t>
      </w:r>
      <w:r w:rsidRPr="00A757DD">
        <w:tab/>
      </w:r>
      <w:r w:rsidR="00407D8E" w:rsidRPr="00A757DD">
        <w:t>Bomba de carga</w:t>
      </w:r>
    </w:p>
    <w:p w:rsidR="00764E32" w:rsidRPr="00A757DD" w:rsidRDefault="00C006F0" w:rsidP="004A080E">
      <w:r w:rsidRPr="00A757DD">
        <w:t>3</w:t>
      </w:r>
      <w:r w:rsidRPr="00A757DD">
        <w:tab/>
      </w:r>
      <w:r w:rsidR="00407D8E" w:rsidRPr="00A757DD">
        <w:t>Válvula limitadora de bomba de carga</w:t>
      </w:r>
    </w:p>
    <w:p w:rsidR="00764E32" w:rsidRPr="00A757DD" w:rsidRDefault="00C006F0" w:rsidP="004A080E">
      <w:r w:rsidRPr="00A757DD">
        <w:t>4</w:t>
      </w:r>
      <w:r w:rsidRPr="00A757DD">
        <w:tab/>
      </w:r>
      <w:r w:rsidR="00407D8E" w:rsidRPr="00A757DD">
        <w:t>Válvula anti retorno</w:t>
      </w:r>
    </w:p>
    <w:p w:rsidR="00764E32" w:rsidRPr="00A757DD" w:rsidRDefault="00C006F0" w:rsidP="004A080E">
      <w:r w:rsidRPr="00A757DD">
        <w:t>5</w:t>
      </w:r>
      <w:r w:rsidRPr="00A757DD">
        <w:tab/>
      </w:r>
      <w:r w:rsidR="00407D8E" w:rsidRPr="00A757DD">
        <w:t xml:space="preserve">Válvula de </w:t>
      </w:r>
      <w:r w:rsidR="004018E6" w:rsidRPr="00A757DD">
        <w:t>enjuague</w:t>
      </w:r>
      <w:r w:rsidR="00407D8E" w:rsidRPr="00A757DD">
        <w:t xml:space="preserve"> </w:t>
      </w:r>
    </w:p>
    <w:p w:rsidR="00764E32" w:rsidRPr="00A757DD" w:rsidRDefault="00C006F0" w:rsidP="004A080E">
      <w:r w:rsidRPr="00A757DD">
        <w:t>6</w:t>
      </w:r>
      <w:r w:rsidRPr="00A757DD">
        <w:tab/>
      </w:r>
      <w:r w:rsidR="00407D8E" w:rsidRPr="00A757DD">
        <w:t xml:space="preserve">Válvula limitadora de </w:t>
      </w:r>
      <w:r w:rsidR="004018E6" w:rsidRPr="00A757DD">
        <w:t>enjuague</w:t>
      </w:r>
    </w:p>
    <w:p w:rsidR="00764E32" w:rsidRPr="00A757DD" w:rsidRDefault="00C006F0" w:rsidP="004A080E">
      <w:r w:rsidRPr="00A757DD">
        <w:t>7</w:t>
      </w:r>
      <w:r w:rsidRPr="00A757DD">
        <w:tab/>
      </w:r>
      <w:r w:rsidR="00407D8E" w:rsidRPr="00A757DD">
        <w:t>Válvulas de choque</w:t>
      </w:r>
    </w:p>
    <w:p w:rsidR="00764E32" w:rsidRPr="00A757DD" w:rsidRDefault="00C006F0" w:rsidP="004A080E">
      <w:r w:rsidRPr="00A757DD">
        <w:t>8</w:t>
      </w:r>
      <w:r w:rsidRPr="00A757DD">
        <w:tab/>
      </w:r>
      <w:r w:rsidR="00407D8E" w:rsidRPr="00A757DD">
        <w:t>Motor Hidráulico</w:t>
      </w:r>
    </w:p>
    <w:p w:rsidR="00764E32" w:rsidRPr="00A757DD" w:rsidRDefault="00C006F0" w:rsidP="004A080E">
      <w:r w:rsidRPr="00A757DD">
        <w:t>9</w:t>
      </w:r>
      <w:r w:rsidRPr="00A757DD">
        <w:tab/>
      </w:r>
      <w:r w:rsidR="00407D8E" w:rsidRPr="00A757DD">
        <w:t>Intercambiador de calor</w:t>
      </w:r>
    </w:p>
    <w:p w:rsidR="00764E32" w:rsidRPr="00A757DD" w:rsidRDefault="00C006F0" w:rsidP="004A080E">
      <w:r w:rsidRPr="00A757DD">
        <w:t>10</w:t>
      </w:r>
      <w:r w:rsidRPr="00A757DD">
        <w:tab/>
      </w:r>
      <w:r w:rsidR="00407D8E" w:rsidRPr="00A757DD">
        <w:t>Tanque</w:t>
      </w:r>
    </w:p>
    <w:p w:rsidR="00764E32" w:rsidRPr="00A757DD" w:rsidRDefault="00C006F0" w:rsidP="004A080E">
      <w:r w:rsidRPr="00A757DD">
        <w:t>11</w:t>
      </w:r>
      <w:r w:rsidRPr="00A757DD">
        <w:tab/>
      </w:r>
      <w:r w:rsidR="00764E32" w:rsidRPr="00A757DD">
        <w:t>Filt</w:t>
      </w:r>
      <w:r w:rsidR="00407D8E" w:rsidRPr="00A757DD">
        <w:t>ro</w:t>
      </w:r>
    </w:p>
    <w:p w:rsidR="00764E32" w:rsidRPr="00A757DD" w:rsidRDefault="00764E32" w:rsidP="004A080E"/>
    <w:p w:rsidR="00316EA7" w:rsidRPr="00A757DD" w:rsidRDefault="003A2EE4" w:rsidP="004A080E">
      <w:r w:rsidRPr="00A757DD">
        <w:t xml:space="preserve">A continuación pueden observarse algunos componentes </w:t>
      </w:r>
      <w:r w:rsidR="004018E6" w:rsidRPr="00A757DD">
        <w:t>mencionados</w:t>
      </w:r>
      <w:r w:rsidRPr="00A757DD">
        <w:t>.</w:t>
      </w:r>
    </w:p>
    <w:p w:rsidR="00D53FEB" w:rsidRPr="00A757DD" w:rsidRDefault="00D53FEB" w:rsidP="004A080E"/>
    <w:p w:rsidR="00764E32" w:rsidRPr="00A757DD" w:rsidRDefault="004E2FBD" w:rsidP="004A080E">
      <w:pPr>
        <w:pStyle w:val="BildFormel"/>
      </w:pPr>
      <w:r>
        <w:rPr>
          <w:lang w:eastAsia="en-US"/>
        </w:rPr>
        <w:pict>
          <v:shape id="_x0000_s1049" type="#_x0000_t202" style="position:absolute;margin-left:58.6pt;margin-top:208.7pt;width:25.1pt;height:22.2pt;z-index:251619840;mso-height-percent:200;mso-height-percent:200;mso-width-relative:margin;mso-height-relative:margin" filled="f" stroked="f">
            <v:textbox style="mso-next-textbox:#_x0000_s1049;mso-fit-shape-to-text:t">
              <w:txbxContent>
                <w:p w:rsidR="00372370" w:rsidRDefault="00372370" w:rsidP="004A080E">
                  <w:r>
                    <w:t>1</w:t>
                  </w:r>
                </w:p>
              </w:txbxContent>
            </v:textbox>
          </v:shape>
        </w:pict>
      </w:r>
      <w:r>
        <w:rPr>
          <w:lang w:eastAsia="en-GB"/>
        </w:rPr>
        <w:pict>
          <v:shape id="_x0000_s1057" type="#_x0000_t202" style="position:absolute;margin-left:176.85pt;margin-top:72.45pt;width:25.1pt;height:22.2pt;z-index:251628032;mso-height-percent:200;mso-height-percent:200;mso-width-relative:margin;mso-height-relative:margin" filled="f" stroked="f">
            <v:textbox style="mso-next-textbox:#_x0000_s1057;mso-fit-shape-to-text:t">
              <w:txbxContent>
                <w:p w:rsidR="00372370" w:rsidRDefault="00372370" w:rsidP="004A080E">
                  <w:r>
                    <w:t>9</w:t>
                  </w:r>
                </w:p>
              </w:txbxContent>
            </v:textbox>
          </v:shape>
        </w:pict>
      </w:r>
      <w:r>
        <w:rPr>
          <w:lang w:eastAsia="en-GB"/>
        </w:rPr>
        <w:pict>
          <v:shape id="_x0000_s1056" type="#_x0000_t202" style="position:absolute;margin-left:243.3pt;margin-top:13.3pt;width:25.1pt;height:22.2pt;z-index:251627008;mso-height-percent:200;mso-height-percent:200;mso-width-relative:margin;mso-height-relative:margin" filled="f" stroked="f">
            <v:textbox style="mso-next-textbox:#_x0000_s1056;mso-fit-shape-to-text:t">
              <w:txbxContent>
                <w:p w:rsidR="00372370" w:rsidRDefault="00372370" w:rsidP="004A080E">
                  <w:r>
                    <w:t>10</w:t>
                  </w:r>
                </w:p>
              </w:txbxContent>
            </v:textbox>
          </v:shape>
        </w:pict>
      </w:r>
      <w:r>
        <w:rPr>
          <w:lang w:eastAsia="en-GB"/>
        </w:rPr>
        <w:pict>
          <v:shape id="_x0000_s1055" type="#_x0000_t202" style="position:absolute;margin-left:315.15pt;margin-top:37.9pt;width:25.1pt;height:22.2pt;z-index:251625984;mso-height-percent:200;mso-height-percent:200;mso-width-relative:margin;mso-height-relative:margin" filled="f" stroked="f">
            <v:textbox style="mso-next-textbox:#_x0000_s1055;mso-fit-shape-to-text:t">
              <w:txbxContent>
                <w:p w:rsidR="00372370" w:rsidRDefault="00372370" w:rsidP="004A080E">
                  <w:r>
                    <w:t>11</w:t>
                  </w:r>
                </w:p>
              </w:txbxContent>
            </v:textbox>
          </v:shape>
        </w:pict>
      </w:r>
      <w:r>
        <w:rPr>
          <w:lang w:eastAsia="en-GB"/>
        </w:rPr>
        <w:pict>
          <v:shape id="_x0000_s1054" type="#_x0000_t202" style="position:absolute;margin-left:415.75pt;margin-top:119.9pt;width:25.1pt;height:22.2pt;z-index:251624960;mso-height-percent:200;mso-height-percent:200;mso-width-relative:margin;mso-height-relative:margin" filled="f" stroked="f">
            <v:textbox style="mso-next-textbox:#_x0000_s1054;mso-fit-shape-to-text:t">
              <w:txbxContent>
                <w:p w:rsidR="00372370" w:rsidRDefault="00372370" w:rsidP="004A080E">
                  <w:r>
                    <w:t>8</w:t>
                  </w:r>
                </w:p>
              </w:txbxContent>
            </v:textbox>
          </v:shape>
        </w:pict>
      </w:r>
      <w:r>
        <w:rPr>
          <w:lang w:eastAsia="en-GB"/>
        </w:rPr>
        <w:pict>
          <v:shape id="_x0000_s1053" type="#_x0000_t202" style="position:absolute;margin-left:198.45pt;margin-top:207.8pt;width:25.1pt;height:22.2pt;z-index:251623936;mso-height-percent:200;mso-height-percent:200;mso-width-relative:margin;mso-height-relative:margin" filled="f" stroked="f">
            <v:textbox style="mso-next-textbox:#_x0000_s1053;mso-fit-shape-to-text:t">
              <w:txbxContent>
                <w:p w:rsidR="00372370" w:rsidRDefault="00372370" w:rsidP="004A080E">
                  <w:r>
                    <w:t>5</w:t>
                  </w:r>
                </w:p>
              </w:txbxContent>
            </v:textbox>
          </v:shape>
        </w:pict>
      </w:r>
      <w:r>
        <w:rPr>
          <w:lang w:eastAsia="en-GB"/>
        </w:rPr>
        <w:pict>
          <v:shape id="_x0000_s1052" type="#_x0000_t202" style="position:absolute;margin-left:135.35pt;margin-top:208.7pt;width:25.1pt;height:22.2pt;z-index:251622912;mso-height-percent:200;mso-height-percent:200;mso-width-relative:margin;mso-height-relative:margin" filled="f" stroked="f">
            <v:textbox style="mso-next-textbox:#_x0000_s1052;mso-fit-shape-to-text:t">
              <w:txbxContent>
                <w:p w:rsidR="00372370" w:rsidRDefault="00372370" w:rsidP="004A080E">
                  <w:r>
                    <w:t>7</w:t>
                  </w:r>
                </w:p>
              </w:txbxContent>
            </v:textbox>
          </v:shape>
        </w:pict>
      </w:r>
      <w:r>
        <w:rPr>
          <w:lang w:eastAsia="en-GB"/>
        </w:rPr>
        <w:pict>
          <v:shape id="_x0000_s1051" type="#_x0000_t202" style="position:absolute;margin-left:249.45pt;margin-top:126.5pt;width:25.1pt;height:22.2pt;z-index:251621888;mso-height-percent:200;mso-height-percent:200;mso-width-relative:margin;mso-height-relative:margin" filled="f" stroked="f">
            <v:textbox style="mso-next-textbox:#_x0000_s1051;mso-fit-shape-to-text:t">
              <w:txbxContent>
                <w:p w:rsidR="00372370" w:rsidRDefault="00372370" w:rsidP="004A080E">
                  <w:r>
                    <w:t>3</w:t>
                  </w:r>
                </w:p>
              </w:txbxContent>
            </v:textbox>
          </v:shape>
        </w:pict>
      </w:r>
      <w:r>
        <w:rPr>
          <w:lang w:eastAsia="en-GB"/>
        </w:rPr>
        <w:pict>
          <v:shape id="_x0000_s1050" type="#_x0000_t202" style="position:absolute;margin-left:236.55pt;margin-top:184.1pt;width:25.1pt;height:22.2pt;z-index:251620864;mso-height-percent:200;mso-height-percent:200;mso-width-relative:margin;mso-height-relative:margin" filled="f" stroked="f">
            <v:textbox style="mso-next-textbox:#_x0000_s1050;mso-fit-shape-to-text:t">
              <w:txbxContent>
                <w:p w:rsidR="00372370" w:rsidRDefault="00372370" w:rsidP="004A080E">
                  <w:r>
                    <w:t>2</w:t>
                  </w:r>
                </w:p>
              </w:txbxContent>
            </v:textbox>
          </v:shape>
        </w:pict>
      </w:r>
      <w:r w:rsidR="007B1E33" w:rsidRPr="00A757DD">
        <w:rPr>
          <w:noProof/>
          <w:lang w:eastAsia="es-AR"/>
        </w:rPr>
        <w:drawing>
          <wp:inline distT="0" distB="0" distL="0" distR="0">
            <wp:extent cx="5762625" cy="3296285"/>
            <wp:effectExtent l="19050" t="0" r="9525" b="0"/>
            <wp:docPr id="21" name="Imagen 21" descr="P10058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100586E"/>
                    <pic:cNvPicPr>
                      <a:picLocks noChangeAspect="1" noChangeArrowheads="1"/>
                    </pic:cNvPicPr>
                  </pic:nvPicPr>
                  <pic:blipFill>
                    <a:blip r:embed="rId36" cstate="print"/>
                    <a:srcRect/>
                    <a:stretch>
                      <a:fillRect/>
                    </a:stretch>
                  </pic:blipFill>
                  <pic:spPr bwMode="auto">
                    <a:xfrm>
                      <a:off x="0" y="0"/>
                      <a:ext cx="5762625" cy="3296285"/>
                    </a:xfrm>
                    <a:prstGeom prst="rect">
                      <a:avLst/>
                    </a:prstGeom>
                    <a:noFill/>
                    <a:ln w="9525">
                      <a:noFill/>
                      <a:miter lim="800000"/>
                      <a:headEnd/>
                      <a:tailEnd/>
                    </a:ln>
                  </pic:spPr>
                </pic:pic>
              </a:graphicData>
            </a:graphic>
          </wp:inline>
        </w:drawing>
      </w:r>
    </w:p>
    <w:p w:rsidR="001A1589" w:rsidRPr="00A757DD" w:rsidRDefault="001A1589" w:rsidP="004A080E"/>
    <w:p w:rsidR="00764E32" w:rsidRPr="00A757DD" w:rsidRDefault="00B34731" w:rsidP="004A080E">
      <w:pPr>
        <w:pStyle w:val="Ttulo2"/>
      </w:pPr>
      <w:bookmarkStart w:id="29" w:name="_Toc370981369"/>
      <w:r w:rsidRPr="00A757DD">
        <w:t>Bombas de circuito cerrado</w:t>
      </w:r>
      <w:bookmarkEnd w:id="29"/>
    </w:p>
    <w:p w:rsidR="0007233F" w:rsidRPr="00A757DD" w:rsidRDefault="003A2EE4" w:rsidP="004A080E">
      <w:r w:rsidRPr="00A757DD">
        <w:t>Estas bombas hidrostáticas son usualmente de pistones axiales. El caudal y el sentido de dirección pueden controlarse mediante la variación del ángulo de inclinación del plato. Hay dos tipos de controles básicos de desplazamiento: Accionamiento directo y servo.</w:t>
      </w:r>
    </w:p>
    <w:p w:rsidR="003A2EE4" w:rsidRPr="00A757DD" w:rsidRDefault="003A2EE4" w:rsidP="004A080E"/>
    <w:p w:rsidR="00764E32" w:rsidRPr="00A757DD" w:rsidRDefault="00B34731" w:rsidP="004A080E">
      <w:r w:rsidRPr="00A757DD">
        <w:rPr>
          <w:b/>
          <w:bCs/>
        </w:rPr>
        <w:t>Control de desplazamiento directo</w:t>
      </w:r>
      <w:r w:rsidR="008760E1" w:rsidRPr="00A757DD">
        <w:rPr>
          <w:b/>
          <w:bCs/>
        </w:rPr>
        <w:br/>
      </w:r>
      <w:r w:rsidR="003A2EE4" w:rsidRPr="00A757DD">
        <w:t xml:space="preserve">En estos tipos de control, una palanca mecánica </w:t>
      </w:r>
      <w:r w:rsidR="004018E6" w:rsidRPr="00A757DD">
        <w:t>está</w:t>
      </w:r>
      <w:r w:rsidR="003A2EE4" w:rsidRPr="00A757DD">
        <w:t xml:space="preserve"> conectada a la placa oscilante, la cual es controlada por el operador. La fuerza actuada sobre la palanca va a ser actuada directamente sobre la placa. La fuerza </w:t>
      </w:r>
      <w:r w:rsidR="004018E6" w:rsidRPr="00A757DD">
        <w:t>requerida</w:t>
      </w:r>
      <w:r w:rsidR="003A2EE4" w:rsidRPr="00A757DD">
        <w:t xml:space="preserve"> para inclinar el plato puede ser muy alta, por lo que este tipo de controles solo se aplica a aplicaciones de baja potencia.</w:t>
      </w:r>
    </w:p>
    <w:p w:rsidR="0007233F" w:rsidRPr="00A757DD" w:rsidRDefault="0007233F" w:rsidP="004A080E"/>
    <w:p w:rsidR="00764E32" w:rsidRPr="00A757DD" w:rsidRDefault="00764E32" w:rsidP="004A080E">
      <w:r w:rsidRPr="00A757DD">
        <w:rPr>
          <w:b/>
          <w:bCs/>
        </w:rPr>
        <w:t>Servo control</w:t>
      </w:r>
      <w:r w:rsidR="008760E1" w:rsidRPr="00A757DD">
        <w:rPr>
          <w:b/>
          <w:bCs/>
        </w:rPr>
        <w:br/>
      </w:r>
      <w:r w:rsidR="003A2EE4" w:rsidRPr="00A757DD">
        <w:t xml:space="preserve">Para este tipo de control existe una interface entre el operador y la bomba, por lo cual la fuerza ejercida por el operador ya no debe ser alta para poder inclinar el plato. Como resultado el operador la fuerza del operador </w:t>
      </w:r>
      <w:r w:rsidR="004018E6" w:rsidRPr="00A757DD">
        <w:t>actúa</w:t>
      </w:r>
      <w:r w:rsidR="003A2EE4" w:rsidRPr="00A757DD">
        <w:t xml:space="preserve"> sobre una servo-válvula la cual </w:t>
      </w:r>
      <w:r w:rsidR="004018E6" w:rsidRPr="00A757DD">
        <w:t>está</w:t>
      </w:r>
      <w:r w:rsidR="003A2EE4" w:rsidRPr="00A757DD">
        <w:t xml:space="preserve"> vinculada a la bomba. En algunos casos puede existir una realimentación de la posición para asegurar la posición correcta del plato.</w:t>
      </w:r>
    </w:p>
    <w:p w:rsidR="00764E32" w:rsidRPr="00A757DD" w:rsidRDefault="00764E32" w:rsidP="004A080E"/>
    <w:p w:rsidR="00764E32" w:rsidRPr="00A757DD" w:rsidRDefault="007B1E33" w:rsidP="004A080E">
      <w:pPr>
        <w:pStyle w:val="BildFormel"/>
      </w:pPr>
      <w:r w:rsidRPr="00A757DD">
        <w:rPr>
          <w:noProof/>
          <w:lang w:eastAsia="es-AR"/>
        </w:rPr>
        <w:lastRenderedPageBreak/>
        <w:drawing>
          <wp:inline distT="0" distB="0" distL="0" distR="0">
            <wp:extent cx="2381885" cy="2062480"/>
            <wp:effectExtent l="19050" t="0" r="0" b="0"/>
            <wp:docPr id="22"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
                    <pic:cNvPicPr>
                      <a:picLocks noChangeAspect="1" noChangeArrowheads="1"/>
                    </pic:cNvPicPr>
                  </pic:nvPicPr>
                  <pic:blipFill>
                    <a:blip r:embed="rId37" cstate="print"/>
                    <a:srcRect/>
                    <a:stretch>
                      <a:fillRect/>
                    </a:stretch>
                  </pic:blipFill>
                  <pic:spPr bwMode="auto">
                    <a:xfrm>
                      <a:off x="0" y="0"/>
                      <a:ext cx="2381885" cy="2062480"/>
                    </a:xfrm>
                    <a:prstGeom prst="rect">
                      <a:avLst/>
                    </a:prstGeom>
                    <a:noFill/>
                    <a:ln w="9525">
                      <a:noFill/>
                      <a:miter lim="800000"/>
                      <a:headEnd/>
                      <a:tailEnd/>
                    </a:ln>
                  </pic:spPr>
                </pic:pic>
              </a:graphicData>
            </a:graphic>
          </wp:inline>
        </w:drawing>
      </w:r>
    </w:p>
    <w:p w:rsidR="00764E32" w:rsidRPr="00A757DD" w:rsidRDefault="00764E32" w:rsidP="004A080E"/>
    <w:p w:rsidR="003E130B" w:rsidRPr="00A757DD" w:rsidRDefault="007B1E33" w:rsidP="004A080E">
      <w:pPr>
        <w:pStyle w:val="BildFormel"/>
      </w:pPr>
      <w:r w:rsidRPr="00A757DD">
        <w:rPr>
          <w:noProof/>
          <w:lang w:eastAsia="es-AR"/>
        </w:rPr>
        <w:drawing>
          <wp:inline distT="0" distB="0" distL="0" distR="0">
            <wp:extent cx="5752465" cy="2849245"/>
            <wp:effectExtent l="19050" t="0" r="635" b="0"/>
            <wp:docPr id="23"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
                    <pic:cNvPicPr>
                      <a:picLocks noChangeAspect="1" noChangeArrowheads="1"/>
                    </pic:cNvPicPr>
                  </pic:nvPicPr>
                  <pic:blipFill>
                    <a:blip r:embed="rId38" cstate="print"/>
                    <a:srcRect/>
                    <a:stretch>
                      <a:fillRect/>
                    </a:stretch>
                  </pic:blipFill>
                  <pic:spPr bwMode="auto">
                    <a:xfrm>
                      <a:off x="0" y="0"/>
                      <a:ext cx="5752465" cy="2849245"/>
                    </a:xfrm>
                    <a:prstGeom prst="rect">
                      <a:avLst/>
                    </a:prstGeom>
                    <a:noFill/>
                    <a:ln w="9525">
                      <a:noFill/>
                      <a:miter lim="800000"/>
                      <a:headEnd/>
                      <a:tailEnd/>
                    </a:ln>
                  </pic:spPr>
                </pic:pic>
              </a:graphicData>
            </a:graphic>
          </wp:inline>
        </w:drawing>
      </w:r>
    </w:p>
    <w:p w:rsidR="00122307" w:rsidRPr="00A757DD" w:rsidRDefault="00122307" w:rsidP="004A080E"/>
    <w:p w:rsidR="003E130B" w:rsidRPr="00A757DD" w:rsidRDefault="007B1E33" w:rsidP="004A080E">
      <w:pPr>
        <w:pStyle w:val="BildFormel"/>
      </w:pPr>
      <w:r w:rsidRPr="00A757DD">
        <w:rPr>
          <w:noProof/>
          <w:lang w:eastAsia="es-AR"/>
        </w:rPr>
        <w:drawing>
          <wp:inline distT="0" distB="0" distL="0" distR="0">
            <wp:extent cx="2881630" cy="3136900"/>
            <wp:effectExtent l="19050" t="0" r="0" b="0"/>
            <wp:docPr id="24" name="Imagen 24" descr="F101373_S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101373_S42"/>
                    <pic:cNvPicPr>
                      <a:picLocks noChangeAspect="1" noChangeArrowheads="1"/>
                    </pic:cNvPicPr>
                  </pic:nvPicPr>
                  <pic:blipFill>
                    <a:blip r:embed="rId39" cstate="print"/>
                    <a:srcRect/>
                    <a:stretch>
                      <a:fillRect/>
                    </a:stretch>
                  </pic:blipFill>
                  <pic:spPr bwMode="auto">
                    <a:xfrm>
                      <a:off x="0" y="0"/>
                      <a:ext cx="2881630" cy="3136900"/>
                    </a:xfrm>
                    <a:prstGeom prst="rect">
                      <a:avLst/>
                    </a:prstGeom>
                    <a:noFill/>
                    <a:ln w="9525">
                      <a:noFill/>
                      <a:miter lim="800000"/>
                      <a:headEnd/>
                      <a:tailEnd/>
                    </a:ln>
                  </pic:spPr>
                </pic:pic>
              </a:graphicData>
            </a:graphic>
          </wp:inline>
        </w:drawing>
      </w:r>
    </w:p>
    <w:p w:rsidR="003E130B" w:rsidRPr="00A757DD" w:rsidRDefault="003E130B" w:rsidP="004A080E"/>
    <w:p w:rsidR="003E130B" w:rsidRPr="00A757DD" w:rsidRDefault="007B1E33" w:rsidP="004A080E">
      <w:pPr>
        <w:pStyle w:val="BildFormel"/>
      </w:pPr>
      <w:r w:rsidRPr="00A757DD">
        <w:rPr>
          <w:noProof/>
          <w:lang w:eastAsia="es-AR"/>
        </w:rPr>
        <w:lastRenderedPageBreak/>
        <w:drawing>
          <wp:inline distT="0" distB="0" distL="0" distR="0">
            <wp:extent cx="5688330" cy="3370580"/>
            <wp:effectExtent l="19050" t="0" r="7620" b="0"/>
            <wp:docPr id="25" name="Imagen 25" descr="P10038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100385E"/>
                    <pic:cNvPicPr>
                      <a:picLocks noChangeAspect="1" noChangeArrowheads="1"/>
                    </pic:cNvPicPr>
                  </pic:nvPicPr>
                  <pic:blipFill>
                    <a:blip r:embed="rId40" cstate="print"/>
                    <a:srcRect/>
                    <a:stretch>
                      <a:fillRect/>
                    </a:stretch>
                  </pic:blipFill>
                  <pic:spPr bwMode="auto">
                    <a:xfrm>
                      <a:off x="0" y="0"/>
                      <a:ext cx="5688330" cy="3370580"/>
                    </a:xfrm>
                    <a:prstGeom prst="rect">
                      <a:avLst/>
                    </a:prstGeom>
                    <a:noFill/>
                    <a:ln w="9525">
                      <a:noFill/>
                      <a:miter lim="800000"/>
                      <a:headEnd/>
                      <a:tailEnd/>
                    </a:ln>
                  </pic:spPr>
                </pic:pic>
              </a:graphicData>
            </a:graphic>
          </wp:inline>
        </w:drawing>
      </w:r>
    </w:p>
    <w:p w:rsidR="00122307" w:rsidRPr="00A757DD" w:rsidRDefault="00122307" w:rsidP="004A080E"/>
    <w:p w:rsidR="00122307" w:rsidRPr="00A757DD" w:rsidRDefault="00BD46A0" w:rsidP="004A080E">
      <w:r w:rsidRPr="00A757DD">
        <w:t>Principales componentes en una bomba de circuito cerrado.</w:t>
      </w:r>
    </w:p>
    <w:p w:rsidR="003E130B" w:rsidRPr="00A757DD" w:rsidRDefault="004E2FBD" w:rsidP="004A080E">
      <w:pPr>
        <w:pStyle w:val="BildFormel"/>
      </w:pPr>
      <w:r>
        <w:rPr>
          <w:lang w:eastAsia="en-GB"/>
        </w:rPr>
        <w:pict>
          <v:shape id="_x0000_s1062" type="#_x0000_t202" style="position:absolute;margin-left:250.65pt;margin-top:328.45pt;width:25.1pt;height:22.2pt;z-index:251633152;mso-height-percent:200;mso-height-percent:200;mso-width-relative:margin;mso-height-relative:margin" filled="f" stroked="f">
            <v:textbox style="mso-next-textbox:#_x0000_s1062;mso-fit-shape-to-text:t">
              <w:txbxContent>
                <w:p w:rsidR="00372370" w:rsidRDefault="00372370" w:rsidP="004A080E">
                  <w:r>
                    <w:t>6</w:t>
                  </w:r>
                </w:p>
              </w:txbxContent>
            </v:textbox>
          </v:shape>
        </w:pict>
      </w:r>
      <w:r>
        <w:rPr>
          <w:lang w:eastAsia="en-GB"/>
        </w:rPr>
        <w:pict>
          <v:shape id="_x0000_s1063" type="#_x0000_t202" style="position:absolute;margin-left:119.6pt;margin-top:316.75pt;width:25.1pt;height:22.2pt;z-index:251634176;mso-height-percent:200;mso-height-percent:200;mso-width-relative:margin;mso-height-relative:margin" filled="f" stroked="f">
            <v:textbox style="mso-next-textbox:#_x0000_s1063;mso-fit-shape-to-text:t">
              <w:txbxContent>
                <w:p w:rsidR="00372370" w:rsidRDefault="00372370" w:rsidP="004A080E">
                  <w:r>
                    <w:t>5</w:t>
                  </w:r>
                </w:p>
              </w:txbxContent>
            </v:textbox>
          </v:shape>
        </w:pict>
      </w:r>
      <w:r>
        <w:rPr>
          <w:lang w:eastAsia="en-GB"/>
        </w:rPr>
        <w:pict>
          <v:shape id="_x0000_s1061" type="#_x0000_t202" style="position:absolute;margin-left:306.1pt;margin-top:46.4pt;width:25.1pt;height:22.2pt;z-index:251632128;mso-height-percent:200;mso-height-percent:200;mso-width-relative:margin;mso-height-relative:margin" filled="f" stroked="f">
            <v:textbox style="mso-next-textbox:#_x0000_s1061;mso-fit-shape-to-text:t">
              <w:txbxContent>
                <w:p w:rsidR="00372370" w:rsidRDefault="00372370" w:rsidP="004A080E">
                  <w:r>
                    <w:t>4</w:t>
                  </w:r>
                </w:p>
              </w:txbxContent>
            </v:textbox>
          </v:shape>
        </w:pict>
      </w:r>
      <w:r>
        <w:rPr>
          <w:lang w:eastAsia="en-GB"/>
        </w:rPr>
        <w:pict>
          <v:shape id="_x0000_s1060" type="#_x0000_t202" style="position:absolute;margin-left:114.7pt;margin-top:30.75pt;width:25.1pt;height:22.2pt;z-index:251631104;mso-height-percent:200;mso-height-percent:200;mso-width-relative:margin;mso-height-relative:margin" filled="f" stroked="f">
            <v:textbox style="mso-next-textbox:#_x0000_s1060;mso-fit-shape-to-text:t">
              <w:txbxContent>
                <w:p w:rsidR="00372370" w:rsidRDefault="00372370" w:rsidP="004A080E">
                  <w:r>
                    <w:t>3</w:t>
                  </w:r>
                </w:p>
              </w:txbxContent>
            </v:textbox>
          </v:shape>
        </w:pict>
      </w:r>
      <w:r>
        <w:rPr>
          <w:lang w:eastAsia="en-GB"/>
        </w:rPr>
        <w:pict>
          <v:shape id="_x0000_s1059" type="#_x0000_t202" style="position:absolute;margin-left:26.85pt;margin-top:52.4pt;width:25.1pt;height:22.2pt;z-index:251630080;mso-height-percent:200;mso-height-percent:200;mso-width-relative:margin;mso-height-relative:margin" filled="f" stroked="f">
            <v:textbox style="mso-next-textbox:#_x0000_s1059;mso-fit-shape-to-text:t">
              <w:txbxContent>
                <w:p w:rsidR="00372370" w:rsidRDefault="00372370" w:rsidP="004A080E">
                  <w:r>
                    <w:t>2</w:t>
                  </w:r>
                </w:p>
              </w:txbxContent>
            </v:textbox>
          </v:shape>
        </w:pict>
      </w:r>
      <w:r>
        <w:rPr>
          <w:lang w:eastAsia="en-GB"/>
        </w:rPr>
        <w:pict>
          <v:shape id="_x0000_s1058" type="#_x0000_t202" style="position:absolute;margin-left:4.65pt;margin-top:103.3pt;width:25.1pt;height:22.2pt;z-index:251629056;mso-height-percent:200;mso-height-percent:200;mso-width-relative:margin;mso-height-relative:margin" filled="f" stroked="f">
            <v:textbox style="mso-next-textbox:#_x0000_s1058;mso-fit-shape-to-text:t">
              <w:txbxContent>
                <w:p w:rsidR="00372370" w:rsidRDefault="00372370" w:rsidP="004A080E">
                  <w:r>
                    <w:t>1</w:t>
                  </w:r>
                </w:p>
              </w:txbxContent>
            </v:textbox>
          </v:shape>
        </w:pict>
      </w:r>
      <w:r w:rsidR="007B1E33" w:rsidRPr="00A757DD">
        <w:rPr>
          <w:noProof/>
          <w:lang w:eastAsia="es-AR"/>
        </w:rPr>
        <w:drawing>
          <wp:inline distT="0" distB="0" distL="0" distR="0">
            <wp:extent cx="5167630" cy="4784725"/>
            <wp:effectExtent l="19050" t="0" r="0" b="0"/>
            <wp:docPr id="26" name="Imagen 26" descr="10058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00585E"/>
                    <pic:cNvPicPr>
                      <a:picLocks noChangeAspect="1" noChangeArrowheads="1"/>
                    </pic:cNvPicPr>
                  </pic:nvPicPr>
                  <pic:blipFill>
                    <a:blip r:embed="rId41" cstate="print"/>
                    <a:srcRect/>
                    <a:stretch>
                      <a:fillRect/>
                    </a:stretch>
                  </pic:blipFill>
                  <pic:spPr bwMode="auto">
                    <a:xfrm>
                      <a:off x="0" y="0"/>
                      <a:ext cx="5167630" cy="4784725"/>
                    </a:xfrm>
                    <a:prstGeom prst="rect">
                      <a:avLst/>
                    </a:prstGeom>
                    <a:noFill/>
                    <a:ln w="9525">
                      <a:noFill/>
                      <a:miter lim="800000"/>
                      <a:headEnd/>
                      <a:tailEnd/>
                    </a:ln>
                  </pic:spPr>
                </pic:pic>
              </a:graphicData>
            </a:graphic>
          </wp:inline>
        </w:drawing>
      </w:r>
    </w:p>
    <w:p w:rsidR="00122307" w:rsidRPr="00A757DD" w:rsidRDefault="00122307" w:rsidP="008D3F64">
      <w:pPr>
        <w:pStyle w:val="Epgrafe"/>
      </w:pPr>
      <w:r w:rsidRPr="00A757DD">
        <w:t>1</w:t>
      </w:r>
      <w:r w:rsidRPr="00A757DD">
        <w:tab/>
      </w:r>
      <w:r w:rsidR="00BD46A0" w:rsidRPr="00A757DD">
        <w:t>Bomba de carga</w:t>
      </w:r>
      <w:r w:rsidR="007B4353" w:rsidRPr="00A757DD">
        <w:tab/>
      </w:r>
      <w:r w:rsidR="007B4353" w:rsidRPr="00A757DD">
        <w:tab/>
      </w:r>
      <w:r w:rsidR="007B4353" w:rsidRPr="00A757DD">
        <w:tab/>
      </w:r>
      <w:r w:rsidRPr="00A757DD">
        <w:t>2</w:t>
      </w:r>
      <w:r w:rsidRPr="00A757DD">
        <w:tab/>
      </w:r>
      <w:r w:rsidR="00BD46A0" w:rsidRPr="00A757DD">
        <w:t xml:space="preserve">Platina  </w:t>
      </w:r>
      <w:r w:rsidR="00BD46A0" w:rsidRPr="00A757DD">
        <w:tab/>
      </w:r>
      <w:r w:rsidR="007B4353" w:rsidRPr="00A757DD">
        <w:tab/>
      </w:r>
      <w:r w:rsidR="007B4353" w:rsidRPr="00A757DD">
        <w:tab/>
      </w:r>
      <w:r w:rsidRPr="00A757DD">
        <w:t>3</w:t>
      </w:r>
      <w:r w:rsidRPr="00A757DD">
        <w:tab/>
      </w:r>
      <w:r w:rsidR="00BD46A0" w:rsidRPr="00A757DD">
        <w:t>Tambor rotativo</w:t>
      </w:r>
      <w:r w:rsidR="007B4353" w:rsidRPr="00A757DD">
        <w:br/>
      </w:r>
      <w:r w:rsidRPr="00A757DD">
        <w:t>4</w:t>
      </w:r>
      <w:r w:rsidRPr="00A757DD">
        <w:tab/>
      </w:r>
      <w:r w:rsidR="00BD46A0" w:rsidRPr="00A757DD">
        <w:t xml:space="preserve">Plato oscilante </w:t>
      </w:r>
      <w:r w:rsidR="004018E6" w:rsidRPr="00A757DD">
        <w:t>basculante</w:t>
      </w:r>
      <w:r w:rsidR="007B4353" w:rsidRPr="00A757DD">
        <w:tab/>
      </w:r>
      <w:r w:rsidRPr="00A757DD">
        <w:t>5</w:t>
      </w:r>
      <w:r w:rsidRPr="00A757DD">
        <w:tab/>
      </w:r>
      <w:r w:rsidR="004018E6" w:rsidRPr="00A757DD">
        <w:t>Pistón</w:t>
      </w:r>
      <w:r w:rsidR="007B4353" w:rsidRPr="00A757DD">
        <w:tab/>
      </w:r>
      <w:r w:rsidR="007B4353" w:rsidRPr="00A757DD">
        <w:tab/>
      </w:r>
      <w:r w:rsidR="007B4353" w:rsidRPr="00A757DD">
        <w:tab/>
      </w:r>
      <w:r w:rsidRPr="00A757DD">
        <w:t>6</w:t>
      </w:r>
      <w:r w:rsidRPr="00A757DD">
        <w:tab/>
      </w:r>
      <w:r w:rsidR="00BD46A0" w:rsidRPr="00A757DD">
        <w:t>Rodamientos de bola</w:t>
      </w:r>
    </w:p>
    <w:p w:rsidR="00122307" w:rsidRPr="00A757DD" w:rsidRDefault="00B34731" w:rsidP="004A080E">
      <w:pPr>
        <w:pStyle w:val="Ttulo2"/>
      </w:pPr>
      <w:bookmarkStart w:id="30" w:name="_Toc370981370"/>
      <w:r w:rsidRPr="00A757DD">
        <w:lastRenderedPageBreak/>
        <w:t>Bomba de carga</w:t>
      </w:r>
      <w:bookmarkEnd w:id="30"/>
    </w:p>
    <w:p w:rsidR="00122307" w:rsidRPr="00A757DD" w:rsidRDefault="00006713" w:rsidP="004A080E">
      <w:r w:rsidRPr="00A757DD">
        <w:t>La bomba de carga es un elemento vital en cualquier sistema hidrostático, usualmente es una bomba tipo de engranajes o Gerotor. La misma lleva a cabo las siguientes funciones:</w:t>
      </w:r>
    </w:p>
    <w:p w:rsidR="00122307" w:rsidRPr="00A757DD" w:rsidRDefault="00006713" w:rsidP="003824C7">
      <w:pPr>
        <w:pStyle w:val="Aufzhlung"/>
        <w:numPr>
          <w:ilvl w:val="0"/>
          <w:numId w:val="28"/>
        </w:numPr>
        <w:rPr>
          <w:lang w:val="es-AR"/>
        </w:rPr>
      </w:pPr>
      <w:r w:rsidRPr="00A757DD">
        <w:rPr>
          <w:lang w:val="es-AR"/>
        </w:rPr>
        <w:t>Reposición de fugas por rendimiento de las bombas y motores.</w:t>
      </w:r>
    </w:p>
    <w:p w:rsidR="00122307" w:rsidRPr="00A757DD" w:rsidRDefault="004018E6" w:rsidP="007B4353">
      <w:pPr>
        <w:pStyle w:val="Aufzhlung"/>
        <w:rPr>
          <w:lang w:val="es-AR"/>
        </w:rPr>
      </w:pPr>
      <w:r w:rsidRPr="00A757DD">
        <w:rPr>
          <w:lang w:val="es-AR"/>
        </w:rPr>
        <w:t>Reposición</w:t>
      </w:r>
      <w:r w:rsidR="00006713" w:rsidRPr="00A757DD">
        <w:rPr>
          <w:lang w:val="es-AR"/>
        </w:rPr>
        <w:t xml:space="preserve"> de aceite por la válvula de </w:t>
      </w:r>
      <w:r w:rsidRPr="00A757DD">
        <w:rPr>
          <w:lang w:val="es-AR"/>
        </w:rPr>
        <w:t>enjuague</w:t>
      </w:r>
      <w:r w:rsidR="00006713" w:rsidRPr="00A757DD">
        <w:rPr>
          <w:lang w:val="es-AR"/>
        </w:rPr>
        <w:t>.</w:t>
      </w:r>
    </w:p>
    <w:p w:rsidR="00122307" w:rsidRPr="00A757DD" w:rsidRDefault="00006713" w:rsidP="007B4353">
      <w:pPr>
        <w:pStyle w:val="Aufzhlung"/>
        <w:rPr>
          <w:lang w:val="es-AR"/>
        </w:rPr>
      </w:pPr>
      <w:r w:rsidRPr="00A757DD">
        <w:rPr>
          <w:lang w:val="es-AR"/>
        </w:rPr>
        <w:t>Proporcionar estabilidad del fluido por el modulo de compresibilidad por cargas.</w:t>
      </w:r>
    </w:p>
    <w:p w:rsidR="00122307" w:rsidRPr="00A757DD" w:rsidRDefault="00006713" w:rsidP="007B4353">
      <w:pPr>
        <w:pStyle w:val="Aufzhlung"/>
        <w:rPr>
          <w:lang w:val="es-AR"/>
        </w:rPr>
      </w:pPr>
      <w:r w:rsidRPr="00A757DD">
        <w:rPr>
          <w:lang w:val="es-AR"/>
        </w:rPr>
        <w:t>Mantener un caudal constante para el pilotaje de válvulas de control de la bomba</w:t>
      </w:r>
      <w:r w:rsidR="00122307" w:rsidRPr="00A757DD">
        <w:rPr>
          <w:lang w:val="es-AR"/>
        </w:rPr>
        <w:t>.</w:t>
      </w:r>
    </w:p>
    <w:p w:rsidR="00122307" w:rsidRPr="00A757DD" w:rsidRDefault="00006713" w:rsidP="007B4353">
      <w:pPr>
        <w:pStyle w:val="Aufzhlung"/>
        <w:rPr>
          <w:lang w:val="es-AR"/>
        </w:rPr>
      </w:pPr>
      <w:r w:rsidRPr="00A757DD">
        <w:rPr>
          <w:lang w:val="es-AR"/>
        </w:rPr>
        <w:t>Proporcionar caudal necesario para el accionamiento servo</w:t>
      </w:r>
      <w:r w:rsidR="00122307" w:rsidRPr="00A757DD">
        <w:rPr>
          <w:lang w:val="es-AR"/>
        </w:rPr>
        <w:t>.</w:t>
      </w:r>
    </w:p>
    <w:p w:rsidR="00122307" w:rsidRPr="00A757DD" w:rsidRDefault="00006713" w:rsidP="007B4353">
      <w:pPr>
        <w:pStyle w:val="Aufzhlung"/>
        <w:rPr>
          <w:lang w:val="es-AR"/>
        </w:rPr>
      </w:pPr>
      <w:r w:rsidRPr="00A757DD">
        <w:rPr>
          <w:lang w:val="es-AR"/>
        </w:rPr>
        <w:t>Proveer caudal para funciones auxiliares como frenos de estacionamiento</w:t>
      </w:r>
      <w:r w:rsidR="00122307" w:rsidRPr="00A757DD">
        <w:rPr>
          <w:lang w:val="es-AR"/>
        </w:rPr>
        <w:t>.</w:t>
      </w:r>
    </w:p>
    <w:p w:rsidR="00122307" w:rsidRPr="00A757DD" w:rsidRDefault="00006713" w:rsidP="007B4353">
      <w:pPr>
        <w:pStyle w:val="Aufzhlung"/>
        <w:rPr>
          <w:lang w:val="es-AR"/>
        </w:rPr>
      </w:pPr>
      <w:r w:rsidRPr="00A757DD">
        <w:rPr>
          <w:lang w:val="es-AR"/>
        </w:rPr>
        <w:t>Mantener una presión estable en el circuito para asegurar lubricación y sujeción adecuadas</w:t>
      </w:r>
      <w:r w:rsidR="00122307" w:rsidRPr="00A757DD">
        <w:rPr>
          <w:lang w:val="es-AR"/>
        </w:rPr>
        <w:t>.</w:t>
      </w:r>
    </w:p>
    <w:p w:rsidR="00122307" w:rsidRPr="00A757DD" w:rsidRDefault="00006713" w:rsidP="007B4353">
      <w:pPr>
        <w:pStyle w:val="Aufzhlung"/>
        <w:rPr>
          <w:lang w:val="es-AR"/>
        </w:rPr>
      </w:pPr>
      <w:r w:rsidRPr="00A757DD">
        <w:rPr>
          <w:lang w:val="es-AR"/>
        </w:rPr>
        <w:t xml:space="preserve">Controlar el flujo de caudal de la válvula de </w:t>
      </w:r>
      <w:r w:rsidR="004018E6" w:rsidRPr="00A757DD">
        <w:rPr>
          <w:lang w:val="es-AR"/>
        </w:rPr>
        <w:t>enjuague</w:t>
      </w:r>
      <w:r w:rsidRPr="00A757DD">
        <w:rPr>
          <w:lang w:val="es-AR"/>
        </w:rPr>
        <w:t>.</w:t>
      </w:r>
    </w:p>
    <w:p w:rsidR="00122307" w:rsidRPr="00A757DD" w:rsidRDefault="00122307" w:rsidP="004A080E"/>
    <w:p w:rsidR="00122307" w:rsidRPr="00A757DD" w:rsidRDefault="00122307" w:rsidP="004A080E"/>
    <w:p w:rsidR="00473150" w:rsidRPr="00A757DD" w:rsidRDefault="00B34731" w:rsidP="004A080E">
      <w:pPr>
        <w:pStyle w:val="Ttulo2"/>
      </w:pPr>
      <w:bookmarkStart w:id="31" w:name="_Toc370981371"/>
      <w:r w:rsidRPr="00A757DD">
        <w:t xml:space="preserve">Válvula de </w:t>
      </w:r>
      <w:r w:rsidR="004018E6" w:rsidRPr="00A757DD">
        <w:t>Enjuague</w:t>
      </w:r>
      <w:bookmarkEnd w:id="31"/>
    </w:p>
    <w:p w:rsidR="00473150" w:rsidRPr="00A757DD" w:rsidRDefault="00473150" w:rsidP="004A080E"/>
    <w:p w:rsidR="00473150" w:rsidRPr="00A757DD" w:rsidRDefault="007B1E33" w:rsidP="004A080E">
      <w:pPr>
        <w:pStyle w:val="BildFormel"/>
      </w:pPr>
      <w:r w:rsidRPr="00A757DD">
        <w:rPr>
          <w:noProof/>
          <w:lang w:eastAsia="es-AR"/>
        </w:rPr>
        <w:drawing>
          <wp:inline distT="0" distB="0" distL="0" distR="0">
            <wp:extent cx="2881630" cy="1562735"/>
            <wp:effectExtent l="19050" t="0" r="0" b="0"/>
            <wp:docPr id="27" name="Bild 14" descr="flus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4" descr="flush1.jpg"/>
                    <pic:cNvPicPr>
                      <a:picLocks noChangeAspect="1" noChangeArrowheads="1"/>
                    </pic:cNvPicPr>
                  </pic:nvPicPr>
                  <pic:blipFill>
                    <a:blip r:embed="rId42" cstate="print"/>
                    <a:srcRect/>
                    <a:stretch>
                      <a:fillRect/>
                    </a:stretch>
                  </pic:blipFill>
                  <pic:spPr bwMode="auto">
                    <a:xfrm>
                      <a:off x="0" y="0"/>
                      <a:ext cx="2881630" cy="1562735"/>
                    </a:xfrm>
                    <a:prstGeom prst="rect">
                      <a:avLst/>
                    </a:prstGeom>
                    <a:noFill/>
                    <a:ln w="9525">
                      <a:noFill/>
                      <a:miter lim="800000"/>
                      <a:headEnd/>
                      <a:tailEnd/>
                    </a:ln>
                  </pic:spPr>
                </pic:pic>
              </a:graphicData>
            </a:graphic>
          </wp:inline>
        </w:drawing>
      </w:r>
    </w:p>
    <w:p w:rsidR="00383459" w:rsidRPr="00A757DD" w:rsidRDefault="00383459" w:rsidP="004A080E"/>
    <w:p w:rsidR="00A54DF9" w:rsidRPr="00A757DD" w:rsidRDefault="00006713" w:rsidP="004A080E">
      <w:r w:rsidRPr="00A757DD">
        <w:t>Existen dos tipos de circuitos para un circuito cerrado.</w:t>
      </w:r>
    </w:p>
    <w:p w:rsidR="00A54DF9" w:rsidRPr="00A757DD" w:rsidRDefault="00A54DF9" w:rsidP="004A080E"/>
    <w:p w:rsidR="00473150" w:rsidRPr="00A757DD" w:rsidRDefault="00006713" w:rsidP="004A080E">
      <w:r w:rsidRPr="00A757DD">
        <w:t>El circuito de alimentación (el que abastece la bomba principal, recibe el aceite del motor, y lo envía nuevamente al lado de succión de la bomba)</w:t>
      </w:r>
    </w:p>
    <w:p w:rsidR="00A54DF9" w:rsidRPr="00A757DD" w:rsidRDefault="00A54DF9" w:rsidP="004A080E"/>
    <w:p w:rsidR="00473150" w:rsidRPr="00A757DD" w:rsidRDefault="002327A5" w:rsidP="004A080E">
      <w:r w:rsidRPr="00A757DD">
        <w:t xml:space="preserve">La calidad del aceite es un requerimiento en un circuito cerrado, pero la misma </w:t>
      </w:r>
      <w:r w:rsidR="004018E6" w:rsidRPr="00A757DD">
        <w:t>está</w:t>
      </w:r>
      <w:r w:rsidRPr="00A757DD">
        <w:t xml:space="preserve"> controlada por el circuito de carga/ enfriamiento. </w:t>
      </w:r>
    </w:p>
    <w:p w:rsidR="002327A5" w:rsidRPr="00A757DD" w:rsidRDefault="002327A5" w:rsidP="004A080E">
      <w:r w:rsidRPr="00A757DD">
        <w:t xml:space="preserve">La válvula de </w:t>
      </w:r>
      <w:r w:rsidR="004018E6" w:rsidRPr="00A757DD">
        <w:t>enjuague</w:t>
      </w:r>
      <w:r w:rsidRPr="00A757DD">
        <w:t xml:space="preserve"> saca un porcentaje de caudal del circuito cerrado, este debe ser repuesto por la bomba de carga. El fluido removido se considera sucio y caliente, mientras que en el circuito cerrado ingresa aceite limpio y fresco. La remoción de partículas y de calor es la máxima prioridad para la operación del sistema, especialmente en circuitos cerrados ya que los componentes tienen pequeños huelgos. </w:t>
      </w:r>
    </w:p>
    <w:p w:rsidR="002327A5" w:rsidRPr="00A757DD" w:rsidRDefault="002327A5" w:rsidP="004A080E">
      <w:r w:rsidRPr="00A757DD">
        <w:t xml:space="preserve">Cuando la válvula de </w:t>
      </w:r>
      <w:r w:rsidR="004018E6" w:rsidRPr="00A757DD">
        <w:t>enjuague</w:t>
      </w:r>
      <w:r w:rsidRPr="00A757DD">
        <w:t xml:space="preserve"> tiene un problema o se encuentra mal regulada, la vida útil de los componentes se reduce drásticamente.</w:t>
      </w:r>
    </w:p>
    <w:p w:rsidR="008760E1" w:rsidRPr="00A757DD" w:rsidRDefault="008760E1" w:rsidP="004A080E"/>
    <w:p w:rsidR="002327A5" w:rsidRPr="00A757DD" w:rsidRDefault="002327A5" w:rsidP="004A080E">
      <w:r w:rsidRPr="00A757DD">
        <w:t xml:space="preserve">La </w:t>
      </w:r>
      <w:r w:rsidR="004018E6" w:rsidRPr="00A757DD">
        <w:t>válvula</w:t>
      </w:r>
      <w:r w:rsidRPr="00A757DD">
        <w:t xml:space="preserve"> de </w:t>
      </w:r>
      <w:r w:rsidR="004018E6" w:rsidRPr="00A757DD">
        <w:t>enjuague</w:t>
      </w:r>
      <w:r w:rsidRPr="00A757DD">
        <w:t xml:space="preserve"> puede estar separada o integrada a la </w:t>
      </w:r>
      <w:r w:rsidR="004018E6" w:rsidRPr="00A757DD">
        <w:t>carcasa</w:t>
      </w:r>
      <w:r w:rsidRPr="00A757DD">
        <w:t xml:space="preserve"> de la bomba o motor. Esta válvula siempre deriva aceite hacia el tanque desde el lado de baja presión del circuito cerrado. La presión del sistema es la que hace conmutar una válvula direccional para comunicar parte del fluido de baja presión al tanque. En el tanque de esta válvula siempre se encuentra una VLP, la misma es la que determina la presión del lado de baja presión (succión de la bomba).</w:t>
      </w:r>
    </w:p>
    <w:p w:rsidR="008760E1" w:rsidRPr="00A757DD" w:rsidRDefault="002327A5" w:rsidP="004A080E">
      <w:r w:rsidRPr="00A757DD">
        <w:t xml:space="preserve"> </w:t>
      </w:r>
    </w:p>
    <w:p w:rsidR="00473150" w:rsidRPr="00A757DD" w:rsidRDefault="002327A5" w:rsidP="004A080E">
      <w:r w:rsidRPr="00A757DD">
        <w:t xml:space="preserve">La válvula de </w:t>
      </w:r>
      <w:r w:rsidR="004018E6" w:rsidRPr="00A757DD">
        <w:t>enjuague</w:t>
      </w:r>
      <w:r w:rsidRPr="00A757DD">
        <w:t xml:space="preserve"> puede representarse como se ve abajo. El esquema muestra como la válvula de </w:t>
      </w:r>
      <w:r w:rsidR="004018E6" w:rsidRPr="00A757DD">
        <w:t>enjuague</w:t>
      </w:r>
      <w:r w:rsidRPr="00A757DD">
        <w:t xml:space="preserve"> </w:t>
      </w:r>
      <w:r w:rsidR="004018E6" w:rsidRPr="00A757DD">
        <w:t>dirige</w:t>
      </w:r>
      <w:r w:rsidRPr="00A757DD">
        <w:t xml:space="preserve"> al aceite a través de la línea de drenaje del motor que se encuentra en la </w:t>
      </w:r>
      <w:r w:rsidR="004018E6" w:rsidRPr="00A757DD">
        <w:t>carcasa</w:t>
      </w:r>
      <w:r w:rsidRPr="00A757DD">
        <w:t>.</w:t>
      </w:r>
    </w:p>
    <w:p w:rsidR="00473150" w:rsidRPr="00A757DD" w:rsidRDefault="00473150" w:rsidP="004A080E"/>
    <w:p w:rsidR="00473150" w:rsidRPr="00A757DD" w:rsidRDefault="007B1E33" w:rsidP="004A080E">
      <w:pPr>
        <w:pStyle w:val="BildFormel"/>
      </w:pPr>
      <w:r w:rsidRPr="00A757DD">
        <w:rPr>
          <w:noProof/>
          <w:lang w:eastAsia="es-AR"/>
        </w:rPr>
        <w:lastRenderedPageBreak/>
        <w:drawing>
          <wp:inline distT="0" distB="0" distL="0" distR="0">
            <wp:extent cx="2158365" cy="1308100"/>
            <wp:effectExtent l="19050" t="0" r="0" b="0"/>
            <wp:docPr id="28" name="Bild 15" descr="flus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 descr="flush4.jpg"/>
                    <pic:cNvPicPr>
                      <a:picLocks noChangeAspect="1" noChangeArrowheads="1"/>
                    </pic:cNvPicPr>
                  </pic:nvPicPr>
                  <pic:blipFill>
                    <a:blip r:embed="rId43" cstate="print"/>
                    <a:srcRect/>
                    <a:stretch>
                      <a:fillRect/>
                    </a:stretch>
                  </pic:blipFill>
                  <pic:spPr bwMode="auto">
                    <a:xfrm>
                      <a:off x="0" y="0"/>
                      <a:ext cx="2158365" cy="1308100"/>
                    </a:xfrm>
                    <a:prstGeom prst="rect">
                      <a:avLst/>
                    </a:prstGeom>
                    <a:noFill/>
                    <a:ln w="9525">
                      <a:noFill/>
                      <a:miter lim="800000"/>
                      <a:headEnd/>
                      <a:tailEnd/>
                    </a:ln>
                  </pic:spPr>
                </pic:pic>
              </a:graphicData>
            </a:graphic>
          </wp:inline>
        </w:drawing>
      </w:r>
    </w:p>
    <w:p w:rsidR="00473150" w:rsidRPr="00A757DD" w:rsidRDefault="00473150" w:rsidP="004A080E"/>
    <w:p w:rsidR="00207BB6" w:rsidRPr="00A757DD" w:rsidRDefault="00207BB6" w:rsidP="004A080E">
      <w:r w:rsidRPr="00A757DD">
        <w:t xml:space="preserve">El cuerpo de la válvula contiene un embolo, el cual </w:t>
      </w:r>
      <w:r w:rsidR="004018E6" w:rsidRPr="00A757DD">
        <w:t>está</w:t>
      </w:r>
      <w:r w:rsidRPr="00A757DD">
        <w:t xml:space="preserve"> centrado por un resorte. El aceite </w:t>
      </w:r>
      <w:r w:rsidR="00FC06E7" w:rsidRPr="00A757DD">
        <w:t>que viene por 1 o por 2 pasa a través de 4 para comunicar con el tanque, va a comunicar el 1 o 2 dependiendo cual sea el lado de mayor presión.</w:t>
      </w:r>
    </w:p>
    <w:p w:rsidR="00473150" w:rsidRPr="00A757DD" w:rsidRDefault="007B1E33" w:rsidP="004A080E">
      <w:pPr>
        <w:pStyle w:val="BildFormel"/>
      </w:pPr>
      <w:r w:rsidRPr="00A757DD">
        <w:rPr>
          <w:noProof/>
          <w:lang w:eastAsia="es-AR"/>
        </w:rPr>
        <w:drawing>
          <wp:inline distT="0" distB="0" distL="0" distR="0">
            <wp:extent cx="2881630" cy="1233170"/>
            <wp:effectExtent l="19050" t="0" r="0" b="0"/>
            <wp:docPr id="29" name="Imagen 29" descr="new-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w-40"/>
                    <pic:cNvPicPr>
                      <a:picLocks noChangeAspect="1" noChangeArrowheads="1"/>
                    </pic:cNvPicPr>
                  </pic:nvPicPr>
                  <pic:blipFill>
                    <a:blip r:embed="rId44" cstate="print"/>
                    <a:srcRect/>
                    <a:stretch>
                      <a:fillRect/>
                    </a:stretch>
                  </pic:blipFill>
                  <pic:spPr bwMode="auto">
                    <a:xfrm>
                      <a:off x="0" y="0"/>
                      <a:ext cx="2881630" cy="1233170"/>
                    </a:xfrm>
                    <a:prstGeom prst="rect">
                      <a:avLst/>
                    </a:prstGeom>
                    <a:noFill/>
                    <a:ln w="9525">
                      <a:noFill/>
                      <a:miter lim="800000"/>
                      <a:headEnd/>
                      <a:tailEnd/>
                    </a:ln>
                  </pic:spPr>
                </pic:pic>
              </a:graphicData>
            </a:graphic>
          </wp:inline>
        </w:drawing>
      </w:r>
    </w:p>
    <w:p w:rsidR="00473150" w:rsidRPr="00A757DD" w:rsidRDefault="00473150" w:rsidP="008D3F64">
      <w:pPr>
        <w:pStyle w:val="Epgrafe"/>
      </w:pPr>
      <w:r w:rsidRPr="00A757DD">
        <w:t>1, 2</w:t>
      </w:r>
      <w:r w:rsidR="00FE1024" w:rsidRPr="00A757DD">
        <w:t>:</w:t>
      </w:r>
      <w:r w:rsidRPr="00A757DD">
        <w:t xml:space="preserve"> </w:t>
      </w:r>
      <w:r w:rsidR="00FC06E7" w:rsidRPr="00A757DD">
        <w:t xml:space="preserve">Puertos de servicio </w:t>
      </w:r>
      <w:r w:rsidR="00FC06E7" w:rsidRPr="00A757DD">
        <w:tab/>
      </w:r>
      <w:r w:rsidR="00383459" w:rsidRPr="00A757DD">
        <w:tab/>
        <w:t>4</w:t>
      </w:r>
      <w:r w:rsidR="00FC06E7" w:rsidRPr="00A757DD">
        <w:t>: Puerto de descarga</w:t>
      </w:r>
    </w:p>
    <w:p w:rsidR="00473150" w:rsidRPr="00A757DD" w:rsidRDefault="00473150" w:rsidP="004A080E"/>
    <w:p w:rsidR="00C0053B" w:rsidRPr="00A757DD" w:rsidRDefault="00FC06E7" w:rsidP="004A080E">
      <w:r w:rsidRPr="00A757DD">
        <w:t>El aceite que viene desde el puerto 2 con alta presión mueve el embolo hacia la izquierda, haciendo que el aceite que viene desde el puerto 1 (lado de baja presión) se comunique con el tanque.</w:t>
      </w:r>
    </w:p>
    <w:p w:rsidR="00C0053B" w:rsidRPr="00A757DD" w:rsidRDefault="00C0053B" w:rsidP="004A080E"/>
    <w:p w:rsidR="00DE1E43" w:rsidRPr="00A757DD" w:rsidRDefault="007B1E33" w:rsidP="004A080E">
      <w:pPr>
        <w:pStyle w:val="BildFormel"/>
      </w:pPr>
      <w:r w:rsidRPr="00A757DD">
        <w:rPr>
          <w:noProof/>
          <w:lang w:eastAsia="es-AR"/>
        </w:rPr>
        <w:drawing>
          <wp:inline distT="0" distB="0" distL="0" distR="0">
            <wp:extent cx="5039995" cy="2232660"/>
            <wp:effectExtent l="19050" t="0" r="8255" b="0"/>
            <wp:docPr id="30" name="Imagen 30" descr="new-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ew-42"/>
                    <pic:cNvPicPr>
                      <a:picLocks noChangeAspect="1" noChangeArrowheads="1"/>
                    </pic:cNvPicPr>
                  </pic:nvPicPr>
                  <pic:blipFill>
                    <a:blip r:embed="rId45" cstate="print"/>
                    <a:srcRect/>
                    <a:stretch>
                      <a:fillRect/>
                    </a:stretch>
                  </pic:blipFill>
                  <pic:spPr bwMode="auto">
                    <a:xfrm>
                      <a:off x="0" y="0"/>
                      <a:ext cx="5039995" cy="2232660"/>
                    </a:xfrm>
                    <a:prstGeom prst="rect">
                      <a:avLst/>
                    </a:prstGeom>
                    <a:noFill/>
                    <a:ln w="9525">
                      <a:noFill/>
                      <a:miter lim="800000"/>
                      <a:headEnd/>
                      <a:tailEnd/>
                    </a:ln>
                  </pic:spPr>
                </pic:pic>
              </a:graphicData>
            </a:graphic>
          </wp:inline>
        </w:drawing>
      </w:r>
    </w:p>
    <w:p w:rsidR="00473150" w:rsidRPr="00A757DD" w:rsidRDefault="00473150" w:rsidP="004A080E"/>
    <w:p w:rsidR="00C0053B" w:rsidRPr="00A757DD" w:rsidRDefault="00FC06E7" w:rsidP="004A080E">
      <w:r w:rsidRPr="00A757DD">
        <w:t xml:space="preserve">En la siguiente imagen se puede observar lo inverso, el aceite con alta presión se encuentra en el puerto 1, causando que </w:t>
      </w:r>
      <w:r w:rsidR="004018E6" w:rsidRPr="00A757DD">
        <w:t>él</w:t>
      </w:r>
      <w:r w:rsidRPr="00A757DD">
        <w:t xml:space="preserve"> desde el puerto 2 (ahora este es el de baja presión) se comunique con el tanque.</w:t>
      </w:r>
    </w:p>
    <w:p w:rsidR="00971F6B" w:rsidRPr="00A757DD" w:rsidRDefault="007B1E33" w:rsidP="004A080E">
      <w:pPr>
        <w:pStyle w:val="BildFormel"/>
      </w:pPr>
      <w:r w:rsidRPr="00A757DD">
        <w:rPr>
          <w:noProof/>
          <w:lang w:eastAsia="es-AR"/>
        </w:rPr>
        <w:lastRenderedPageBreak/>
        <w:drawing>
          <wp:inline distT="0" distB="0" distL="0" distR="0">
            <wp:extent cx="5039995" cy="2105025"/>
            <wp:effectExtent l="19050" t="0" r="8255" b="0"/>
            <wp:docPr id="31" name="Imagen 31" descr="new-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ew-43"/>
                    <pic:cNvPicPr>
                      <a:picLocks noChangeAspect="1" noChangeArrowheads="1"/>
                    </pic:cNvPicPr>
                  </pic:nvPicPr>
                  <pic:blipFill>
                    <a:blip r:embed="rId46" cstate="print"/>
                    <a:srcRect/>
                    <a:stretch>
                      <a:fillRect/>
                    </a:stretch>
                  </pic:blipFill>
                  <pic:spPr bwMode="auto">
                    <a:xfrm>
                      <a:off x="0" y="0"/>
                      <a:ext cx="5039995" cy="2105025"/>
                    </a:xfrm>
                    <a:prstGeom prst="rect">
                      <a:avLst/>
                    </a:prstGeom>
                    <a:noFill/>
                    <a:ln w="9525">
                      <a:noFill/>
                      <a:miter lim="800000"/>
                      <a:headEnd/>
                      <a:tailEnd/>
                    </a:ln>
                  </pic:spPr>
                </pic:pic>
              </a:graphicData>
            </a:graphic>
          </wp:inline>
        </w:drawing>
      </w:r>
    </w:p>
    <w:p w:rsidR="00DE1E43" w:rsidRPr="00A757DD" w:rsidRDefault="00DE1E43" w:rsidP="004A080E"/>
    <w:p w:rsidR="00971F6B" w:rsidRPr="00A757DD" w:rsidRDefault="00971F6B" w:rsidP="004A080E"/>
    <w:p w:rsidR="00733803" w:rsidRPr="00A757DD" w:rsidRDefault="00B34731" w:rsidP="004A080E">
      <w:pPr>
        <w:pStyle w:val="Ttulo2"/>
      </w:pPr>
      <w:bookmarkStart w:id="32" w:name="_Toc370981372"/>
      <w:r w:rsidRPr="00A757DD">
        <w:t>Válvula de choque</w:t>
      </w:r>
      <w:bookmarkEnd w:id="32"/>
    </w:p>
    <w:p w:rsidR="00402071" w:rsidRPr="00A757DD" w:rsidRDefault="00FC06E7" w:rsidP="004A080E">
      <w:r w:rsidRPr="00A757DD">
        <w:t xml:space="preserve">Las </w:t>
      </w:r>
      <w:r w:rsidR="004018E6" w:rsidRPr="00A757DD">
        <w:t>válvulas</w:t>
      </w:r>
      <w:r w:rsidRPr="00A757DD">
        <w:t xml:space="preserve"> de choque son válvulas limitadoras de presión de acción directa para proteger al circuito de aumentos repentinos de presión (picos de presión). La ventaja de usar válvulas de acción directa es que la respuesta es mucho más rápida, tolera la contaminación y tienen poca fuga.</w:t>
      </w:r>
    </w:p>
    <w:p w:rsidR="000A3F17" w:rsidRPr="00A757DD" w:rsidRDefault="000A3F17" w:rsidP="004A080E"/>
    <w:p w:rsidR="004E71B3" w:rsidRPr="00A757DD" w:rsidRDefault="007B1E33" w:rsidP="004A080E">
      <w:pPr>
        <w:pStyle w:val="BildFormel"/>
      </w:pPr>
      <w:r w:rsidRPr="00A757DD">
        <w:rPr>
          <w:noProof/>
          <w:lang w:eastAsia="es-AR"/>
        </w:rPr>
        <w:drawing>
          <wp:inline distT="0" distB="0" distL="0" distR="0">
            <wp:extent cx="2158365" cy="1254760"/>
            <wp:effectExtent l="19050" t="0" r="0" b="0"/>
            <wp:docPr id="32" name="Imagen 32" descr="new-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ew-44"/>
                    <pic:cNvPicPr>
                      <a:picLocks noChangeAspect="1" noChangeArrowheads="1"/>
                    </pic:cNvPicPr>
                  </pic:nvPicPr>
                  <pic:blipFill>
                    <a:blip r:embed="rId47" cstate="print"/>
                    <a:srcRect/>
                    <a:stretch>
                      <a:fillRect/>
                    </a:stretch>
                  </pic:blipFill>
                  <pic:spPr bwMode="auto">
                    <a:xfrm>
                      <a:off x="0" y="0"/>
                      <a:ext cx="2158365" cy="1254760"/>
                    </a:xfrm>
                    <a:prstGeom prst="rect">
                      <a:avLst/>
                    </a:prstGeom>
                    <a:noFill/>
                    <a:ln w="9525">
                      <a:noFill/>
                      <a:miter lim="800000"/>
                      <a:headEnd/>
                      <a:tailEnd/>
                    </a:ln>
                  </pic:spPr>
                </pic:pic>
              </a:graphicData>
            </a:graphic>
          </wp:inline>
        </w:drawing>
      </w:r>
    </w:p>
    <w:p w:rsidR="00733803" w:rsidRPr="00A757DD" w:rsidRDefault="00733803" w:rsidP="004A080E">
      <w:pPr>
        <w:pStyle w:val="BildFormel"/>
      </w:pPr>
    </w:p>
    <w:p w:rsidR="00FC06E7" w:rsidRPr="00A757DD" w:rsidRDefault="00FC06E7" w:rsidP="004A080E">
      <w:r w:rsidRPr="00A757DD">
        <w:t xml:space="preserve">En la </w:t>
      </w:r>
      <w:r w:rsidR="004018E6" w:rsidRPr="00A757DD">
        <w:t>mayoría</w:t>
      </w:r>
      <w:r w:rsidRPr="00A757DD">
        <w:t xml:space="preserve"> de circuitos, se utiliza una válvula de choque </w:t>
      </w:r>
      <w:r w:rsidR="008747EE" w:rsidRPr="00A757DD">
        <w:t>bi</w:t>
      </w:r>
      <w:r w:rsidR="008747EE">
        <w:t xml:space="preserve"> </w:t>
      </w:r>
      <w:r w:rsidRPr="00A757DD">
        <w:t xml:space="preserve">-direccional. El embolo </w:t>
      </w:r>
      <w:r w:rsidR="008747EE" w:rsidRPr="00A757DD">
        <w:t>bi</w:t>
      </w:r>
      <w:r w:rsidR="008747EE">
        <w:t xml:space="preserve"> </w:t>
      </w:r>
      <w:r w:rsidRPr="00A757DD">
        <w:t xml:space="preserve">-direccional es de doble alivio cruzado en un solo cartucho. Cuando la presión en el puerto 1 excede al valor de </w:t>
      </w:r>
      <w:r w:rsidR="008747EE">
        <w:t>ajuste</w:t>
      </w:r>
      <w:r w:rsidRPr="00A757DD">
        <w:t xml:space="preserve">, el vástago inferior de la válvula se acciona abriendo el circuito comunicando el puerto 1 con el 2. Cuando la presión es mayor a la </w:t>
      </w:r>
      <w:r w:rsidR="008747EE">
        <w:t>ajuste</w:t>
      </w:r>
      <w:r w:rsidRPr="00A757DD">
        <w:t xml:space="preserve"> en el puerto 2, el vástago superior </w:t>
      </w:r>
      <w:r w:rsidR="004018E6" w:rsidRPr="00A757DD">
        <w:t>actúa</w:t>
      </w:r>
      <w:r w:rsidRPr="00A757DD">
        <w:t xml:space="preserve"> en un </w:t>
      </w:r>
      <w:r w:rsidR="004018E6" w:rsidRPr="00A757DD">
        <w:t>área</w:t>
      </w:r>
      <w:r w:rsidRPr="00A757DD">
        <w:t xml:space="preserve"> diferencial abriendo el circuito y permitiendo que el aceite comunique al puerto 2 con el 1. </w:t>
      </w:r>
      <w:r w:rsidR="004018E6" w:rsidRPr="00A757DD">
        <w:t>Nótese</w:t>
      </w:r>
      <w:r w:rsidRPr="00A757DD">
        <w:t xml:space="preserve"> que la presión de apertura para ambos sentidos es la misma.</w:t>
      </w:r>
    </w:p>
    <w:p w:rsidR="001C14DF" w:rsidRPr="00A757DD" w:rsidRDefault="007B1E33" w:rsidP="004A080E">
      <w:pPr>
        <w:pStyle w:val="BildFormel"/>
      </w:pPr>
      <w:r w:rsidRPr="00A757DD">
        <w:rPr>
          <w:noProof/>
          <w:lang w:eastAsia="es-AR"/>
        </w:rPr>
        <w:drawing>
          <wp:inline distT="0" distB="0" distL="0" distR="0">
            <wp:extent cx="5071745" cy="1786255"/>
            <wp:effectExtent l="19050" t="0" r="0" b="0"/>
            <wp:docPr id="33" name="Imagen 33" descr="P10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103014"/>
                    <pic:cNvPicPr>
                      <a:picLocks noChangeAspect="1" noChangeArrowheads="1"/>
                    </pic:cNvPicPr>
                  </pic:nvPicPr>
                  <pic:blipFill>
                    <a:blip r:embed="rId48" cstate="print"/>
                    <a:srcRect/>
                    <a:stretch>
                      <a:fillRect/>
                    </a:stretch>
                  </pic:blipFill>
                  <pic:spPr bwMode="auto">
                    <a:xfrm>
                      <a:off x="0" y="0"/>
                      <a:ext cx="5071745" cy="1786255"/>
                    </a:xfrm>
                    <a:prstGeom prst="rect">
                      <a:avLst/>
                    </a:prstGeom>
                    <a:noFill/>
                    <a:ln w="9525">
                      <a:noFill/>
                      <a:miter lim="800000"/>
                      <a:headEnd/>
                      <a:tailEnd/>
                    </a:ln>
                  </pic:spPr>
                </pic:pic>
              </a:graphicData>
            </a:graphic>
          </wp:inline>
        </w:drawing>
      </w:r>
    </w:p>
    <w:p w:rsidR="001C14DF" w:rsidRPr="00A757DD" w:rsidRDefault="004018E6" w:rsidP="008D3F64">
      <w:pPr>
        <w:pStyle w:val="Epgrafe"/>
      </w:pPr>
      <w:r w:rsidRPr="00A757DD">
        <w:t>Válvula de control Bidireccional</w:t>
      </w:r>
      <w:r w:rsidR="00BF4E45" w:rsidRPr="00A757DD">
        <w:t xml:space="preserve"> </w:t>
      </w:r>
      <w:r w:rsidRPr="00A757DD">
        <w:t xml:space="preserve"> </w:t>
      </w:r>
    </w:p>
    <w:p w:rsidR="001C14DF" w:rsidRPr="00A757DD" w:rsidRDefault="001C14DF" w:rsidP="004A080E"/>
    <w:p w:rsidR="001C14DF" w:rsidRPr="00A757DD" w:rsidRDefault="001C14DF" w:rsidP="004A080E"/>
    <w:p w:rsidR="004856C0" w:rsidRPr="00A757DD" w:rsidRDefault="004856C0" w:rsidP="001C14DF">
      <w:pPr>
        <w:pStyle w:val="Ttulo1"/>
        <w:rPr>
          <w:lang w:val="es-AR"/>
        </w:rPr>
        <w:sectPr w:rsidR="004856C0" w:rsidRPr="00A757DD" w:rsidSect="002D31C6">
          <w:headerReference w:type="even" r:id="rId49"/>
          <w:headerReference w:type="default" r:id="rId50"/>
          <w:pgSz w:w="11906" w:h="16838" w:code="9"/>
          <w:pgMar w:top="1418" w:right="1418" w:bottom="1247" w:left="1418" w:header="454" w:footer="454" w:gutter="0"/>
          <w:cols w:space="720"/>
          <w:docGrid w:linePitch="272"/>
        </w:sectPr>
      </w:pPr>
      <w:bookmarkStart w:id="33" w:name="_Toc277937793"/>
      <w:bookmarkStart w:id="34" w:name="_Toc278447746"/>
    </w:p>
    <w:p w:rsidR="001C14DF" w:rsidRPr="00A757DD" w:rsidRDefault="00B34731" w:rsidP="001C14DF">
      <w:pPr>
        <w:pStyle w:val="Ttulo1"/>
        <w:rPr>
          <w:lang w:val="es-AR"/>
        </w:rPr>
      </w:pPr>
      <w:bookmarkStart w:id="35" w:name="_Toc370981373"/>
      <w:bookmarkEnd w:id="33"/>
      <w:bookmarkEnd w:id="34"/>
      <w:r w:rsidRPr="00A757DD">
        <w:rPr>
          <w:lang w:val="es-AR"/>
        </w:rPr>
        <w:lastRenderedPageBreak/>
        <w:t>Sistemas sensado de carga (Load Sensing)</w:t>
      </w:r>
      <w:bookmarkEnd w:id="35"/>
    </w:p>
    <w:p w:rsidR="001C14DF" w:rsidRPr="00A757DD" w:rsidRDefault="001C14DF" w:rsidP="004A080E"/>
    <w:p w:rsidR="00835493" w:rsidRPr="00A757DD" w:rsidRDefault="00B34731" w:rsidP="004A080E">
      <w:pPr>
        <w:pStyle w:val="Ttulo2"/>
      </w:pPr>
      <w:bookmarkStart w:id="36" w:name="_Toc370981374"/>
      <w:r w:rsidRPr="00A757DD">
        <w:t>Rendimiento bomba</w:t>
      </w:r>
      <w:bookmarkEnd w:id="36"/>
    </w:p>
    <w:p w:rsidR="00835493" w:rsidRPr="00A757DD" w:rsidRDefault="00835493" w:rsidP="004A080E"/>
    <w:p w:rsidR="00835493" w:rsidRPr="00A757DD" w:rsidRDefault="00B34731" w:rsidP="004A080E">
      <w:pPr>
        <w:pStyle w:val="Ttulo3"/>
      </w:pPr>
      <w:r w:rsidRPr="00A757DD">
        <w:t>Pérdidas de Energía</w:t>
      </w:r>
    </w:p>
    <w:p w:rsidR="001C14DF" w:rsidRPr="00A757DD" w:rsidRDefault="00FC06E7" w:rsidP="004A080E">
      <w:r w:rsidRPr="00A757DD">
        <w:t xml:space="preserve">Para tener un buen entendimiento de un sistema de sensado de carga, necesitamos </w:t>
      </w:r>
      <w:r w:rsidR="005D2E6F" w:rsidRPr="00A757DD">
        <w:t>entender</w:t>
      </w:r>
      <w:r w:rsidRPr="00A757DD">
        <w:t xml:space="preserve"> </w:t>
      </w:r>
      <w:r w:rsidR="008747EE" w:rsidRPr="00A757DD">
        <w:t>cómo</w:t>
      </w:r>
      <w:r w:rsidRPr="00A757DD">
        <w:t xml:space="preserve"> y porque se generan perdidas de carga en sistemas hidráulicos convencionales sin sensado de carga.</w:t>
      </w:r>
    </w:p>
    <w:p w:rsidR="009843DA" w:rsidRPr="00A757DD" w:rsidRDefault="00FC06E7" w:rsidP="004A080E">
      <w:r w:rsidRPr="00A757DD">
        <w:t xml:space="preserve">La energía requerida para accionar cualquier bomba hidráulica es proporcional a: </w:t>
      </w:r>
    </w:p>
    <w:p w:rsidR="00FC06E7" w:rsidRPr="00A757DD" w:rsidRDefault="00FC06E7" w:rsidP="004A080E"/>
    <w:p w:rsidR="00FC06E7" w:rsidRPr="00A757DD" w:rsidRDefault="00FC06E7" w:rsidP="00FC06E7">
      <w:pPr>
        <w:pStyle w:val="Aufzhlung"/>
        <w:numPr>
          <w:ilvl w:val="3"/>
          <w:numId w:val="17"/>
        </w:numPr>
        <w:tabs>
          <w:tab w:val="clear" w:pos="720"/>
          <w:tab w:val="left" w:pos="284"/>
        </w:tabs>
        <w:ind w:left="142" w:hanging="142"/>
        <w:rPr>
          <w:lang w:val="es-AR"/>
        </w:rPr>
      </w:pPr>
      <w:r w:rsidRPr="00A757DD">
        <w:rPr>
          <w:lang w:val="es-AR"/>
        </w:rPr>
        <w:t xml:space="preserve"> El caudal de entrega de la bomba</w:t>
      </w:r>
    </w:p>
    <w:p w:rsidR="001C14DF" w:rsidRPr="00A757DD" w:rsidRDefault="00FC06E7" w:rsidP="00FC06E7">
      <w:pPr>
        <w:pStyle w:val="Aufzhlung"/>
        <w:numPr>
          <w:ilvl w:val="3"/>
          <w:numId w:val="17"/>
        </w:numPr>
        <w:tabs>
          <w:tab w:val="clear" w:pos="720"/>
          <w:tab w:val="left" w:pos="284"/>
        </w:tabs>
        <w:ind w:left="709" w:hanging="709"/>
        <w:rPr>
          <w:lang w:val="es-AR"/>
        </w:rPr>
      </w:pPr>
      <w:r w:rsidRPr="00A757DD">
        <w:rPr>
          <w:lang w:val="es-AR"/>
        </w:rPr>
        <w:t xml:space="preserve">La presión de trabajo de la </w:t>
      </w:r>
      <w:r w:rsidR="005D2E6F" w:rsidRPr="00A757DD">
        <w:rPr>
          <w:lang w:val="es-AR"/>
        </w:rPr>
        <w:t>bomba</w:t>
      </w:r>
    </w:p>
    <w:p w:rsidR="009843DA" w:rsidRPr="00A757DD" w:rsidRDefault="009843DA" w:rsidP="009843DA"/>
    <w:p w:rsidR="008A3060" w:rsidRPr="00A757DD" w:rsidRDefault="00FC06E7" w:rsidP="008A3060">
      <w:r w:rsidRPr="00A757DD">
        <w:t xml:space="preserve">La potencia requerida por la bomba bajo ciertas </w:t>
      </w:r>
      <w:r w:rsidR="005D2E6F" w:rsidRPr="00A757DD">
        <w:t>circunstancias</w:t>
      </w:r>
      <w:r w:rsidRPr="00A757DD">
        <w:t xml:space="preserve"> puede ser calculada con la siguiente </w:t>
      </w:r>
      <w:r w:rsidR="005D2E6F" w:rsidRPr="00A757DD">
        <w:t>fórmula</w:t>
      </w:r>
      <w:r w:rsidRPr="00A757DD">
        <w:t xml:space="preserve">: </w:t>
      </w:r>
    </w:p>
    <w:p w:rsidR="008A3060" w:rsidRPr="00A757DD" w:rsidRDefault="008A3060" w:rsidP="008A3060"/>
    <w:p w:rsidR="008A3060" w:rsidRPr="00A757DD" w:rsidRDefault="008A3060" w:rsidP="008A3060">
      <w:pPr>
        <w:spacing w:line="480" w:lineRule="auto"/>
      </w:pPr>
      <m:oMathPara>
        <m:oMathParaPr>
          <m:jc m:val="left"/>
        </m:oMathParaPr>
        <m:oMath>
          <m:r>
            <m:rPr>
              <m:sty m:val="p"/>
            </m:rPr>
            <w:rPr>
              <w:rFonts w:ascii="Cambria Math"/>
            </w:rPr>
            <m:t xml:space="preserve">P= </m:t>
          </m:r>
          <m:f>
            <m:fPr>
              <m:ctrlPr>
                <w:rPr>
                  <w:rFonts w:ascii="Cambria Math" w:hAnsi="Cambria Math"/>
                </w:rPr>
              </m:ctrlPr>
            </m:fPr>
            <m:num>
              <m:r>
                <m:rPr>
                  <m:sty m:val="p"/>
                </m:rPr>
                <w:rPr>
                  <w:rFonts w:ascii="Cambria Math"/>
                </w:rPr>
                <m:t xml:space="preserve">Q  x  </m:t>
              </m:r>
              <m:r>
                <m:rPr>
                  <m:sty m:val="p"/>
                </m:rPr>
                <w:rPr>
                  <w:rFonts w:ascii="Cambria Math" w:hAnsi="Cambria Math"/>
                </w:rPr>
                <m:t>∆</m:t>
              </m:r>
              <m:r>
                <m:rPr>
                  <m:sty m:val="p"/>
                </m:rPr>
                <w:rPr>
                  <w:rFonts w:ascii="Cambria Math"/>
                </w:rPr>
                <m:t>p</m:t>
              </m:r>
            </m:num>
            <m:den>
              <m:r>
                <m:rPr>
                  <m:sty m:val="p"/>
                </m:rPr>
                <w:rPr>
                  <w:rFonts w:ascii="Cambria Math"/>
                </w:rPr>
                <m:t>600</m:t>
              </m:r>
            </m:den>
          </m:f>
        </m:oMath>
      </m:oMathPara>
    </w:p>
    <w:p w:rsidR="001C14DF" w:rsidRPr="00A757DD" w:rsidRDefault="008A3060" w:rsidP="0072752D">
      <w:r w:rsidRPr="00A757DD">
        <w:t>p</w:t>
      </w:r>
      <w:r w:rsidR="006914AE" w:rsidRPr="00A757DD">
        <w:t xml:space="preserve">= </w:t>
      </w:r>
      <w:r w:rsidRPr="00A757DD">
        <w:t xml:space="preserve"> Presión</w:t>
      </w:r>
      <w:r w:rsidR="001E673E" w:rsidRPr="00A757DD">
        <w:t xml:space="preserve"> (bar)</w:t>
      </w:r>
      <w:r w:rsidR="001E673E" w:rsidRPr="00A757DD">
        <w:br/>
      </w:r>
      <w:r w:rsidRPr="00A757DD">
        <w:t>Q = Caudal</w:t>
      </w:r>
      <w:r w:rsidR="001C14DF" w:rsidRPr="00A757DD">
        <w:t xml:space="preserve"> (l/m</w:t>
      </w:r>
      <w:r w:rsidR="00BA665A" w:rsidRPr="00A757DD">
        <w:t>in</w:t>
      </w:r>
      <w:r w:rsidR="001E673E" w:rsidRPr="00A757DD">
        <w:t>)</w:t>
      </w:r>
      <w:r w:rsidR="001E673E" w:rsidRPr="00A757DD">
        <w:br/>
      </w:r>
      <w:r w:rsidRPr="00A757DD">
        <w:t>P = Potencia</w:t>
      </w:r>
      <w:r w:rsidR="001C14DF" w:rsidRPr="00A757DD">
        <w:t xml:space="preserve"> (</w:t>
      </w:r>
      <w:r w:rsidR="005D2E6F" w:rsidRPr="00A757DD">
        <w:t>Kw</w:t>
      </w:r>
      <w:r w:rsidR="001C14DF" w:rsidRPr="00A757DD">
        <w:t xml:space="preserve">) </w:t>
      </w:r>
    </w:p>
    <w:p w:rsidR="001C14DF" w:rsidRPr="00A757DD" w:rsidRDefault="001C14DF" w:rsidP="004A080E"/>
    <w:p w:rsidR="008A3060" w:rsidRPr="00A757DD" w:rsidRDefault="008A3060" w:rsidP="004A080E">
      <w:r w:rsidRPr="00A757DD">
        <w:t xml:space="preserve">Cuando se acciona una bomba de caudal fijo por un motor de combustión interna, debe conocerse como condición de funcionamiento el ahorro de energía y el desgaste de los componentes. El esquema muestra la puesta en marcha de un sistema con bomba fija. Cuando la válvula direccional </w:t>
      </w:r>
      <w:r w:rsidR="005D2E6F" w:rsidRPr="00A757DD">
        <w:t>está</w:t>
      </w:r>
      <w:r w:rsidRPr="00A757DD">
        <w:t xml:space="preserve"> cerrada, el aceite desde la bomba es enviado al tanque a través de la VLP. </w:t>
      </w:r>
    </w:p>
    <w:p w:rsidR="001C14DF" w:rsidRPr="00A757DD" w:rsidRDefault="008A3060" w:rsidP="004A080E">
      <w:r w:rsidRPr="00A757DD">
        <w:t xml:space="preserve"> </w:t>
      </w:r>
    </w:p>
    <w:p w:rsidR="001C14DF" w:rsidRPr="00A757DD" w:rsidRDefault="007B1E33" w:rsidP="004A080E">
      <w:pPr>
        <w:pStyle w:val="BildFormel"/>
      </w:pPr>
      <w:r w:rsidRPr="00A757DD">
        <w:rPr>
          <w:noProof/>
          <w:lang w:eastAsia="es-AR"/>
        </w:rPr>
        <w:drawing>
          <wp:inline distT="0" distB="0" distL="0" distR="0">
            <wp:extent cx="3604260" cy="3179445"/>
            <wp:effectExtent l="19050" t="0" r="0" b="0"/>
            <wp:docPr id="35" name="Imagen 35" descr="new-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ew-46"/>
                    <pic:cNvPicPr>
                      <a:picLocks noChangeAspect="1" noChangeArrowheads="1"/>
                    </pic:cNvPicPr>
                  </pic:nvPicPr>
                  <pic:blipFill>
                    <a:blip r:embed="rId51" cstate="print"/>
                    <a:srcRect/>
                    <a:stretch>
                      <a:fillRect/>
                    </a:stretch>
                  </pic:blipFill>
                  <pic:spPr bwMode="auto">
                    <a:xfrm>
                      <a:off x="0" y="0"/>
                      <a:ext cx="3604260" cy="3179445"/>
                    </a:xfrm>
                    <a:prstGeom prst="rect">
                      <a:avLst/>
                    </a:prstGeom>
                    <a:noFill/>
                    <a:ln w="9525">
                      <a:noFill/>
                      <a:miter lim="800000"/>
                      <a:headEnd/>
                      <a:tailEnd/>
                    </a:ln>
                  </pic:spPr>
                </pic:pic>
              </a:graphicData>
            </a:graphic>
          </wp:inline>
        </w:drawing>
      </w:r>
    </w:p>
    <w:p w:rsidR="00383459" w:rsidRPr="00A757DD" w:rsidRDefault="00383459" w:rsidP="004A080E"/>
    <w:p w:rsidR="001C14DF" w:rsidRPr="00A757DD" w:rsidRDefault="008A3060" w:rsidP="004A080E">
      <w:r w:rsidRPr="00A757DD">
        <w:t xml:space="preserve">Tomemos como ejemplo la </w:t>
      </w:r>
      <w:r w:rsidR="005D2E6F" w:rsidRPr="00A757DD">
        <w:t>energía</w:t>
      </w:r>
      <w:r w:rsidRPr="00A757DD">
        <w:t xml:space="preserve"> desperdiciada en este sistema. Si asumimos que la bomba entrega un caudal de 20 l/min y la VLP se encuentra seteada en 150 bar (15 Mpa), la energía </w:t>
      </w:r>
      <w:r w:rsidR="005D2E6F" w:rsidRPr="00A757DD">
        <w:t>desperdiciada</w:t>
      </w:r>
      <w:r w:rsidRPr="00A757DD">
        <w:t xml:space="preserve"> puede </w:t>
      </w:r>
      <w:r w:rsidRPr="00A757DD">
        <w:lastRenderedPageBreak/>
        <w:t xml:space="preserve">calcularse con la siguiente </w:t>
      </w:r>
      <w:r w:rsidR="005D2E6F" w:rsidRPr="00A757DD">
        <w:t>fórmula</w:t>
      </w:r>
      <w:r w:rsidRPr="00A757DD">
        <w:t>:</w:t>
      </w:r>
    </w:p>
    <w:p w:rsidR="001F05E6" w:rsidRPr="00A757DD" w:rsidRDefault="001F05E6" w:rsidP="004A080E"/>
    <w:p w:rsidR="001F05E6" w:rsidRPr="00A757DD" w:rsidRDefault="008A3060" w:rsidP="008A3060">
      <w:pPr>
        <w:pStyle w:val="BildFormel"/>
        <w:spacing w:line="480" w:lineRule="auto"/>
        <w:rPr>
          <w:position w:val="-20"/>
        </w:rPr>
      </w:pPr>
      <m:oMath>
        <m:r>
          <m:rPr>
            <m:sty m:val="p"/>
          </m:rPr>
          <w:rPr>
            <w:rFonts w:ascii="Cambria Math"/>
            <w:sz w:val="28"/>
            <w:szCs w:val="28"/>
          </w:rPr>
          <m:t xml:space="preserve">P= </m:t>
        </m:r>
        <m:f>
          <m:fPr>
            <m:ctrlPr>
              <w:rPr>
                <w:rFonts w:ascii="Cambria Math" w:hAnsi="Cambria Math"/>
                <w:sz w:val="28"/>
                <w:szCs w:val="28"/>
              </w:rPr>
            </m:ctrlPr>
          </m:fPr>
          <m:num>
            <m:r>
              <m:rPr>
                <m:sty m:val="p"/>
              </m:rPr>
              <w:rPr>
                <w:rFonts w:ascii="Cambria Math"/>
                <w:sz w:val="28"/>
                <w:szCs w:val="28"/>
              </w:rPr>
              <m:t xml:space="preserve">Q  x  </m:t>
            </m:r>
            <m:r>
              <m:rPr>
                <m:sty m:val="p"/>
              </m:rPr>
              <w:rPr>
                <w:rFonts w:ascii="Cambria Math" w:hAnsi="Cambria Math"/>
                <w:sz w:val="28"/>
                <w:szCs w:val="28"/>
              </w:rPr>
              <m:t>∆</m:t>
            </m:r>
            <m:r>
              <m:rPr>
                <m:sty m:val="p"/>
              </m:rPr>
              <w:rPr>
                <w:rFonts w:ascii="Cambria Math"/>
                <w:sz w:val="28"/>
                <w:szCs w:val="28"/>
              </w:rPr>
              <m:t>p</m:t>
            </m:r>
          </m:num>
          <m:den>
            <m:r>
              <m:rPr>
                <m:sty m:val="p"/>
              </m:rPr>
              <w:rPr>
                <w:rFonts w:ascii="Cambria Math"/>
                <w:sz w:val="28"/>
                <w:szCs w:val="28"/>
              </w:rPr>
              <m:t>600</m:t>
            </m:r>
          </m:den>
        </m:f>
      </m:oMath>
      <w:r w:rsidRPr="00A757DD">
        <w:rPr>
          <w:sz w:val="28"/>
          <w:szCs w:val="28"/>
        </w:rPr>
        <w:t xml:space="preserve"> = </w:t>
      </w:r>
      <m:oMath>
        <m:f>
          <m:fPr>
            <m:ctrlPr>
              <w:rPr>
                <w:rFonts w:ascii="Cambria Math" w:hAnsi="Cambria Math"/>
                <w:sz w:val="28"/>
                <w:szCs w:val="28"/>
              </w:rPr>
            </m:ctrlPr>
          </m:fPr>
          <m:num>
            <m:r>
              <m:rPr>
                <m:sty m:val="p"/>
              </m:rPr>
              <w:rPr>
                <w:rFonts w:ascii="Cambria Math"/>
                <w:sz w:val="28"/>
                <w:szCs w:val="28"/>
              </w:rPr>
              <m:t>20  x  150</m:t>
            </m:r>
          </m:num>
          <m:den>
            <m:r>
              <m:rPr>
                <m:sty m:val="p"/>
              </m:rPr>
              <w:rPr>
                <w:rFonts w:ascii="Cambria Math"/>
                <w:sz w:val="28"/>
                <w:szCs w:val="28"/>
              </w:rPr>
              <m:t>600</m:t>
            </m:r>
          </m:den>
        </m:f>
        <m:r>
          <m:rPr>
            <m:sty m:val="p"/>
          </m:rPr>
          <w:rPr>
            <w:rFonts w:ascii="Cambria Math"/>
            <w:sz w:val="28"/>
            <w:szCs w:val="28"/>
          </w:rPr>
          <m:t>=5 kW</m:t>
        </m:r>
      </m:oMath>
    </w:p>
    <w:p w:rsidR="0072752D" w:rsidRPr="00A757DD" w:rsidRDefault="0072752D" w:rsidP="0072752D"/>
    <w:p w:rsidR="00835493" w:rsidRPr="00A757DD" w:rsidRDefault="008A3060" w:rsidP="004A080E">
      <w:r w:rsidRPr="00A757DD">
        <w:t xml:space="preserve">En el circuito anterior, a pesar de que el actuador no se </w:t>
      </w:r>
      <w:r w:rsidR="005D2E6F" w:rsidRPr="00A757DD">
        <w:t>movió</w:t>
      </w:r>
      <w:r w:rsidRPr="00A757DD">
        <w:t xml:space="preserve"> en lo absoluto, toda la potencia disponible se fue por la VLP y no utilizada como energía útil. Esta </w:t>
      </w:r>
      <w:r w:rsidR="005D2E6F" w:rsidRPr="00A757DD">
        <w:t>pérdida</w:t>
      </w:r>
      <w:r w:rsidRPr="00A757DD">
        <w:t xml:space="preserve"> de energía no es la única consecuencia: </w:t>
      </w:r>
    </w:p>
    <w:p w:rsidR="008A3060" w:rsidRPr="00A757DD" w:rsidRDefault="008A3060" w:rsidP="004A080E">
      <w:r w:rsidRPr="00A757DD">
        <w:t>Existe un costo adicional por refrigerar aceite y el daño que sufren los componentes sometidos a alta presión el cual también debe ser evaluado. El efecto ocurre si estrangulamos el aceite para reducir la velocidad de un actuador.</w:t>
      </w:r>
    </w:p>
    <w:p w:rsidR="00835493" w:rsidRPr="00A757DD" w:rsidRDefault="00835493" w:rsidP="004A080E"/>
    <w:p w:rsidR="00835493" w:rsidRPr="00A757DD" w:rsidRDefault="007B1E33" w:rsidP="004A080E">
      <w:pPr>
        <w:pStyle w:val="BildFormel"/>
      </w:pPr>
      <w:r w:rsidRPr="00A757DD">
        <w:rPr>
          <w:noProof/>
          <w:lang w:eastAsia="es-AR"/>
        </w:rPr>
        <w:drawing>
          <wp:inline distT="0" distB="0" distL="0" distR="0">
            <wp:extent cx="2881630" cy="2722245"/>
            <wp:effectExtent l="19050" t="0" r="0" b="0"/>
            <wp:docPr id="37" name="Imagen 37" descr="new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ew160"/>
                    <pic:cNvPicPr>
                      <a:picLocks noChangeAspect="1" noChangeArrowheads="1"/>
                    </pic:cNvPicPr>
                  </pic:nvPicPr>
                  <pic:blipFill>
                    <a:blip r:embed="rId52" cstate="print"/>
                    <a:srcRect/>
                    <a:stretch>
                      <a:fillRect/>
                    </a:stretch>
                  </pic:blipFill>
                  <pic:spPr bwMode="auto">
                    <a:xfrm>
                      <a:off x="0" y="0"/>
                      <a:ext cx="2881630" cy="2722245"/>
                    </a:xfrm>
                    <a:prstGeom prst="rect">
                      <a:avLst/>
                    </a:prstGeom>
                    <a:noFill/>
                    <a:ln w="9525">
                      <a:noFill/>
                      <a:miter lim="800000"/>
                      <a:headEnd/>
                      <a:tailEnd/>
                    </a:ln>
                  </pic:spPr>
                </pic:pic>
              </a:graphicData>
            </a:graphic>
          </wp:inline>
        </w:drawing>
      </w:r>
    </w:p>
    <w:p w:rsidR="000F23EC" w:rsidRPr="00A757DD" w:rsidRDefault="000F23EC" w:rsidP="004A080E"/>
    <w:p w:rsidR="00835493" w:rsidRPr="00A757DD" w:rsidRDefault="00B34731" w:rsidP="004A080E">
      <w:pPr>
        <w:pStyle w:val="Ttulo3"/>
      </w:pPr>
      <w:r w:rsidRPr="00A757DD">
        <w:t>Sistema de descarga</w:t>
      </w:r>
    </w:p>
    <w:p w:rsidR="00835493" w:rsidRPr="00A757DD" w:rsidRDefault="00F75970" w:rsidP="004A080E">
      <w:r w:rsidRPr="00A757DD">
        <w:t xml:space="preserve">Las consecuencias no deseadas del circuito anterior </w:t>
      </w:r>
      <w:r w:rsidR="005D2E6F" w:rsidRPr="00A757DD">
        <w:t>pueden</w:t>
      </w:r>
      <w:r w:rsidRPr="00A757DD">
        <w:t xml:space="preserve"> ser  </w:t>
      </w:r>
      <w:r w:rsidR="005D2E6F" w:rsidRPr="00A757DD">
        <w:t>eliminadas</w:t>
      </w:r>
      <w:r w:rsidRPr="00A757DD">
        <w:t xml:space="preserve"> utilizando por ejemplo el siguiente ejemplo:</w:t>
      </w:r>
    </w:p>
    <w:p w:rsidR="00835493" w:rsidRPr="00A757DD" w:rsidRDefault="007B1E33" w:rsidP="004A080E">
      <w:pPr>
        <w:pStyle w:val="BildFormel"/>
      </w:pPr>
      <w:r w:rsidRPr="00A757DD">
        <w:rPr>
          <w:noProof/>
          <w:lang w:eastAsia="es-AR"/>
        </w:rPr>
        <w:drawing>
          <wp:inline distT="0" distB="0" distL="0" distR="0">
            <wp:extent cx="4699635" cy="3019425"/>
            <wp:effectExtent l="19050" t="0" r="5715" b="0"/>
            <wp:docPr id="38" name="Imagen 38" descr="new-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ew-48"/>
                    <pic:cNvPicPr>
                      <a:picLocks noChangeAspect="1" noChangeArrowheads="1"/>
                    </pic:cNvPicPr>
                  </pic:nvPicPr>
                  <pic:blipFill>
                    <a:blip r:embed="rId53" cstate="print"/>
                    <a:srcRect/>
                    <a:stretch>
                      <a:fillRect/>
                    </a:stretch>
                  </pic:blipFill>
                  <pic:spPr bwMode="auto">
                    <a:xfrm>
                      <a:off x="0" y="0"/>
                      <a:ext cx="4699635" cy="3019425"/>
                    </a:xfrm>
                    <a:prstGeom prst="rect">
                      <a:avLst/>
                    </a:prstGeom>
                    <a:noFill/>
                    <a:ln w="9525">
                      <a:noFill/>
                      <a:miter lim="800000"/>
                      <a:headEnd/>
                      <a:tailEnd/>
                    </a:ln>
                  </pic:spPr>
                </pic:pic>
              </a:graphicData>
            </a:graphic>
          </wp:inline>
        </w:drawing>
      </w:r>
    </w:p>
    <w:p w:rsidR="00835493" w:rsidRPr="00A757DD" w:rsidRDefault="00383459" w:rsidP="008D3F64">
      <w:pPr>
        <w:pStyle w:val="Epgrafe"/>
      </w:pPr>
      <w:r w:rsidRPr="00A757DD">
        <w:lastRenderedPageBreak/>
        <w:t xml:space="preserve">1: </w:t>
      </w:r>
      <w:r w:rsidR="002A2D1C" w:rsidRPr="00A757DD">
        <w:t xml:space="preserve">Cuerpo </w:t>
      </w:r>
      <w:r w:rsidR="005D2E6F" w:rsidRPr="00A757DD">
        <w:t>principal</w:t>
      </w:r>
      <w:r w:rsidR="002A2D1C" w:rsidRPr="00A757DD">
        <w:t xml:space="preserve"> </w:t>
      </w:r>
      <w:r w:rsidRPr="00A757DD">
        <w:tab/>
        <w:t xml:space="preserve">2: </w:t>
      </w:r>
      <w:r w:rsidR="002A2D1C" w:rsidRPr="00A757DD">
        <w:t>Piloto de cuerpo principal</w:t>
      </w:r>
    </w:p>
    <w:p w:rsidR="00835493" w:rsidRPr="00A757DD" w:rsidRDefault="00835493" w:rsidP="004A080E"/>
    <w:p w:rsidR="00835493" w:rsidRPr="00A757DD" w:rsidRDefault="002A2D1C" w:rsidP="004A080E">
      <w:r w:rsidRPr="00A757DD">
        <w:t xml:space="preserve">En este ejemplo el aceite </w:t>
      </w:r>
      <w:r w:rsidR="00547852" w:rsidRPr="00A757DD">
        <w:t xml:space="preserve">va directamente desde la bomba hacia el tanque a </w:t>
      </w:r>
      <w:r w:rsidR="005D2E6F" w:rsidRPr="00A757DD">
        <w:t>través</w:t>
      </w:r>
      <w:r w:rsidR="00547852" w:rsidRPr="00A757DD">
        <w:t xml:space="preserve"> del una válvula limitadora de presión pilotada cuando el equipo arranca o cuando no hay demanda de aceite en el sistema. Cuando el solenoide M1 se energiza, el sistema se pone “en carga”. En este caso, el consumo de energía puede ser calculado, asumiendo que la perdida de carga a </w:t>
      </w:r>
      <w:r w:rsidR="005D2E6F" w:rsidRPr="00A757DD">
        <w:t>través</w:t>
      </w:r>
      <w:r w:rsidR="00547852" w:rsidRPr="00A757DD">
        <w:t xml:space="preserve"> de las válvulas es de 5 bar (5Mpa).</w:t>
      </w:r>
    </w:p>
    <w:p w:rsidR="001F05E6" w:rsidRPr="00A757DD" w:rsidRDefault="001F05E6" w:rsidP="004A080E"/>
    <w:p w:rsidR="00547852" w:rsidRPr="00A757DD" w:rsidRDefault="00547852" w:rsidP="004A080E"/>
    <w:p w:rsidR="00547852" w:rsidRPr="00A757DD" w:rsidRDefault="00547852" w:rsidP="00547852">
      <w:pPr>
        <w:pStyle w:val="BildFormel"/>
        <w:spacing w:line="480" w:lineRule="auto"/>
        <w:rPr>
          <w:position w:val="-20"/>
        </w:rPr>
      </w:pPr>
      <m:oMath>
        <m:r>
          <m:rPr>
            <m:sty m:val="p"/>
          </m:rPr>
          <w:rPr>
            <w:rFonts w:ascii="Cambria Math"/>
            <w:sz w:val="28"/>
            <w:szCs w:val="28"/>
          </w:rPr>
          <m:t xml:space="preserve">P= </m:t>
        </m:r>
        <m:f>
          <m:fPr>
            <m:ctrlPr>
              <w:rPr>
                <w:rFonts w:ascii="Cambria Math" w:hAnsi="Cambria Math"/>
                <w:sz w:val="28"/>
                <w:szCs w:val="28"/>
              </w:rPr>
            </m:ctrlPr>
          </m:fPr>
          <m:num>
            <m:r>
              <m:rPr>
                <m:sty m:val="p"/>
              </m:rPr>
              <w:rPr>
                <w:rFonts w:ascii="Cambria Math"/>
                <w:sz w:val="28"/>
                <w:szCs w:val="28"/>
              </w:rPr>
              <m:t xml:space="preserve">Q  x  </m:t>
            </m:r>
            <m:r>
              <m:rPr>
                <m:sty m:val="p"/>
              </m:rPr>
              <w:rPr>
                <w:rFonts w:ascii="Cambria Math" w:hAnsi="Cambria Math"/>
                <w:sz w:val="28"/>
                <w:szCs w:val="28"/>
              </w:rPr>
              <m:t>∆</m:t>
            </m:r>
            <m:r>
              <m:rPr>
                <m:sty m:val="p"/>
              </m:rPr>
              <w:rPr>
                <w:rFonts w:ascii="Cambria Math"/>
                <w:sz w:val="28"/>
                <w:szCs w:val="28"/>
              </w:rPr>
              <m:t>p</m:t>
            </m:r>
          </m:num>
          <m:den>
            <m:r>
              <m:rPr>
                <m:sty m:val="p"/>
              </m:rPr>
              <w:rPr>
                <w:rFonts w:ascii="Cambria Math"/>
                <w:sz w:val="28"/>
                <w:szCs w:val="28"/>
              </w:rPr>
              <m:t>600</m:t>
            </m:r>
          </m:den>
        </m:f>
      </m:oMath>
      <w:r w:rsidRPr="00A757DD">
        <w:rPr>
          <w:sz w:val="28"/>
          <w:szCs w:val="28"/>
        </w:rPr>
        <w:t xml:space="preserve"> = </w:t>
      </w:r>
      <m:oMath>
        <m:f>
          <m:fPr>
            <m:ctrlPr>
              <w:rPr>
                <w:rFonts w:ascii="Cambria Math" w:hAnsi="Cambria Math"/>
                <w:sz w:val="28"/>
                <w:szCs w:val="28"/>
              </w:rPr>
            </m:ctrlPr>
          </m:fPr>
          <m:num>
            <m:r>
              <m:rPr>
                <m:sty m:val="p"/>
              </m:rPr>
              <w:rPr>
                <w:rFonts w:ascii="Cambria Math"/>
                <w:sz w:val="28"/>
                <w:szCs w:val="28"/>
              </w:rPr>
              <m:t>20  x  5</m:t>
            </m:r>
          </m:num>
          <m:den>
            <m:r>
              <m:rPr>
                <m:sty m:val="p"/>
              </m:rPr>
              <w:rPr>
                <w:rFonts w:ascii="Cambria Math"/>
                <w:sz w:val="28"/>
                <w:szCs w:val="28"/>
              </w:rPr>
              <m:t>600</m:t>
            </m:r>
          </m:den>
        </m:f>
        <m:r>
          <m:rPr>
            <m:sty m:val="p"/>
          </m:rPr>
          <w:rPr>
            <w:rFonts w:ascii="Cambria Math"/>
            <w:sz w:val="28"/>
            <w:szCs w:val="28"/>
          </w:rPr>
          <m:t>=0,16kW</m:t>
        </m:r>
      </m:oMath>
    </w:p>
    <w:p w:rsidR="001F05E6" w:rsidRPr="00A757DD" w:rsidRDefault="001F05E6" w:rsidP="004A080E">
      <w:pPr>
        <w:pStyle w:val="BildFormel"/>
      </w:pPr>
    </w:p>
    <w:p w:rsidR="001F05E6" w:rsidRPr="00A757DD" w:rsidRDefault="001F05E6" w:rsidP="004A080E"/>
    <w:p w:rsidR="00BE6B00" w:rsidRPr="00A757DD" w:rsidRDefault="007B1E33" w:rsidP="004A080E">
      <w:pPr>
        <w:pStyle w:val="BildFormel"/>
      </w:pPr>
      <w:r w:rsidRPr="00A757DD">
        <w:rPr>
          <w:noProof/>
          <w:lang w:eastAsia="es-AR"/>
        </w:rPr>
        <w:drawing>
          <wp:inline distT="0" distB="0" distL="0" distR="0">
            <wp:extent cx="2881630" cy="2828290"/>
            <wp:effectExtent l="19050" t="0" r="0" b="0"/>
            <wp:docPr id="40" name="Imagen 40" descr="new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ew161"/>
                    <pic:cNvPicPr>
                      <a:picLocks noChangeAspect="1" noChangeArrowheads="1"/>
                    </pic:cNvPicPr>
                  </pic:nvPicPr>
                  <pic:blipFill>
                    <a:blip r:embed="rId54" cstate="print"/>
                    <a:srcRect/>
                    <a:stretch>
                      <a:fillRect/>
                    </a:stretch>
                  </pic:blipFill>
                  <pic:spPr bwMode="auto">
                    <a:xfrm>
                      <a:off x="0" y="0"/>
                      <a:ext cx="2881630" cy="2828290"/>
                    </a:xfrm>
                    <a:prstGeom prst="rect">
                      <a:avLst/>
                    </a:prstGeom>
                    <a:noFill/>
                    <a:ln w="9525">
                      <a:noFill/>
                      <a:miter lim="800000"/>
                      <a:headEnd/>
                      <a:tailEnd/>
                    </a:ln>
                  </pic:spPr>
                </pic:pic>
              </a:graphicData>
            </a:graphic>
          </wp:inline>
        </w:drawing>
      </w:r>
    </w:p>
    <w:p w:rsidR="00BE6B00" w:rsidRPr="00A757DD" w:rsidRDefault="00316283" w:rsidP="008D3F64">
      <w:pPr>
        <w:pStyle w:val="Epgrafe"/>
      </w:pPr>
      <w:r w:rsidRPr="00A757DD">
        <w:t>A</w:t>
      </w:r>
      <w:r w:rsidR="00383459" w:rsidRPr="00A757DD">
        <w:t xml:space="preserve">: </w:t>
      </w:r>
      <w:r w:rsidR="00547852" w:rsidRPr="00A757DD">
        <w:t xml:space="preserve">Energía </w:t>
      </w:r>
      <w:r w:rsidR="005D2E6F" w:rsidRPr="00A757DD">
        <w:t>desperdiciada</w:t>
      </w:r>
      <w:r w:rsidR="00547852" w:rsidRPr="00A757DD">
        <w:t xml:space="preserve"> por la limitadora</w:t>
      </w:r>
      <w:r w:rsidR="00383459" w:rsidRPr="00A757DD">
        <w:tab/>
      </w:r>
      <w:r w:rsidR="00383459" w:rsidRPr="00A757DD">
        <w:tab/>
      </w:r>
      <w:r w:rsidRPr="00A757DD">
        <w:t>B</w:t>
      </w:r>
      <w:r w:rsidR="00383459" w:rsidRPr="00A757DD">
        <w:t xml:space="preserve">: </w:t>
      </w:r>
      <w:r w:rsidR="005D2E6F" w:rsidRPr="00A757DD">
        <w:t>Energía</w:t>
      </w:r>
      <w:r w:rsidR="00547852" w:rsidRPr="00A757DD">
        <w:t xml:space="preserve"> ahorrada por usar una válvula de venteo</w:t>
      </w:r>
    </w:p>
    <w:p w:rsidR="00BE6B00" w:rsidRPr="00A757DD" w:rsidRDefault="00BE6B00" w:rsidP="004A080E"/>
    <w:p w:rsidR="00BE6B00" w:rsidRPr="00A757DD" w:rsidRDefault="00BE6B00" w:rsidP="004A080E"/>
    <w:p w:rsidR="00BE6B00" w:rsidRPr="00A757DD" w:rsidRDefault="00B34731" w:rsidP="004A080E">
      <w:pPr>
        <w:pStyle w:val="Ttulo3"/>
      </w:pPr>
      <w:bookmarkStart w:id="37" w:name="_Toc277937797"/>
      <w:bookmarkStart w:id="38" w:name="_Toc278447750"/>
      <w:bookmarkStart w:id="39" w:name="_Toc305672537"/>
      <w:bookmarkStart w:id="40" w:name="_Toc306196774"/>
      <w:bookmarkStart w:id="41" w:name="_Toc308183629"/>
      <w:r w:rsidRPr="00A757DD">
        <w:t xml:space="preserve">Ajuste de caudal en bombas fijas </w:t>
      </w:r>
      <w:bookmarkEnd w:id="37"/>
      <w:bookmarkEnd w:id="38"/>
      <w:bookmarkEnd w:id="39"/>
      <w:bookmarkEnd w:id="40"/>
      <w:bookmarkEnd w:id="41"/>
    </w:p>
    <w:p w:rsidR="008760E1" w:rsidRPr="00A757DD" w:rsidRDefault="009D1B72" w:rsidP="004A080E">
      <w:r w:rsidRPr="00A757DD">
        <w:t>En bombas de caudal fijo como la de engranajes, paletas o pistón, el volumen de aceite es constante y proporcional a la velocidad de rotación del motor y la velocidad del actuador solo puede modificarse mediante la división de caudal o la VLP. Utilizando válvulas de estrangulación o válvulas proporcionales la presión por detrás de las mismas se incrementa puede llegar a valores de apertura de la VLP.</w:t>
      </w:r>
    </w:p>
    <w:p w:rsidR="009D1B72" w:rsidRPr="00A757DD" w:rsidRDefault="009D1B72" w:rsidP="004A080E"/>
    <w:p w:rsidR="008760E1" w:rsidRPr="00A757DD" w:rsidRDefault="009D1B72" w:rsidP="004A080E">
      <w:r w:rsidRPr="00A757DD">
        <w:t xml:space="preserve">Lo que significa que la energía requerida en todo momento es la máxima, ya que para reducir la velocidad se estrangula y se genera perdida de carga. La bomba además envía siempre el mismo caudal, además cada vez que un actuador llegue a su posición final se </w:t>
      </w:r>
      <w:r w:rsidR="005D2E6F" w:rsidRPr="00A757DD">
        <w:t>actúa</w:t>
      </w:r>
      <w:r w:rsidRPr="00A757DD">
        <w:t xml:space="preserve"> la VLP consumiendo la mayor energía.</w:t>
      </w:r>
    </w:p>
    <w:p w:rsidR="009D1B72" w:rsidRPr="00A757DD" w:rsidRDefault="009D1B72" w:rsidP="004A080E"/>
    <w:p w:rsidR="00BE6B00" w:rsidRPr="00A757DD" w:rsidRDefault="009D1B72" w:rsidP="004A080E">
      <w:r w:rsidRPr="00A757DD">
        <w:t xml:space="preserve">En el siguiente ejemplo, la bomba tiene un caudal de 20 l/min, y el caudal necesario para girar el motor a la velocidad deseada es de 5 l/min. La VLP </w:t>
      </w:r>
      <w:r w:rsidR="005D2E6F" w:rsidRPr="00A757DD">
        <w:t>está</w:t>
      </w:r>
      <w:r w:rsidRPr="00A757DD">
        <w:t xml:space="preserve"> seteada  a 150 bar (15 Mpa) y la presión para mover la carga es 50 bar (5 Mpa). La estrangulación debe ajustarse para lograr el caudal deseado, creando una resistencia en el punto 1 haciendo que la limitadora </w:t>
      </w:r>
      <w:r w:rsidR="005D2E6F" w:rsidRPr="00A757DD">
        <w:t>comience</w:t>
      </w:r>
      <w:r w:rsidRPr="00A757DD">
        <w:t xml:space="preserve"> a abrirse, asumiendo que la presión de apertura de la VLP es de 140 bar (14 Mpa). </w:t>
      </w:r>
    </w:p>
    <w:p w:rsidR="00BE6B00" w:rsidRPr="00A757DD" w:rsidRDefault="007B1E33" w:rsidP="004A080E">
      <w:pPr>
        <w:pStyle w:val="BildFormel"/>
      </w:pPr>
      <w:r w:rsidRPr="00A757DD">
        <w:rPr>
          <w:noProof/>
          <w:lang w:eastAsia="es-AR"/>
        </w:rPr>
        <w:lastRenderedPageBreak/>
        <w:drawing>
          <wp:inline distT="0" distB="0" distL="0" distR="0">
            <wp:extent cx="3594100" cy="1573530"/>
            <wp:effectExtent l="19050" t="0" r="6350" b="0"/>
            <wp:docPr id="41" name="Imagen 41" descr="new-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ew-50"/>
                    <pic:cNvPicPr>
                      <a:picLocks noChangeAspect="1" noChangeArrowheads="1"/>
                    </pic:cNvPicPr>
                  </pic:nvPicPr>
                  <pic:blipFill>
                    <a:blip r:embed="rId55" cstate="print"/>
                    <a:srcRect/>
                    <a:stretch>
                      <a:fillRect/>
                    </a:stretch>
                  </pic:blipFill>
                  <pic:spPr bwMode="auto">
                    <a:xfrm>
                      <a:off x="0" y="0"/>
                      <a:ext cx="3594100" cy="1573530"/>
                    </a:xfrm>
                    <a:prstGeom prst="rect">
                      <a:avLst/>
                    </a:prstGeom>
                    <a:noFill/>
                    <a:ln w="9525">
                      <a:noFill/>
                      <a:miter lim="800000"/>
                      <a:headEnd/>
                      <a:tailEnd/>
                    </a:ln>
                  </pic:spPr>
                </pic:pic>
              </a:graphicData>
            </a:graphic>
          </wp:inline>
        </w:drawing>
      </w:r>
    </w:p>
    <w:p w:rsidR="00BE6B00" w:rsidRPr="00A757DD" w:rsidRDefault="00032834" w:rsidP="008D3F64">
      <w:pPr>
        <w:pStyle w:val="Epgrafe"/>
      </w:pPr>
      <w:r w:rsidRPr="00A757DD">
        <w:t>p</w:t>
      </w:r>
      <w:r w:rsidR="00BE6B00" w:rsidRPr="00A757DD">
        <w:rPr>
          <w:vertAlign w:val="subscript"/>
        </w:rPr>
        <w:t>1</w:t>
      </w:r>
      <w:r w:rsidR="00BE6B00" w:rsidRPr="00A757DD">
        <w:t xml:space="preserve"> = 140 </w:t>
      </w:r>
      <w:r w:rsidR="002D7E7C" w:rsidRPr="00A757DD">
        <w:t>bar (</w:t>
      </w:r>
      <w:r w:rsidR="00C6350B" w:rsidRPr="00A757DD">
        <w:t>14</w:t>
      </w:r>
      <w:r w:rsidR="002D7E7C" w:rsidRPr="00A757DD">
        <w:t xml:space="preserve"> </w:t>
      </w:r>
      <w:r w:rsidR="00B006F1" w:rsidRPr="00A757DD">
        <w:t>MPa</w:t>
      </w:r>
      <w:r w:rsidR="002D7E7C" w:rsidRPr="00A757DD">
        <w:t>)</w:t>
      </w:r>
      <w:r w:rsidR="00BE6B00" w:rsidRPr="00A757DD">
        <w:t xml:space="preserve"> (</w:t>
      </w:r>
      <w:r w:rsidR="009D1B72" w:rsidRPr="00A757DD">
        <w:t>presión alcanzada por estrangular el fluido</w:t>
      </w:r>
      <w:r w:rsidR="00BE6B00" w:rsidRPr="00A757DD">
        <w:t>)</w:t>
      </w:r>
      <w:r w:rsidR="001E673E" w:rsidRPr="00A757DD">
        <w:br/>
      </w:r>
      <w:r w:rsidRPr="00A757DD">
        <w:t>p</w:t>
      </w:r>
      <w:r w:rsidR="00BE6B00" w:rsidRPr="00A757DD">
        <w:rPr>
          <w:vertAlign w:val="subscript"/>
        </w:rPr>
        <w:t>2</w:t>
      </w:r>
      <w:r w:rsidR="00BE6B00" w:rsidRPr="00A757DD">
        <w:t xml:space="preserve"> = 50 </w:t>
      </w:r>
      <w:r w:rsidR="002D7E7C" w:rsidRPr="00A757DD">
        <w:t>bar (</w:t>
      </w:r>
      <w:r w:rsidR="00C6350B" w:rsidRPr="00A757DD">
        <w:t>5</w:t>
      </w:r>
      <w:r w:rsidR="002D7E7C" w:rsidRPr="00A757DD">
        <w:t xml:space="preserve"> </w:t>
      </w:r>
      <w:r w:rsidR="00B006F1" w:rsidRPr="00A757DD">
        <w:t>MPa</w:t>
      </w:r>
      <w:r w:rsidR="002D7E7C" w:rsidRPr="00A757DD">
        <w:t>)</w:t>
      </w:r>
      <w:r w:rsidR="00BE6B00" w:rsidRPr="00A757DD">
        <w:t xml:space="preserve"> (</w:t>
      </w:r>
      <w:r w:rsidR="009D1B72" w:rsidRPr="00A757DD">
        <w:t>presión generada por la carga</w:t>
      </w:r>
      <w:r w:rsidR="001E673E" w:rsidRPr="00A757DD">
        <w:t>)</w:t>
      </w:r>
    </w:p>
    <w:p w:rsidR="00BE6B00" w:rsidRPr="00A757DD" w:rsidRDefault="009D1B72" w:rsidP="004A080E">
      <w:r w:rsidRPr="00A757DD">
        <w:t xml:space="preserve">Cuando no se </w:t>
      </w:r>
      <w:r w:rsidR="005D2E6F" w:rsidRPr="00A757DD">
        <w:t>está</w:t>
      </w:r>
      <w:r w:rsidRPr="00A757DD">
        <w:t xml:space="preserve"> estrangulando y el motor gira a la máxima velocidad, la potencia </w:t>
      </w:r>
      <w:r w:rsidR="005D2E6F" w:rsidRPr="00A757DD">
        <w:t>teórica</w:t>
      </w:r>
      <w:r w:rsidRPr="00A757DD">
        <w:t xml:space="preserve"> requerida por la bomba con el máximo caudal es: </w:t>
      </w:r>
    </w:p>
    <w:p w:rsidR="001F05E6" w:rsidRPr="00A757DD" w:rsidRDefault="001F05E6" w:rsidP="004A080E"/>
    <w:p w:rsidR="009D1B72" w:rsidRPr="00A757DD" w:rsidRDefault="009D1B72" w:rsidP="009D1B72">
      <w:pPr>
        <w:pStyle w:val="BildFormel"/>
        <w:spacing w:line="480" w:lineRule="auto"/>
        <w:rPr>
          <w:position w:val="-20"/>
        </w:rPr>
      </w:pPr>
      <m:oMath>
        <m:r>
          <m:rPr>
            <m:sty m:val="p"/>
          </m:rPr>
          <w:rPr>
            <w:rFonts w:ascii="Cambria Math"/>
            <w:sz w:val="28"/>
            <w:szCs w:val="28"/>
          </w:rPr>
          <m:t xml:space="preserve">P= </m:t>
        </m:r>
        <m:f>
          <m:fPr>
            <m:ctrlPr>
              <w:rPr>
                <w:rFonts w:ascii="Cambria Math" w:hAnsi="Cambria Math"/>
                <w:sz w:val="28"/>
                <w:szCs w:val="28"/>
              </w:rPr>
            </m:ctrlPr>
          </m:fPr>
          <m:num>
            <m:r>
              <m:rPr>
                <m:sty m:val="p"/>
              </m:rPr>
              <w:rPr>
                <w:rFonts w:ascii="Cambria Math"/>
                <w:sz w:val="28"/>
                <w:szCs w:val="28"/>
              </w:rPr>
              <m:t xml:space="preserve">Q  x  </m:t>
            </m:r>
            <m:r>
              <m:rPr>
                <m:sty m:val="p"/>
              </m:rPr>
              <w:rPr>
                <w:rFonts w:ascii="Cambria Math" w:hAnsi="Cambria Math"/>
                <w:sz w:val="28"/>
                <w:szCs w:val="28"/>
              </w:rPr>
              <m:t>∆</m:t>
            </m:r>
            <m:r>
              <m:rPr>
                <m:sty m:val="p"/>
              </m:rPr>
              <w:rPr>
                <w:rFonts w:ascii="Cambria Math"/>
                <w:sz w:val="28"/>
                <w:szCs w:val="28"/>
              </w:rPr>
              <m:t>p</m:t>
            </m:r>
          </m:num>
          <m:den>
            <m:r>
              <m:rPr>
                <m:sty m:val="p"/>
              </m:rPr>
              <w:rPr>
                <w:rFonts w:ascii="Cambria Math"/>
                <w:sz w:val="28"/>
                <w:szCs w:val="28"/>
              </w:rPr>
              <m:t>600</m:t>
            </m:r>
          </m:den>
        </m:f>
      </m:oMath>
      <w:r w:rsidRPr="00A757DD">
        <w:rPr>
          <w:sz w:val="28"/>
          <w:szCs w:val="28"/>
        </w:rPr>
        <w:t xml:space="preserve"> = </w:t>
      </w:r>
      <m:oMath>
        <m:f>
          <m:fPr>
            <m:ctrlPr>
              <w:rPr>
                <w:rFonts w:ascii="Cambria Math" w:hAnsi="Cambria Math"/>
                <w:sz w:val="28"/>
                <w:szCs w:val="28"/>
              </w:rPr>
            </m:ctrlPr>
          </m:fPr>
          <m:num>
            <m:r>
              <m:rPr>
                <m:sty m:val="p"/>
              </m:rPr>
              <w:rPr>
                <w:rFonts w:ascii="Cambria Math"/>
                <w:sz w:val="28"/>
                <w:szCs w:val="28"/>
              </w:rPr>
              <m:t>20  x  50</m:t>
            </m:r>
          </m:num>
          <m:den>
            <m:r>
              <m:rPr>
                <m:sty m:val="p"/>
              </m:rPr>
              <w:rPr>
                <w:rFonts w:ascii="Cambria Math"/>
                <w:sz w:val="28"/>
                <w:szCs w:val="28"/>
              </w:rPr>
              <m:t>600</m:t>
            </m:r>
          </m:den>
        </m:f>
        <m:r>
          <m:rPr>
            <m:sty m:val="p"/>
          </m:rPr>
          <w:rPr>
            <w:rFonts w:ascii="Cambria Math"/>
            <w:sz w:val="28"/>
            <w:szCs w:val="28"/>
          </w:rPr>
          <m:t>=1,6kW</m:t>
        </m:r>
      </m:oMath>
    </w:p>
    <w:p w:rsidR="00BE6B00" w:rsidRPr="00A757DD" w:rsidRDefault="00BE6B00" w:rsidP="004A080E">
      <w:pPr>
        <w:pStyle w:val="BildFormel"/>
      </w:pPr>
    </w:p>
    <w:p w:rsidR="00383459" w:rsidRPr="00A757DD" w:rsidRDefault="00383459" w:rsidP="004A080E"/>
    <w:p w:rsidR="00C1719E" w:rsidRPr="00A757DD" w:rsidRDefault="009D1B72" w:rsidP="004A080E">
      <w:r w:rsidRPr="00A757DD">
        <w:t xml:space="preserve">Cuando estrangulamos y el motor gira a ¼ de la velocidad, la potencia </w:t>
      </w:r>
      <w:r w:rsidR="005D2E6F" w:rsidRPr="00A757DD">
        <w:t>teórica</w:t>
      </w:r>
      <w:r w:rsidRPr="00A757DD">
        <w:t xml:space="preserve"> requerida por la bomba es:</w:t>
      </w:r>
    </w:p>
    <w:p w:rsidR="001F05E6" w:rsidRPr="00A757DD" w:rsidRDefault="001F05E6" w:rsidP="004A080E"/>
    <w:p w:rsidR="009D1B72" w:rsidRPr="00A757DD" w:rsidRDefault="009D1B72" w:rsidP="009D1B72">
      <w:pPr>
        <w:pStyle w:val="BildFormel"/>
        <w:spacing w:line="480" w:lineRule="auto"/>
        <w:rPr>
          <w:position w:val="-20"/>
        </w:rPr>
      </w:pPr>
      <m:oMath>
        <m:r>
          <m:rPr>
            <m:sty m:val="p"/>
          </m:rPr>
          <w:rPr>
            <w:rFonts w:ascii="Cambria Math"/>
            <w:sz w:val="28"/>
            <w:szCs w:val="28"/>
          </w:rPr>
          <m:t xml:space="preserve">P= </m:t>
        </m:r>
        <m:f>
          <m:fPr>
            <m:ctrlPr>
              <w:rPr>
                <w:rFonts w:ascii="Cambria Math" w:hAnsi="Cambria Math"/>
                <w:sz w:val="28"/>
                <w:szCs w:val="28"/>
              </w:rPr>
            </m:ctrlPr>
          </m:fPr>
          <m:num>
            <m:r>
              <m:rPr>
                <m:sty m:val="p"/>
              </m:rPr>
              <w:rPr>
                <w:rFonts w:ascii="Cambria Math"/>
                <w:sz w:val="28"/>
                <w:szCs w:val="28"/>
              </w:rPr>
              <m:t xml:space="preserve">Q  x  </m:t>
            </m:r>
            <m:r>
              <m:rPr>
                <m:sty m:val="p"/>
              </m:rPr>
              <w:rPr>
                <w:rFonts w:ascii="Cambria Math" w:hAnsi="Cambria Math"/>
                <w:sz w:val="28"/>
                <w:szCs w:val="28"/>
              </w:rPr>
              <m:t>∆</m:t>
            </m:r>
            <m:r>
              <m:rPr>
                <m:sty m:val="p"/>
              </m:rPr>
              <w:rPr>
                <w:rFonts w:ascii="Cambria Math"/>
                <w:sz w:val="28"/>
                <w:szCs w:val="28"/>
              </w:rPr>
              <m:t>p</m:t>
            </m:r>
          </m:num>
          <m:den>
            <m:r>
              <m:rPr>
                <m:sty m:val="p"/>
              </m:rPr>
              <w:rPr>
                <w:rFonts w:ascii="Cambria Math"/>
                <w:sz w:val="28"/>
                <w:szCs w:val="28"/>
              </w:rPr>
              <m:t>600</m:t>
            </m:r>
          </m:den>
        </m:f>
      </m:oMath>
      <w:r w:rsidRPr="00A757DD">
        <w:rPr>
          <w:sz w:val="28"/>
          <w:szCs w:val="28"/>
        </w:rPr>
        <w:t xml:space="preserve"> = </w:t>
      </w:r>
      <m:oMath>
        <m:f>
          <m:fPr>
            <m:ctrlPr>
              <w:rPr>
                <w:rFonts w:ascii="Cambria Math" w:hAnsi="Cambria Math"/>
                <w:sz w:val="28"/>
                <w:szCs w:val="28"/>
              </w:rPr>
            </m:ctrlPr>
          </m:fPr>
          <m:num>
            <m:r>
              <m:rPr>
                <m:sty m:val="p"/>
              </m:rPr>
              <w:rPr>
                <w:rFonts w:ascii="Cambria Math"/>
                <w:sz w:val="28"/>
                <w:szCs w:val="28"/>
              </w:rPr>
              <m:t>20  x  140</m:t>
            </m:r>
          </m:num>
          <m:den>
            <m:r>
              <m:rPr>
                <m:sty m:val="p"/>
              </m:rPr>
              <w:rPr>
                <w:rFonts w:ascii="Cambria Math"/>
                <w:sz w:val="28"/>
                <w:szCs w:val="28"/>
              </w:rPr>
              <m:t>600</m:t>
            </m:r>
          </m:den>
        </m:f>
        <m:r>
          <m:rPr>
            <m:sty m:val="p"/>
          </m:rPr>
          <w:rPr>
            <w:rFonts w:ascii="Cambria Math"/>
            <w:sz w:val="28"/>
            <w:szCs w:val="28"/>
          </w:rPr>
          <m:t>=4,66kW</m:t>
        </m:r>
      </m:oMath>
    </w:p>
    <w:p w:rsidR="001F05E6" w:rsidRPr="00A757DD" w:rsidRDefault="009D1B72" w:rsidP="004A080E">
      <w:pPr>
        <w:pStyle w:val="BildFormel"/>
      </w:pPr>
      <w:r w:rsidRPr="00A757DD">
        <w:t xml:space="preserve">Cuando estrangulamos y el motor gira a ¼ de la velocidad, la potencia requerida por el motor para mover la carga es de: </w:t>
      </w:r>
    </w:p>
    <w:p w:rsidR="009D1B72" w:rsidRPr="00A757DD" w:rsidRDefault="009D1B72" w:rsidP="009D1B72"/>
    <w:p w:rsidR="009D1B72" w:rsidRPr="00A757DD" w:rsidRDefault="009D1B72" w:rsidP="009D1B72">
      <w:pPr>
        <w:pStyle w:val="BildFormel"/>
        <w:spacing w:line="480" w:lineRule="auto"/>
        <w:rPr>
          <w:position w:val="-20"/>
        </w:rPr>
      </w:pPr>
      <m:oMath>
        <m:r>
          <m:rPr>
            <m:sty m:val="p"/>
          </m:rPr>
          <w:rPr>
            <w:rFonts w:ascii="Cambria Math"/>
            <w:sz w:val="28"/>
            <w:szCs w:val="28"/>
          </w:rPr>
          <m:t xml:space="preserve">P= </m:t>
        </m:r>
        <m:f>
          <m:fPr>
            <m:ctrlPr>
              <w:rPr>
                <w:rFonts w:ascii="Cambria Math" w:hAnsi="Cambria Math"/>
                <w:sz w:val="28"/>
                <w:szCs w:val="28"/>
              </w:rPr>
            </m:ctrlPr>
          </m:fPr>
          <m:num>
            <m:r>
              <m:rPr>
                <m:sty m:val="p"/>
              </m:rPr>
              <w:rPr>
                <w:rFonts w:ascii="Cambria Math"/>
                <w:sz w:val="28"/>
                <w:szCs w:val="28"/>
              </w:rPr>
              <m:t>Q  x (P2</m:t>
            </m:r>
            <m:r>
              <m:rPr>
                <m:sty m:val="p"/>
              </m:rPr>
              <w:rPr>
                <w:rFonts w:ascii="Cambria Math"/>
                <w:sz w:val="28"/>
                <w:szCs w:val="28"/>
              </w:rPr>
              <m:t>-</m:t>
            </m:r>
            <m:r>
              <m:rPr>
                <m:sty m:val="p"/>
              </m:rPr>
              <w:rPr>
                <w:rFonts w:ascii="Cambria Math"/>
                <w:sz w:val="28"/>
                <w:szCs w:val="28"/>
              </w:rPr>
              <m:t>Ptanque)</m:t>
            </m:r>
          </m:num>
          <m:den>
            <m:r>
              <m:rPr>
                <m:sty m:val="p"/>
              </m:rPr>
              <w:rPr>
                <w:rFonts w:ascii="Cambria Math"/>
                <w:sz w:val="28"/>
                <w:szCs w:val="28"/>
              </w:rPr>
              <m:t>600</m:t>
            </m:r>
          </m:den>
        </m:f>
      </m:oMath>
      <w:r w:rsidRPr="00A757DD">
        <w:rPr>
          <w:sz w:val="28"/>
          <w:szCs w:val="28"/>
        </w:rPr>
        <w:t xml:space="preserve"> = </w:t>
      </w:r>
      <m:oMath>
        <m:f>
          <m:fPr>
            <m:ctrlPr>
              <w:rPr>
                <w:rFonts w:ascii="Cambria Math" w:hAnsi="Cambria Math"/>
                <w:sz w:val="28"/>
                <w:szCs w:val="28"/>
              </w:rPr>
            </m:ctrlPr>
          </m:fPr>
          <m:num>
            <m:r>
              <m:rPr>
                <m:sty m:val="p"/>
              </m:rPr>
              <w:rPr>
                <w:rFonts w:ascii="Cambria Math"/>
                <w:sz w:val="28"/>
                <w:szCs w:val="28"/>
              </w:rPr>
              <m:t>5  x  50</m:t>
            </m:r>
          </m:num>
          <m:den>
            <m:r>
              <m:rPr>
                <m:sty m:val="p"/>
              </m:rPr>
              <w:rPr>
                <w:rFonts w:ascii="Cambria Math"/>
                <w:sz w:val="28"/>
                <w:szCs w:val="28"/>
              </w:rPr>
              <m:t>600</m:t>
            </m:r>
          </m:den>
        </m:f>
        <m:r>
          <m:rPr>
            <m:sty m:val="p"/>
          </m:rPr>
          <w:rPr>
            <w:rFonts w:ascii="Cambria Math"/>
            <w:sz w:val="28"/>
            <w:szCs w:val="28"/>
          </w:rPr>
          <m:t>=0,416kW</m:t>
        </m:r>
      </m:oMath>
    </w:p>
    <w:p w:rsidR="009D1B72" w:rsidRPr="00A757DD" w:rsidRDefault="009D1B72" w:rsidP="009D1B72"/>
    <w:p w:rsidR="00C1719E" w:rsidRPr="00A757DD" w:rsidRDefault="009D1B72" w:rsidP="004A080E">
      <w:r w:rsidRPr="00A757DD">
        <w:t>Cuando p</w:t>
      </w:r>
      <w:r w:rsidRPr="00A757DD">
        <w:rPr>
          <w:vertAlign w:val="subscript"/>
        </w:rPr>
        <w:t>1</w:t>
      </w:r>
      <w:r w:rsidRPr="00A757DD">
        <w:t xml:space="preserve"> </w:t>
      </w:r>
      <w:r w:rsidR="005D2E6F" w:rsidRPr="00A757DD">
        <w:t>está</w:t>
      </w:r>
      <w:r w:rsidRPr="00A757DD">
        <w:t xml:space="preserve"> por encima de la presión de apertura de la VLP, 140 bar (14 Mpa), le potencia </w:t>
      </w:r>
      <w:r w:rsidR="005D2E6F" w:rsidRPr="00A757DD">
        <w:t>desperdiciada</w:t>
      </w:r>
      <w:r w:rsidRPr="00A757DD">
        <w:t xml:space="preserve"> por la VLP es:</w:t>
      </w:r>
    </w:p>
    <w:p w:rsidR="001F05E6" w:rsidRPr="00A757DD" w:rsidRDefault="001F05E6" w:rsidP="004A080E"/>
    <w:p w:rsidR="00670272" w:rsidRPr="00A757DD" w:rsidRDefault="009D1B72" w:rsidP="009D1B72">
      <w:pPr>
        <w:pStyle w:val="BildFormel"/>
        <w:spacing w:line="480" w:lineRule="auto"/>
        <w:rPr>
          <w:position w:val="-20"/>
        </w:rPr>
      </w:pPr>
      <m:oMath>
        <m:r>
          <m:rPr>
            <m:sty m:val="p"/>
          </m:rPr>
          <w:rPr>
            <w:rFonts w:ascii="Cambria Math"/>
            <w:sz w:val="28"/>
            <w:szCs w:val="28"/>
          </w:rPr>
          <m:t xml:space="preserve">P= </m:t>
        </m:r>
        <m:f>
          <m:fPr>
            <m:ctrlPr>
              <w:rPr>
                <w:rFonts w:ascii="Cambria Math" w:hAnsi="Cambria Math"/>
                <w:sz w:val="28"/>
                <w:szCs w:val="28"/>
              </w:rPr>
            </m:ctrlPr>
          </m:fPr>
          <m:num>
            <m:r>
              <m:rPr>
                <m:sty m:val="p"/>
              </m:rPr>
              <w:rPr>
                <w:rFonts w:ascii="Cambria Math"/>
                <w:sz w:val="28"/>
                <w:szCs w:val="28"/>
              </w:rPr>
              <m:t>Q  x (P1</m:t>
            </m:r>
            <m:r>
              <m:rPr>
                <m:sty m:val="p"/>
              </m:rPr>
              <w:rPr>
                <w:rFonts w:ascii="Cambria Math"/>
                <w:sz w:val="28"/>
                <w:szCs w:val="28"/>
              </w:rPr>
              <m:t>-</m:t>
            </m:r>
            <m:r>
              <m:rPr>
                <m:sty m:val="p"/>
              </m:rPr>
              <w:rPr>
                <w:rFonts w:ascii="Cambria Math"/>
                <w:sz w:val="28"/>
                <w:szCs w:val="28"/>
              </w:rPr>
              <m:t>Ptanque)</m:t>
            </m:r>
          </m:num>
          <m:den>
            <m:r>
              <m:rPr>
                <m:sty m:val="p"/>
              </m:rPr>
              <w:rPr>
                <w:rFonts w:ascii="Cambria Math"/>
                <w:sz w:val="28"/>
                <w:szCs w:val="28"/>
              </w:rPr>
              <m:t>600</m:t>
            </m:r>
          </m:den>
        </m:f>
      </m:oMath>
      <w:r w:rsidRPr="00A757DD">
        <w:rPr>
          <w:sz w:val="28"/>
          <w:szCs w:val="28"/>
        </w:rPr>
        <w:t xml:space="preserve"> = </w:t>
      </w:r>
      <m:oMath>
        <m:f>
          <m:fPr>
            <m:ctrlPr>
              <w:rPr>
                <w:rFonts w:ascii="Cambria Math" w:hAnsi="Cambria Math"/>
                <w:sz w:val="28"/>
                <w:szCs w:val="28"/>
              </w:rPr>
            </m:ctrlPr>
          </m:fPr>
          <m:num>
            <m:r>
              <m:rPr>
                <m:sty m:val="p"/>
              </m:rPr>
              <w:rPr>
                <w:rFonts w:ascii="Cambria Math"/>
                <w:sz w:val="28"/>
                <w:szCs w:val="28"/>
              </w:rPr>
              <m:t>15  x  140</m:t>
            </m:r>
          </m:num>
          <m:den>
            <m:r>
              <m:rPr>
                <m:sty m:val="p"/>
              </m:rPr>
              <w:rPr>
                <w:rFonts w:ascii="Cambria Math"/>
                <w:sz w:val="28"/>
                <w:szCs w:val="28"/>
              </w:rPr>
              <m:t>600</m:t>
            </m:r>
          </m:den>
        </m:f>
        <m:r>
          <m:rPr>
            <m:sty m:val="p"/>
          </m:rPr>
          <w:rPr>
            <w:rFonts w:ascii="Cambria Math"/>
            <w:sz w:val="28"/>
            <w:szCs w:val="28"/>
          </w:rPr>
          <m:t>=3,5kW</m:t>
        </m:r>
      </m:oMath>
    </w:p>
    <w:p w:rsidR="00383459" w:rsidRPr="00A757DD" w:rsidRDefault="00383459" w:rsidP="004A080E"/>
    <w:p w:rsidR="00C1719E" w:rsidRPr="00A757DD" w:rsidRDefault="009D1B72" w:rsidP="004A080E">
      <w:r w:rsidRPr="00A757DD">
        <w:t xml:space="preserve">La potencia </w:t>
      </w:r>
      <w:r w:rsidR="005D2E6F" w:rsidRPr="00A757DD">
        <w:t>teórica</w:t>
      </w:r>
      <w:r w:rsidRPr="00A757DD">
        <w:t xml:space="preserve"> desperdiciada por la válvula de estrangulación </w:t>
      </w:r>
      <w:r w:rsidR="005D2E6F" w:rsidRPr="00A757DD">
        <w:t>es:</w:t>
      </w:r>
    </w:p>
    <w:p w:rsidR="00670272" w:rsidRPr="00A757DD" w:rsidRDefault="00670272" w:rsidP="004A080E">
      <w:pPr>
        <w:pStyle w:val="BildFormel"/>
      </w:pPr>
    </w:p>
    <w:p w:rsidR="009D1B72" w:rsidRPr="00A757DD" w:rsidRDefault="009D1B72" w:rsidP="009D1B72"/>
    <w:p w:rsidR="009D1B72" w:rsidRPr="00A757DD" w:rsidRDefault="009D1B72" w:rsidP="009D1B72">
      <w:pPr>
        <w:pStyle w:val="BildFormel"/>
        <w:spacing w:line="480" w:lineRule="auto"/>
        <w:rPr>
          <w:position w:val="-20"/>
        </w:rPr>
      </w:pPr>
      <m:oMath>
        <m:r>
          <m:rPr>
            <m:sty m:val="p"/>
          </m:rPr>
          <w:rPr>
            <w:rFonts w:ascii="Cambria Math"/>
            <w:sz w:val="28"/>
            <w:szCs w:val="28"/>
          </w:rPr>
          <m:t xml:space="preserve">P= </m:t>
        </m:r>
        <m:f>
          <m:fPr>
            <m:ctrlPr>
              <w:rPr>
                <w:rFonts w:ascii="Cambria Math" w:hAnsi="Cambria Math"/>
                <w:sz w:val="28"/>
                <w:szCs w:val="28"/>
              </w:rPr>
            </m:ctrlPr>
          </m:fPr>
          <m:num>
            <m:r>
              <m:rPr>
                <m:sty m:val="p"/>
              </m:rPr>
              <w:rPr>
                <w:rFonts w:ascii="Cambria Math"/>
                <w:sz w:val="28"/>
                <w:szCs w:val="28"/>
              </w:rPr>
              <m:t>Q  x  (P2</m:t>
            </m:r>
            <m:r>
              <m:rPr>
                <m:sty m:val="p"/>
              </m:rPr>
              <w:rPr>
                <w:rFonts w:ascii="Cambria Math"/>
                <w:sz w:val="28"/>
                <w:szCs w:val="28"/>
              </w:rPr>
              <m:t>-</m:t>
            </m:r>
            <m:r>
              <m:rPr>
                <m:sty m:val="p"/>
              </m:rPr>
              <w:rPr>
                <w:rFonts w:ascii="Cambria Math"/>
                <w:sz w:val="28"/>
                <w:szCs w:val="28"/>
              </w:rPr>
              <m:t>P1)</m:t>
            </m:r>
          </m:num>
          <m:den>
            <m:r>
              <m:rPr>
                <m:sty m:val="p"/>
              </m:rPr>
              <w:rPr>
                <w:rFonts w:ascii="Cambria Math"/>
                <w:sz w:val="28"/>
                <w:szCs w:val="28"/>
              </w:rPr>
              <m:t>600</m:t>
            </m:r>
          </m:den>
        </m:f>
      </m:oMath>
      <w:r w:rsidRPr="00A757DD">
        <w:rPr>
          <w:sz w:val="28"/>
          <w:szCs w:val="28"/>
        </w:rPr>
        <w:t xml:space="preserve"> = </w:t>
      </w:r>
      <m:oMath>
        <m:f>
          <m:fPr>
            <m:ctrlPr>
              <w:rPr>
                <w:rFonts w:ascii="Cambria Math" w:hAnsi="Cambria Math"/>
                <w:sz w:val="28"/>
                <w:szCs w:val="28"/>
              </w:rPr>
            </m:ctrlPr>
          </m:fPr>
          <m:num>
            <m:r>
              <m:rPr>
                <m:sty m:val="p"/>
              </m:rPr>
              <w:rPr>
                <w:rFonts w:ascii="Cambria Math"/>
                <w:sz w:val="28"/>
                <w:szCs w:val="28"/>
              </w:rPr>
              <m:t>15 x (140</m:t>
            </m:r>
            <m:r>
              <m:rPr>
                <m:sty m:val="p"/>
              </m:rPr>
              <w:rPr>
                <w:rFonts w:ascii="Cambria Math"/>
                <w:sz w:val="28"/>
                <w:szCs w:val="28"/>
              </w:rPr>
              <m:t>-</m:t>
            </m:r>
            <m:r>
              <m:rPr>
                <m:sty m:val="p"/>
              </m:rPr>
              <w:rPr>
                <w:rFonts w:ascii="Cambria Math"/>
                <w:sz w:val="28"/>
                <w:szCs w:val="28"/>
              </w:rPr>
              <m:t xml:space="preserve"> 50)</m:t>
            </m:r>
          </m:num>
          <m:den>
            <m:r>
              <m:rPr>
                <m:sty m:val="p"/>
              </m:rPr>
              <w:rPr>
                <w:rFonts w:ascii="Cambria Math"/>
                <w:sz w:val="28"/>
                <w:szCs w:val="28"/>
              </w:rPr>
              <m:t>600</m:t>
            </m:r>
          </m:den>
        </m:f>
        <m:r>
          <m:rPr>
            <m:sty m:val="p"/>
          </m:rPr>
          <w:rPr>
            <w:rFonts w:ascii="Cambria Math"/>
            <w:sz w:val="28"/>
            <w:szCs w:val="28"/>
          </w:rPr>
          <m:t>=0,75kW</m:t>
        </m:r>
      </m:oMath>
    </w:p>
    <w:p w:rsidR="009D1B72" w:rsidRPr="00A757DD" w:rsidRDefault="009D1B72" w:rsidP="009D1B72"/>
    <w:p w:rsidR="00670272" w:rsidRPr="00A757DD" w:rsidRDefault="00670272" w:rsidP="004A080E"/>
    <w:p w:rsidR="00C1719E" w:rsidRPr="00A757DD" w:rsidRDefault="009D1B72" w:rsidP="004A080E">
      <w:r w:rsidRPr="00A757DD">
        <w:t xml:space="preserve">Como se ve en ejemplo, una gran cantidad de energía es consumida por la VLP (3.5kW) y por la válvula de estrangulación (0,75kW). La </w:t>
      </w:r>
      <w:r w:rsidR="005D2E6F" w:rsidRPr="00A757DD">
        <w:t>energía</w:t>
      </w:r>
      <w:r w:rsidRPr="00A757DD">
        <w:t xml:space="preserve"> utilizada por el motor: 0,416kW. Esta pérdida es inevitable en este tipo de sistemas.</w:t>
      </w:r>
    </w:p>
    <w:p w:rsidR="00C1719E" w:rsidRPr="00A757DD" w:rsidRDefault="00600552" w:rsidP="004A080E">
      <w:r w:rsidRPr="00A757DD">
        <w:lastRenderedPageBreak/>
        <w:t xml:space="preserve"> </w:t>
      </w:r>
    </w:p>
    <w:p w:rsidR="00C1719E" w:rsidRPr="00A757DD" w:rsidRDefault="007B1E33" w:rsidP="004A080E">
      <w:pPr>
        <w:pStyle w:val="BildFormel"/>
      </w:pPr>
      <w:r w:rsidRPr="00A757DD">
        <w:rPr>
          <w:noProof/>
          <w:lang w:eastAsia="es-AR"/>
        </w:rPr>
        <w:drawing>
          <wp:inline distT="0" distB="0" distL="0" distR="0">
            <wp:extent cx="2415806" cy="2326371"/>
            <wp:effectExtent l="19050" t="0" r="3544" b="0"/>
            <wp:docPr id="46" name="Imagen 46" descr="new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ew162"/>
                    <pic:cNvPicPr>
                      <a:picLocks noChangeAspect="1" noChangeArrowheads="1"/>
                    </pic:cNvPicPr>
                  </pic:nvPicPr>
                  <pic:blipFill>
                    <a:blip r:embed="rId56" cstate="print"/>
                    <a:srcRect/>
                    <a:stretch>
                      <a:fillRect/>
                    </a:stretch>
                  </pic:blipFill>
                  <pic:spPr bwMode="auto">
                    <a:xfrm>
                      <a:off x="0" y="0"/>
                      <a:ext cx="2415677" cy="2326247"/>
                    </a:xfrm>
                    <a:prstGeom prst="rect">
                      <a:avLst/>
                    </a:prstGeom>
                    <a:noFill/>
                    <a:ln w="9525">
                      <a:noFill/>
                      <a:miter lim="800000"/>
                      <a:headEnd/>
                      <a:tailEnd/>
                    </a:ln>
                  </pic:spPr>
                </pic:pic>
              </a:graphicData>
            </a:graphic>
          </wp:inline>
        </w:drawing>
      </w:r>
    </w:p>
    <w:p w:rsidR="00C1719E" w:rsidRPr="00A757DD" w:rsidRDefault="00C1719E" w:rsidP="008D3F64">
      <w:pPr>
        <w:pStyle w:val="Epgrafe"/>
      </w:pPr>
      <w:r w:rsidRPr="00A757DD">
        <w:t xml:space="preserve">A: </w:t>
      </w:r>
      <w:r w:rsidR="005D2E6F" w:rsidRPr="00A757DD">
        <w:t>Energía</w:t>
      </w:r>
      <w:r w:rsidR="000A1ED3" w:rsidRPr="00A757DD">
        <w:t xml:space="preserve"> consumida por el motor hidráulico</w:t>
      </w:r>
      <w:r w:rsidR="00600552" w:rsidRPr="00A757DD">
        <w:t xml:space="preserve"> (0.</w:t>
      </w:r>
      <w:r w:rsidR="00C6350B" w:rsidRPr="00A757DD">
        <w:t xml:space="preserve">416 </w:t>
      </w:r>
      <w:r w:rsidR="005D2E6F" w:rsidRPr="00A757DD">
        <w:t>Kw</w:t>
      </w:r>
      <w:r w:rsidRPr="00A757DD">
        <w:t>)</w:t>
      </w:r>
      <w:r w:rsidR="00383459" w:rsidRPr="00A757DD">
        <w:tab/>
      </w:r>
      <w:r w:rsidRPr="00A757DD">
        <w:t>B:</w:t>
      </w:r>
      <w:r w:rsidR="00600552" w:rsidRPr="00A757DD">
        <w:t xml:space="preserve"> </w:t>
      </w:r>
      <w:r w:rsidR="005D2E6F" w:rsidRPr="00A757DD">
        <w:t>Energía</w:t>
      </w:r>
      <w:r w:rsidR="000A1ED3" w:rsidRPr="00A757DD">
        <w:t xml:space="preserve"> </w:t>
      </w:r>
      <w:r w:rsidR="005D2E6F" w:rsidRPr="00A757DD">
        <w:t>desperdiciada</w:t>
      </w:r>
      <w:r w:rsidR="000A1ED3" w:rsidRPr="00A757DD">
        <w:t xml:space="preserve"> por ajuste de caudal</w:t>
      </w:r>
      <w:r w:rsidR="00600552" w:rsidRPr="00A757DD">
        <w:t>(4.</w:t>
      </w:r>
      <w:r w:rsidR="00556898" w:rsidRPr="00A757DD">
        <w:t>24</w:t>
      </w:r>
      <w:r w:rsidR="00C6350B" w:rsidRPr="00A757DD">
        <w:t>kW</w:t>
      </w:r>
      <w:r w:rsidRPr="00A757DD">
        <w:t>)</w:t>
      </w:r>
    </w:p>
    <w:p w:rsidR="00C1719E" w:rsidRPr="00A757DD" w:rsidRDefault="00C1719E" w:rsidP="004A080E"/>
    <w:p w:rsidR="00C27DA7" w:rsidRPr="00A757DD" w:rsidRDefault="00C27DA7" w:rsidP="004A080E"/>
    <w:p w:rsidR="006C188E" w:rsidRPr="00A757DD" w:rsidRDefault="00B34731" w:rsidP="004A080E">
      <w:pPr>
        <w:pStyle w:val="Ttulo3"/>
      </w:pPr>
      <w:bookmarkStart w:id="42" w:name="_Toc277937798"/>
      <w:bookmarkStart w:id="43" w:name="_Toc278447751"/>
      <w:bookmarkStart w:id="44" w:name="_Toc305672538"/>
      <w:bookmarkStart w:id="45" w:name="_Toc306196775"/>
      <w:bookmarkStart w:id="46" w:name="_Toc308183630"/>
      <w:r w:rsidRPr="00A757DD">
        <w:t>Ajuste de caudal en bombas de caudal variable</w:t>
      </w:r>
      <w:bookmarkEnd w:id="42"/>
      <w:bookmarkEnd w:id="43"/>
      <w:bookmarkEnd w:id="44"/>
      <w:bookmarkEnd w:id="45"/>
      <w:bookmarkEnd w:id="46"/>
    </w:p>
    <w:p w:rsidR="006C188E" w:rsidRPr="00A757DD" w:rsidRDefault="000A1ED3" w:rsidP="004A080E">
      <w:r w:rsidRPr="00A757DD">
        <w:t xml:space="preserve">En los sistemas con bombas de caudal variable, no hay necesidad del intercambio de flujo a </w:t>
      </w:r>
      <w:r w:rsidR="005D2E6F" w:rsidRPr="00A757DD">
        <w:t>través</w:t>
      </w:r>
      <w:r w:rsidRPr="00A757DD">
        <w:t xml:space="preserve"> de la limitadora, ya que se puede ajustar el ángulo de inclinación de la bomba. Como resultado hay un importante ahorro de </w:t>
      </w:r>
      <w:r w:rsidR="005D2E6F" w:rsidRPr="00A757DD">
        <w:t>energía</w:t>
      </w:r>
      <w:r w:rsidRPr="00A757DD">
        <w:t xml:space="preserve"> por el uso de estas bombas, ya que solo envía el caudal necesario para el sistema y no envía caudal a </w:t>
      </w:r>
      <w:r w:rsidR="005D2E6F" w:rsidRPr="00A757DD">
        <w:t>través</w:t>
      </w:r>
      <w:r w:rsidRPr="00A757DD">
        <w:t xml:space="preserve"> de la limitadora. Tiene que existir al menos una pequeña presión para vencer el resorte del cilindro que inclina el plato. Veamos un ejemplo de un sistema que utiliza una bomba de caudal variable.</w:t>
      </w:r>
    </w:p>
    <w:p w:rsidR="000A1ED3" w:rsidRPr="00A757DD" w:rsidRDefault="000A1ED3" w:rsidP="004A080E"/>
    <w:p w:rsidR="006C188E" w:rsidRPr="00A757DD" w:rsidRDefault="007B1E33" w:rsidP="004A080E">
      <w:pPr>
        <w:pStyle w:val="BildFormel"/>
      </w:pPr>
      <w:r w:rsidRPr="00A757DD">
        <w:rPr>
          <w:noProof/>
          <w:lang w:eastAsia="es-AR"/>
        </w:rPr>
        <w:drawing>
          <wp:inline distT="0" distB="0" distL="0" distR="0">
            <wp:extent cx="2158365" cy="1701165"/>
            <wp:effectExtent l="19050" t="0" r="0" b="0"/>
            <wp:docPr id="47" name="Imagen 47" descr="new-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ew-52"/>
                    <pic:cNvPicPr>
                      <a:picLocks noChangeAspect="1" noChangeArrowheads="1"/>
                    </pic:cNvPicPr>
                  </pic:nvPicPr>
                  <pic:blipFill>
                    <a:blip r:embed="rId57" cstate="print"/>
                    <a:srcRect/>
                    <a:stretch>
                      <a:fillRect/>
                    </a:stretch>
                  </pic:blipFill>
                  <pic:spPr bwMode="auto">
                    <a:xfrm>
                      <a:off x="0" y="0"/>
                      <a:ext cx="2158365" cy="1701165"/>
                    </a:xfrm>
                    <a:prstGeom prst="rect">
                      <a:avLst/>
                    </a:prstGeom>
                    <a:noFill/>
                    <a:ln w="9525">
                      <a:noFill/>
                      <a:miter lim="800000"/>
                      <a:headEnd/>
                      <a:tailEnd/>
                    </a:ln>
                  </pic:spPr>
                </pic:pic>
              </a:graphicData>
            </a:graphic>
          </wp:inline>
        </w:drawing>
      </w:r>
    </w:p>
    <w:p w:rsidR="006C188E" w:rsidRPr="00A757DD" w:rsidRDefault="000A1ED3" w:rsidP="004A080E">
      <w:r w:rsidRPr="00A757DD">
        <w:t>Comparemos el rendimiento de las bombas de caudal variable utilizando el mismo ejemplo anterior.</w:t>
      </w:r>
    </w:p>
    <w:p w:rsidR="006C188E" w:rsidRPr="00A757DD" w:rsidRDefault="006C188E" w:rsidP="004A080E"/>
    <w:p w:rsidR="000A1ED3" w:rsidRPr="00A757DD" w:rsidRDefault="000A1ED3" w:rsidP="000A1ED3">
      <w:r w:rsidRPr="00A757DD">
        <w:t xml:space="preserve">Cuando no se </w:t>
      </w:r>
      <w:r w:rsidR="005D2E6F" w:rsidRPr="00A757DD">
        <w:t>está</w:t>
      </w:r>
      <w:r w:rsidRPr="00A757DD">
        <w:t xml:space="preserve"> estrangulando y el motor gira a la máxima velocidad, la potencia </w:t>
      </w:r>
      <w:r w:rsidR="005D2E6F" w:rsidRPr="00A757DD">
        <w:t>teórica</w:t>
      </w:r>
      <w:r w:rsidRPr="00A757DD">
        <w:t xml:space="preserve"> requerida por la bomba con el máximo caudal es: </w:t>
      </w:r>
    </w:p>
    <w:p w:rsidR="000A1ED3" w:rsidRPr="00A757DD" w:rsidRDefault="000A1ED3" w:rsidP="000A1ED3"/>
    <w:p w:rsidR="000A1ED3" w:rsidRPr="00A757DD" w:rsidRDefault="000A1ED3" w:rsidP="000A1ED3">
      <w:pPr>
        <w:pStyle w:val="BildFormel"/>
        <w:spacing w:line="480" w:lineRule="auto"/>
        <w:rPr>
          <w:position w:val="-20"/>
        </w:rPr>
      </w:pPr>
      <m:oMath>
        <m:r>
          <m:rPr>
            <m:sty m:val="p"/>
          </m:rPr>
          <w:rPr>
            <w:rFonts w:ascii="Cambria Math"/>
            <w:sz w:val="28"/>
            <w:szCs w:val="28"/>
          </w:rPr>
          <m:t xml:space="preserve">P= </m:t>
        </m:r>
        <m:f>
          <m:fPr>
            <m:ctrlPr>
              <w:rPr>
                <w:rFonts w:ascii="Cambria Math" w:hAnsi="Cambria Math"/>
                <w:sz w:val="28"/>
                <w:szCs w:val="28"/>
              </w:rPr>
            </m:ctrlPr>
          </m:fPr>
          <m:num>
            <m:r>
              <m:rPr>
                <m:sty m:val="p"/>
              </m:rPr>
              <w:rPr>
                <w:rFonts w:ascii="Cambria Math"/>
                <w:sz w:val="28"/>
                <w:szCs w:val="28"/>
              </w:rPr>
              <m:t xml:space="preserve">Q  x  </m:t>
            </m:r>
            <m:r>
              <m:rPr>
                <m:sty m:val="p"/>
              </m:rPr>
              <w:rPr>
                <w:rFonts w:ascii="Cambria Math" w:hAnsi="Cambria Math"/>
                <w:sz w:val="28"/>
                <w:szCs w:val="28"/>
              </w:rPr>
              <m:t>∆</m:t>
            </m:r>
            <m:r>
              <m:rPr>
                <m:sty m:val="p"/>
              </m:rPr>
              <w:rPr>
                <w:rFonts w:ascii="Cambria Math"/>
                <w:sz w:val="28"/>
                <w:szCs w:val="28"/>
              </w:rPr>
              <m:t>p</m:t>
            </m:r>
          </m:num>
          <m:den>
            <m:r>
              <m:rPr>
                <m:sty m:val="p"/>
              </m:rPr>
              <w:rPr>
                <w:rFonts w:ascii="Cambria Math"/>
                <w:sz w:val="28"/>
                <w:szCs w:val="28"/>
              </w:rPr>
              <m:t>600</m:t>
            </m:r>
          </m:den>
        </m:f>
      </m:oMath>
      <w:r w:rsidRPr="00A757DD">
        <w:rPr>
          <w:sz w:val="28"/>
          <w:szCs w:val="28"/>
        </w:rPr>
        <w:t xml:space="preserve"> = </w:t>
      </w:r>
      <m:oMath>
        <m:f>
          <m:fPr>
            <m:ctrlPr>
              <w:rPr>
                <w:rFonts w:ascii="Cambria Math" w:hAnsi="Cambria Math"/>
                <w:sz w:val="28"/>
                <w:szCs w:val="28"/>
              </w:rPr>
            </m:ctrlPr>
          </m:fPr>
          <m:num>
            <m:r>
              <m:rPr>
                <m:sty m:val="p"/>
              </m:rPr>
              <w:rPr>
                <w:rFonts w:ascii="Cambria Math"/>
                <w:sz w:val="28"/>
                <w:szCs w:val="28"/>
              </w:rPr>
              <m:t>20  x  50</m:t>
            </m:r>
          </m:num>
          <m:den>
            <m:r>
              <m:rPr>
                <m:sty m:val="p"/>
              </m:rPr>
              <w:rPr>
                <w:rFonts w:ascii="Cambria Math"/>
                <w:sz w:val="28"/>
                <w:szCs w:val="28"/>
              </w:rPr>
              <m:t>600</m:t>
            </m:r>
          </m:den>
        </m:f>
        <m:r>
          <m:rPr>
            <m:sty m:val="p"/>
          </m:rPr>
          <w:rPr>
            <w:rFonts w:ascii="Cambria Math"/>
            <w:sz w:val="28"/>
            <w:szCs w:val="28"/>
          </w:rPr>
          <m:t>=1,6kW</m:t>
        </m:r>
      </m:oMath>
    </w:p>
    <w:p w:rsidR="000A1ED3" w:rsidRPr="00A757DD" w:rsidRDefault="000A1ED3" w:rsidP="000A1ED3">
      <w:r w:rsidRPr="00A757DD">
        <w:t xml:space="preserve">Cuando estrangulamos y el motor gira a ¼ de la velocidad, la potencia </w:t>
      </w:r>
      <w:r w:rsidR="005D2E6F" w:rsidRPr="00A757DD">
        <w:t>teórica</w:t>
      </w:r>
      <w:r w:rsidRPr="00A757DD">
        <w:t xml:space="preserve"> requerida por la bomba con caudal reducido es:</w:t>
      </w:r>
    </w:p>
    <w:p w:rsidR="000A1ED3" w:rsidRPr="00A757DD" w:rsidRDefault="000A1ED3" w:rsidP="000A1ED3">
      <w:r w:rsidRPr="00A757DD">
        <w:t xml:space="preserve"> </w:t>
      </w:r>
    </w:p>
    <w:p w:rsidR="000A1ED3" w:rsidRPr="00A757DD" w:rsidRDefault="000A1ED3" w:rsidP="000A1ED3"/>
    <w:p w:rsidR="000A1ED3" w:rsidRPr="00A757DD" w:rsidRDefault="000A1ED3" w:rsidP="000A1ED3">
      <w:pPr>
        <w:pStyle w:val="BildFormel"/>
        <w:spacing w:line="480" w:lineRule="auto"/>
        <w:rPr>
          <w:position w:val="-20"/>
        </w:rPr>
      </w:pPr>
      <m:oMath>
        <m:r>
          <m:rPr>
            <m:sty m:val="p"/>
          </m:rPr>
          <w:rPr>
            <w:rFonts w:ascii="Cambria Math"/>
            <w:sz w:val="28"/>
            <w:szCs w:val="28"/>
          </w:rPr>
          <m:t xml:space="preserve">P= </m:t>
        </m:r>
        <m:f>
          <m:fPr>
            <m:ctrlPr>
              <w:rPr>
                <w:rFonts w:ascii="Cambria Math" w:hAnsi="Cambria Math"/>
                <w:sz w:val="28"/>
                <w:szCs w:val="28"/>
              </w:rPr>
            </m:ctrlPr>
          </m:fPr>
          <m:num>
            <m:r>
              <m:rPr>
                <m:sty m:val="p"/>
              </m:rPr>
              <w:rPr>
                <w:rFonts w:ascii="Cambria Math"/>
                <w:sz w:val="28"/>
                <w:szCs w:val="28"/>
              </w:rPr>
              <m:t xml:space="preserve">Q  x  </m:t>
            </m:r>
            <m:r>
              <m:rPr>
                <m:sty m:val="p"/>
              </m:rPr>
              <w:rPr>
                <w:rFonts w:ascii="Cambria Math" w:hAnsi="Cambria Math"/>
                <w:sz w:val="28"/>
                <w:szCs w:val="28"/>
              </w:rPr>
              <m:t>∆</m:t>
            </m:r>
            <m:r>
              <m:rPr>
                <m:sty m:val="p"/>
              </m:rPr>
              <w:rPr>
                <w:rFonts w:ascii="Cambria Math"/>
                <w:sz w:val="28"/>
                <w:szCs w:val="28"/>
              </w:rPr>
              <m:t>p</m:t>
            </m:r>
          </m:num>
          <m:den>
            <m:r>
              <m:rPr>
                <m:sty m:val="p"/>
              </m:rPr>
              <w:rPr>
                <w:rFonts w:ascii="Cambria Math"/>
                <w:sz w:val="28"/>
                <w:szCs w:val="28"/>
              </w:rPr>
              <m:t>600</m:t>
            </m:r>
          </m:den>
        </m:f>
      </m:oMath>
      <w:r w:rsidRPr="00A757DD">
        <w:rPr>
          <w:sz w:val="28"/>
          <w:szCs w:val="28"/>
        </w:rPr>
        <w:t xml:space="preserve"> = </w:t>
      </w:r>
      <m:oMath>
        <m:f>
          <m:fPr>
            <m:ctrlPr>
              <w:rPr>
                <w:rFonts w:ascii="Cambria Math" w:hAnsi="Cambria Math"/>
                <w:sz w:val="28"/>
                <w:szCs w:val="28"/>
              </w:rPr>
            </m:ctrlPr>
          </m:fPr>
          <m:num>
            <m:r>
              <m:rPr>
                <m:sty m:val="p"/>
              </m:rPr>
              <w:rPr>
                <w:rFonts w:ascii="Cambria Math"/>
                <w:sz w:val="28"/>
                <w:szCs w:val="28"/>
              </w:rPr>
              <m:t>5 x 140</m:t>
            </m:r>
          </m:num>
          <m:den>
            <m:r>
              <m:rPr>
                <m:sty m:val="p"/>
              </m:rPr>
              <w:rPr>
                <w:rFonts w:ascii="Cambria Math"/>
                <w:sz w:val="28"/>
                <w:szCs w:val="28"/>
              </w:rPr>
              <m:t>600</m:t>
            </m:r>
          </m:den>
        </m:f>
        <m:r>
          <m:rPr>
            <m:sty m:val="p"/>
          </m:rPr>
          <w:rPr>
            <w:rFonts w:ascii="Cambria Math"/>
            <w:sz w:val="28"/>
            <w:szCs w:val="28"/>
          </w:rPr>
          <m:t>=1,16kW</m:t>
        </m:r>
      </m:oMath>
    </w:p>
    <w:p w:rsidR="00670272" w:rsidRPr="00A757DD" w:rsidRDefault="00670272" w:rsidP="004A080E">
      <w:pPr>
        <w:pStyle w:val="BildFormel"/>
      </w:pPr>
    </w:p>
    <w:p w:rsidR="000C2D10" w:rsidRPr="00A757DD" w:rsidRDefault="000C2D10" w:rsidP="000C2D10">
      <w:pPr>
        <w:pStyle w:val="BildFormel"/>
      </w:pPr>
      <w:r w:rsidRPr="00A757DD">
        <w:t xml:space="preserve">Cuando estrangulamos y el motor gira a ¼ de la velocidad, la potencia requerida por el motor para mover la carga es de: </w:t>
      </w:r>
    </w:p>
    <w:p w:rsidR="000C2D10" w:rsidRPr="00A757DD" w:rsidRDefault="000C2D10" w:rsidP="000C2D10"/>
    <w:p w:rsidR="000C2D10" w:rsidRPr="00A757DD" w:rsidRDefault="000C2D10" w:rsidP="000C2D10">
      <w:pPr>
        <w:pStyle w:val="BildFormel"/>
        <w:spacing w:line="480" w:lineRule="auto"/>
        <w:rPr>
          <w:position w:val="-20"/>
        </w:rPr>
      </w:pPr>
      <m:oMath>
        <m:r>
          <m:rPr>
            <m:sty m:val="p"/>
          </m:rPr>
          <w:rPr>
            <w:rFonts w:ascii="Cambria Math"/>
            <w:sz w:val="28"/>
            <w:szCs w:val="28"/>
          </w:rPr>
          <m:t xml:space="preserve">P= </m:t>
        </m:r>
        <m:f>
          <m:fPr>
            <m:ctrlPr>
              <w:rPr>
                <w:rFonts w:ascii="Cambria Math" w:hAnsi="Cambria Math"/>
                <w:sz w:val="28"/>
                <w:szCs w:val="28"/>
              </w:rPr>
            </m:ctrlPr>
          </m:fPr>
          <m:num>
            <m:r>
              <m:rPr>
                <m:sty m:val="p"/>
              </m:rPr>
              <w:rPr>
                <w:rFonts w:ascii="Cambria Math"/>
                <w:sz w:val="28"/>
                <w:szCs w:val="28"/>
              </w:rPr>
              <m:t>Q  x (</m:t>
            </m:r>
            <m:r>
              <m:rPr>
                <m:sty m:val="p"/>
              </m:rPr>
              <w:rPr>
                <w:rFonts w:ascii="Cambria Math"/>
                <w:sz w:val="28"/>
                <w:szCs w:val="28"/>
              </w:rPr>
              <w:sym w:font="Symbol" w:char="F044"/>
            </m:r>
            <m:r>
              <m:rPr>
                <m:sty m:val="p"/>
              </m:rPr>
              <w:rPr>
                <w:rFonts w:ascii="Cambria Math"/>
                <w:sz w:val="28"/>
                <w:szCs w:val="28"/>
              </w:rPr>
              <m:t>p)</m:t>
            </m:r>
          </m:num>
          <m:den>
            <m:r>
              <m:rPr>
                <m:sty m:val="p"/>
              </m:rPr>
              <w:rPr>
                <w:rFonts w:ascii="Cambria Math"/>
                <w:sz w:val="28"/>
                <w:szCs w:val="28"/>
              </w:rPr>
              <m:t>600</m:t>
            </m:r>
          </m:den>
        </m:f>
      </m:oMath>
      <w:r w:rsidRPr="00A757DD">
        <w:rPr>
          <w:sz w:val="28"/>
          <w:szCs w:val="28"/>
        </w:rPr>
        <w:t xml:space="preserve"> = </w:t>
      </w:r>
      <m:oMath>
        <m:f>
          <m:fPr>
            <m:ctrlPr>
              <w:rPr>
                <w:rFonts w:ascii="Cambria Math" w:hAnsi="Cambria Math"/>
                <w:sz w:val="28"/>
                <w:szCs w:val="28"/>
              </w:rPr>
            </m:ctrlPr>
          </m:fPr>
          <m:num>
            <m:r>
              <m:rPr>
                <m:sty m:val="p"/>
              </m:rPr>
              <w:rPr>
                <w:rFonts w:ascii="Cambria Math"/>
                <w:sz w:val="28"/>
                <w:szCs w:val="28"/>
              </w:rPr>
              <m:t>5  x  50</m:t>
            </m:r>
          </m:num>
          <m:den>
            <m:r>
              <m:rPr>
                <m:sty m:val="p"/>
              </m:rPr>
              <w:rPr>
                <w:rFonts w:ascii="Cambria Math"/>
                <w:sz w:val="28"/>
                <w:szCs w:val="28"/>
              </w:rPr>
              <m:t>600</m:t>
            </m:r>
          </m:den>
        </m:f>
        <m:r>
          <m:rPr>
            <m:sty m:val="p"/>
          </m:rPr>
          <w:rPr>
            <w:rFonts w:ascii="Cambria Math"/>
            <w:sz w:val="28"/>
            <w:szCs w:val="28"/>
          </w:rPr>
          <m:t>=0,416kW</m:t>
        </m:r>
      </m:oMath>
    </w:p>
    <w:p w:rsidR="00670272" w:rsidRPr="00A757DD" w:rsidRDefault="00670272" w:rsidP="004A080E">
      <w:pPr>
        <w:pStyle w:val="BildFormel"/>
      </w:pPr>
    </w:p>
    <w:p w:rsidR="00383459" w:rsidRPr="00A757DD" w:rsidRDefault="00383459" w:rsidP="004A080E"/>
    <w:p w:rsidR="006C188E" w:rsidRPr="00A757DD" w:rsidRDefault="007B1E33" w:rsidP="004A080E">
      <w:pPr>
        <w:pStyle w:val="BildFormel"/>
      </w:pPr>
      <w:r w:rsidRPr="00A757DD">
        <w:rPr>
          <w:noProof/>
          <w:lang w:eastAsia="es-AR"/>
        </w:rPr>
        <w:drawing>
          <wp:inline distT="0" distB="0" distL="0" distR="0">
            <wp:extent cx="2881630" cy="2711450"/>
            <wp:effectExtent l="19050" t="0" r="0" b="0"/>
            <wp:docPr id="51" name="Imagen 51" descr="new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w163"/>
                    <pic:cNvPicPr>
                      <a:picLocks noChangeAspect="1" noChangeArrowheads="1"/>
                    </pic:cNvPicPr>
                  </pic:nvPicPr>
                  <pic:blipFill>
                    <a:blip r:embed="rId58" cstate="print"/>
                    <a:srcRect/>
                    <a:stretch>
                      <a:fillRect/>
                    </a:stretch>
                  </pic:blipFill>
                  <pic:spPr bwMode="auto">
                    <a:xfrm>
                      <a:off x="0" y="0"/>
                      <a:ext cx="2881630" cy="2711450"/>
                    </a:xfrm>
                    <a:prstGeom prst="rect">
                      <a:avLst/>
                    </a:prstGeom>
                    <a:noFill/>
                    <a:ln w="9525">
                      <a:noFill/>
                      <a:miter lim="800000"/>
                      <a:headEnd/>
                      <a:tailEnd/>
                    </a:ln>
                  </pic:spPr>
                </pic:pic>
              </a:graphicData>
            </a:graphic>
          </wp:inline>
        </w:drawing>
      </w:r>
    </w:p>
    <w:p w:rsidR="006C188E" w:rsidRPr="00A757DD" w:rsidRDefault="006C188E" w:rsidP="008D3F64">
      <w:pPr>
        <w:pStyle w:val="Epgrafe"/>
      </w:pPr>
      <w:r w:rsidRPr="00A757DD">
        <w:t xml:space="preserve">A: </w:t>
      </w:r>
      <w:r w:rsidR="005D2E6F" w:rsidRPr="00A757DD">
        <w:t>Potencia utilizada por el motor hidráulico</w:t>
      </w:r>
      <w:r w:rsidR="00BE46A8" w:rsidRPr="00A757DD">
        <w:t xml:space="preserve"> (0.</w:t>
      </w:r>
      <w:r w:rsidRPr="00A757DD">
        <w:t xml:space="preserve">416 </w:t>
      </w:r>
      <w:r w:rsidR="005D2E6F" w:rsidRPr="00A757DD">
        <w:t>Kw</w:t>
      </w:r>
      <w:r w:rsidRPr="00A757DD">
        <w:t>)</w:t>
      </w:r>
      <w:r w:rsidR="00383459" w:rsidRPr="00A757DD">
        <w:tab/>
      </w:r>
      <w:r w:rsidR="00BE46A8" w:rsidRPr="00A757DD">
        <w:t xml:space="preserve">       </w:t>
      </w:r>
      <w:r w:rsidRPr="00A757DD">
        <w:t xml:space="preserve">B: </w:t>
      </w:r>
      <w:r w:rsidR="005D2E6F" w:rsidRPr="00A757DD">
        <w:t>Potencia usada en la división de caudal</w:t>
      </w:r>
      <w:r w:rsidR="00BE46A8" w:rsidRPr="00A757DD">
        <w:t xml:space="preserve"> (0.</w:t>
      </w:r>
      <w:r w:rsidR="00556898" w:rsidRPr="00A757DD">
        <w:t>74</w:t>
      </w:r>
      <w:r w:rsidRPr="00A757DD">
        <w:t>k</w:t>
      </w:r>
      <w:r w:rsidR="00C6350B" w:rsidRPr="00A757DD">
        <w:t>W</w:t>
      </w:r>
      <w:r w:rsidRPr="00A757DD">
        <w:t>)</w:t>
      </w:r>
    </w:p>
    <w:p w:rsidR="00646474" w:rsidRPr="00A757DD" w:rsidRDefault="00646474" w:rsidP="00646474"/>
    <w:p w:rsidR="006C188E" w:rsidRPr="00A757DD" w:rsidRDefault="006C188E" w:rsidP="004A080E"/>
    <w:p w:rsidR="00646474" w:rsidRPr="00A757DD" w:rsidRDefault="00B34731" w:rsidP="004856C0">
      <w:pPr>
        <w:pStyle w:val="Ttulo3"/>
      </w:pPr>
      <w:bookmarkStart w:id="47" w:name="_Toc305672539"/>
      <w:bookmarkStart w:id="48" w:name="_Toc306196776"/>
      <w:bookmarkStart w:id="49" w:name="_Toc308183631"/>
      <w:r w:rsidRPr="00A757DD">
        <w:t>Ajuste de caudal en sensado de carga de centro abierto</w:t>
      </w:r>
      <w:bookmarkEnd w:id="47"/>
      <w:bookmarkEnd w:id="48"/>
      <w:bookmarkEnd w:id="49"/>
    </w:p>
    <w:p w:rsidR="00646474" w:rsidRPr="00A757DD" w:rsidRDefault="00646474" w:rsidP="00646474"/>
    <w:p w:rsidR="00646474" w:rsidRPr="00A757DD" w:rsidRDefault="007B1E33" w:rsidP="00646474">
      <w:pPr>
        <w:pStyle w:val="BildFormel"/>
      </w:pPr>
      <w:r w:rsidRPr="00A757DD">
        <w:rPr>
          <w:noProof/>
          <w:lang w:eastAsia="es-AR"/>
        </w:rPr>
        <w:drawing>
          <wp:inline distT="0" distB="0" distL="0" distR="0">
            <wp:extent cx="3604260" cy="2392045"/>
            <wp:effectExtent l="19050" t="0" r="0" b="0"/>
            <wp:docPr id="52" name="Imagen 52" descr="new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ew164"/>
                    <pic:cNvPicPr>
                      <a:picLocks noChangeAspect="1" noChangeArrowheads="1"/>
                    </pic:cNvPicPr>
                  </pic:nvPicPr>
                  <pic:blipFill>
                    <a:blip r:embed="rId59" cstate="print"/>
                    <a:srcRect/>
                    <a:stretch>
                      <a:fillRect/>
                    </a:stretch>
                  </pic:blipFill>
                  <pic:spPr bwMode="auto">
                    <a:xfrm>
                      <a:off x="0" y="0"/>
                      <a:ext cx="3604260" cy="2392045"/>
                    </a:xfrm>
                    <a:prstGeom prst="rect">
                      <a:avLst/>
                    </a:prstGeom>
                    <a:noFill/>
                    <a:ln w="9525">
                      <a:noFill/>
                      <a:miter lim="800000"/>
                      <a:headEnd/>
                      <a:tailEnd/>
                    </a:ln>
                  </pic:spPr>
                </pic:pic>
              </a:graphicData>
            </a:graphic>
          </wp:inline>
        </w:drawing>
      </w:r>
    </w:p>
    <w:p w:rsidR="006C188E" w:rsidRPr="00A757DD" w:rsidRDefault="006C188E" w:rsidP="004A080E"/>
    <w:p w:rsidR="00C27DA7" w:rsidRPr="00A757DD" w:rsidRDefault="000C2D10" w:rsidP="00C27DA7">
      <w:r w:rsidRPr="00A757DD">
        <w:t xml:space="preserve">El </w:t>
      </w:r>
      <w:r w:rsidR="008747EE" w:rsidRPr="00A757DD">
        <w:t>ajuste</w:t>
      </w:r>
      <w:r w:rsidRPr="00A757DD">
        <w:t xml:space="preserve"> del resorte compensador es de 11 bar (1,1 Mpa).</w:t>
      </w:r>
    </w:p>
    <w:p w:rsidR="000C2D10" w:rsidRPr="00A757DD" w:rsidRDefault="000C2D10" w:rsidP="000C2D10">
      <w:pPr>
        <w:pStyle w:val="BildFormel"/>
        <w:spacing w:line="480" w:lineRule="auto"/>
        <w:rPr>
          <w:sz w:val="28"/>
          <w:szCs w:val="28"/>
        </w:rPr>
      </w:pPr>
    </w:p>
    <w:p w:rsidR="000C2D10" w:rsidRPr="00A757DD" w:rsidRDefault="000C2D10" w:rsidP="000C2D10">
      <w:pPr>
        <w:pStyle w:val="BildFormel"/>
        <w:spacing w:line="480" w:lineRule="auto"/>
        <w:rPr>
          <w:position w:val="-20"/>
        </w:rPr>
      </w:pPr>
      <m:oMath>
        <m:r>
          <m:rPr>
            <m:sty m:val="p"/>
          </m:rPr>
          <w:rPr>
            <w:rFonts w:ascii="Cambria Math"/>
            <w:sz w:val="28"/>
            <w:szCs w:val="28"/>
          </w:rPr>
          <m:t xml:space="preserve">P= </m:t>
        </m:r>
        <m:f>
          <m:fPr>
            <m:ctrlPr>
              <w:rPr>
                <w:rFonts w:ascii="Cambria Math" w:hAnsi="Cambria Math"/>
                <w:sz w:val="28"/>
                <w:szCs w:val="28"/>
              </w:rPr>
            </m:ctrlPr>
          </m:fPr>
          <m:num>
            <m:r>
              <m:rPr>
                <m:sty m:val="p"/>
              </m:rPr>
              <w:rPr>
                <w:rFonts w:ascii="Cambria Math"/>
                <w:sz w:val="28"/>
                <w:szCs w:val="28"/>
              </w:rPr>
              <m:t>Q  x (</m:t>
            </m:r>
            <m:r>
              <m:rPr>
                <m:sty m:val="p"/>
              </m:rPr>
              <w:rPr>
                <w:rFonts w:ascii="Cambria Math"/>
                <w:sz w:val="28"/>
                <w:szCs w:val="28"/>
              </w:rPr>
              <w:sym w:font="Symbol" w:char="F044"/>
            </m:r>
            <m:r>
              <m:rPr>
                <m:sty m:val="p"/>
              </m:rPr>
              <w:rPr>
                <w:rFonts w:ascii="Cambria Math"/>
                <w:sz w:val="28"/>
                <w:szCs w:val="28"/>
              </w:rPr>
              <m:t>p)</m:t>
            </m:r>
          </m:num>
          <m:den>
            <m:r>
              <m:rPr>
                <m:sty m:val="p"/>
              </m:rPr>
              <w:rPr>
                <w:rFonts w:ascii="Cambria Math"/>
                <w:sz w:val="28"/>
                <w:szCs w:val="28"/>
              </w:rPr>
              <m:t>600</m:t>
            </m:r>
          </m:den>
        </m:f>
      </m:oMath>
      <w:r w:rsidRPr="00A757DD">
        <w:rPr>
          <w:sz w:val="28"/>
          <w:szCs w:val="28"/>
        </w:rPr>
        <w:t xml:space="preserve"> = </w:t>
      </w:r>
      <m:oMath>
        <m:f>
          <m:fPr>
            <m:ctrlPr>
              <w:rPr>
                <w:rFonts w:ascii="Cambria Math" w:hAnsi="Cambria Math"/>
                <w:sz w:val="28"/>
                <w:szCs w:val="28"/>
              </w:rPr>
            </m:ctrlPr>
          </m:fPr>
          <m:num>
            <m:r>
              <m:rPr>
                <m:sty m:val="p"/>
              </m:rPr>
              <w:rPr>
                <w:rFonts w:ascii="Cambria Math"/>
                <w:sz w:val="28"/>
                <w:szCs w:val="28"/>
              </w:rPr>
              <m:t>10  x  61</m:t>
            </m:r>
          </m:num>
          <m:den>
            <m:r>
              <m:rPr>
                <m:sty m:val="p"/>
              </m:rPr>
              <w:rPr>
                <w:rFonts w:ascii="Cambria Math"/>
                <w:sz w:val="28"/>
                <w:szCs w:val="28"/>
              </w:rPr>
              <m:t>600</m:t>
            </m:r>
          </m:den>
        </m:f>
        <m:r>
          <m:rPr>
            <m:sty m:val="p"/>
          </m:rPr>
          <w:rPr>
            <w:rFonts w:ascii="Cambria Math"/>
            <w:sz w:val="28"/>
            <w:szCs w:val="28"/>
          </w:rPr>
          <m:t>=1,01kW</m:t>
        </m:r>
      </m:oMath>
    </w:p>
    <w:p w:rsidR="00C27DA7" w:rsidRPr="00A757DD" w:rsidRDefault="000C2D10" w:rsidP="008760E1">
      <w:pPr>
        <w:pageBreakBefore/>
      </w:pPr>
      <w:r w:rsidRPr="00A757DD">
        <w:lastRenderedPageBreak/>
        <w:t xml:space="preserve">Cuando estrangulamos y el motor gira a ¼ de la velocidad, la potencia necesaria del motor para mover la carga es: </w:t>
      </w:r>
    </w:p>
    <w:p w:rsidR="000C2D10" w:rsidRPr="00A757DD" w:rsidRDefault="000C2D10" w:rsidP="000C2D10">
      <w:pPr>
        <w:pStyle w:val="BildFormel"/>
        <w:spacing w:line="480" w:lineRule="auto"/>
        <w:rPr>
          <w:position w:val="-20"/>
        </w:rPr>
      </w:pPr>
      <m:oMath>
        <m:r>
          <m:rPr>
            <m:sty m:val="p"/>
          </m:rPr>
          <w:rPr>
            <w:rFonts w:ascii="Cambria Math"/>
            <w:sz w:val="28"/>
            <w:szCs w:val="28"/>
          </w:rPr>
          <m:t xml:space="preserve">P= </m:t>
        </m:r>
        <m:f>
          <m:fPr>
            <m:ctrlPr>
              <w:rPr>
                <w:rFonts w:ascii="Cambria Math" w:hAnsi="Cambria Math"/>
                <w:sz w:val="28"/>
                <w:szCs w:val="28"/>
              </w:rPr>
            </m:ctrlPr>
          </m:fPr>
          <m:num>
            <m:r>
              <m:rPr>
                <m:sty m:val="p"/>
              </m:rPr>
              <w:rPr>
                <w:rFonts w:ascii="Cambria Math"/>
                <w:sz w:val="28"/>
                <w:szCs w:val="28"/>
              </w:rPr>
              <m:t>Q  x (</m:t>
            </m:r>
            <m:r>
              <m:rPr>
                <m:sty m:val="p"/>
              </m:rPr>
              <w:rPr>
                <w:rFonts w:ascii="Cambria Math"/>
                <w:sz w:val="28"/>
                <w:szCs w:val="28"/>
              </w:rPr>
              <w:sym w:font="Symbol" w:char="F044"/>
            </m:r>
            <m:r>
              <m:rPr>
                <m:sty m:val="p"/>
              </m:rPr>
              <w:rPr>
                <w:rFonts w:ascii="Cambria Math"/>
                <w:sz w:val="28"/>
                <w:szCs w:val="28"/>
              </w:rPr>
              <m:t>p)</m:t>
            </m:r>
          </m:num>
          <m:den>
            <m:r>
              <m:rPr>
                <m:sty m:val="p"/>
              </m:rPr>
              <w:rPr>
                <w:rFonts w:ascii="Cambria Math"/>
                <w:sz w:val="28"/>
                <w:szCs w:val="28"/>
              </w:rPr>
              <m:t>600</m:t>
            </m:r>
          </m:den>
        </m:f>
      </m:oMath>
      <w:r w:rsidRPr="00A757DD">
        <w:rPr>
          <w:sz w:val="28"/>
          <w:szCs w:val="28"/>
        </w:rPr>
        <w:t xml:space="preserve"> = </w:t>
      </w:r>
      <m:oMath>
        <m:f>
          <m:fPr>
            <m:ctrlPr>
              <w:rPr>
                <w:rFonts w:ascii="Cambria Math" w:hAnsi="Cambria Math"/>
                <w:sz w:val="28"/>
                <w:szCs w:val="28"/>
              </w:rPr>
            </m:ctrlPr>
          </m:fPr>
          <m:num>
            <m:r>
              <m:rPr>
                <m:sty m:val="p"/>
              </m:rPr>
              <w:rPr>
                <w:rFonts w:ascii="Cambria Math"/>
                <w:sz w:val="28"/>
                <w:szCs w:val="28"/>
              </w:rPr>
              <m:t>5  x  50</m:t>
            </m:r>
          </m:num>
          <m:den>
            <m:r>
              <m:rPr>
                <m:sty m:val="p"/>
              </m:rPr>
              <w:rPr>
                <w:rFonts w:ascii="Cambria Math"/>
                <w:sz w:val="28"/>
                <w:szCs w:val="28"/>
              </w:rPr>
              <m:t>600</m:t>
            </m:r>
          </m:den>
        </m:f>
        <m:r>
          <m:rPr>
            <m:sty m:val="p"/>
          </m:rPr>
          <w:rPr>
            <w:rFonts w:ascii="Cambria Math"/>
            <w:sz w:val="28"/>
            <w:szCs w:val="28"/>
          </w:rPr>
          <m:t>=0,416kW</m:t>
        </m:r>
      </m:oMath>
    </w:p>
    <w:p w:rsidR="00C27DA7" w:rsidRPr="00A757DD" w:rsidRDefault="00C27DA7" w:rsidP="00C27DA7">
      <w:pPr>
        <w:pStyle w:val="BildFormel"/>
      </w:pPr>
    </w:p>
    <w:p w:rsidR="00C27DA7" w:rsidRPr="00A757DD" w:rsidRDefault="00C27DA7" w:rsidP="00C27DA7">
      <w:pPr>
        <w:pStyle w:val="BildFormel"/>
      </w:pPr>
    </w:p>
    <w:p w:rsidR="006347FB" w:rsidRPr="00A757DD" w:rsidRDefault="007B1E33" w:rsidP="006347FB">
      <w:pPr>
        <w:pStyle w:val="BildFormel"/>
      </w:pPr>
      <w:r w:rsidRPr="00A757DD">
        <w:rPr>
          <w:noProof/>
          <w:lang w:eastAsia="es-AR"/>
        </w:rPr>
        <w:drawing>
          <wp:inline distT="0" distB="0" distL="0" distR="0">
            <wp:extent cx="2881630" cy="2700655"/>
            <wp:effectExtent l="19050" t="0" r="0" b="0"/>
            <wp:docPr id="55" name="Imagen 55" descr="new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ew165"/>
                    <pic:cNvPicPr>
                      <a:picLocks noChangeAspect="1" noChangeArrowheads="1"/>
                    </pic:cNvPicPr>
                  </pic:nvPicPr>
                  <pic:blipFill>
                    <a:blip r:embed="rId60" cstate="print"/>
                    <a:srcRect/>
                    <a:stretch>
                      <a:fillRect/>
                    </a:stretch>
                  </pic:blipFill>
                  <pic:spPr bwMode="auto">
                    <a:xfrm>
                      <a:off x="0" y="0"/>
                      <a:ext cx="2881630" cy="2700655"/>
                    </a:xfrm>
                    <a:prstGeom prst="rect">
                      <a:avLst/>
                    </a:prstGeom>
                    <a:noFill/>
                    <a:ln w="9525">
                      <a:noFill/>
                      <a:miter lim="800000"/>
                      <a:headEnd/>
                      <a:tailEnd/>
                    </a:ln>
                  </pic:spPr>
                </pic:pic>
              </a:graphicData>
            </a:graphic>
          </wp:inline>
        </w:drawing>
      </w:r>
    </w:p>
    <w:p w:rsidR="00C27DA7" w:rsidRPr="00A757DD" w:rsidRDefault="00C27DA7" w:rsidP="00C27DA7"/>
    <w:p w:rsidR="00C27DA7" w:rsidRPr="00A757DD" w:rsidRDefault="00C27DA7" w:rsidP="008D3F64">
      <w:pPr>
        <w:pStyle w:val="Epgrafe"/>
      </w:pPr>
      <w:r w:rsidRPr="00A757DD">
        <w:t xml:space="preserve">A: </w:t>
      </w:r>
      <w:r w:rsidR="000C2D10" w:rsidRPr="00A757DD">
        <w:t>Potencia utilizada por el motor hidráulico</w:t>
      </w:r>
      <w:r w:rsidRPr="00A757DD">
        <w:t xml:space="preserve"> (0.416 </w:t>
      </w:r>
      <w:r w:rsidR="008747EE" w:rsidRPr="00A757DD">
        <w:t>Kw</w:t>
      </w:r>
      <w:r w:rsidRPr="00A757DD">
        <w:t>)</w:t>
      </w:r>
      <w:r w:rsidRPr="00A757DD">
        <w:tab/>
        <w:t xml:space="preserve">       B: </w:t>
      </w:r>
      <w:r w:rsidR="005D2E6F" w:rsidRPr="00A757DD">
        <w:t>Energía</w:t>
      </w:r>
      <w:r w:rsidR="000C2D10" w:rsidRPr="00A757DD">
        <w:t xml:space="preserve"> desperdiciada por estrangular caudal </w:t>
      </w:r>
      <w:r w:rsidRPr="00A757DD">
        <w:t>(0.584kW)</w:t>
      </w:r>
    </w:p>
    <w:p w:rsidR="00C27DA7" w:rsidRPr="00A757DD" w:rsidRDefault="00C27DA7" w:rsidP="00C27DA7"/>
    <w:p w:rsidR="0040005F" w:rsidRPr="00A757DD" w:rsidRDefault="00B34731" w:rsidP="0040005F">
      <w:pPr>
        <w:pStyle w:val="Ttulo3"/>
      </w:pPr>
      <w:bookmarkStart w:id="50" w:name="_Toc305672540"/>
      <w:bookmarkStart w:id="51" w:name="_Toc306196777"/>
      <w:bookmarkStart w:id="52" w:name="_Toc308183632"/>
      <w:r w:rsidRPr="00A757DD">
        <w:t>Ajuste de caudal en sensando de carga con centro cerrado</w:t>
      </w:r>
      <w:bookmarkEnd w:id="50"/>
      <w:bookmarkEnd w:id="51"/>
      <w:bookmarkEnd w:id="52"/>
      <w:r w:rsidR="0040005F" w:rsidRPr="00A757DD">
        <w:t xml:space="preserve"> </w:t>
      </w:r>
    </w:p>
    <w:p w:rsidR="006C188E" w:rsidRPr="00A757DD" w:rsidRDefault="000C2D10" w:rsidP="004A080E">
      <w:r w:rsidRPr="00A757DD">
        <w:t>Aquí se puede observar un sensado de carga con centro cerrado simplificado, con la descripción de los componentes numeradas.</w:t>
      </w:r>
    </w:p>
    <w:p w:rsidR="00F009CD" w:rsidRPr="00A757DD" w:rsidRDefault="007B1E33" w:rsidP="004A080E">
      <w:pPr>
        <w:pStyle w:val="BildFormel"/>
      </w:pPr>
      <w:r w:rsidRPr="00A757DD">
        <w:rPr>
          <w:noProof/>
          <w:lang w:eastAsia="es-AR"/>
        </w:rPr>
        <w:drawing>
          <wp:inline distT="0" distB="0" distL="0" distR="0">
            <wp:extent cx="3604260" cy="2487930"/>
            <wp:effectExtent l="19050" t="0" r="0" b="0"/>
            <wp:docPr id="56" name="Imagen 56" descr="new-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ew-54"/>
                    <pic:cNvPicPr>
                      <a:picLocks noChangeAspect="1" noChangeArrowheads="1"/>
                    </pic:cNvPicPr>
                  </pic:nvPicPr>
                  <pic:blipFill>
                    <a:blip r:embed="rId61" cstate="print"/>
                    <a:srcRect/>
                    <a:stretch>
                      <a:fillRect/>
                    </a:stretch>
                  </pic:blipFill>
                  <pic:spPr bwMode="auto">
                    <a:xfrm>
                      <a:off x="0" y="0"/>
                      <a:ext cx="3604260" cy="2487930"/>
                    </a:xfrm>
                    <a:prstGeom prst="rect">
                      <a:avLst/>
                    </a:prstGeom>
                    <a:noFill/>
                    <a:ln w="9525">
                      <a:noFill/>
                      <a:miter lim="800000"/>
                      <a:headEnd/>
                      <a:tailEnd/>
                    </a:ln>
                  </pic:spPr>
                </pic:pic>
              </a:graphicData>
            </a:graphic>
          </wp:inline>
        </w:drawing>
      </w:r>
    </w:p>
    <w:p w:rsidR="0007233F" w:rsidRPr="00A757DD" w:rsidRDefault="0007233F" w:rsidP="0007233F"/>
    <w:p w:rsidR="00BE46A8" w:rsidRPr="00A757DD" w:rsidRDefault="000C2D10" w:rsidP="003824C7">
      <w:pPr>
        <w:pStyle w:val="Aufzhlung"/>
        <w:numPr>
          <w:ilvl w:val="0"/>
          <w:numId w:val="11"/>
        </w:numPr>
        <w:rPr>
          <w:lang w:val="es-AR"/>
        </w:rPr>
      </w:pPr>
      <w:r w:rsidRPr="00A757DD">
        <w:rPr>
          <w:lang w:val="es-AR"/>
        </w:rPr>
        <w:t xml:space="preserve">Este es el bloque de </w:t>
      </w:r>
      <w:r w:rsidR="005D2E6F" w:rsidRPr="00A757DD">
        <w:rPr>
          <w:lang w:val="es-AR"/>
        </w:rPr>
        <w:t>válvulas</w:t>
      </w:r>
      <w:r w:rsidRPr="00A757DD">
        <w:rPr>
          <w:lang w:val="es-AR"/>
        </w:rPr>
        <w:t xml:space="preserve"> móvil con sensor de carga. El bloque de válvulas móvil estrangula el aceite para ajustar el caudal y crear una resistencia para inclinar el plato de la bomba.</w:t>
      </w:r>
    </w:p>
    <w:p w:rsidR="00BE46A8" w:rsidRPr="00A757DD" w:rsidRDefault="000C2D10" w:rsidP="003824C7">
      <w:pPr>
        <w:pStyle w:val="Aufzhlung"/>
        <w:numPr>
          <w:ilvl w:val="0"/>
          <w:numId w:val="16"/>
        </w:numPr>
        <w:rPr>
          <w:lang w:val="es-AR"/>
        </w:rPr>
      </w:pPr>
      <w:r w:rsidRPr="00A757DD">
        <w:rPr>
          <w:lang w:val="es-AR"/>
        </w:rPr>
        <w:t>Es la señal de sensando de carga que transmite la presión del actuador hacia unos de los lados del embolo del compensador (también llamado variador)  como se ve en la ilustración.</w:t>
      </w:r>
    </w:p>
    <w:p w:rsidR="000C2D10" w:rsidRPr="00A757DD" w:rsidRDefault="000C2D10" w:rsidP="000C2D10"/>
    <w:p w:rsidR="000C2D10" w:rsidRPr="00A757DD" w:rsidRDefault="000C2D10" w:rsidP="008760E1">
      <w:pPr>
        <w:pStyle w:val="Aufzhlung"/>
        <w:numPr>
          <w:ilvl w:val="0"/>
          <w:numId w:val="16"/>
        </w:numPr>
        <w:rPr>
          <w:lang w:val="es-AR"/>
        </w:rPr>
      </w:pPr>
      <w:r w:rsidRPr="00A757DD">
        <w:rPr>
          <w:lang w:val="es-AR"/>
        </w:rPr>
        <w:lastRenderedPageBreak/>
        <w:t xml:space="preserve">El caudal del compensador es transmitido desde la señal del sensado de carga  hacia el control de inclinación del plato para ajustar el caudal. Esto solo para mantener un diferencial de presión entre los puertos de entrada y de salida, de esta manera el valor de presión solo va a ser </w:t>
      </w:r>
      <w:r w:rsidR="005D2E6F" w:rsidRPr="00A757DD">
        <w:rPr>
          <w:lang w:val="es-AR"/>
        </w:rPr>
        <w:t>más</w:t>
      </w:r>
      <w:r w:rsidRPr="00A757DD">
        <w:rPr>
          <w:lang w:val="es-AR"/>
        </w:rPr>
        <w:t xml:space="preserve"> alto por la diferencia creada por el resorte. </w:t>
      </w:r>
    </w:p>
    <w:p w:rsidR="000C2D10" w:rsidRPr="00A757DD" w:rsidRDefault="000C2D10" w:rsidP="000C2D10">
      <w:pPr>
        <w:pStyle w:val="Aufzhlung"/>
        <w:numPr>
          <w:ilvl w:val="0"/>
          <w:numId w:val="0"/>
        </w:numPr>
        <w:ind w:left="357"/>
        <w:rPr>
          <w:lang w:val="es-AR"/>
        </w:rPr>
      </w:pPr>
    </w:p>
    <w:p w:rsidR="00BE46A8" w:rsidRPr="00A757DD" w:rsidRDefault="000C2D10" w:rsidP="008760E1">
      <w:pPr>
        <w:pStyle w:val="Aufzhlung"/>
        <w:numPr>
          <w:ilvl w:val="0"/>
          <w:numId w:val="16"/>
        </w:numPr>
        <w:rPr>
          <w:lang w:val="es-AR"/>
        </w:rPr>
      </w:pPr>
      <w:r w:rsidRPr="00A757DD">
        <w:rPr>
          <w:lang w:val="es-AR"/>
        </w:rPr>
        <w:t xml:space="preserve">El compensador de presión ajusta la presión </w:t>
      </w:r>
      <w:r w:rsidR="005D2E6F" w:rsidRPr="00A757DD">
        <w:rPr>
          <w:lang w:val="es-AR"/>
        </w:rPr>
        <w:t>máxima</w:t>
      </w:r>
      <w:r w:rsidRPr="00A757DD">
        <w:rPr>
          <w:lang w:val="es-AR"/>
        </w:rPr>
        <w:t xml:space="preserve"> del sistema, cuando el sistema alcanza la presión </w:t>
      </w:r>
      <w:r w:rsidR="005D2E6F" w:rsidRPr="00A757DD">
        <w:rPr>
          <w:lang w:val="es-AR"/>
        </w:rPr>
        <w:t>seteada</w:t>
      </w:r>
      <w:r w:rsidRPr="00A757DD">
        <w:rPr>
          <w:lang w:val="es-AR"/>
        </w:rPr>
        <w:t xml:space="preserve">, el compensador hace que desplazar la bomba para reducir el caudal al </w:t>
      </w:r>
      <w:r w:rsidR="005D2E6F" w:rsidRPr="00A757DD">
        <w:rPr>
          <w:lang w:val="es-AR"/>
        </w:rPr>
        <w:t>mínimo</w:t>
      </w:r>
      <w:r w:rsidRPr="00A757DD">
        <w:rPr>
          <w:lang w:val="es-AR"/>
        </w:rPr>
        <w:t>.</w:t>
      </w:r>
      <w:r w:rsidR="00BE46A8" w:rsidRPr="00A757DD">
        <w:rPr>
          <w:lang w:val="es-AR"/>
        </w:rPr>
        <w:t xml:space="preserve"> </w:t>
      </w:r>
    </w:p>
    <w:p w:rsidR="00FE6BCA" w:rsidRPr="00A757DD" w:rsidRDefault="00FE6BCA" w:rsidP="004A080E"/>
    <w:p w:rsidR="00FE6BCA" w:rsidRPr="00A757DD" w:rsidRDefault="000C2D10" w:rsidP="004A080E">
      <w:r w:rsidRPr="00A757DD">
        <w:t xml:space="preserve">Entonces si repetimos el ejercicio con un sistema con sensado de carga: </w:t>
      </w:r>
    </w:p>
    <w:p w:rsidR="000C2D10" w:rsidRPr="00A757DD" w:rsidRDefault="000C2D10" w:rsidP="004A080E"/>
    <w:p w:rsidR="000C2D10" w:rsidRPr="00A757DD" w:rsidRDefault="000C2D10" w:rsidP="000C2D10">
      <w:pPr>
        <w:pStyle w:val="BildFormel"/>
        <w:spacing w:line="480" w:lineRule="auto"/>
        <w:rPr>
          <w:sz w:val="28"/>
          <w:szCs w:val="28"/>
        </w:rPr>
      </w:pPr>
      <w:r w:rsidRPr="00A757DD">
        <w:rPr>
          <w:sz w:val="28"/>
          <w:szCs w:val="28"/>
        </w:rPr>
        <w:t xml:space="preserve">P </w:t>
      </w:r>
      <w:r w:rsidRPr="00A757DD">
        <w:rPr>
          <w:sz w:val="28"/>
          <w:szCs w:val="28"/>
          <w:vertAlign w:val="subscript"/>
        </w:rPr>
        <w:t>bomba</w:t>
      </w:r>
      <m:oMath>
        <m:r>
          <m:rPr>
            <m:sty m:val="p"/>
          </m:rPr>
          <w:rPr>
            <w:rFonts w:ascii="Cambria Math"/>
            <w:sz w:val="28"/>
            <w:szCs w:val="28"/>
          </w:rPr>
          <m:t xml:space="preserve">= </m:t>
        </m:r>
        <m:f>
          <m:fPr>
            <m:ctrlPr>
              <w:rPr>
                <w:rFonts w:ascii="Cambria Math" w:hAnsi="Cambria Math"/>
                <w:sz w:val="28"/>
                <w:szCs w:val="28"/>
              </w:rPr>
            </m:ctrlPr>
          </m:fPr>
          <m:num>
            <m:r>
              <m:rPr>
                <m:sty m:val="p"/>
              </m:rPr>
              <w:rPr>
                <w:rFonts w:ascii="Cambria Math"/>
                <w:sz w:val="28"/>
                <w:szCs w:val="28"/>
              </w:rPr>
              <m:t>Q  x (</m:t>
            </m:r>
            <m:r>
              <m:rPr>
                <m:sty m:val="p"/>
              </m:rPr>
              <w:rPr>
                <w:rFonts w:ascii="Cambria Math"/>
                <w:sz w:val="28"/>
                <w:szCs w:val="28"/>
              </w:rPr>
              <w:sym w:font="Symbol" w:char="F044"/>
            </m:r>
            <m:r>
              <m:rPr>
                <m:sty m:val="p"/>
              </m:rPr>
              <w:rPr>
                <w:rFonts w:ascii="Cambria Math"/>
                <w:sz w:val="28"/>
                <w:szCs w:val="28"/>
              </w:rPr>
              <m:t>p)</m:t>
            </m:r>
          </m:num>
          <m:den>
            <m:r>
              <m:rPr>
                <m:sty m:val="p"/>
              </m:rPr>
              <w:rPr>
                <w:rFonts w:ascii="Cambria Math"/>
                <w:sz w:val="28"/>
                <w:szCs w:val="28"/>
              </w:rPr>
              <m:t>600</m:t>
            </m:r>
          </m:den>
        </m:f>
      </m:oMath>
      <w:r w:rsidRPr="00A757DD">
        <w:rPr>
          <w:sz w:val="28"/>
          <w:szCs w:val="28"/>
        </w:rPr>
        <w:t xml:space="preserve"> = </w:t>
      </w:r>
      <m:oMath>
        <m:f>
          <m:fPr>
            <m:ctrlPr>
              <w:rPr>
                <w:rFonts w:ascii="Cambria Math" w:hAnsi="Cambria Math"/>
                <w:sz w:val="28"/>
                <w:szCs w:val="28"/>
              </w:rPr>
            </m:ctrlPr>
          </m:fPr>
          <m:num>
            <m:r>
              <m:rPr>
                <m:sty m:val="p"/>
              </m:rPr>
              <w:rPr>
                <w:rFonts w:ascii="Cambria Math"/>
                <w:sz w:val="28"/>
                <w:szCs w:val="28"/>
              </w:rPr>
              <m:t>5  x  61</m:t>
            </m:r>
          </m:num>
          <m:den>
            <m:r>
              <m:rPr>
                <m:sty m:val="p"/>
              </m:rPr>
              <w:rPr>
                <w:rFonts w:ascii="Cambria Math"/>
                <w:sz w:val="28"/>
                <w:szCs w:val="28"/>
              </w:rPr>
              <m:t>600</m:t>
            </m:r>
          </m:den>
        </m:f>
        <m:r>
          <m:rPr>
            <m:sty m:val="p"/>
          </m:rPr>
          <w:rPr>
            <w:rFonts w:ascii="Cambria Math"/>
            <w:sz w:val="28"/>
            <w:szCs w:val="28"/>
          </w:rPr>
          <m:t>=0,5kW</m:t>
        </m:r>
      </m:oMath>
    </w:p>
    <w:p w:rsidR="000C2D10" w:rsidRPr="00A757DD" w:rsidRDefault="000C2D10" w:rsidP="000C2D10">
      <w:pPr>
        <w:pStyle w:val="BildFormel"/>
        <w:spacing w:line="480" w:lineRule="auto"/>
        <w:rPr>
          <w:position w:val="-20"/>
        </w:rPr>
      </w:pPr>
      <w:r w:rsidRPr="00A757DD">
        <w:rPr>
          <w:sz w:val="28"/>
          <w:szCs w:val="28"/>
        </w:rPr>
        <w:t xml:space="preserve">P </w:t>
      </w:r>
      <w:r w:rsidRPr="00A757DD">
        <w:rPr>
          <w:sz w:val="28"/>
          <w:szCs w:val="28"/>
          <w:vertAlign w:val="subscript"/>
        </w:rPr>
        <w:t xml:space="preserve">motor </w:t>
      </w:r>
      <m:oMath>
        <m:r>
          <m:rPr>
            <m:sty m:val="p"/>
          </m:rPr>
          <w:rPr>
            <w:rFonts w:ascii="Cambria Math"/>
            <w:sz w:val="28"/>
            <w:szCs w:val="28"/>
          </w:rPr>
          <m:t xml:space="preserve">= </m:t>
        </m:r>
        <m:f>
          <m:fPr>
            <m:ctrlPr>
              <w:rPr>
                <w:rFonts w:ascii="Cambria Math" w:hAnsi="Cambria Math"/>
                <w:sz w:val="28"/>
                <w:szCs w:val="28"/>
              </w:rPr>
            </m:ctrlPr>
          </m:fPr>
          <m:num>
            <m:r>
              <m:rPr>
                <m:sty m:val="p"/>
              </m:rPr>
              <w:rPr>
                <w:rFonts w:ascii="Cambria Math"/>
                <w:sz w:val="28"/>
                <w:szCs w:val="28"/>
              </w:rPr>
              <m:t>Q  x (P2</m:t>
            </m:r>
            <m:r>
              <m:rPr>
                <m:sty m:val="p"/>
              </m:rPr>
              <w:rPr>
                <w:rFonts w:ascii="Cambria Math"/>
                <w:sz w:val="28"/>
                <w:szCs w:val="28"/>
              </w:rPr>
              <m:t>-</m:t>
            </m:r>
            <m:r>
              <m:rPr>
                <m:sty m:val="p"/>
              </m:rPr>
              <w:rPr>
                <w:rFonts w:ascii="Cambria Math"/>
                <w:sz w:val="28"/>
                <w:szCs w:val="28"/>
              </w:rPr>
              <m:t>Ptanque)</m:t>
            </m:r>
          </m:num>
          <m:den>
            <m:r>
              <m:rPr>
                <m:sty m:val="p"/>
              </m:rPr>
              <w:rPr>
                <w:rFonts w:ascii="Cambria Math"/>
                <w:sz w:val="28"/>
                <w:szCs w:val="28"/>
              </w:rPr>
              <m:t>600</m:t>
            </m:r>
          </m:den>
        </m:f>
      </m:oMath>
      <w:r w:rsidRPr="00A757DD">
        <w:rPr>
          <w:sz w:val="28"/>
          <w:szCs w:val="28"/>
        </w:rPr>
        <w:t xml:space="preserve"> = </w:t>
      </w:r>
      <m:oMath>
        <m:f>
          <m:fPr>
            <m:ctrlPr>
              <w:rPr>
                <w:rFonts w:ascii="Cambria Math" w:hAnsi="Cambria Math"/>
                <w:sz w:val="28"/>
                <w:szCs w:val="28"/>
              </w:rPr>
            </m:ctrlPr>
          </m:fPr>
          <m:num>
            <m:r>
              <m:rPr>
                <m:sty m:val="p"/>
              </m:rPr>
              <w:rPr>
                <w:rFonts w:ascii="Cambria Math"/>
                <w:sz w:val="28"/>
                <w:szCs w:val="28"/>
              </w:rPr>
              <m:t>5  x  50</m:t>
            </m:r>
          </m:num>
          <m:den>
            <m:r>
              <m:rPr>
                <m:sty m:val="p"/>
              </m:rPr>
              <w:rPr>
                <w:rFonts w:ascii="Cambria Math"/>
                <w:sz w:val="28"/>
                <w:szCs w:val="28"/>
              </w:rPr>
              <m:t>600</m:t>
            </m:r>
          </m:den>
        </m:f>
        <m:r>
          <m:rPr>
            <m:sty m:val="p"/>
          </m:rPr>
          <w:rPr>
            <w:rFonts w:ascii="Cambria Math"/>
            <w:sz w:val="28"/>
            <w:szCs w:val="28"/>
          </w:rPr>
          <m:t>=0,416kW</m:t>
        </m:r>
      </m:oMath>
    </w:p>
    <w:p w:rsidR="00FE6BCA" w:rsidRPr="00A757DD" w:rsidRDefault="007B1E33" w:rsidP="004A080E">
      <w:pPr>
        <w:pStyle w:val="BildFormel"/>
      </w:pPr>
      <w:r w:rsidRPr="00A757DD">
        <w:rPr>
          <w:noProof/>
          <w:lang w:eastAsia="es-AR"/>
        </w:rPr>
        <w:drawing>
          <wp:inline distT="0" distB="0" distL="0" distR="0">
            <wp:extent cx="2881630" cy="2700655"/>
            <wp:effectExtent l="19050" t="0" r="0" b="0"/>
            <wp:docPr id="59" name="Imagen 59" descr="new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ew166"/>
                    <pic:cNvPicPr>
                      <a:picLocks noChangeAspect="1" noChangeArrowheads="1"/>
                    </pic:cNvPicPr>
                  </pic:nvPicPr>
                  <pic:blipFill>
                    <a:blip r:embed="rId62" cstate="print"/>
                    <a:srcRect/>
                    <a:stretch>
                      <a:fillRect/>
                    </a:stretch>
                  </pic:blipFill>
                  <pic:spPr bwMode="auto">
                    <a:xfrm>
                      <a:off x="0" y="0"/>
                      <a:ext cx="2881630" cy="2700655"/>
                    </a:xfrm>
                    <a:prstGeom prst="rect">
                      <a:avLst/>
                    </a:prstGeom>
                    <a:noFill/>
                    <a:ln w="9525">
                      <a:noFill/>
                      <a:miter lim="800000"/>
                      <a:headEnd/>
                      <a:tailEnd/>
                    </a:ln>
                  </pic:spPr>
                </pic:pic>
              </a:graphicData>
            </a:graphic>
          </wp:inline>
        </w:drawing>
      </w:r>
    </w:p>
    <w:p w:rsidR="00556898" w:rsidRPr="00A757DD" w:rsidRDefault="00556898" w:rsidP="004A080E"/>
    <w:p w:rsidR="00556898" w:rsidRPr="00A757DD" w:rsidRDefault="00556898" w:rsidP="008D3F64">
      <w:pPr>
        <w:pStyle w:val="Epgrafe"/>
      </w:pPr>
      <w:r w:rsidRPr="00A757DD">
        <w:t xml:space="preserve">A: </w:t>
      </w:r>
      <w:r w:rsidR="000C2D10" w:rsidRPr="00A757DD">
        <w:t xml:space="preserve">Potencia utilizada por el motor hidráulico </w:t>
      </w:r>
      <w:r w:rsidR="00BE46A8" w:rsidRPr="00A757DD">
        <w:t>(0.</w:t>
      </w:r>
      <w:r w:rsidR="00C6350B" w:rsidRPr="00A757DD">
        <w:t>416 kW</w:t>
      </w:r>
      <w:r w:rsidRPr="00A757DD">
        <w:t>)</w:t>
      </w:r>
      <w:r w:rsidR="00BE46A8" w:rsidRPr="00A757DD">
        <w:t xml:space="preserve">  </w:t>
      </w:r>
      <w:r w:rsidRPr="00A757DD">
        <w:tab/>
        <w:t xml:space="preserve">B: </w:t>
      </w:r>
      <w:r w:rsidR="005D2E6F" w:rsidRPr="00A757DD">
        <w:t>Energía</w:t>
      </w:r>
      <w:r w:rsidR="000C2D10" w:rsidRPr="00A757DD">
        <w:t xml:space="preserve"> desperdiciada por estrangular caudal </w:t>
      </w:r>
      <w:r w:rsidR="00EF04D5" w:rsidRPr="00A757DD">
        <w:t>(0.</w:t>
      </w:r>
      <w:r w:rsidR="00C6350B" w:rsidRPr="00A757DD">
        <w:t>08 kW</w:t>
      </w:r>
      <w:r w:rsidRPr="00A757DD">
        <w:t>)</w:t>
      </w:r>
    </w:p>
    <w:p w:rsidR="00556898" w:rsidRPr="00A757DD" w:rsidRDefault="00556898" w:rsidP="004A080E"/>
    <w:p w:rsidR="00FE6BCA" w:rsidRPr="00A757DD" w:rsidRDefault="000C2D10" w:rsidP="004A080E">
      <w:r w:rsidRPr="00A757DD">
        <w:t xml:space="preserve">Se puede </w:t>
      </w:r>
      <w:r w:rsidR="005D2E6F" w:rsidRPr="00A757DD">
        <w:t>observar</w:t>
      </w:r>
      <w:r w:rsidRPr="00A757DD">
        <w:t xml:space="preserve"> entonces que la </w:t>
      </w:r>
      <w:r w:rsidR="005D2E6F" w:rsidRPr="00A757DD">
        <w:t>energía</w:t>
      </w:r>
      <w:r w:rsidRPr="00A757DD">
        <w:t xml:space="preserve"> </w:t>
      </w:r>
      <w:r w:rsidR="005D2E6F" w:rsidRPr="00A757DD">
        <w:t>desperdiciada</w:t>
      </w:r>
      <w:r w:rsidRPr="00A757DD">
        <w:t xml:space="preserve"> es </w:t>
      </w:r>
      <w:r w:rsidR="005D2E6F" w:rsidRPr="00A757DD">
        <w:t>mínima</w:t>
      </w:r>
      <w:r w:rsidRPr="00A757DD">
        <w:t xml:space="preserve"> comparada con los otros sistemas</w:t>
      </w:r>
      <w:r w:rsidR="00FE6BCA" w:rsidRPr="00A757DD">
        <w:t>.</w:t>
      </w:r>
    </w:p>
    <w:p w:rsidR="00556898" w:rsidRPr="00A757DD" w:rsidRDefault="00556898" w:rsidP="004A080E"/>
    <w:p w:rsidR="00044E71" w:rsidRPr="00A757DD" w:rsidRDefault="000C2D10" w:rsidP="008760E1">
      <w:pPr>
        <w:pStyle w:val="Aufzhlung"/>
        <w:numPr>
          <w:ilvl w:val="0"/>
          <w:numId w:val="16"/>
        </w:numPr>
        <w:rPr>
          <w:lang w:val="es-AR"/>
        </w:rPr>
      </w:pPr>
      <w:r w:rsidRPr="00A757DD">
        <w:rPr>
          <w:lang w:val="es-AR"/>
        </w:rPr>
        <w:t xml:space="preserve">La fuerza de los resortes del compensador y el caudal del compensador son ajustables. El resorte del compensador ajusta la presión máxima de la bomba, por esta razón es un resorte grande. Por ejemplo, cuando un actuador llega al final de la carrera y alcanza la presión máxima, el compensador centra el plato de la bomba para reducir el caudal al </w:t>
      </w:r>
      <w:r w:rsidR="005D2E6F" w:rsidRPr="00A757DD">
        <w:rPr>
          <w:lang w:val="es-AR"/>
        </w:rPr>
        <w:t>mínimo</w:t>
      </w:r>
      <w:r w:rsidRPr="00A757DD">
        <w:rPr>
          <w:lang w:val="es-AR"/>
        </w:rPr>
        <w:t xml:space="preserve"> (solo el necesario por reposición de fugas).</w:t>
      </w:r>
    </w:p>
    <w:p w:rsidR="00044E71" w:rsidRPr="00A757DD" w:rsidRDefault="00044E71" w:rsidP="004A080E"/>
    <w:p w:rsidR="00FE6BCA" w:rsidRPr="00A757DD" w:rsidRDefault="000C2D10" w:rsidP="004A080E">
      <w:r w:rsidRPr="00A757DD">
        <w:t xml:space="preserve">Los sistemas con bombas de caudal variable, el sensado de carga ofrece un caudal estable </w:t>
      </w:r>
      <w:r w:rsidR="005D2E6F" w:rsidRPr="00A757DD">
        <w:t>independiente</w:t>
      </w:r>
      <w:r w:rsidRPr="00A757DD">
        <w:t xml:space="preserve"> de las revoluciones del motor que accione la bomba. Si las revoluciones del motor se reducen, el sensado de carga incrementa la inclinación del plato para incrementar el caudal y mantener el </w:t>
      </w:r>
      <w:r w:rsidRPr="00A757DD">
        <w:sym w:font="Symbol" w:char="F044"/>
      </w:r>
      <w:r w:rsidRPr="00A757DD">
        <w:t xml:space="preserve">p </w:t>
      </w:r>
      <w:r w:rsidR="005D2E6F" w:rsidRPr="00A757DD">
        <w:t>seteada</w:t>
      </w:r>
      <w:r w:rsidRPr="00A757DD">
        <w:t xml:space="preserve"> a </w:t>
      </w:r>
      <w:r w:rsidR="005D2E6F" w:rsidRPr="00A757DD">
        <w:t>través</w:t>
      </w:r>
      <w:r w:rsidRPr="00A757DD">
        <w:t xml:space="preserve"> del compensador, hasta que se alcanza la máxima cilindrada.  </w:t>
      </w:r>
    </w:p>
    <w:p w:rsidR="00296766" w:rsidRPr="00A757DD" w:rsidRDefault="00296766" w:rsidP="004A080E"/>
    <w:p w:rsidR="00296766" w:rsidRPr="00A757DD" w:rsidRDefault="00296766" w:rsidP="00296766"/>
    <w:p w:rsidR="00296766" w:rsidRPr="00A757DD" w:rsidRDefault="00B34731" w:rsidP="008760E1">
      <w:pPr>
        <w:pStyle w:val="Ttulo2"/>
        <w:pageBreakBefore/>
      </w:pPr>
      <w:bookmarkStart w:id="53" w:name="_Toc370981375"/>
      <w:r w:rsidRPr="00A757DD">
        <w:lastRenderedPageBreak/>
        <w:t>Sistemas de sensado de carga</w:t>
      </w:r>
      <w:bookmarkEnd w:id="53"/>
      <w:r w:rsidRPr="00A757DD">
        <w:t xml:space="preserve"> </w:t>
      </w:r>
    </w:p>
    <w:p w:rsidR="008760E1" w:rsidRPr="00A757DD" w:rsidRDefault="000C2D10" w:rsidP="0040005F">
      <w:r w:rsidRPr="00A757DD">
        <w:t xml:space="preserve">En sistemas como las aplicaciones </w:t>
      </w:r>
      <w:r w:rsidR="005D2E6F" w:rsidRPr="00A757DD">
        <w:t>móviles</w:t>
      </w:r>
      <w:r w:rsidRPr="00A757DD">
        <w:t xml:space="preserve">, donde las cargas son muy variables al igual que los tiempos de ciclos de las máquinas, los ajustes de la VLP y del compensador deben ser los </w:t>
      </w:r>
      <w:r w:rsidR="005D2E6F" w:rsidRPr="00A757DD">
        <w:t>más</w:t>
      </w:r>
      <w:r w:rsidRPr="00A757DD">
        <w:t xml:space="preserve"> altos posibles.</w:t>
      </w:r>
    </w:p>
    <w:p w:rsidR="0040005F" w:rsidRPr="00A757DD" w:rsidRDefault="0094681C" w:rsidP="0040005F">
      <w:r w:rsidRPr="00A757DD">
        <w:t xml:space="preserve">Por otra parte esto puede traer grandes pérdidas de </w:t>
      </w:r>
      <w:r w:rsidR="005D2E6F" w:rsidRPr="00A757DD">
        <w:t>energía</w:t>
      </w:r>
      <w:r w:rsidRPr="00A757DD">
        <w:t xml:space="preserve"> cuando las cargas </w:t>
      </w:r>
      <w:r w:rsidR="005D2E6F" w:rsidRPr="00A757DD">
        <w:t>están</w:t>
      </w:r>
      <w:r w:rsidRPr="00A757DD">
        <w:t xml:space="preserve"> por debajo, entonces ¿Cuál es la mejor solución para este tipo de problemas? Imagine un sistema en donde el ajuste de caudal se puede realizar sin llegar a altas presiones como la de la VLP, en donde la presión de la bomba sea solo la que requiere el sistema para mover la carga. Este es el caso del sensado de carga.</w:t>
      </w:r>
    </w:p>
    <w:p w:rsidR="004223BA" w:rsidRPr="00A757DD" w:rsidRDefault="004223BA" w:rsidP="0040005F"/>
    <w:p w:rsidR="0040005F" w:rsidRPr="00A757DD" w:rsidRDefault="00B34731" w:rsidP="00B34731">
      <w:pPr>
        <w:pStyle w:val="Ttulo3"/>
      </w:pPr>
      <w:bookmarkStart w:id="54" w:name="_Toc305672542"/>
      <w:bookmarkStart w:id="55" w:name="_Toc306196779"/>
      <w:bookmarkStart w:id="56" w:name="_Toc308183634"/>
      <w:r w:rsidRPr="00A757DD">
        <w:t>Sensado de carga con centro abierto</w:t>
      </w:r>
      <w:bookmarkEnd w:id="54"/>
      <w:bookmarkEnd w:id="55"/>
      <w:bookmarkEnd w:id="56"/>
    </w:p>
    <w:p w:rsidR="00AC3557" w:rsidRPr="00A757DD" w:rsidRDefault="00EB2C91" w:rsidP="00296766">
      <w:r w:rsidRPr="00A757DD">
        <w:t xml:space="preserve">El </w:t>
      </w:r>
      <w:r w:rsidR="005D2E6F" w:rsidRPr="00A757DD">
        <w:t>término</w:t>
      </w:r>
      <w:r w:rsidRPr="00A757DD">
        <w:t xml:space="preserve"> </w:t>
      </w:r>
      <w:r w:rsidRPr="00A757DD">
        <w:rPr>
          <w:b/>
        </w:rPr>
        <w:t xml:space="preserve">“centro abierto” </w:t>
      </w:r>
      <w:r w:rsidRPr="00A757DD">
        <w:t xml:space="preserve">o </w:t>
      </w:r>
      <w:r w:rsidRPr="00A757DD">
        <w:rPr>
          <w:b/>
        </w:rPr>
        <w:t>“centro cerrado”</w:t>
      </w:r>
      <w:r w:rsidRPr="00A757DD">
        <w:t xml:space="preserve"> es definido por la posición central de la válvula direccional del sistema. El centro abierto se utiliza en aplicaciones con bomba de caudal fijo. La presión del compensador abre la válvula de venteo, enviando </w:t>
      </w:r>
      <w:r w:rsidR="005D2E6F" w:rsidRPr="00A757DD">
        <w:t>así</w:t>
      </w:r>
      <w:r w:rsidRPr="00A757DD">
        <w:t xml:space="preserve"> el caudal de la bomba directo hacia el tanque. Al generar un movimiento la válvula de venteo sensa la presión y junta con la presión del resorte se cierra, limitando de esta manera al llegar a la presión máxima a </w:t>
      </w:r>
      <w:r w:rsidR="005D2E6F" w:rsidRPr="00A757DD">
        <w:t>través</w:t>
      </w:r>
      <w:r w:rsidRPr="00A757DD">
        <w:t xml:space="preserve"> de la VLP. Este sistema ahorra </w:t>
      </w:r>
      <w:r w:rsidR="005D2E6F" w:rsidRPr="00A757DD">
        <w:t>más</w:t>
      </w:r>
      <w:r w:rsidRPr="00A757DD">
        <w:t xml:space="preserve"> </w:t>
      </w:r>
      <w:r w:rsidR="005D2E6F" w:rsidRPr="00A757DD">
        <w:t>energía</w:t>
      </w:r>
      <w:r w:rsidRPr="00A757DD">
        <w:t xml:space="preserve"> que un sistema convencional con VLP y sin válvula de venteo.</w:t>
      </w:r>
      <w:r w:rsidR="00AC3557" w:rsidRPr="00A757DD">
        <w:t xml:space="preserve"> </w:t>
      </w:r>
    </w:p>
    <w:p w:rsidR="00AC3557" w:rsidRPr="00A757DD" w:rsidRDefault="00AC3557" w:rsidP="00296766"/>
    <w:p w:rsidR="00450316" w:rsidRPr="00A757DD" w:rsidRDefault="007B1E33" w:rsidP="00450316">
      <w:pPr>
        <w:pStyle w:val="BildFormel"/>
      </w:pPr>
      <w:r w:rsidRPr="00A757DD">
        <w:rPr>
          <w:noProof/>
          <w:lang w:eastAsia="es-AR"/>
        </w:rPr>
        <w:drawing>
          <wp:inline distT="0" distB="0" distL="0" distR="0">
            <wp:extent cx="2881630" cy="3009265"/>
            <wp:effectExtent l="19050" t="0" r="0" b="0"/>
            <wp:docPr id="60" name="Imagen 60" descr="Open center load sens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Open center load sensing1"/>
                    <pic:cNvPicPr>
                      <a:picLocks noChangeAspect="1" noChangeArrowheads="1"/>
                    </pic:cNvPicPr>
                  </pic:nvPicPr>
                  <pic:blipFill>
                    <a:blip r:embed="rId63" cstate="print"/>
                    <a:srcRect/>
                    <a:stretch>
                      <a:fillRect/>
                    </a:stretch>
                  </pic:blipFill>
                  <pic:spPr bwMode="auto">
                    <a:xfrm>
                      <a:off x="0" y="0"/>
                      <a:ext cx="2881630" cy="3009265"/>
                    </a:xfrm>
                    <a:prstGeom prst="rect">
                      <a:avLst/>
                    </a:prstGeom>
                    <a:noFill/>
                    <a:ln w="9525">
                      <a:noFill/>
                      <a:miter lim="800000"/>
                      <a:headEnd/>
                      <a:tailEnd/>
                    </a:ln>
                  </pic:spPr>
                </pic:pic>
              </a:graphicData>
            </a:graphic>
          </wp:inline>
        </w:drawing>
      </w:r>
    </w:p>
    <w:p w:rsidR="008760E1" w:rsidRPr="00A757DD" w:rsidRDefault="008760E1" w:rsidP="00AC3557"/>
    <w:p w:rsidR="00AC3557" w:rsidRPr="00A757DD" w:rsidRDefault="00EB2C91" w:rsidP="00AC3557">
      <w:r w:rsidRPr="00A757DD">
        <w:t xml:space="preserve">Con el fin de ahorrar </w:t>
      </w:r>
      <w:r w:rsidR="005D2E6F" w:rsidRPr="00A757DD">
        <w:t>energía</w:t>
      </w:r>
      <w:r w:rsidRPr="00A757DD">
        <w:t xml:space="preserve"> el centro de la válvula debe ser a abierto a tanque de manera que el caudal de la bomba circule libre a tanque, y libera de presión al sistema.</w:t>
      </w:r>
    </w:p>
    <w:p w:rsidR="00AC3557" w:rsidRPr="00A757DD" w:rsidRDefault="00AC3557" w:rsidP="00296766"/>
    <w:p w:rsidR="00AC3557" w:rsidRPr="00A757DD" w:rsidRDefault="007B1E33" w:rsidP="00AC3557">
      <w:pPr>
        <w:pStyle w:val="BildFormel"/>
      </w:pPr>
      <w:r w:rsidRPr="00A757DD">
        <w:rPr>
          <w:noProof/>
          <w:lang w:eastAsia="es-AR"/>
        </w:rPr>
        <w:lastRenderedPageBreak/>
        <w:drawing>
          <wp:inline distT="0" distB="0" distL="0" distR="0">
            <wp:extent cx="2881630" cy="2987675"/>
            <wp:effectExtent l="19050" t="0" r="0" b="0"/>
            <wp:docPr id="61" name="Imagen 61" descr="Open center load sen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Open center load sensing"/>
                    <pic:cNvPicPr>
                      <a:picLocks noChangeAspect="1" noChangeArrowheads="1"/>
                    </pic:cNvPicPr>
                  </pic:nvPicPr>
                  <pic:blipFill>
                    <a:blip r:embed="rId64" cstate="print"/>
                    <a:srcRect/>
                    <a:stretch>
                      <a:fillRect/>
                    </a:stretch>
                  </pic:blipFill>
                  <pic:spPr bwMode="auto">
                    <a:xfrm>
                      <a:off x="0" y="0"/>
                      <a:ext cx="2881630" cy="2987675"/>
                    </a:xfrm>
                    <a:prstGeom prst="rect">
                      <a:avLst/>
                    </a:prstGeom>
                    <a:noFill/>
                    <a:ln w="9525">
                      <a:noFill/>
                      <a:miter lim="800000"/>
                      <a:headEnd/>
                      <a:tailEnd/>
                    </a:ln>
                  </pic:spPr>
                </pic:pic>
              </a:graphicData>
            </a:graphic>
          </wp:inline>
        </w:drawing>
      </w:r>
    </w:p>
    <w:p w:rsidR="00AC3557" w:rsidRPr="00A757DD" w:rsidRDefault="00AC3557" w:rsidP="00AC3557"/>
    <w:p w:rsidR="00AC3557" w:rsidRPr="00A757DD" w:rsidRDefault="00AC3557" w:rsidP="00AC3557"/>
    <w:p w:rsidR="00296766" w:rsidRPr="00A757DD" w:rsidRDefault="00C8241B" w:rsidP="00296766">
      <w:pPr>
        <w:pStyle w:val="Ttulo3"/>
      </w:pPr>
      <w:bookmarkStart w:id="57" w:name="_Toc305672543"/>
      <w:bookmarkStart w:id="58" w:name="_Toc306196780"/>
      <w:bookmarkStart w:id="59" w:name="_Toc308183635"/>
      <w:r w:rsidRPr="00A757DD">
        <w:t>Sensado de carga con centro cerrado</w:t>
      </w:r>
      <w:bookmarkEnd w:id="57"/>
      <w:bookmarkEnd w:id="58"/>
      <w:bookmarkEnd w:id="59"/>
    </w:p>
    <w:p w:rsidR="00296766" w:rsidRPr="00A757DD" w:rsidRDefault="0048337E" w:rsidP="00296766">
      <w:r w:rsidRPr="00A757DD">
        <w:t xml:space="preserve">En los sistemas de detección con centro cerrado, la bomba es de caudal variable con un compensador de presión y una válvula direccional de centro cerrado. En la posición central, P se encuentra cerrado y el sensado de carga </w:t>
      </w:r>
      <w:r w:rsidR="005D2E6F" w:rsidRPr="00A757DD">
        <w:t>está</w:t>
      </w:r>
      <w:r w:rsidRPr="00A757DD">
        <w:t xml:space="preserve"> conectado al tanque.</w:t>
      </w:r>
    </w:p>
    <w:p w:rsidR="001F5C25" w:rsidRPr="00A757DD" w:rsidRDefault="001F5C25" w:rsidP="00296766"/>
    <w:p w:rsidR="001F5C25" w:rsidRPr="00A757DD" w:rsidRDefault="0048337E" w:rsidP="00296766">
      <w:r w:rsidRPr="00A757DD">
        <w:t xml:space="preserve">A continuación se muestra una ilustración de una bomba de caudal variable con sensado de carga. </w:t>
      </w:r>
    </w:p>
    <w:p w:rsidR="00044E71" w:rsidRPr="00A757DD" w:rsidRDefault="007B1E33" w:rsidP="008760E1">
      <w:pPr>
        <w:pStyle w:val="BildFormel"/>
        <w:pageBreakBefore/>
      </w:pPr>
      <w:r w:rsidRPr="00A757DD">
        <w:rPr>
          <w:noProof/>
          <w:lang w:eastAsia="es-AR"/>
        </w:rPr>
        <w:lastRenderedPageBreak/>
        <w:drawing>
          <wp:inline distT="0" distB="0" distL="0" distR="0">
            <wp:extent cx="4678045" cy="4284980"/>
            <wp:effectExtent l="19050" t="0" r="8255" b="0"/>
            <wp:docPr id="62" name="Imagen 62" descr="new-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ew-55"/>
                    <pic:cNvPicPr>
                      <a:picLocks noChangeAspect="1" noChangeArrowheads="1"/>
                    </pic:cNvPicPr>
                  </pic:nvPicPr>
                  <pic:blipFill>
                    <a:blip r:embed="rId65" cstate="print"/>
                    <a:srcRect/>
                    <a:stretch>
                      <a:fillRect/>
                    </a:stretch>
                  </pic:blipFill>
                  <pic:spPr bwMode="auto">
                    <a:xfrm>
                      <a:off x="0" y="0"/>
                      <a:ext cx="4678045" cy="4284980"/>
                    </a:xfrm>
                    <a:prstGeom prst="rect">
                      <a:avLst/>
                    </a:prstGeom>
                    <a:noFill/>
                    <a:ln w="9525">
                      <a:noFill/>
                      <a:miter lim="800000"/>
                      <a:headEnd/>
                      <a:tailEnd/>
                    </a:ln>
                  </pic:spPr>
                </pic:pic>
              </a:graphicData>
            </a:graphic>
          </wp:inline>
        </w:drawing>
      </w:r>
    </w:p>
    <w:p w:rsidR="003B0419" w:rsidRPr="00A757DD" w:rsidRDefault="003B0419" w:rsidP="008D3F64">
      <w:pPr>
        <w:pStyle w:val="Epgrafe"/>
      </w:pPr>
      <w:r w:rsidRPr="00A757DD">
        <w:t xml:space="preserve">1: </w:t>
      </w:r>
      <w:r w:rsidR="006B66CF" w:rsidRPr="00A757DD">
        <w:t>pilotaje sensando de carga</w:t>
      </w:r>
      <w:r w:rsidRPr="00A757DD">
        <w:tab/>
      </w:r>
      <w:r w:rsidRPr="00A757DD">
        <w:tab/>
        <w:t>2</w:t>
      </w:r>
      <w:r w:rsidR="006B66CF" w:rsidRPr="00A757DD">
        <w:t>: Embolo del compensador de caudal</w:t>
      </w:r>
      <w:r w:rsidRPr="00A757DD">
        <w:tab/>
        <w:t xml:space="preserve">3: </w:t>
      </w:r>
      <w:r w:rsidR="006B66CF" w:rsidRPr="00A757DD">
        <w:t>Embolo del compensador de presión</w:t>
      </w:r>
      <w:r w:rsidRPr="00A757DD">
        <w:t xml:space="preserve"> </w:t>
      </w:r>
      <w:r w:rsidRPr="00A757DD">
        <w:br/>
        <w:t xml:space="preserve">4: </w:t>
      </w:r>
      <w:r w:rsidR="006B66CF" w:rsidRPr="00A757DD">
        <w:t>Compensador de bomba</w:t>
      </w:r>
      <w:r w:rsidRPr="00A757DD">
        <w:tab/>
      </w:r>
      <w:r w:rsidR="006B66CF" w:rsidRPr="00A757DD">
        <w:tab/>
      </w:r>
      <w:r w:rsidRPr="00A757DD">
        <w:t xml:space="preserve">5: </w:t>
      </w:r>
      <w:r w:rsidR="006B66CF" w:rsidRPr="00A757DD">
        <w:t>Pilotaje línea de presión</w:t>
      </w:r>
      <w:r w:rsidRPr="00A757DD">
        <w:tab/>
      </w:r>
      <w:r w:rsidRPr="00A757DD">
        <w:tab/>
        <w:t xml:space="preserve">6: </w:t>
      </w:r>
      <w:r w:rsidR="005D2E6F" w:rsidRPr="00A757DD">
        <w:t>Línea</w:t>
      </w:r>
      <w:r w:rsidR="006B66CF" w:rsidRPr="00A757DD">
        <w:t xml:space="preserve"> de presión</w:t>
      </w:r>
      <w:r w:rsidRPr="00A757DD">
        <w:tab/>
      </w:r>
      <w:r w:rsidRPr="00A757DD">
        <w:br/>
        <w:t xml:space="preserve">7: </w:t>
      </w:r>
      <w:r w:rsidR="005D2E6F" w:rsidRPr="00A757DD">
        <w:t>Línea</w:t>
      </w:r>
      <w:r w:rsidR="006B66CF" w:rsidRPr="00A757DD">
        <w:t xml:space="preserve"> de succión</w:t>
      </w:r>
      <w:r w:rsidRPr="00A757DD">
        <w:tab/>
      </w:r>
      <w:r w:rsidR="006B66CF" w:rsidRPr="00A757DD">
        <w:tab/>
      </w:r>
      <w:r w:rsidRPr="00A757DD">
        <w:tab/>
        <w:t xml:space="preserve">8: </w:t>
      </w:r>
      <w:r w:rsidR="006B66CF" w:rsidRPr="00A757DD">
        <w:t>Conexión a tanque</w:t>
      </w:r>
    </w:p>
    <w:p w:rsidR="0005527A" w:rsidRPr="00A757DD" w:rsidRDefault="0005527A" w:rsidP="0005527A"/>
    <w:p w:rsidR="0005527A" w:rsidRPr="00A757DD" w:rsidRDefault="007B1E33" w:rsidP="0005527A">
      <w:pPr>
        <w:pStyle w:val="BildFormel"/>
      </w:pPr>
      <w:r w:rsidRPr="00A757DD">
        <w:rPr>
          <w:noProof/>
          <w:lang w:eastAsia="es-AR"/>
        </w:rPr>
        <w:drawing>
          <wp:inline distT="0" distB="0" distL="0" distR="0">
            <wp:extent cx="3604260" cy="3423920"/>
            <wp:effectExtent l="19050" t="0" r="0" b="0"/>
            <wp:docPr id="63" name="Imagen 63" descr="new-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new-151"/>
                    <pic:cNvPicPr>
                      <a:picLocks noChangeAspect="1" noChangeArrowheads="1"/>
                    </pic:cNvPicPr>
                  </pic:nvPicPr>
                  <pic:blipFill>
                    <a:blip r:embed="rId66" cstate="print"/>
                    <a:srcRect/>
                    <a:stretch>
                      <a:fillRect/>
                    </a:stretch>
                  </pic:blipFill>
                  <pic:spPr bwMode="auto">
                    <a:xfrm>
                      <a:off x="0" y="0"/>
                      <a:ext cx="3604260" cy="3423920"/>
                    </a:xfrm>
                    <a:prstGeom prst="rect">
                      <a:avLst/>
                    </a:prstGeom>
                    <a:noFill/>
                    <a:ln w="9525">
                      <a:noFill/>
                      <a:miter lim="800000"/>
                      <a:headEnd/>
                      <a:tailEnd/>
                    </a:ln>
                  </pic:spPr>
                </pic:pic>
              </a:graphicData>
            </a:graphic>
          </wp:inline>
        </w:drawing>
      </w:r>
    </w:p>
    <w:p w:rsidR="00A5075A" w:rsidRPr="00A757DD" w:rsidRDefault="00A5075A" w:rsidP="004A080E"/>
    <w:p w:rsidR="00744A39" w:rsidRPr="00A757DD" w:rsidRDefault="00327893" w:rsidP="008760E1">
      <w:pPr>
        <w:pStyle w:val="Standardfett"/>
        <w:pageBreakBefore/>
      </w:pPr>
      <w:bookmarkStart w:id="60" w:name="_Toc277937802"/>
      <w:r w:rsidRPr="00A757DD">
        <w:lastRenderedPageBreak/>
        <w:t>Válvula direccional de control en posición media</w:t>
      </w:r>
      <w:bookmarkEnd w:id="60"/>
    </w:p>
    <w:p w:rsidR="00744A39" w:rsidRPr="00A757DD" w:rsidRDefault="00FA2406" w:rsidP="004A080E">
      <w:r w:rsidRPr="00A757DD">
        <w:t xml:space="preserve">Este tipo de control mediante sensado de cargas se utiliza solo con válvulas direccionales de centro cerrado. Cuando la bomba no </w:t>
      </w:r>
      <w:r w:rsidR="005D2E6F" w:rsidRPr="00A757DD">
        <w:t>está</w:t>
      </w:r>
      <w:r w:rsidRPr="00A757DD">
        <w:t xml:space="preserve"> girando, no hay presión actuando </w:t>
      </w:r>
      <w:r w:rsidR="00FB268D" w:rsidRPr="00A757DD">
        <w:t>sobre el pistón de control de la bomba</w:t>
      </w:r>
      <w:r w:rsidR="00A17B0C" w:rsidRPr="00A757DD">
        <w:t xml:space="preserve">, lo cual significa que la inclinación del plato es la máxima ya que solo </w:t>
      </w:r>
      <w:r w:rsidR="005D2E6F" w:rsidRPr="00A757DD">
        <w:t>actúa</w:t>
      </w:r>
      <w:r w:rsidR="00A17B0C" w:rsidRPr="00A757DD">
        <w:t xml:space="preserve"> la fuerza del resorte del pistón de dislocamiento. Cuando la bomba enciende, la presión en la salida comienza a </w:t>
      </w:r>
      <w:r w:rsidR="005D2E6F" w:rsidRPr="00A757DD">
        <w:t>incrementarse</w:t>
      </w:r>
      <w:r w:rsidR="00A17B0C" w:rsidRPr="00A757DD">
        <w:t xml:space="preserve">. (Con la válvula direccional en posición central.) Pero como la línea de pilotaje del compensador de caudal se encuentra comunicada a tanque cuando la posición de la válvula direccional es central, el embolo comienza a moverse hacia la derecha por la presión de línea (transmitida por conducto interno) abriendo el puerto de comunicación entre presión y el cilindro de dislocamiento del plato de la bomba, reduciendo </w:t>
      </w:r>
      <w:r w:rsidR="005D2E6F" w:rsidRPr="00A757DD">
        <w:t>así</w:t>
      </w:r>
      <w:r w:rsidR="00A17B0C" w:rsidRPr="00A757DD">
        <w:t xml:space="preserve"> la cilindrada al </w:t>
      </w:r>
      <w:r w:rsidR="005D2E6F" w:rsidRPr="00A757DD">
        <w:t>mínimo</w:t>
      </w:r>
      <w:r w:rsidR="00A17B0C" w:rsidRPr="00A757DD">
        <w:t xml:space="preserve">. El compensador de caudal mantiene este estado de equilibrio para tener un </w:t>
      </w:r>
      <w:r w:rsidR="00A17B0C" w:rsidRPr="00A757DD">
        <w:sym w:font="Symbol" w:char="F044"/>
      </w:r>
      <w:r w:rsidR="00A17B0C" w:rsidRPr="00A757DD">
        <w:t xml:space="preserve">p constante a </w:t>
      </w:r>
      <w:r w:rsidR="005D2E6F" w:rsidRPr="00A757DD">
        <w:t>través</w:t>
      </w:r>
      <w:r w:rsidR="00A17B0C" w:rsidRPr="00A757DD">
        <w:t xml:space="preserve"> de la válvula direccional.</w:t>
      </w:r>
    </w:p>
    <w:p w:rsidR="00582EFE" w:rsidRPr="00A757DD" w:rsidRDefault="007B1E33" w:rsidP="004A080E">
      <w:pPr>
        <w:pStyle w:val="BildFormel"/>
      </w:pPr>
      <w:r w:rsidRPr="00A757DD">
        <w:rPr>
          <w:noProof/>
          <w:lang w:eastAsia="es-AR"/>
        </w:rPr>
        <w:drawing>
          <wp:inline distT="0" distB="0" distL="0" distR="0">
            <wp:extent cx="4114800" cy="3519170"/>
            <wp:effectExtent l="19050" t="0" r="0" b="0"/>
            <wp:docPr id="64" name="Imagen 64" descr="new-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ew-56"/>
                    <pic:cNvPicPr>
                      <a:picLocks noChangeAspect="1" noChangeArrowheads="1"/>
                    </pic:cNvPicPr>
                  </pic:nvPicPr>
                  <pic:blipFill>
                    <a:blip r:embed="rId67" cstate="print"/>
                    <a:srcRect/>
                    <a:stretch>
                      <a:fillRect/>
                    </a:stretch>
                  </pic:blipFill>
                  <pic:spPr bwMode="auto">
                    <a:xfrm>
                      <a:off x="0" y="0"/>
                      <a:ext cx="4114800" cy="3519170"/>
                    </a:xfrm>
                    <a:prstGeom prst="rect">
                      <a:avLst/>
                    </a:prstGeom>
                    <a:noFill/>
                    <a:ln w="9525">
                      <a:noFill/>
                      <a:miter lim="800000"/>
                      <a:headEnd/>
                      <a:tailEnd/>
                    </a:ln>
                  </pic:spPr>
                </pic:pic>
              </a:graphicData>
            </a:graphic>
          </wp:inline>
        </w:drawing>
      </w:r>
    </w:p>
    <w:p w:rsidR="00582EFE" w:rsidRPr="00A757DD" w:rsidRDefault="00582EFE" w:rsidP="004A080E"/>
    <w:p w:rsidR="00A17B0C" w:rsidRPr="00A757DD" w:rsidRDefault="00A17B0C" w:rsidP="004A080E">
      <w:r w:rsidRPr="00A757DD">
        <w:t>En el diagrama anterior, p</w:t>
      </w:r>
      <w:r w:rsidRPr="00A757DD">
        <w:rPr>
          <w:vertAlign w:val="subscript"/>
        </w:rPr>
        <w:t xml:space="preserve">1 </w:t>
      </w:r>
      <w:r w:rsidRPr="00A757DD">
        <w:t>y p</w:t>
      </w:r>
      <w:r w:rsidRPr="00A757DD">
        <w:rPr>
          <w:vertAlign w:val="subscript"/>
        </w:rPr>
        <w:t>2</w:t>
      </w:r>
      <w:r w:rsidRPr="00A757DD">
        <w:t xml:space="preserve">están ajustados ambos a 11 bar (1,1 Mpa) el compensador de caudal mantiene la caída presión de presión tan alta como el </w:t>
      </w:r>
      <w:r w:rsidR="008747EE" w:rsidRPr="00A757DD">
        <w:t>ajuste</w:t>
      </w:r>
      <w:r w:rsidRPr="00A757DD">
        <w:t xml:space="preserve"> del resorte.</w:t>
      </w:r>
    </w:p>
    <w:p w:rsidR="00582EFE" w:rsidRPr="00A757DD" w:rsidRDefault="00582EFE" w:rsidP="004A080E"/>
    <w:p w:rsidR="00582EFE" w:rsidRPr="00A757DD" w:rsidRDefault="00327893" w:rsidP="008760E1">
      <w:pPr>
        <w:pStyle w:val="Standardfett"/>
        <w:pageBreakBefore/>
      </w:pPr>
      <w:bookmarkStart w:id="61" w:name="_Toc277937803"/>
      <w:r w:rsidRPr="00A757DD">
        <w:lastRenderedPageBreak/>
        <w:t>Válvula direccional de control completamente abierta</w:t>
      </w:r>
      <w:bookmarkEnd w:id="61"/>
    </w:p>
    <w:p w:rsidR="00582EFE" w:rsidRPr="00A757DD" w:rsidRDefault="00A17B0C" w:rsidP="004A080E">
      <w:r w:rsidRPr="00A757DD">
        <w:t>Si la válvula de control direccional se acciona completamente (sin estrangulación del aceite), la línea de presión y el piloto de sensado de carga tienen la misma presión que es el valor de la carga. La señal de carga para el compensador de caudal mas la fuerza de resorte hacen que el embolo de caudal se mueva a la posición más a la derecha y la línea de control del pistón a continuación se conecta al tanque, dándole el mayor ángulo al plato para mantener el máximo caudal.</w:t>
      </w:r>
    </w:p>
    <w:p w:rsidR="00A17B0C" w:rsidRPr="00A757DD" w:rsidRDefault="00A17B0C" w:rsidP="004A080E"/>
    <w:p w:rsidR="00582EFE" w:rsidRPr="00A757DD" w:rsidRDefault="007B1E33" w:rsidP="004A080E">
      <w:pPr>
        <w:pStyle w:val="BildFormel"/>
      </w:pPr>
      <w:r w:rsidRPr="00A757DD">
        <w:rPr>
          <w:noProof/>
          <w:lang w:eastAsia="es-AR"/>
        </w:rPr>
        <w:drawing>
          <wp:inline distT="0" distB="0" distL="0" distR="0">
            <wp:extent cx="4316730" cy="3966210"/>
            <wp:effectExtent l="19050" t="0" r="7620" b="0"/>
            <wp:docPr id="65" name="Imagen 65" descr="new-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new-57"/>
                    <pic:cNvPicPr>
                      <a:picLocks noChangeAspect="1" noChangeArrowheads="1"/>
                    </pic:cNvPicPr>
                  </pic:nvPicPr>
                  <pic:blipFill>
                    <a:blip r:embed="rId68" cstate="print"/>
                    <a:srcRect/>
                    <a:stretch>
                      <a:fillRect/>
                    </a:stretch>
                  </pic:blipFill>
                  <pic:spPr bwMode="auto">
                    <a:xfrm>
                      <a:off x="0" y="0"/>
                      <a:ext cx="4316730" cy="3966210"/>
                    </a:xfrm>
                    <a:prstGeom prst="rect">
                      <a:avLst/>
                    </a:prstGeom>
                    <a:noFill/>
                    <a:ln w="9525">
                      <a:noFill/>
                      <a:miter lim="800000"/>
                      <a:headEnd/>
                      <a:tailEnd/>
                    </a:ln>
                  </pic:spPr>
                </pic:pic>
              </a:graphicData>
            </a:graphic>
          </wp:inline>
        </w:drawing>
      </w:r>
    </w:p>
    <w:p w:rsidR="00582EFE" w:rsidRPr="00A757DD" w:rsidRDefault="00582EFE" w:rsidP="004A080E"/>
    <w:p w:rsidR="002E6A77" w:rsidRPr="00A757DD" w:rsidRDefault="00903866" w:rsidP="004A080E">
      <w:r w:rsidRPr="00A757DD">
        <w:t>En el diagrama anterior, p</w:t>
      </w:r>
      <w:r w:rsidRPr="00A757DD">
        <w:rPr>
          <w:vertAlign w:val="subscript"/>
        </w:rPr>
        <w:t>1</w:t>
      </w:r>
      <w:r w:rsidRPr="00A757DD">
        <w:t xml:space="preserve"> y p</w:t>
      </w:r>
      <w:r w:rsidRPr="00A757DD">
        <w:rPr>
          <w:vertAlign w:val="subscript"/>
        </w:rPr>
        <w:t>2</w:t>
      </w:r>
      <w:r w:rsidR="00F3312F" w:rsidRPr="00A757DD">
        <w:t xml:space="preserve"> son</w:t>
      </w:r>
      <w:r w:rsidRPr="00A757DD">
        <w:t xml:space="preserve"> 50 bar (5 MPa) y la presión del pistón de control está conectado al tanque a través del compensador de flujo.</w:t>
      </w:r>
    </w:p>
    <w:p w:rsidR="002E6A77" w:rsidRPr="00A757DD" w:rsidRDefault="00327893" w:rsidP="008760E1">
      <w:pPr>
        <w:pStyle w:val="Standardfett"/>
        <w:pageBreakBefore/>
      </w:pPr>
      <w:bookmarkStart w:id="62" w:name="_Toc277937804"/>
      <w:r w:rsidRPr="00A757DD">
        <w:lastRenderedPageBreak/>
        <w:t>Válvula direccional de control estrangulando</w:t>
      </w:r>
      <w:bookmarkEnd w:id="62"/>
    </w:p>
    <w:p w:rsidR="00F3312F" w:rsidRPr="00A757DD" w:rsidRDefault="00F3312F" w:rsidP="004A080E">
      <w:r w:rsidRPr="00A757DD">
        <w:t>Si el actuador se mueve a una velocidad lenta, el embolo de la válvula direccional se mueve a valor de estrangulación apropiado para el operador. La estrangulación hace que el valor p</w:t>
      </w:r>
      <w:r w:rsidRPr="00A757DD">
        <w:rPr>
          <w:vertAlign w:val="subscript"/>
        </w:rPr>
        <w:t>1</w:t>
      </w:r>
      <w:r w:rsidRPr="00A757DD">
        <w:t xml:space="preserve"> aumente. El aumento de presión hace que el embolo del compensador se mueva a la izquierda cuando el valor de presión es mayor a la presión seteada por el resorte. Cuando el embolo es mueve a la izquierda, el pistón de dislocamiento recibe presión desde p</w:t>
      </w:r>
      <w:r w:rsidRPr="00A757DD">
        <w:rPr>
          <w:vertAlign w:val="subscript"/>
        </w:rPr>
        <w:t>1</w:t>
      </w:r>
      <w:r w:rsidRPr="00A757DD">
        <w:t xml:space="preserve"> y comienza a centrar el plato, de esta manera se reduce el caudal. El compensador de caudal mantiene un </w:t>
      </w:r>
      <w:r w:rsidRPr="00A757DD">
        <w:sym w:font="Symbol" w:char="F044"/>
      </w:r>
      <w:r w:rsidRPr="00A757DD">
        <w:t>p constante y el valor p</w:t>
      </w:r>
      <w:r w:rsidRPr="00A757DD">
        <w:rPr>
          <w:vertAlign w:val="subscript"/>
        </w:rPr>
        <w:t>1</w:t>
      </w:r>
      <w:r w:rsidRPr="00A757DD">
        <w:t xml:space="preserve"> es más grande que el valor de carga (la diferencia del ajuste del resorte).</w:t>
      </w:r>
    </w:p>
    <w:p w:rsidR="002E6A77" w:rsidRPr="00A757DD" w:rsidRDefault="007B1E33" w:rsidP="004A080E">
      <w:pPr>
        <w:pStyle w:val="BildFormel"/>
      </w:pPr>
      <w:r w:rsidRPr="00A757DD">
        <w:rPr>
          <w:noProof/>
          <w:lang w:eastAsia="es-AR"/>
        </w:rPr>
        <w:drawing>
          <wp:inline distT="0" distB="0" distL="0" distR="0">
            <wp:extent cx="4316730" cy="3944620"/>
            <wp:effectExtent l="19050" t="0" r="7620" b="0"/>
            <wp:docPr id="66" name="Imagen 66" descr="new-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w-58"/>
                    <pic:cNvPicPr>
                      <a:picLocks noChangeAspect="1" noChangeArrowheads="1"/>
                    </pic:cNvPicPr>
                  </pic:nvPicPr>
                  <pic:blipFill>
                    <a:blip r:embed="rId69" cstate="print"/>
                    <a:srcRect/>
                    <a:stretch>
                      <a:fillRect/>
                    </a:stretch>
                  </pic:blipFill>
                  <pic:spPr bwMode="auto">
                    <a:xfrm>
                      <a:off x="0" y="0"/>
                      <a:ext cx="4316730" cy="3944620"/>
                    </a:xfrm>
                    <a:prstGeom prst="rect">
                      <a:avLst/>
                    </a:prstGeom>
                    <a:noFill/>
                    <a:ln w="9525">
                      <a:noFill/>
                      <a:miter lim="800000"/>
                      <a:headEnd/>
                      <a:tailEnd/>
                    </a:ln>
                  </pic:spPr>
                </pic:pic>
              </a:graphicData>
            </a:graphic>
          </wp:inline>
        </w:drawing>
      </w:r>
    </w:p>
    <w:p w:rsidR="002E6A77" w:rsidRPr="00A757DD" w:rsidRDefault="002E6A77" w:rsidP="004A080E"/>
    <w:p w:rsidR="00F3312F" w:rsidRPr="00A757DD" w:rsidRDefault="00F3312F" w:rsidP="00F3312F">
      <w:r w:rsidRPr="00A757DD">
        <w:t>En la ilustración de arriba, p</w:t>
      </w:r>
      <w:r w:rsidRPr="00A757DD">
        <w:rPr>
          <w:vertAlign w:val="subscript"/>
        </w:rPr>
        <w:t>2</w:t>
      </w:r>
      <w:r w:rsidRPr="00A757DD">
        <w:t xml:space="preserve"> tiene un valor de 50 bar (5 MPa) y el compensador de caudal mantiene p</w:t>
      </w:r>
      <w:r w:rsidRPr="00A757DD">
        <w:rPr>
          <w:vertAlign w:val="subscript"/>
        </w:rPr>
        <w:t>1</w:t>
      </w:r>
      <w:r w:rsidRPr="00A757DD">
        <w:t xml:space="preserve"> a 61 bar (6,1 MPa) con el caudal necesario determinado por el valor de regulación de la válvula direccional proporcional.</w:t>
      </w:r>
    </w:p>
    <w:p w:rsidR="002E6A77" w:rsidRPr="00A757DD" w:rsidRDefault="00327893" w:rsidP="008760E1">
      <w:pPr>
        <w:pStyle w:val="Standardfett"/>
        <w:pageBreakBefore/>
      </w:pPr>
      <w:r w:rsidRPr="00A757DD">
        <w:lastRenderedPageBreak/>
        <w:t>Cilindro en posición final</w:t>
      </w:r>
    </w:p>
    <w:p w:rsidR="002E6A77" w:rsidRPr="00A757DD" w:rsidRDefault="00F3312F" w:rsidP="004A080E">
      <w:r w:rsidRPr="00A757DD">
        <w:t xml:space="preserve">Cuando el actuador llega a la posición final con la válvula direccional aún actuad, la presión se incrementa hasta el valor máximo </w:t>
      </w:r>
      <w:r w:rsidR="005D2E6F" w:rsidRPr="00A757DD">
        <w:t>seteada</w:t>
      </w:r>
      <w:r w:rsidRPr="00A757DD">
        <w:t xml:space="preserve"> por el compensador de presión. En esta posición se requiere que la bomba sea rápidamente centrada, o sea que se </w:t>
      </w:r>
      <w:r w:rsidR="005D2E6F" w:rsidRPr="00A757DD">
        <w:t>reduzca</w:t>
      </w:r>
      <w:r w:rsidRPr="00A757DD">
        <w:t xml:space="preserve"> rápidamente el caudal.</w:t>
      </w:r>
    </w:p>
    <w:p w:rsidR="00287165" w:rsidRPr="00A757DD" w:rsidRDefault="00287165" w:rsidP="004A080E"/>
    <w:p w:rsidR="002E6A77" w:rsidRPr="00A757DD" w:rsidRDefault="007B1E33" w:rsidP="00A121A0">
      <w:pPr>
        <w:pStyle w:val="BildFormel"/>
      </w:pPr>
      <w:r w:rsidRPr="00A757DD">
        <w:rPr>
          <w:noProof/>
          <w:lang w:eastAsia="es-AR"/>
        </w:rPr>
        <w:drawing>
          <wp:inline distT="0" distB="0" distL="0" distR="0">
            <wp:extent cx="4316730" cy="4592955"/>
            <wp:effectExtent l="19050" t="0" r="7620" b="0"/>
            <wp:docPr id="67" name="Imagen 67" descr="new-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ew-152"/>
                    <pic:cNvPicPr>
                      <a:picLocks noChangeAspect="1" noChangeArrowheads="1"/>
                    </pic:cNvPicPr>
                  </pic:nvPicPr>
                  <pic:blipFill>
                    <a:blip r:embed="rId70" cstate="print"/>
                    <a:srcRect/>
                    <a:stretch>
                      <a:fillRect/>
                    </a:stretch>
                  </pic:blipFill>
                  <pic:spPr bwMode="auto">
                    <a:xfrm>
                      <a:off x="0" y="0"/>
                      <a:ext cx="4316730" cy="4592955"/>
                    </a:xfrm>
                    <a:prstGeom prst="rect">
                      <a:avLst/>
                    </a:prstGeom>
                    <a:noFill/>
                    <a:ln w="9525">
                      <a:noFill/>
                      <a:miter lim="800000"/>
                      <a:headEnd/>
                      <a:tailEnd/>
                    </a:ln>
                  </pic:spPr>
                </pic:pic>
              </a:graphicData>
            </a:graphic>
          </wp:inline>
        </w:drawing>
      </w:r>
    </w:p>
    <w:p w:rsidR="002E6A77" w:rsidRPr="00A757DD" w:rsidRDefault="002E6A77" w:rsidP="004A080E"/>
    <w:p w:rsidR="00B50470" w:rsidRPr="00A757DD" w:rsidRDefault="00B50470" w:rsidP="004A080E">
      <w:pPr>
        <w:sectPr w:rsidR="00B50470" w:rsidRPr="00A757DD" w:rsidSect="00176C54">
          <w:headerReference w:type="even" r:id="rId71"/>
          <w:headerReference w:type="default" r:id="rId72"/>
          <w:pgSz w:w="11906" w:h="16838" w:code="9"/>
          <w:pgMar w:top="1418" w:right="1418" w:bottom="1247" w:left="1418" w:header="454" w:footer="454" w:gutter="0"/>
          <w:cols w:space="720"/>
          <w:docGrid w:linePitch="272"/>
        </w:sectPr>
      </w:pPr>
    </w:p>
    <w:p w:rsidR="002E6A77" w:rsidRPr="00A757DD" w:rsidRDefault="00327893" w:rsidP="00711AC4">
      <w:pPr>
        <w:pStyle w:val="Ttulo1"/>
        <w:pageBreakBefore/>
        <w:rPr>
          <w:lang w:val="es-AR"/>
        </w:rPr>
      </w:pPr>
      <w:bookmarkStart w:id="63" w:name="_Toc370981376"/>
      <w:r w:rsidRPr="00A757DD">
        <w:rPr>
          <w:lang w:val="es-AR"/>
        </w:rPr>
        <w:lastRenderedPageBreak/>
        <w:t>Bombas de caudal variable</w:t>
      </w:r>
      <w:bookmarkEnd w:id="63"/>
    </w:p>
    <w:p w:rsidR="002E6A77" w:rsidRPr="00A757DD" w:rsidRDefault="002E6A77" w:rsidP="004A080E"/>
    <w:p w:rsidR="007D4F8A" w:rsidRPr="00A757DD" w:rsidRDefault="007B1E33" w:rsidP="004A080E">
      <w:pPr>
        <w:pStyle w:val="BildFormel"/>
      </w:pPr>
      <w:r w:rsidRPr="00A757DD">
        <w:rPr>
          <w:noProof/>
          <w:lang w:eastAsia="es-AR"/>
        </w:rPr>
        <w:drawing>
          <wp:inline distT="0" distB="0" distL="0" distR="0">
            <wp:extent cx="2881630" cy="3126105"/>
            <wp:effectExtent l="19050" t="0" r="0" b="0"/>
            <wp:docPr id="68" name="Imagen 68" descr="new-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new-59"/>
                    <pic:cNvPicPr>
                      <a:picLocks noChangeAspect="1" noChangeArrowheads="1"/>
                    </pic:cNvPicPr>
                  </pic:nvPicPr>
                  <pic:blipFill>
                    <a:blip r:embed="rId73" cstate="print"/>
                    <a:srcRect/>
                    <a:stretch>
                      <a:fillRect/>
                    </a:stretch>
                  </pic:blipFill>
                  <pic:spPr bwMode="auto">
                    <a:xfrm>
                      <a:off x="0" y="0"/>
                      <a:ext cx="2881630" cy="3126105"/>
                    </a:xfrm>
                    <a:prstGeom prst="rect">
                      <a:avLst/>
                    </a:prstGeom>
                    <a:noFill/>
                    <a:ln w="9525">
                      <a:noFill/>
                      <a:miter lim="800000"/>
                      <a:headEnd/>
                      <a:tailEnd/>
                    </a:ln>
                  </pic:spPr>
                </pic:pic>
              </a:graphicData>
            </a:graphic>
          </wp:inline>
        </w:drawing>
      </w:r>
    </w:p>
    <w:p w:rsidR="002E6A77" w:rsidRPr="00A757DD" w:rsidRDefault="002E6A77" w:rsidP="004A080E"/>
    <w:p w:rsidR="00750418" w:rsidRPr="00A757DD" w:rsidRDefault="00750418" w:rsidP="00750418">
      <w:r w:rsidRPr="00A757DD">
        <w:t>Las bombas auxiliares en aplicaciones móviles pueden ser bombas de engranajes constantes o bombas de pistones axiales variables, dependiendo de la aplicación. En la mayoría de los casos, donde el ahorro de energía de las bombas tiene prioridad, las bombas de desplazamiento variable con sensado de carga se prefieren como bombas principales.</w:t>
      </w:r>
    </w:p>
    <w:p w:rsidR="007D4F8A" w:rsidRPr="00A757DD" w:rsidRDefault="00750418" w:rsidP="00750418">
      <w:r w:rsidRPr="00A757DD">
        <w:t xml:space="preserve">En las bombas de pistones axiales, el plato oscilante se inclina por un servo-pistón para ajustar el flujo entre el máximo y el mínimo y </w:t>
      </w:r>
      <w:r w:rsidR="005D2E6F" w:rsidRPr="00A757DD">
        <w:t>así</w:t>
      </w:r>
      <w:r w:rsidRPr="00A757DD">
        <w:t xml:space="preserve"> abastecer la demanda de aceite de los actuadores.</w:t>
      </w:r>
    </w:p>
    <w:p w:rsidR="00D64A94" w:rsidRPr="00A757DD" w:rsidRDefault="007B1E33" w:rsidP="004A080E">
      <w:pPr>
        <w:pStyle w:val="BildFormel"/>
      </w:pPr>
      <w:r w:rsidRPr="00A757DD">
        <w:rPr>
          <w:noProof/>
          <w:lang w:eastAsia="es-AR"/>
        </w:rPr>
        <w:drawing>
          <wp:inline distT="0" distB="0" distL="0" distR="0">
            <wp:extent cx="4316730" cy="2158365"/>
            <wp:effectExtent l="19050" t="0" r="7620" b="0"/>
            <wp:docPr id="69" name="Imagen 69" descr="new-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60"/>
                    <pic:cNvPicPr>
                      <a:picLocks noChangeAspect="1" noChangeArrowheads="1"/>
                    </pic:cNvPicPr>
                  </pic:nvPicPr>
                  <pic:blipFill>
                    <a:blip r:embed="rId74" cstate="print"/>
                    <a:srcRect/>
                    <a:stretch>
                      <a:fillRect/>
                    </a:stretch>
                  </pic:blipFill>
                  <pic:spPr bwMode="auto">
                    <a:xfrm>
                      <a:off x="0" y="0"/>
                      <a:ext cx="4316730" cy="2158365"/>
                    </a:xfrm>
                    <a:prstGeom prst="rect">
                      <a:avLst/>
                    </a:prstGeom>
                    <a:noFill/>
                    <a:ln w="9525">
                      <a:noFill/>
                      <a:miter lim="800000"/>
                      <a:headEnd/>
                      <a:tailEnd/>
                    </a:ln>
                  </pic:spPr>
                </pic:pic>
              </a:graphicData>
            </a:graphic>
          </wp:inline>
        </w:drawing>
      </w:r>
    </w:p>
    <w:p w:rsidR="00B30EAF" w:rsidRPr="00A757DD" w:rsidRDefault="003B0419" w:rsidP="008D3F64">
      <w:pPr>
        <w:pStyle w:val="Epgrafe"/>
      </w:pPr>
      <w:r w:rsidRPr="00A757DD">
        <w:t xml:space="preserve">1: </w:t>
      </w:r>
      <w:r w:rsidR="002749B6" w:rsidRPr="00A757DD">
        <w:t>Bloque de ajuste de compensadores</w:t>
      </w:r>
      <w:r w:rsidRPr="00A757DD">
        <w:tab/>
        <w:t xml:space="preserve">2: </w:t>
      </w:r>
      <w:r w:rsidR="002749B6" w:rsidRPr="00A757DD">
        <w:t xml:space="preserve">Ajuste caudal </w:t>
      </w:r>
      <w:r w:rsidR="002749B6" w:rsidRPr="00A757DD">
        <w:tab/>
      </w:r>
      <w:r w:rsidRPr="00A757DD">
        <w:tab/>
        <w:t xml:space="preserve">3: </w:t>
      </w:r>
      <w:r w:rsidR="002749B6" w:rsidRPr="00A757DD">
        <w:t>Ajuste presión</w:t>
      </w:r>
      <w:r w:rsidRPr="00A757DD">
        <w:br/>
        <w:t xml:space="preserve">4: </w:t>
      </w:r>
      <w:r w:rsidR="005D2E6F" w:rsidRPr="00A757DD">
        <w:t>Carcasa</w:t>
      </w:r>
      <w:r w:rsidR="002749B6" w:rsidRPr="00A757DD">
        <w:t xml:space="preserve"> bomba</w:t>
      </w:r>
      <w:r w:rsidRPr="00A757DD">
        <w:tab/>
      </w:r>
      <w:r w:rsidRPr="00A757DD">
        <w:tab/>
      </w:r>
      <w:r w:rsidRPr="00A757DD">
        <w:tab/>
        <w:t xml:space="preserve">5: </w:t>
      </w:r>
      <w:r w:rsidR="00B30EAF" w:rsidRPr="00A757DD">
        <w:t xml:space="preserve">Servo </w:t>
      </w:r>
      <w:r w:rsidR="005D2E6F" w:rsidRPr="00A757DD">
        <w:t>pistón</w:t>
      </w:r>
      <w:r w:rsidRPr="00A757DD">
        <w:tab/>
      </w:r>
      <w:r w:rsidRPr="00A757DD">
        <w:tab/>
        <w:t xml:space="preserve">6: </w:t>
      </w:r>
      <w:r w:rsidR="002749B6" w:rsidRPr="00A757DD">
        <w:t xml:space="preserve">Pistón de </w:t>
      </w:r>
    </w:p>
    <w:p w:rsidR="00B30EAF" w:rsidRPr="00A757DD" w:rsidRDefault="00B30EAF" w:rsidP="004A080E"/>
    <w:p w:rsidR="00B30EAF" w:rsidRPr="00A757DD" w:rsidRDefault="002749B6" w:rsidP="004A080E">
      <w:r w:rsidRPr="00A757DD">
        <w:t>Existen varios diseños para el ajuste de control del plato</w:t>
      </w:r>
      <w:r w:rsidR="00A97B75" w:rsidRPr="00A757DD">
        <w:t>:</w:t>
      </w:r>
    </w:p>
    <w:p w:rsidR="003B0419" w:rsidRPr="00A757DD" w:rsidRDefault="003B0419" w:rsidP="004A080E"/>
    <w:p w:rsidR="00B30EAF" w:rsidRPr="00A757DD" w:rsidRDefault="00F619F6" w:rsidP="008760E1">
      <w:pPr>
        <w:pStyle w:val="Standardfett"/>
        <w:pageBreakBefore/>
      </w:pPr>
      <w:bookmarkStart w:id="64" w:name="_Toc277937807"/>
      <w:r w:rsidRPr="00A757DD">
        <w:lastRenderedPageBreak/>
        <w:t xml:space="preserve">Placa inclinada por un servo </w:t>
      </w:r>
      <w:r w:rsidR="005D2E6F" w:rsidRPr="00A757DD">
        <w:t>pistón</w:t>
      </w:r>
      <w:r w:rsidRPr="00A757DD">
        <w:t xml:space="preserve"> contra un resorte calibrado</w:t>
      </w:r>
      <w:bookmarkEnd w:id="64"/>
      <w:r w:rsidR="00B30EAF" w:rsidRPr="00A757DD">
        <w:t xml:space="preserve"> </w:t>
      </w:r>
    </w:p>
    <w:p w:rsidR="00B30EAF" w:rsidRPr="00A757DD" w:rsidRDefault="00B30EAF" w:rsidP="004A080E"/>
    <w:p w:rsidR="00B30EAF" w:rsidRPr="00A757DD" w:rsidRDefault="007B1E33" w:rsidP="004A080E">
      <w:pPr>
        <w:pStyle w:val="BildFormel"/>
      </w:pPr>
      <w:r w:rsidRPr="00A757DD">
        <w:rPr>
          <w:noProof/>
          <w:lang w:eastAsia="es-AR"/>
        </w:rPr>
        <w:drawing>
          <wp:inline distT="0" distB="0" distL="0" distR="0">
            <wp:extent cx="2158365" cy="2402840"/>
            <wp:effectExtent l="19050" t="0" r="0" b="0"/>
            <wp:docPr id="70"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pic:cNvPicPr>
                      <a:picLocks noChangeAspect="1" noChangeArrowheads="1"/>
                    </pic:cNvPicPr>
                  </pic:nvPicPr>
                  <pic:blipFill>
                    <a:blip r:embed="rId75" cstate="print"/>
                    <a:srcRect/>
                    <a:stretch>
                      <a:fillRect/>
                    </a:stretch>
                  </pic:blipFill>
                  <pic:spPr bwMode="auto">
                    <a:xfrm>
                      <a:off x="0" y="0"/>
                      <a:ext cx="2158365" cy="2402840"/>
                    </a:xfrm>
                    <a:prstGeom prst="rect">
                      <a:avLst/>
                    </a:prstGeom>
                    <a:noFill/>
                    <a:ln w="9525">
                      <a:noFill/>
                      <a:miter lim="800000"/>
                      <a:headEnd/>
                      <a:tailEnd/>
                    </a:ln>
                  </pic:spPr>
                </pic:pic>
              </a:graphicData>
            </a:graphic>
          </wp:inline>
        </w:drawing>
      </w:r>
    </w:p>
    <w:p w:rsidR="00B30EAF" w:rsidRPr="00A757DD" w:rsidRDefault="00B30EAF" w:rsidP="004A080E"/>
    <w:p w:rsidR="001A2326" w:rsidRPr="00A757DD" w:rsidRDefault="004E2FBD" w:rsidP="004A080E">
      <w:pPr>
        <w:pStyle w:val="BildFormel"/>
      </w:pPr>
      <w:r>
        <w:rPr>
          <w:lang w:eastAsia="en-GB"/>
        </w:rPr>
        <w:lastRenderedPageBreak/>
        <w:pict>
          <v:shape id="_x0000_s1067" type="#_x0000_t202" style="position:absolute;margin-left:135.05pt;margin-top:10.95pt;width:25.1pt;height:22.2pt;z-index:251637248;mso-height-percent:200;mso-height-percent:200;mso-width-relative:margin;mso-height-relative:margin" filled="f" stroked="f">
            <v:textbox style="mso-next-textbox:#_x0000_s1067;mso-fit-shape-to-text:t">
              <w:txbxContent>
                <w:p w:rsidR="00372370" w:rsidRDefault="00372370" w:rsidP="004A080E">
                  <w:r>
                    <w:t>3</w:t>
                  </w:r>
                </w:p>
              </w:txbxContent>
            </v:textbox>
          </v:shape>
        </w:pict>
      </w:r>
      <w:r>
        <w:rPr>
          <w:lang w:eastAsia="en-GB"/>
        </w:rPr>
        <w:pict>
          <v:shape id="_x0000_s1076" type="#_x0000_t202" style="position:absolute;margin-left:331.95pt;margin-top:179.7pt;width:42.35pt;height:22.2pt;z-index:251646464;mso-height-percent:200;mso-height-percent:200;mso-width-relative:margin;mso-height-relative:margin" filled="f" stroked="f">
            <v:textbox style="mso-next-textbox:#_x0000_s1076;mso-fit-shape-to-text:t">
              <w:txbxContent>
                <w:p w:rsidR="00372370" w:rsidRDefault="00372370" w:rsidP="004A080E">
                  <w:r>
                    <w:t>14</w:t>
                  </w:r>
                </w:p>
              </w:txbxContent>
            </v:textbox>
          </v:shape>
        </w:pict>
      </w:r>
      <w:r>
        <w:rPr>
          <w:lang w:eastAsia="en-GB"/>
        </w:rPr>
        <w:pict>
          <v:shape id="_x0000_s1078" type="#_x0000_t202" style="position:absolute;margin-left:387.2pt;margin-top:264.35pt;width:34.75pt;height:22.2pt;z-index:251648512;mso-height-percent:200;mso-height-percent:200;mso-width-relative:margin;mso-height-relative:margin" filled="f" stroked="f">
            <v:textbox style="mso-next-textbox:#_x0000_s1078;mso-fit-shape-to-text:t">
              <w:txbxContent>
                <w:p w:rsidR="00372370" w:rsidRDefault="00372370" w:rsidP="004A080E">
                  <w:r>
                    <w:t>16</w:t>
                  </w:r>
                </w:p>
              </w:txbxContent>
            </v:textbox>
          </v:shape>
        </w:pict>
      </w:r>
      <w:r>
        <w:rPr>
          <w:lang w:eastAsia="en-GB"/>
        </w:rPr>
        <w:pict>
          <v:shape id="_x0000_s1075" type="#_x0000_t202" style="position:absolute;margin-left:98.65pt;margin-top:417pt;width:25.1pt;height:22.2pt;z-index:251645440;mso-height-percent:200;mso-height-percent:200;mso-width-relative:margin;mso-height-relative:margin" filled="f" stroked="f">
            <v:textbox style="mso-next-textbox:#_x0000_s1075;mso-fit-shape-to-text:t">
              <w:txbxContent>
                <w:p w:rsidR="00372370" w:rsidRDefault="00372370" w:rsidP="004A080E">
                  <w:r>
                    <w:t>11</w:t>
                  </w:r>
                </w:p>
              </w:txbxContent>
            </v:textbox>
          </v:shape>
        </w:pict>
      </w:r>
      <w:r>
        <w:rPr>
          <w:lang w:eastAsia="en-GB"/>
        </w:rPr>
        <w:pict>
          <v:shape id="_x0000_s1074" type="#_x0000_t202" style="position:absolute;margin-left:91.55pt;margin-top:377.95pt;width:25.1pt;height:22.2pt;z-index:251644416;mso-height-percent:200;mso-height-percent:200;mso-width-relative:margin;mso-height-relative:margin" filled="f" stroked="f">
            <v:textbox style="mso-next-textbox:#_x0000_s1074;mso-fit-shape-to-text:t">
              <w:txbxContent>
                <w:p w:rsidR="00372370" w:rsidRDefault="00372370" w:rsidP="004A080E">
                  <w:r>
                    <w:t>10</w:t>
                  </w:r>
                </w:p>
              </w:txbxContent>
            </v:textbox>
          </v:shape>
        </w:pict>
      </w:r>
      <w:r>
        <w:rPr>
          <w:lang w:eastAsia="en-GB"/>
        </w:rPr>
        <w:pict>
          <v:shape id="_x0000_s1083" type="#_x0000_t202" style="position:absolute;margin-left:245.6pt;margin-top:458.6pt;width:25.1pt;height:22.2pt;z-index:251653632;mso-height-percent:200;mso-height-percent:200;mso-width-relative:margin;mso-height-relative:margin" filled="f" stroked="f">
            <v:textbox style="mso-next-textbox:#_x0000_s1083;mso-fit-shape-to-text:t">
              <w:txbxContent>
                <w:p w:rsidR="00372370" w:rsidRDefault="00372370" w:rsidP="004A080E">
                  <w:r>
                    <w:t>12</w:t>
                  </w:r>
                </w:p>
              </w:txbxContent>
            </v:textbox>
          </v:shape>
        </w:pict>
      </w:r>
      <w:r>
        <w:rPr>
          <w:lang w:eastAsia="en-GB"/>
        </w:rPr>
        <w:pict>
          <v:shape id="_x0000_s1082" type="#_x0000_t202" style="position:absolute;margin-left:316.45pt;margin-top:463.65pt;width:25.1pt;height:22.2pt;z-index:251652608;mso-height-percent:200;mso-height-percent:200;mso-width-relative:margin;mso-height-relative:margin" filled="f" stroked="f">
            <v:textbox style="mso-next-textbox:#_x0000_s1082;mso-fit-shape-to-text:t">
              <w:txbxContent>
                <w:p w:rsidR="00372370" w:rsidRDefault="00372370" w:rsidP="004A080E">
                  <w:r>
                    <w:t>13</w:t>
                  </w:r>
                </w:p>
              </w:txbxContent>
            </v:textbox>
          </v:shape>
        </w:pict>
      </w:r>
      <w:r>
        <w:rPr>
          <w:lang w:eastAsia="en-GB"/>
        </w:rPr>
        <w:pict>
          <v:shape id="_x0000_s1081" type="#_x0000_t202" style="position:absolute;margin-left:405.95pt;margin-top:458.6pt;width:25.1pt;height:22.2pt;z-index:251651584;mso-height-percent:200;mso-height-percent:200;mso-width-relative:margin;mso-height-relative:margin" filled="f" stroked="f">
            <v:textbox style="mso-next-textbox:#_x0000_s1081;mso-fit-shape-to-text:t">
              <w:txbxContent>
                <w:p w:rsidR="00372370" w:rsidRDefault="00372370" w:rsidP="004A080E">
                  <w:r>
                    <w:t>19</w:t>
                  </w:r>
                </w:p>
              </w:txbxContent>
            </v:textbox>
          </v:shape>
        </w:pict>
      </w:r>
      <w:r>
        <w:rPr>
          <w:lang w:eastAsia="en-GB"/>
        </w:rPr>
        <w:pict>
          <v:shape id="_x0000_s1080" type="#_x0000_t202" style="position:absolute;margin-left:401.9pt;margin-top:423.35pt;width:25.1pt;height:22.2pt;z-index:251650560;mso-height-percent:200;mso-height-percent:200;mso-width-relative:margin;mso-height-relative:margin" filled="f" stroked="f">
            <v:textbox style="mso-next-textbox:#_x0000_s1080;mso-fit-shape-to-text:t">
              <w:txbxContent>
                <w:p w:rsidR="00372370" w:rsidRDefault="00372370" w:rsidP="004A080E">
                  <w:r>
                    <w:t>18</w:t>
                  </w:r>
                </w:p>
              </w:txbxContent>
            </v:textbox>
          </v:shape>
        </w:pict>
      </w:r>
      <w:r>
        <w:rPr>
          <w:lang w:eastAsia="en-GB"/>
        </w:rPr>
        <w:pict>
          <v:shape id="_x0000_s1079" type="#_x0000_t202" style="position:absolute;margin-left:412.3pt;margin-top:389.1pt;width:25.1pt;height:22.2pt;z-index:251649536;mso-height-percent:200;mso-height-percent:200;mso-width-relative:margin;mso-height-relative:margin" filled="f" stroked="f">
            <v:textbox style="mso-next-textbox:#_x0000_s1079;mso-fit-shape-to-text:t">
              <w:txbxContent>
                <w:p w:rsidR="00372370" w:rsidRDefault="00372370" w:rsidP="004A080E">
                  <w:r>
                    <w:t>17</w:t>
                  </w:r>
                </w:p>
              </w:txbxContent>
            </v:textbox>
          </v:shape>
        </w:pict>
      </w:r>
      <w:r>
        <w:rPr>
          <w:lang w:eastAsia="en-GB"/>
        </w:rPr>
        <w:pict>
          <v:shape id="_x0000_s1077" type="#_x0000_t202" style="position:absolute;margin-left:369.8pt;margin-top:201.9pt;width:25.1pt;height:22.2pt;z-index:251647488;mso-height-percent:200;mso-height-percent:200;mso-width-relative:margin;mso-height-relative:margin" filled="f" stroked="f">
            <v:textbox style="mso-next-textbox:#_x0000_s1077;mso-fit-shape-to-text:t">
              <w:txbxContent>
                <w:p w:rsidR="00372370" w:rsidRDefault="00372370" w:rsidP="004A080E">
                  <w:r>
                    <w:t>15</w:t>
                  </w:r>
                </w:p>
              </w:txbxContent>
            </v:textbox>
          </v:shape>
        </w:pict>
      </w:r>
      <w:r>
        <w:rPr>
          <w:lang w:eastAsia="en-GB"/>
        </w:rPr>
        <w:pict>
          <v:shape id="_x0000_s1073" type="#_x0000_t202" style="position:absolute;margin-left:97.55pt;margin-top:335.85pt;width:25.1pt;height:22.2pt;z-index:251643392;mso-height-percent:200;mso-height-percent:200;mso-width-relative:margin;mso-height-relative:margin" filled="f" stroked="f">
            <v:textbox style="mso-next-textbox:#_x0000_s1073;mso-fit-shape-to-text:t">
              <w:txbxContent>
                <w:p w:rsidR="00372370" w:rsidRDefault="00372370" w:rsidP="004A080E">
                  <w:r>
                    <w:t>9</w:t>
                  </w:r>
                </w:p>
              </w:txbxContent>
            </v:textbox>
          </v:shape>
        </w:pict>
      </w:r>
      <w:r>
        <w:rPr>
          <w:lang w:eastAsia="en-GB"/>
        </w:rPr>
        <w:pict>
          <v:shape id="_x0000_s1072" type="#_x0000_t202" style="position:absolute;margin-left:97.55pt;margin-top:307pt;width:25.1pt;height:22.2pt;z-index:251642368;mso-height-percent:200;mso-height-percent:200;mso-width-relative:margin;mso-height-relative:margin" filled="f" stroked="f">
            <v:textbox style="mso-next-textbox:#_x0000_s1072;mso-fit-shape-to-text:t">
              <w:txbxContent>
                <w:p w:rsidR="00372370" w:rsidRDefault="00372370" w:rsidP="004A080E">
                  <w:r>
                    <w:t>8</w:t>
                  </w:r>
                </w:p>
              </w:txbxContent>
            </v:textbox>
          </v:shape>
        </w:pict>
      </w:r>
      <w:r>
        <w:rPr>
          <w:lang w:eastAsia="en-GB"/>
        </w:rPr>
        <w:pict>
          <v:shape id="_x0000_s1071" type="#_x0000_t202" style="position:absolute;margin-left:75.55pt;margin-top:239.5pt;width:25.1pt;height:22.2pt;z-index:251641344;mso-height-percent:200;mso-height-percent:200;mso-width-relative:margin;mso-height-relative:margin" filled="f" stroked="f">
            <v:textbox style="mso-next-textbox:#_x0000_s1071;mso-fit-shape-to-text:t">
              <w:txbxContent>
                <w:p w:rsidR="00372370" w:rsidRDefault="00372370" w:rsidP="004A080E">
                  <w:r>
                    <w:t>7</w:t>
                  </w:r>
                </w:p>
              </w:txbxContent>
            </v:textbox>
          </v:shape>
        </w:pict>
      </w:r>
      <w:r>
        <w:rPr>
          <w:lang w:eastAsia="en-GB"/>
        </w:rPr>
        <w:pict>
          <v:shape id="_x0000_s1070" type="#_x0000_t202" style="position:absolute;margin-left:50.45pt;margin-top:201.9pt;width:25.1pt;height:22.2pt;z-index:251640320;mso-height-percent:200;mso-height-percent:200;mso-width-relative:margin;mso-height-relative:margin" filled="f" stroked="f">
            <v:textbox style="mso-next-textbox:#_x0000_s1070;mso-fit-shape-to-text:t">
              <w:txbxContent>
                <w:p w:rsidR="00372370" w:rsidRDefault="00372370" w:rsidP="004A080E">
                  <w:r>
                    <w:t>6</w:t>
                  </w:r>
                </w:p>
              </w:txbxContent>
            </v:textbox>
          </v:shape>
        </w:pict>
      </w:r>
      <w:r>
        <w:rPr>
          <w:lang w:eastAsia="en-GB"/>
        </w:rPr>
        <w:pict>
          <v:shape id="_x0000_s1069" type="#_x0000_t202" style="position:absolute;margin-left:254.3pt;margin-top:126.35pt;width:25.1pt;height:22.2pt;z-index:251639296;mso-height-percent:200;mso-height-percent:200;mso-width-relative:margin;mso-height-relative:margin" filled="f" stroked="f">
            <v:textbox style="mso-next-textbox:#_x0000_s1069;mso-fit-shape-to-text:t">
              <w:txbxContent>
                <w:p w:rsidR="00372370" w:rsidRDefault="00372370" w:rsidP="004A080E">
                  <w:r>
                    <w:t>5</w:t>
                  </w:r>
                </w:p>
              </w:txbxContent>
            </v:textbox>
          </v:shape>
        </w:pict>
      </w:r>
      <w:r>
        <w:rPr>
          <w:lang w:eastAsia="en-GB"/>
        </w:rPr>
        <w:pict>
          <v:shape id="_x0000_s1068" type="#_x0000_t202" style="position:absolute;margin-left:251.15pt;margin-top:78.65pt;width:25.1pt;height:22.2pt;z-index:251638272;mso-height-percent:200;mso-height-percent:200;mso-width-relative:margin;mso-height-relative:margin" filled="f" stroked="f">
            <v:textbox style="mso-next-textbox:#_x0000_s1068;mso-fit-shape-to-text:t">
              <w:txbxContent>
                <w:p w:rsidR="00372370" w:rsidRDefault="00372370" w:rsidP="004A080E">
                  <w:r>
                    <w:t>4</w:t>
                  </w:r>
                </w:p>
              </w:txbxContent>
            </v:textbox>
          </v:shape>
        </w:pict>
      </w:r>
      <w:r>
        <w:rPr>
          <w:lang w:eastAsia="en-GB"/>
        </w:rPr>
        <w:pict>
          <v:shape id="_x0000_s1065" type="#_x0000_t202" style="position:absolute;margin-left:44.15pt;margin-top:40.25pt;width:25.1pt;height:22.2pt;z-index:251636224;mso-height-percent:200;mso-height-percent:200;mso-width-relative:margin;mso-height-relative:margin" filled="f" stroked="f">
            <v:textbox style="mso-next-textbox:#_x0000_s1065;mso-fit-shape-to-text:t">
              <w:txbxContent>
                <w:p w:rsidR="00372370" w:rsidRDefault="00372370" w:rsidP="004A080E">
                  <w:r>
                    <w:t>2</w:t>
                  </w:r>
                </w:p>
              </w:txbxContent>
            </v:textbox>
          </v:shape>
        </w:pict>
      </w:r>
      <w:r>
        <w:rPr>
          <w:lang w:eastAsia="en-GB"/>
        </w:rPr>
        <w:pict>
          <v:shape id="_x0000_s1064" type="#_x0000_t202" style="position:absolute;margin-left:44.15pt;margin-top:165.55pt;width:25.1pt;height:22.2pt;z-index:251635200;mso-height-percent:200;mso-height-percent:200;mso-width-relative:margin;mso-height-relative:margin" filled="f" stroked="f">
            <v:textbox style="mso-next-textbox:#_x0000_s1064;mso-fit-shape-to-text:t">
              <w:txbxContent>
                <w:p w:rsidR="00372370" w:rsidRDefault="00372370" w:rsidP="004A080E">
                  <w:r>
                    <w:t>1</w:t>
                  </w:r>
                </w:p>
              </w:txbxContent>
            </v:textbox>
          </v:shape>
        </w:pict>
      </w:r>
      <w:r w:rsidR="007B1E33" w:rsidRPr="00A757DD">
        <w:rPr>
          <w:noProof/>
          <w:lang w:eastAsia="es-AR"/>
        </w:rPr>
        <w:drawing>
          <wp:inline distT="0" distB="0" distL="0" distR="0">
            <wp:extent cx="5752465" cy="6337300"/>
            <wp:effectExtent l="19050" t="0" r="635" b="0"/>
            <wp:docPr id="71" name="Imagen 71" descr="P10165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101659E"/>
                    <pic:cNvPicPr>
                      <a:picLocks noChangeAspect="1" noChangeArrowheads="1"/>
                    </pic:cNvPicPr>
                  </pic:nvPicPr>
                  <pic:blipFill>
                    <a:blip r:embed="rId76" cstate="print"/>
                    <a:srcRect/>
                    <a:stretch>
                      <a:fillRect/>
                    </a:stretch>
                  </pic:blipFill>
                  <pic:spPr bwMode="auto">
                    <a:xfrm>
                      <a:off x="0" y="0"/>
                      <a:ext cx="5752465" cy="6337300"/>
                    </a:xfrm>
                    <a:prstGeom prst="rect">
                      <a:avLst/>
                    </a:prstGeom>
                    <a:noFill/>
                    <a:ln w="9525">
                      <a:noFill/>
                      <a:miter lim="800000"/>
                      <a:headEnd/>
                      <a:tailEnd/>
                    </a:ln>
                  </pic:spPr>
                </pic:pic>
              </a:graphicData>
            </a:graphic>
          </wp:inline>
        </w:drawing>
      </w:r>
    </w:p>
    <w:p w:rsidR="00182803" w:rsidRPr="00A757DD" w:rsidRDefault="008222AB" w:rsidP="008D3F64">
      <w:pPr>
        <w:pStyle w:val="Epgrafe"/>
      </w:pPr>
      <w:r w:rsidRPr="00A757DD">
        <w:t>1</w:t>
      </w:r>
      <w:r w:rsidRPr="00A757DD">
        <w:tab/>
      </w:r>
      <w:r w:rsidR="0067527D" w:rsidRPr="00A757DD">
        <w:t>Tornillo ajuste presión</w:t>
      </w:r>
      <w:r w:rsidR="007B4353" w:rsidRPr="00A757DD">
        <w:tab/>
      </w:r>
      <w:r w:rsidR="007B4353" w:rsidRPr="00A757DD">
        <w:tab/>
      </w:r>
      <w:r w:rsidRPr="00A757DD">
        <w:t>2</w:t>
      </w:r>
      <w:r w:rsidRPr="00A757DD">
        <w:tab/>
      </w:r>
      <w:r w:rsidR="0067527D" w:rsidRPr="00A757DD">
        <w:t>Tornillo ajuste caudal</w:t>
      </w:r>
      <w:r w:rsidR="007B4353" w:rsidRPr="00A757DD">
        <w:tab/>
      </w:r>
      <w:r w:rsidR="007B4353" w:rsidRPr="00A757DD">
        <w:tab/>
      </w:r>
      <w:r w:rsidRPr="00A757DD">
        <w:t>3</w:t>
      </w:r>
      <w:r w:rsidRPr="00A757DD">
        <w:tab/>
      </w:r>
      <w:r w:rsidR="0067527D" w:rsidRPr="00A757DD">
        <w:t>Control sensando de carga</w:t>
      </w:r>
      <w:r w:rsidR="007B4353" w:rsidRPr="00A757DD">
        <w:br/>
      </w:r>
      <w:r w:rsidRPr="00A757DD">
        <w:t>4</w:t>
      </w:r>
      <w:r w:rsidRPr="00A757DD">
        <w:tab/>
      </w:r>
      <w:r w:rsidR="0067527D" w:rsidRPr="00A757DD">
        <w:t>Embolo sensando de carga</w:t>
      </w:r>
      <w:r w:rsidR="007B4353" w:rsidRPr="00A757DD">
        <w:tab/>
      </w:r>
      <w:r w:rsidRPr="00A757DD">
        <w:t>5</w:t>
      </w:r>
      <w:r w:rsidRPr="00A757DD">
        <w:tab/>
      </w:r>
      <w:r w:rsidR="0067527D" w:rsidRPr="00A757DD">
        <w:t xml:space="preserve">Embolo presión   </w:t>
      </w:r>
      <w:r w:rsidR="007B4353" w:rsidRPr="00A757DD">
        <w:tab/>
      </w:r>
      <w:r w:rsidR="007B4353" w:rsidRPr="00A757DD">
        <w:tab/>
      </w:r>
      <w:r w:rsidRPr="00A757DD">
        <w:t>6</w:t>
      </w:r>
      <w:r w:rsidRPr="00A757DD">
        <w:tab/>
      </w:r>
      <w:r w:rsidR="0067527D" w:rsidRPr="00A757DD">
        <w:t>Tapa trasera</w:t>
      </w:r>
      <w:r w:rsidR="007B4353" w:rsidRPr="00A757DD">
        <w:rPr>
          <w:color w:val="auto"/>
        </w:rPr>
        <w:br/>
      </w:r>
      <w:r w:rsidR="00182803" w:rsidRPr="00A757DD">
        <w:t>7</w:t>
      </w:r>
      <w:r w:rsidR="00182803" w:rsidRPr="00A757DD">
        <w:tab/>
        <w:t xml:space="preserve">Servo </w:t>
      </w:r>
      <w:r w:rsidR="005D2E6F" w:rsidRPr="00A757DD">
        <w:t>pistón</w:t>
      </w:r>
      <w:r w:rsidR="007B4353" w:rsidRPr="00A757DD">
        <w:tab/>
      </w:r>
      <w:r w:rsidR="007B4353" w:rsidRPr="00A757DD">
        <w:tab/>
      </w:r>
      <w:r w:rsidR="007B4353" w:rsidRPr="00A757DD">
        <w:tab/>
      </w:r>
      <w:r w:rsidR="00182803" w:rsidRPr="00A757DD">
        <w:t>8</w:t>
      </w:r>
      <w:r w:rsidR="00182803" w:rsidRPr="00A757DD">
        <w:tab/>
      </w:r>
      <w:r w:rsidR="009320C8" w:rsidRPr="00A757DD">
        <w:t xml:space="preserve">Platina </w:t>
      </w:r>
      <w:r w:rsidR="009320C8" w:rsidRPr="00A757DD">
        <w:tab/>
      </w:r>
      <w:r w:rsidR="007B4353" w:rsidRPr="00A757DD">
        <w:tab/>
      </w:r>
      <w:r w:rsidR="007B4353" w:rsidRPr="00A757DD">
        <w:tab/>
      </w:r>
      <w:r w:rsidR="007B4353" w:rsidRPr="00A757DD">
        <w:tab/>
      </w:r>
      <w:r w:rsidR="00182803" w:rsidRPr="00A757DD">
        <w:t>9</w:t>
      </w:r>
      <w:r w:rsidR="00182803" w:rsidRPr="00A757DD">
        <w:tab/>
      </w:r>
      <w:r w:rsidR="009320C8" w:rsidRPr="00A757DD">
        <w:t>Resorte del tambor</w:t>
      </w:r>
      <w:r w:rsidR="007B4353" w:rsidRPr="00A757DD">
        <w:br/>
      </w:r>
      <w:r w:rsidR="00182803" w:rsidRPr="00A757DD">
        <w:t>10</w:t>
      </w:r>
      <w:r w:rsidR="00182803" w:rsidRPr="00A757DD">
        <w:tab/>
      </w:r>
      <w:r w:rsidR="009320C8" w:rsidRPr="00A757DD">
        <w:t xml:space="preserve">Rodamiento rodillos </w:t>
      </w:r>
      <w:r w:rsidR="005D2E6F" w:rsidRPr="00A757DD">
        <w:t>cónicos</w:t>
      </w:r>
      <w:r w:rsidR="007B4353" w:rsidRPr="00A757DD">
        <w:tab/>
      </w:r>
      <w:r w:rsidR="00182803" w:rsidRPr="00A757DD">
        <w:t>11</w:t>
      </w:r>
      <w:r w:rsidR="00182803" w:rsidRPr="00A757DD">
        <w:tab/>
      </w:r>
      <w:r w:rsidR="009320C8" w:rsidRPr="00A757DD">
        <w:t>Tambor de pistones</w:t>
      </w:r>
      <w:r w:rsidR="007B4353" w:rsidRPr="00A757DD">
        <w:tab/>
      </w:r>
      <w:r w:rsidR="007B4353" w:rsidRPr="00A757DD">
        <w:tab/>
      </w:r>
      <w:r w:rsidR="00182803" w:rsidRPr="00A757DD">
        <w:t>12</w:t>
      </w:r>
      <w:r w:rsidR="00182803" w:rsidRPr="00A757DD">
        <w:tab/>
      </w:r>
      <w:r w:rsidR="005D2E6F" w:rsidRPr="00A757DD">
        <w:t>Pistón</w:t>
      </w:r>
      <w:r w:rsidR="007B4353" w:rsidRPr="00A757DD">
        <w:br/>
      </w:r>
      <w:r w:rsidR="00182803" w:rsidRPr="00A757DD">
        <w:t>13</w:t>
      </w:r>
      <w:r w:rsidR="00182803" w:rsidRPr="00A757DD">
        <w:tab/>
      </w:r>
      <w:r w:rsidR="009320C8" w:rsidRPr="00A757DD">
        <w:t xml:space="preserve">Cabeza de pistón </w:t>
      </w:r>
      <w:r w:rsidR="007B4353" w:rsidRPr="00A757DD">
        <w:tab/>
      </w:r>
      <w:r w:rsidR="007B4353" w:rsidRPr="00A757DD">
        <w:tab/>
      </w:r>
      <w:r w:rsidR="00182803" w:rsidRPr="00A757DD">
        <w:t>14</w:t>
      </w:r>
      <w:r w:rsidR="00182803" w:rsidRPr="00A757DD">
        <w:tab/>
      </w:r>
      <w:r w:rsidR="009320C8" w:rsidRPr="00A757DD">
        <w:t>Placa inclinada</w:t>
      </w:r>
      <w:r w:rsidR="007B4353" w:rsidRPr="00A757DD">
        <w:tab/>
      </w:r>
      <w:r w:rsidR="007B4353" w:rsidRPr="00A757DD">
        <w:tab/>
      </w:r>
      <w:r w:rsidR="007B4353" w:rsidRPr="00A757DD">
        <w:tab/>
      </w:r>
      <w:r w:rsidR="00182803" w:rsidRPr="00A757DD">
        <w:t>15</w:t>
      </w:r>
      <w:r w:rsidR="00182803" w:rsidRPr="00A757DD">
        <w:tab/>
      </w:r>
      <w:r w:rsidR="009320C8" w:rsidRPr="00A757DD">
        <w:t>Resorte de inclinación</w:t>
      </w:r>
      <w:r w:rsidR="007B4353" w:rsidRPr="00A757DD">
        <w:br/>
      </w:r>
      <w:r w:rsidR="00182803" w:rsidRPr="00A757DD">
        <w:t>16</w:t>
      </w:r>
      <w:r w:rsidR="00182803" w:rsidRPr="00A757DD">
        <w:tab/>
      </w:r>
      <w:r w:rsidR="009320C8" w:rsidRPr="00A757DD">
        <w:t xml:space="preserve">Rodamiento rodillos </w:t>
      </w:r>
      <w:r w:rsidR="005D2E6F" w:rsidRPr="00A757DD">
        <w:t>cónicos</w:t>
      </w:r>
      <w:r w:rsidR="007B4353" w:rsidRPr="00A757DD">
        <w:tab/>
      </w:r>
      <w:r w:rsidR="00182803" w:rsidRPr="00A757DD">
        <w:t>17</w:t>
      </w:r>
      <w:r w:rsidR="00182803" w:rsidRPr="00A757DD">
        <w:tab/>
      </w:r>
      <w:r w:rsidR="009320C8" w:rsidRPr="00A757DD">
        <w:t>Eje de entrada</w:t>
      </w:r>
      <w:r w:rsidR="007B4353" w:rsidRPr="00A757DD">
        <w:tab/>
      </w:r>
      <w:r w:rsidR="007B4353" w:rsidRPr="00A757DD">
        <w:tab/>
      </w:r>
      <w:r w:rsidR="007B4353" w:rsidRPr="00A757DD">
        <w:tab/>
      </w:r>
      <w:r w:rsidR="00182803" w:rsidRPr="00A757DD">
        <w:t>18</w:t>
      </w:r>
      <w:r w:rsidR="00182803" w:rsidRPr="00A757DD">
        <w:tab/>
      </w:r>
      <w:r w:rsidR="009320C8" w:rsidRPr="00A757DD">
        <w:t>Reten de eje</w:t>
      </w:r>
      <w:r w:rsidR="007B4353" w:rsidRPr="00A757DD">
        <w:br/>
      </w:r>
      <w:r w:rsidR="00182803" w:rsidRPr="00A757DD">
        <w:t>19</w:t>
      </w:r>
      <w:r w:rsidR="00182803" w:rsidRPr="00A757DD">
        <w:tab/>
      </w:r>
      <w:r w:rsidR="009320C8" w:rsidRPr="00A757DD">
        <w:t xml:space="preserve">Zapata de pistón </w:t>
      </w:r>
    </w:p>
    <w:p w:rsidR="00182803" w:rsidRPr="00A757DD" w:rsidRDefault="00182803" w:rsidP="004A080E"/>
    <w:p w:rsidR="00F619F6" w:rsidRPr="00A757DD" w:rsidRDefault="00F619F6" w:rsidP="00F619F6">
      <w:pPr>
        <w:pStyle w:val="Standardfett"/>
        <w:pageBreakBefore/>
      </w:pPr>
      <w:r w:rsidRPr="00A757DD">
        <w:lastRenderedPageBreak/>
        <w:t xml:space="preserve">Placa inclinada por un servo </w:t>
      </w:r>
      <w:r w:rsidR="005D2E6F" w:rsidRPr="00A757DD">
        <w:t>pistón</w:t>
      </w:r>
      <w:r w:rsidRPr="00A757DD">
        <w:t xml:space="preserve"> contra un resorte calibrado </w:t>
      </w:r>
    </w:p>
    <w:p w:rsidR="001E673E" w:rsidRPr="00A757DD" w:rsidRDefault="001E673E" w:rsidP="004A080E"/>
    <w:p w:rsidR="001A2326" w:rsidRPr="00A757DD" w:rsidRDefault="007B1E33" w:rsidP="004A080E">
      <w:pPr>
        <w:pStyle w:val="BildFormel"/>
      </w:pPr>
      <w:r w:rsidRPr="00A757DD">
        <w:rPr>
          <w:noProof/>
          <w:lang w:eastAsia="es-AR"/>
        </w:rPr>
        <w:drawing>
          <wp:inline distT="0" distB="0" distL="0" distR="0">
            <wp:extent cx="2881630" cy="3157855"/>
            <wp:effectExtent l="1905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cstate="print"/>
                    <a:srcRect/>
                    <a:stretch>
                      <a:fillRect/>
                    </a:stretch>
                  </pic:blipFill>
                  <pic:spPr bwMode="auto">
                    <a:xfrm>
                      <a:off x="0" y="0"/>
                      <a:ext cx="2881630" cy="3157855"/>
                    </a:xfrm>
                    <a:prstGeom prst="rect">
                      <a:avLst/>
                    </a:prstGeom>
                    <a:noFill/>
                    <a:ln w="9525">
                      <a:noFill/>
                      <a:miter lim="800000"/>
                      <a:headEnd/>
                      <a:tailEnd/>
                    </a:ln>
                  </pic:spPr>
                </pic:pic>
              </a:graphicData>
            </a:graphic>
          </wp:inline>
        </w:drawing>
      </w:r>
    </w:p>
    <w:p w:rsidR="001A2326" w:rsidRPr="00A757DD" w:rsidRDefault="004E2FBD" w:rsidP="004A080E">
      <w:r>
        <w:rPr>
          <w:lang w:eastAsia="en-GB"/>
        </w:rPr>
        <w:pict>
          <v:shape id="_x0000_s1087" type="#_x0000_t202" style="position:absolute;margin-left:166.5pt;margin-top:6.75pt;width:25.1pt;height:22.2pt;z-index:251657728;mso-height-percent:200;mso-height-percent:200;mso-width-relative:margin;mso-height-relative:margin" filled="f" stroked="f">
            <v:textbox style="mso-next-textbox:#_x0000_s1087;mso-fit-shape-to-text:t">
              <w:txbxContent>
                <w:p w:rsidR="00372370" w:rsidRDefault="00372370" w:rsidP="004A080E">
                  <w:r>
                    <w:t>3</w:t>
                  </w:r>
                </w:p>
              </w:txbxContent>
            </v:textbox>
          </v:shape>
        </w:pict>
      </w:r>
      <w:r>
        <w:rPr>
          <w:lang w:eastAsia="en-GB"/>
        </w:rPr>
        <w:pict>
          <v:shape id="_x0000_s1084" type="#_x0000_t202" style="position:absolute;margin-left:119.5pt;margin-top:-.15pt;width:25.1pt;height:22.2pt;z-index:251654656;mso-height-percent:200;mso-height-percent:200;mso-width-relative:margin;mso-height-relative:margin" filled="f" stroked="f">
            <v:textbox style="mso-next-textbox:#_x0000_s1084;mso-fit-shape-to-text:t">
              <w:txbxContent>
                <w:p w:rsidR="00372370" w:rsidRDefault="00372370" w:rsidP="004A080E">
                  <w:r>
                    <w:t>2</w:t>
                  </w:r>
                </w:p>
              </w:txbxContent>
            </v:textbox>
          </v:shape>
        </w:pict>
      </w:r>
      <w:r>
        <w:rPr>
          <w:lang w:eastAsia="en-GB"/>
        </w:rPr>
        <w:pict>
          <v:shape id="_x0000_s1085" type="#_x0000_t202" style="position:absolute;margin-left:27.7pt;margin-top:6.75pt;width:25.1pt;height:22.2pt;z-index:251655680;mso-height-percent:200;mso-height-percent:200;mso-width-relative:margin;mso-height-relative:margin" filled="f" stroked="f">
            <v:textbox style="mso-next-textbox:#_x0000_s1085;mso-fit-shape-to-text:t">
              <w:txbxContent>
                <w:p w:rsidR="00372370" w:rsidRDefault="00372370" w:rsidP="004A080E">
                  <w:r>
                    <w:t>1</w:t>
                  </w:r>
                </w:p>
              </w:txbxContent>
            </v:textbox>
          </v:shape>
        </w:pict>
      </w:r>
    </w:p>
    <w:p w:rsidR="001A2326" w:rsidRPr="00A757DD" w:rsidRDefault="004E2FBD" w:rsidP="004A080E">
      <w:pPr>
        <w:pStyle w:val="BildFormel"/>
      </w:pPr>
      <w:r>
        <w:rPr>
          <w:lang w:eastAsia="en-GB"/>
        </w:rPr>
        <w:pict>
          <v:shape id="_x0000_s1094" type="#_x0000_t202" style="position:absolute;margin-left:395.9pt;margin-top:185.6pt;width:43.55pt;height:22.2pt;z-index:251663872;mso-height-percent:200;mso-height-percent:200;mso-width-relative:margin;mso-height-relative:margin" filled="f" stroked="f">
            <v:textbox style="mso-next-textbox:#_x0000_s1094;mso-fit-shape-to-text:t">
              <w:txbxContent>
                <w:p w:rsidR="00372370" w:rsidRDefault="00372370" w:rsidP="004A080E">
                  <w:r>
                    <w:t>14</w:t>
                  </w:r>
                </w:p>
              </w:txbxContent>
            </v:textbox>
          </v:shape>
        </w:pict>
      </w:r>
      <w:r>
        <w:rPr>
          <w:lang w:eastAsia="en-GB"/>
        </w:rPr>
        <w:pict>
          <v:shape id="_x0000_s1099" type="#_x0000_t202" style="position:absolute;margin-left:282.1pt;margin-top:.85pt;width:25.1pt;height:22.2pt;z-index:251667968;mso-height-percent:200;mso-height-percent:200;mso-width-relative:margin;mso-height-relative:margin" filled="f" stroked="f">
            <v:textbox style="mso-next-textbox:#_x0000_s1099;mso-fit-shape-to-text:t">
              <w:txbxContent>
                <w:p w:rsidR="00372370" w:rsidRDefault="00372370" w:rsidP="004A080E">
                  <w:r>
                    <w:t>10</w:t>
                  </w:r>
                </w:p>
              </w:txbxContent>
            </v:textbox>
          </v:shape>
        </w:pict>
      </w:r>
      <w:r>
        <w:rPr>
          <w:lang w:eastAsia="en-GB"/>
        </w:rPr>
        <w:pict>
          <v:shape id="_x0000_s1091" type="#_x0000_t202" style="position:absolute;margin-left:285.95pt;margin-top:254.55pt;width:28.75pt;height:22.2pt;z-index:251660800;mso-height-percent:200;mso-height-percent:200;mso-width-relative:margin;mso-height-relative:margin" filled="f" stroked="f">
            <v:textbox style="mso-next-textbox:#_x0000_s1091;mso-fit-shape-to-text:t">
              <w:txbxContent>
                <w:p w:rsidR="00372370" w:rsidRDefault="00372370" w:rsidP="004A080E">
                  <w:r>
                    <w:t>9</w:t>
                  </w:r>
                </w:p>
              </w:txbxContent>
            </v:textbox>
          </v:shape>
        </w:pict>
      </w:r>
      <w:r>
        <w:rPr>
          <w:lang w:eastAsia="en-GB"/>
        </w:rPr>
        <w:pict>
          <v:shape id="_x0000_s1097" type="#_x0000_t202" style="position:absolute;margin-left:260.85pt;margin-top:276.75pt;width:25.1pt;height:22.2pt;z-index:251665920;mso-height-percent:200;mso-height-percent:200;mso-width-relative:margin;mso-height-relative:margin" filled="f" stroked="f">
            <v:textbox style="mso-next-textbox:#_x0000_s1097;mso-fit-shape-to-text:t">
              <w:txbxContent>
                <w:p w:rsidR="00372370" w:rsidRDefault="00372370" w:rsidP="004A080E">
                  <w:r>
                    <w:t>8</w:t>
                  </w:r>
                </w:p>
              </w:txbxContent>
            </v:textbox>
          </v:shape>
        </w:pict>
      </w:r>
      <w:r>
        <w:rPr>
          <w:lang w:eastAsia="en-GB"/>
        </w:rPr>
        <w:pict>
          <v:shape id="_x0000_s1098" type="#_x0000_t202" style="position:absolute;margin-left:137.4pt;margin-top:272.4pt;width:25.1pt;height:22.2pt;z-index:251666944;mso-height-percent:200;mso-height-percent:200;mso-width-relative:margin;mso-height-relative:margin" filled="f" stroked="f">
            <v:textbox style="mso-next-textbox:#_x0000_s1098;mso-fit-shape-to-text:t">
              <w:txbxContent>
                <w:p w:rsidR="00372370" w:rsidRDefault="00372370" w:rsidP="004A080E">
                  <w:r>
                    <w:t>7</w:t>
                  </w:r>
                </w:p>
              </w:txbxContent>
            </v:textbox>
          </v:shape>
        </w:pict>
      </w:r>
      <w:r>
        <w:rPr>
          <w:lang w:eastAsia="en-GB"/>
        </w:rPr>
        <w:pict>
          <v:shape id="_x0000_s1090" type="#_x0000_t202" style="position:absolute;margin-left:46.45pt;margin-top:192.9pt;width:25.1pt;height:22.2pt;z-index:251659776;mso-height-percent:200;mso-height-percent:200;mso-width-relative:margin;mso-height-relative:margin" filled="f" stroked="f">
            <v:textbox style="mso-next-textbox:#_x0000_s1090;mso-fit-shape-to-text:t">
              <w:txbxContent>
                <w:p w:rsidR="00372370" w:rsidRDefault="00372370" w:rsidP="004A080E">
                  <w:r>
                    <w:t>6</w:t>
                  </w:r>
                </w:p>
              </w:txbxContent>
            </v:textbox>
          </v:shape>
        </w:pict>
      </w:r>
      <w:r>
        <w:rPr>
          <w:lang w:eastAsia="en-GB"/>
        </w:rPr>
        <w:pict>
          <v:shape id="_x0000_s1088" type="#_x0000_t202" style="position:absolute;margin-left:46.45pt;margin-top:118.55pt;width:25.1pt;height:22.2pt;z-index:251658752;mso-height-percent:200;mso-height-percent:200;mso-width-relative:margin;mso-height-relative:margin" filled="f" stroked="f">
            <v:textbox style="mso-next-textbox:#_x0000_s1088;mso-fit-shape-to-text:t">
              <w:txbxContent>
                <w:p w:rsidR="00372370" w:rsidRDefault="00372370" w:rsidP="004A080E">
                  <w:r>
                    <w:t>5</w:t>
                  </w:r>
                </w:p>
              </w:txbxContent>
            </v:textbox>
          </v:shape>
        </w:pict>
      </w:r>
      <w:r>
        <w:rPr>
          <w:lang w:eastAsia="en-GB"/>
        </w:rPr>
        <w:pict>
          <v:shape id="_x0000_s1095" type="#_x0000_t202" style="position:absolute;margin-left:392.4pt;margin-top:102.25pt;width:25.1pt;height:22.2pt;z-index:251664896;mso-height-percent:200;mso-height-percent:200;mso-width-relative:margin;mso-height-relative:margin" filled="f" stroked="f">
            <v:textbox style="mso-next-textbox:#_x0000_s1095;mso-fit-shape-to-text:t">
              <w:txbxContent>
                <w:p w:rsidR="00372370" w:rsidRDefault="00372370" w:rsidP="004A080E">
                  <w:r>
                    <w:t>13</w:t>
                  </w:r>
                </w:p>
              </w:txbxContent>
            </v:textbox>
          </v:shape>
        </w:pict>
      </w:r>
      <w:r>
        <w:rPr>
          <w:lang w:eastAsia="en-GB"/>
        </w:rPr>
        <w:pict>
          <v:shape id="_x0000_s1093" type="#_x0000_t202" style="position:absolute;margin-left:364.45pt;margin-top:43.05pt;width:34.75pt;height:22.2pt;z-index:251662848;mso-height-percent:200;mso-height-percent:200;mso-width-relative:margin;mso-height-relative:margin" filled="f" stroked="f">
            <v:textbox style="mso-next-textbox:#_x0000_s1093;mso-fit-shape-to-text:t">
              <w:txbxContent>
                <w:p w:rsidR="00372370" w:rsidRDefault="00372370" w:rsidP="004A080E">
                  <w:r>
                    <w:t>12</w:t>
                  </w:r>
                </w:p>
              </w:txbxContent>
            </v:textbox>
          </v:shape>
        </w:pict>
      </w:r>
      <w:r>
        <w:rPr>
          <w:lang w:eastAsia="en-GB"/>
        </w:rPr>
        <w:pict>
          <v:shape id="_x0000_s1092" type="#_x0000_t202" style="position:absolute;margin-left:302.9pt;margin-top:20.85pt;width:25.1pt;height:22.2pt;z-index:251661824;mso-height-percent:200;mso-height-percent:200;mso-width-relative:margin;mso-height-relative:margin" filled="f" stroked="f">
            <v:textbox style="mso-next-textbox:#_x0000_s1092;mso-fit-shape-to-text:t">
              <w:txbxContent>
                <w:p w:rsidR="00372370" w:rsidRDefault="00372370" w:rsidP="004A080E">
                  <w:r>
                    <w:t>11</w:t>
                  </w:r>
                </w:p>
              </w:txbxContent>
            </v:textbox>
          </v:shape>
        </w:pict>
      </w:r>
      <w:r>
        <w:rPr>
          <w:lang w:eastAsia="en-GB"/>
        </w:rPr>
        <w:pict>
          <v:shape id="_x0000_s1086" type="#_x0000_t202" style="position:absolute;margin-left:52.8pt;margin-top:88.8pt;width:25.1pt;height:22.2pt;z-index:251656704;mso-height-percent:200;mso-height-percent:200;mso-width-relative:margin;mso-height-relative:margin" filled="f" stroked="f">
            <v:textbox style="mso-next-textbox:#_x0000_s1086;mso-fit-shape-to-text:t">
              <w:txbxContent>
                <w:p w:rsidR="00372370" w:rsidRDefault="00372370" w:rsidP="004A080E">
                  <w:r>
                    <w:t>4</w:t>
                  </w:r>
                </w:p>
              </w:txbxContent>
            </v:textbox>
          </v:shape>
        </w:pict>
      </w:r>
      <w:r w:rsidR="007B1E33" w:rsidRPr="00A757DD">
        <w:rPr>
          <w:noProof/>
          <w:lang w:eastAsia="es-AR"/>
        </w:rPr>
        <w:drawing>
          <wp:inline distT="0" distB="0" distL="0" distR="0">
            <wp:extent cx="5741670" cy="3806190"/>
            <wp:effectExtent l="19050" t="0" r="0" b="0"/>
            <wp:docPr id="73" name="Imagen 73" descr="P10420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104204E"/>
                    <pic:cNvPicPr>
                      <a:picLocks noChangeAspect="1" noChangeArrowheads="1"/>
                    </pic:cNvPicPr>
                  </pic:nvPicPr>
                  <pic:blipFill>
                    <a:blip r:embed="rId78" cstate="print"/>
                    <a:srcRect/>
                    <a:stretch>
                      <a:fillRect/>
                    </a:stretch>
                  </pic:blipFill>
                  <pic:spPr bwMode="auto">
                    <a:xfrm>
                      <a:off x="0" y="0"/>
                      <a:ext cx="5741670" cy="3806190"/>
                    </a:xfrm>
                    <a:prstGeom prst="rect">
                      <a:avLst/>
                    </a:prstGeom>
                    <a:noFill/>
                    <a:ln w="9525">
                      <a:noFill/>
                      <a:miter lim="800000"/>
                      <a:headEnd/>
                      <a:tailEnd/>
                    </a:ln>
                  </pic:spPr>
                </pic:pic>
              </a:graphicData>
            </a:graphic>
          </wp:inline>
        </w:drawing>
      </w:r>
    </w:p>
    <w:p w:rsidR="007A3440" w:rsidRPr="00A757DD" w:rsidRDefault="007A3440" w:rsidP="008D3F64">
      <w:pPr>
        <w:pStyle w:val="Epgrafe"/>
      </w:pPr>
      <w:r w:rsidRPr="00A757DD">
        <w:t>1</w:t>
      </w:r>
      <w:r w:rsidRPr="00A757DD">
        <w:tab/>
      </w:r>
      <w:r w:rsidR="0015498A" w:rsidRPr="00A757DD">
        <w:t>Tornillo ajuste caudal</w:t>
      </w:r>
      <w:r w:rsidR="00C167F6" w:rsidRPr="00A757DD">
        <w:tab/>
      </w:r>
      <w:r w:rsidR="00C167F6" w:rsidRPr="00A757DD">
        <w:tab/>
      </w:r>
      <w:r w:rsidRPr="00A757DD">
        <w:t>2</w:t>
      </w:r>
      <w:r w:rsidRPr="00A757DD">
        <w:tab/>
        <w:t xml:space="preserve">Servo </w:t>
      </w:r>
      <w:r w:rsidR="005D2E6F" w:rsidRPr="00A757DD">
        <w:t>pistón</w:t>
      </w:r>
      <w:r w:rsidR="00C167F6" w:rsidRPr="00A757DD">
        <w:tab/>
      </w:r>
      <w:r w:rsidR="00C167F6" w:rsidRPr="00A757DD">
        <w:tab/>
      </w:r>
      <w:r w:rsidR="00C167F6" w:rsidRPr="00A757DD">
        <w:tab/>
      </w:r>
      <w:r w:rsidRPr="00A757DD">
        <w:t>3</w:t>
      </w:r>
      <w:r w:rsidRPr="00A757DD">
        <w:tab/>
      </w:r>
      <w:r w:rsidR="0015498A" w:rsidRPr="00A757DD">
        <w:t>Resorte de inclinación</w:t>
      </w:r>
      <w:r w:rsidR="00C167F6" w:rsidRPr="00A757DD">
        <w:br/>
      </w:r>
      <w:r w:rsidRPr="00A757DD">
        <w:t>4</w:t>
      </w:r>
      <w:r w:rsidRPr="00A757DD">
        <w:tab/>
      </w:r>
      <w:r w:rsidR="00CD33A1" w:rsidRPr="00A757DD">
        <w:t xml:space="preserve">Platina </w:t>
      </w:r>
      <w:r w:rsidR="00CD33A1" w:rsidRPr="00A757DD">
        <w:tab/>
      </w:r>
      <w:r w:rsidR="00CD33A1" w:rsidRPr="00A757DD">
        <w:tab/>
      </w:r>
      <w:r w:rsidR="00C167F6" w:rsidRPr="00A757DD">
        <w:tab/>
      </w:r>
      <w:r w:rsidR="00C167F6" w:rsidRPr="00A757DD">
        <w:tab/>
      </w:r>
      <w:r w:rsidRPr="00A757DD">
        <w:t>5</w:t>
      </w:r>
      <w:r w:rsidRPr="00A757DD">
        <w:tab/>
      </w:r>
      <w:r w:rsidR="00CD33A1" w:rsidRPr="00A757DD">
        <w:t xml:space="preserve">Resorte de tambor </w:t>
      </w:r>
      <w:r w:rsidR="00C167F6" w:rsidRPr="00A757DD">
        <w:tab/>
      </w:r>
      <w:r w:rsidR="00C167F6" w:rsidRPr="00A757DD">
        <w:tab/>
      </w:r>
      <w:r w:rsidRPr="00A757DD">
        <w:t>6</w:t>
      </w:r>
      <w:r w:rsidRPr="00A757DD">
        <w:tab/>
      </w:r>
      <w:r w:rsidR="00CD33A1" w:rsidRPr="00A757DD">
        <w:t xml:space="preserve">Rodamientos rodillos </w:t>
      </w:r>
      <w:r w:rsidR="005D2E6F" w:rsidRPr="00A757DD">
        <w:t>cónicos</w:t>
      </w:r>
      <w:r w:rsidR="00CD33A1" w:rsidRPr="00A757DD">
        <w:t xml:space="preserve"> </w:t>
      </w:r>
      <w:r w:rsidR="00C167F6" w:rsidRPr="00A757DD">
        <w:br/>
      </w:r>
      <w:r w:rsidRPr="00A757DD">
        <w:t>7</w:t>
      </w:r>
      <w:r w:rsidRPr="00A757DD">
        <w:tab/>
      </w:r>
      <w:r w:rsidR="00CD33A1" w:rsidRPr="00A757DD">
        <w:t xml:space="preserve">Tambor de </w:t>
      </w:r>
      <w:r w:rsidR="005D2E6F" w:rsidRPr="00A757DD">
        <w:t>pistones</w:t>
      </w:r>
      <w:r w:rsidR="00C167F6" w:rsidRPr="00A757DD">
        <w:tab/>
      </w:r>
      <w:r w:rsidR="00C167F6" w:rsidRPr="00A757DD">
        <w:tab/>
      </w:r>
      <w:r w:rsidRPr="00A757DD">
        <w:t>8</w:t>
      </w:r>
      <w:r w:rsidRPr="00A757DD">
        <w:tab/>
      </w:r>
      <w:r w:rsidR="00CD33A1" w:rsidRPr="00A757DD">
        <w:t>Placa de retención</w:t>
      </w:r>
      <w:r w:rsidR="00C167F6" w:rsidRPr="00A757DD">
        <w:tab/>
      </w:r>
      <w:r w:rsidR="00C167F6" w:rsidRPr="00A757DD">
        <w:tab/>
      </w:r>
      <w:r w:rsidRPr="00A757DD">
        <w:t>9</w:t>
      </w:r>
      <w:r w:rsidRPr="00A757DD">
        <w:tab/>
      </w:r>
      <w:r w:rsidR="002B401F" w:rsidRPr="00A757DD">
        <w:t xml:space="preserve">Placa </w:t>
      </w:r>
      <w:r w:rsidR="005D2E6F" w:rsidRPr="00A757DD">
        <w:t>indicando</w:t>
      </w:r>
      <w:r w:rsidR="00C167F6" w:rsidRPr="00A757DD">
        <w:br/>
      </w:r>
      <w:r w:rsidRPr="00A757DD">
        <w:t>10</w:t>
      </w:r>
      <w:r w:rsidRPr="00A757DD">
        <w:tab/>
      </w:r>
      <w:r w:rsidR="005D2E6F" w:rsidRPr="00A757DD">
        <w:t>Pistón</w:t>
      </w:r>
      <w:r w:rsidR="00C167F6" w:rsidRPr="00A757DD">
        <w:tab/>
      </w:r>
      <w:r w:rsidR="00C167F6" w:rsidRPr="00A757DD">
        <w:tab/>
      </w:r>
      <w:r w:rsidR="00C167F6" w:rsidRPr="00A757DD">
        <w:tab/>
      </w:r>
      <w:r w:rsidR="00C167F6" w:rsidRPr="00A757DD">
        <w:tab/>
      </w:r>
      <w:r w:rsidRPr="00A757DD">
        <w:t>11</w:t>
      </w:r>
      <w:r w:rsidRPr="00A757DD">
        <w:tab/>
      </w:r>
      <w:r w:rsidR="002B401F" w:rsidRPr="00A757DD">
        <w:t>Zapata de pistón</w:t>
      </w:r>
      <w:r w:rsidR="00C167F6" w:rsidRPr="00A757DD">
        <w:tab/>
      </w:r>
      <w:r w:rsidR="00C167F6" w:rsidRPr="00A757DD">
        <w:tab/>
      </w:r>
      <w:r w:rsidR="00C167F6" w:rsidRPr="00A757DD">
        <w:tab/>
      </w:r>
      <w:r w:rsidRPr="00A757DD">
        <w:t>12</w:t>
      </w:r>
      <w:r w:rsidRPr="00A757DD">
        <w:tab/>
      </w:r>
      <w:r w:rsidR="002B401F" w:rsidRPr="00A757DD">
        <w:t xml:space="preserve">Rodamientos rodillos </w:t>
      </w:r>
      <w:r w:rsidR="005D2E6F" w:rsidRPr="00A757DD">
        <w:t>cónicos</w:t>
      </w:r>
      <w:r w:rsidR="00C167F6" w:rsidRPr="00A757DD">
        <w:br/>
      </w:r>
      <w:r w:rsidRPr="00A757DD">
        <w:t>13</w:t>
      </w:r>
      <w:r w:rsidRPr="00A757DD">
        <w:tab/>
      </w:r>
      <w:r w:rsidR="002B401F" w:rsidRPr="00A757DD">
        <w:t>Retén de eje</w:t>
      </w:r>
      <w:r w:rsidR="00C167F6" w:rsidRPr="00A757DD">
        <w:tab/>
      </w:r>
      <w:r w:rsidR="00C167F6" w:rsidRPr="00A757DD">
        <w:tab/>
      </w:r>
      <w:r w:rsidR="00C167F6" w:rsidRPr="00A757DD">
        <w:tab/>
      </w:r>
      <w:r w:rsidRPr="00A757DD">
        <w:t>1</w:t>
      </w:r>
      <w:r w:rsidR="0045407B" w:rsidRPr="00A757DD">
        <w:t>4</w:t>
      </w:r>
      <w:r w:rsidRPr="00A757DD">
        <w:tab/>
      </w:r>
      <w:r w:rsidR="002B401F" w:rsidRPr="00A757DD">
        <w:t>Eje de entrada</w:t>
      </w:r>
    </w:p>
    <w:p w:rsidR="007A3440" w:rsidRPr="00A757DD" w:rsidRDefault="007A3440" w:rsidP="004A080E"/>
    <w:p w:rsidR="007A3440" w:rsidRPr="00A757DD" w:rsidRDefault="007A3440" w:rsidP="004A080E"/>
    <w:p w:rsidR="00F619F6" w:rsidRPr="00A757DD" w:rsidRDefault="00F619F6" w:rsidP="00F619F6">
      <w:pPr>
        <w:pStyle w:val="Standardfett"/>
        <w:pageBreakBefore/>
      </w:pPr>
      <w:r w:rsidRPr="00A757DD">
        <w:lastRenderedPageBreak/>
        <w:t xml:space="preserve">Placa inclinada por un servo </w:t>
      </w:r>
      <w:r w:rsidR="005D2E6F" w:rsidRPr="00A757DD">
        <w:t>pistón</w:t>
      </w:r>
      <w:r w:rsidRPr="00A757DD">
        <w:t xml:space="preserve"> contra un resorte calibrado </w:t>
      </w:r>
    </w:p>
    <w:p w:rsidR="001A2326" w:rsidRPr="00A757DD" w:rsidRDefault="001A2326" w:rsidP="004A080E"/>
    <w:p w:rsidR="006E00A3" w:rsidRPr="00A757DD" w:rsidRDefault="007B1E33" w:rsidP="00CE0853">
      <w:pPr>
        <w:pStyle w:val="BildFormel"/>
      </w:pPr>
      <w:r w:rsidRPr="00A757DD">
        <w:rPr>
          <w:noProof/>
          <w:lang w:eastAsia="es-AR"/>
        </w:rPr>
        <w:drawing>
          <wp:inline distT="0" distB="0" distL="0" distR="0">
            <wp:extent cx="2881630" cy="3136900"/>
            <wp:effectExtent l="19050" t="0" r="0" b="0"/>
            <wp:docPr id="74" name="Imagen 74" descr="new-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new-63"/>
                    <pic:cNvPicPr>
                      <a:picLocks noChangeAspect="1" noChangeArrowheads="1"/>
                    </pic:cNvPicPr>
                  </pic:nvPicPr>
                  <pic:blipFill>
                    <a:blip r:embed="rId79" cstate="print"/>
                    <a:srcRect/>
                    <a:stretch>
                      <a:fillRect/>
                    </a:stretch>
                  </pic:blipFill>
                  <pic:spPr bwMode="auto">
                    <a:xfrm>
                      <a:off x="0" y="0"/>
                      <a:ext cx="2881630" cy="3136900"/>
                    </a:xfrm>
                    <a:prstGeom prst="rect">
                      <a:avLst/>
                    </a:prstGeom>
                    <a:noFill/>
                    <a:ln w="9525">
                      <a:noFill/>
                      <a:miter lim="800000"/>
                      <a:headEnd/>
                      <a:tailEnd/>
                    </a:ln>
                  </pic:spPr>
                </pic:pic>
              </a:graphicData>
            </a:graphic>
          </wp:inline>
        </w:drawing>
      </w:r>
    </w:p>
    <w:p w:rsidR="001A2326" w:rsidRPr="00A757DD" w:rsidRDefault="004E2FBD" w:rsidP="004A080E">
      <w:r>
        <w:rPr>
          <w:lang w:eastAsia="en-GB"/>
        </w:rPr>
        <w:pict>
          <v:shape id="_x0000_s1107" type="#_x0000_t202" style="position:absolute;margin-left:310.7pt;margin-top:11.45pt;width:25.1pt;height:22.2pt;z-index:251676160;mso-height-percent:200;mso-height-percent:200;mso-width-relative:margin;mso-height-relative:margin" filled="f" stroked="f">
            <v:textbox style="mso-next-textbox:#_x0000_s1107;mso-fit-shape-to-text:t">
              <w:txbxContent>
                <w:p w:rsidR="00372370" w:rsidRDefault="00372370" w:rsidP="004A080E">
                  <w:r>
                    <w:t>11</w:t>
                  </w:r>
                </w:p>
              </w:txbxContent>
            </v:textbox>
          </v:shape>
        </w:pict>
      </w:r>
      <w:r>
        <w:rPr>
          <w:lang w:eastAsia="en-GB"/>
        </w:rPr>
        <w:pict>
          <v:shape id="_x0000_s1113" type="#_x0000_t202" style="position:absolute;margin-left:256.1pt;margin-top:11.45pt;width:25.1pt;height:22.2pt;z-index:251682304;mso-height-percent:200;mso-height-percent:200;mso-width-relative:margin;mso-height-relative:margin" filled="f" stroked="f">
            <v:textbox style="mso-next-textbox:#_x0000_s1113;mso-fit-shape-to-text:t">
              <w:txbxContent>
                <w:p w:rsidR="00372370" w:rsidRDefault="00372370" w:rsidP="004A080E">
                  <w:r>
                    <w:t>10</w:t>
                  </w:r>
                </w:p>
              </w:txbxContent>
            </v:textbox>
          </v:shape>
        </w:pict>
      </w:r>
      <w:r>
        <w:rPr>
          <w:lang w:eastAsia="en-GB"/>
        </w:rPr>
        <w:pict>
          <v:shape id="_x0000_s1101" type="#_x0000_t202" style="position:absolute;margin-left:141.35pt;margin-top:6.9pt;width:25.1pt;height:22.2pt;z-index:251670016;mso-height-percent:200;mso-height-percent:200;mso-width-relative:margin;mso-height-relative:margin" filled="f" stroked="f">
            <v:textbox style="mso-next-textbox:#_x0000_s1101;mso-fit-shape-to-text:t">
              <w:txbxContent>
                <w:p w:rsidR="00372370" w:rsidRDefault="00372370" w:rsidP="004A080E">
                  <w:r>
                    <w:t>2</w:t>
                  </w:r>
                </w:p>
              </w:txbxContent>
            </v:textbox>
          </v:shape>
        </w:pict>
      </w:r>
      <w:r>
        <w:rPr>
          <w:lang w:eastAsia="en-GB"/>
        </w:rPr>
        <w:pict>
          <v:shape id="_x0000_s1100" type="#_x0000_t202" style="position:absolute;margin-left:89.9pt;margin-top:2.1pt;width:25.1pt;height:22.2pt;z-index:251668992;mso-height-percent:200;mso-height-percent:200;mso-width-relative:margin;mso-height-relative:margin" filled="f" stroked="f">
            <v:textbox style="mso-next-textbox:#_x0000_s1100;mso-fit-shape-to-text:t">
              <w:txbxContent>
                <w:p w:rsidR="00372370" w:rsidRDefault="00372370" w:rsidP="004A080E">
                  <w:r>
                    <w:t>1</w:t>
                  </w:r>
                </w:p>
              </w:txbxContent>
            </v:textbox>
          </v:shape>
        </w:pict>
      </w:r>
    </w:p>
    <w:p w:rsidR="006E00A3" w:rsidRPr="00A757DD" w:rsidRDefault="004E2FBD" w:rsidP="004A080E">
      <w:pPr>
        <w:pStyle w:val="BildFormel"/>
      </w:pPr>
      <w:r>
        <w:rPr>
          <w:lang w:eastAsia="en-GB"/>
        </w:rPr>
        <w:pict>
          <v:shape id="_x0000_s1109" type="#_x0000_t202" style="position:absolute;margin-left:383.35pt;margin-top:198.85pt;width:43.55pt;height:22.2pt;z-index:251678208;mso-height-percent:200;mso-height-percent:200;mso-width-relative:margin;mso-height-relative:margin" filled="f" stroked="f">
            <v:textbox style="mso-next-textbox:#_x0000_s1109;mso-fit-shape-to-text:t">
              <w:txbxContent>
                <w:p w:rsidR="00372370" w:rsidRDefault="00372370" w:rsidP="004A080E">
                  <w:r>
                    <w:t>14</w:t>
                  </w:r>
                </w:p>
              </w:txbxContent>
            </v:textbox>
          </v:shape>
        </w:pict>
      </w:r>
      <w:r>
        <w:rPr>
          <w:lang w:eastAsia="en-GB"/>
        </w:rPr>
        <w:pict>
          <v:shape id="_x0000_s1110" type="#_x0000_t202" style="position:absolute;margin-left:407.9pt;margin-top:93.3pt;width:25.1pt;height:22.2pt;z-index:251679232;mso-height-percent:200;mso-height-percent:200;mso-width-relative:margin;mso-height-relative:margin" filled="f" stroked="f">
            <v:textbox style="mso-next-textbox:#_x0000_s1110;mso-fit-shape-to-text:t">
              <w:txbxContent>
                <w:p w:rsidR="00372370" w:rsidRDefault="00372370" w:rsidP="004A080E">
                  <w:r>
                    <w:t>13</w:t>
                  </w:r>
                </w:p>
              </w:txbxContent>
            </v:textbox>
          </v:shape>
        </w:pict>
      </w:r>
      <w:r>
        <w:rPr>
          <w:lang w:eastAsia="en-GB"/>
        </w:rPr>
        <w:pict>
          <v:shape id="_x0000_s1108" type="#_x0000_t202" style="position:absolute;margin-left:373.15pt;margin-top:26.45pt;width:34.75pt;height:22.2pt;z-index:251677184;mso-height-percent:200;mso-height-percent:200;mso-width-relative:margin;mso-height-relative:margin" filled="f" stroked="f">
            <v:textbox style="mso-next-textbox:#_x0000_s1108;mso-fit-shape-to-text:t">
              <w:txbxContent>
                <w:p w:rsidR="00372370" w:rsidRDefault="00372370" w:rsidP="004A080E">
                  <w:r>
                    <w:t>12</w:t>
                  </w:r>
                </w:p>
              </w:txbxContent>
            </v:textbox>
          </v:shape>
        </w:pict>
      </w:r>
      <w:r>
        <w:rPr>
          <w:lang w:eastAsia="en-GB"/>
        </w:rPr>
        <w:pict>
          <v:shape id="_x0000_s1106" type="#_x0000_t202" style="position:absolute;margin-left:314.9pt;margin-top:290pt;width:28.75pt;height:22.2pt;z-index:251675136;mso-height-percent:200;mso-height-percent:200;mso-width-relative:margin;mso-height-relative:margin" filled="f" stroked="f">
            <v:textbox style="mso-next-textbox:#_x0000_s1106;mso-fit-shape-to-text:t">
              <w:txbxContent>
                <w:p w:rsidR="00372370" w:rsidRDefault="00372370" w:rsidP="004A080E">
                  <w:r>
                    <w:t>9</w:t>
                  </w:r>
                </w:p>
              </w:txbxContent>
            </v:textbox>
          </v:shape>
        </w:pict>
      </w:r>
      <w:r>
        <w:rPr>
          <w:lang w:eastAsia="en-GB"/>
        </w:rPr>
        <w:pict>
          <v:shape id="_x0000_s1111" type="#_x0000_t202" style="position:absolute;margin-left:247.75pt;margin-top:307.85pt;width:25.1pt;height:22.2pt;z-index:251680256;mso-height-percent:200;mso-height-percent:200;mso-width-relative:margin;mso-height-relative:margin" filled="f" stroked="f">
            <v:textbox style="mso-next-textbox:#_x0000_s1111;mso-fit-shape-to-text:t">
              <w:txbxContent>
                <w:p w:rsidR="00372370" w:rsidRDefault="00372370" w:rsidP="004A080E">
                  <w:r>
                    <w:t>8</w:t>
                  </w:r>
                </w:p>
              </w:txbxContent>
            </v:textbox>
          </v:shape>
        </w:pict>
      </w:r>
      <w:r>
        <w:rPr>
          <w:lang w:eastAsia="en-GB"/>
        </w:rPr>
        <w:pict>
          <v:shape id="_x0000_s1112" type="#_x0000_t202" style="position:absolute;margin-left:159.55pt;margin-top:307.85pt;width:25.1pt;height:22.2pt;z-index:251681280;mso-height-percent:200;mso-height-percent:200;mso-width-relative:margin;mso-height-relative:margin" filled="f" stroked="f">
            <v:textbox style="mso-next-textbox:#_x0000_s1112;mso-fit-shape-to-text:t">
              <w:txbxContent>
                <w:p w:rsidR="00372370" w:rsidRDefault="00372370" w:rsidP="004A080E">
                  <w:r>
                    <w:t>7</w:t>
                  </w:r>
                </w:p>
              </w:txbxContent>
            </v:textbox>
          </v:shape>
        </w:pict>
      </w:r>
      <w:r>
        <w:rPr>
          <w:lang w:eastAsia="en-GB"/>
        </w:rPr>
        <w:pict>
          <v:shape id="_x0000_s1105" type="#_x0000_t202" style="position:absolute;margin-left:89.9pt;margin-top:290pt;width:25.1pt;height:22.2pt;z-index:251674112;mso-height-percent:200;mso-height-percent:200;mso-width-relative:margin;mso-height-relative:margin" filled="f" stroked="f">
            <v:textbox style="mso-next-textbox:#_x0000_s1105;mso-fit-shape-to-text:t">
              <w:txbxContent>
                <w:p w:rsidR="00372370" w:rsidRDefault="00372370" w:rsidP="004A080E">
                  <w:r>
                    <w:t>6</w:t>
                  </w:r>
                </w:p>
              </w:txbxContent>
            </v:textbox>
          </v:shape>
        </w:pict>
      </w:r>
      <w:r>
        <w:rPr>
          <w:lang w:eastAsia="en-GB"/>
        </w:rPr>
        <w:pict>
          <v:shape id="_x0000_s1104" type="#_x0000_t202" style="position:absolute;margin-left:3.65pt;margin-top:206.15pt;width:25.1pt;height:22.2pt;z-index:251673088;mso-height-percent:200;mso-height-percent:200;mso-width-relative:margin;mso-height-relative:margin" filled="f" stroked="f">
            <v:textbox style="mso-next-textbox:#_x0000_s1104;mso-fit-shape-to-text:t">
              <w:txbxContent>
                <w:p w:rsidR="00372370" w:rsidRDefault="00372370" w:rsidP="004A080E">
                  <w:r>
                    <w:t>5</w:t>
                  </w:r>
                </w:p>
              </w:txbxContent>
            </v:textbox>
          </v:shape>
        </w:pict>
      </w:r>
      <w:r>
        <w:rPr>
          <w:lang w:eastAsia="en-GB"/>
        </w:rPr>
        <w:pict>
          <v:shape id="_x0000_s1102" type="#_x0000_t202" style="position:absolute;margin-left:3.65pt;margin-top:144.3pt;width:25.1pt;height:22.2pt;z-index:251671040;mso-height-percent:200;mso-height-percent:200;mso-width-relative:margin;mso-height-relative:margin" filled="f" stroked="f">
            <v:textbox style="mso-next-textbox:#_x0000_s1102;mso-fit-shape-to-text:t">
              <w:txbxContent>
                <w:p w:rsidR="00372370" w:rsidRDefault="00372370" w:rsidP="004A080E">
                  <w:r>
                    <w:t>4</w:t>
                  </w:r>
                </w:p>
              </w:txbxContent>
            </v:textbox>
          </v:shape>
        </w:pict>
      </w:r>
      <w:r>
        <w:rPr>
          <w:lang w:eastAsia="en-GB"/>
        </w:rPr>
        <w:pict>
          <v:shape id="_x0000_s1103" type="#_x0000_t202" style="position:absolute;margin-left:3.65pt;margin-top:93.3pt;width:25.1pt;height:22.2pt;z-index:251672064;mso-height-percent:200;mso-height-percent:200;mso-width-relative:margin;mso-height-relative:margin" filled="f" stroked="f">
            <v:textbox style="mso-next-textbox:#_x0000_s1103;mso-fit-shape-to-text:t">
              <w:txbxContent>
                <w:p w:rsidR="00372370" w:rsidRDefault="00372370" w:rsidP="004A080E">
                  <w:r>
                    <w:t>3</w:t>
                  </w:r>
                </w:p>
              </w:txbxContent>
            </v:textbox>
          </v:shape>
        </w:pict>
      </w:r>
      <w:r w:rsidR="007B1E33" w:rsidRPr="00A757DD">
        <w:rPr>
          <w:noProof/>
          <w:lang w:eastAsia="es-AR"/>
        </w:rPr>
        <w:drawing>
          <wp:inline distT="0" distB="0" distL="0" distR="0">
            <wp:extent cx="5752465" cy="4168140"/>
            <wp:effectExtent l="19050" t="0" r="635" b="0"/>
            <wp:docPr id="75" name="Imagen 75" descr="P10434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104341E"/>
                    <pic:cNvPicPr>
                      <a:picLocks noChangeAspect="1" noChangeArrowheads="1"/>
                    </pic:cNvPicPr>
                  </pic:nvPicPr>
                  <pic:blipFill>
                    <a:blip r:embed="rId80" cstate="print"/>
                    <a:srcRect/>
                    <a:stretch>
                      <a:fillRect/>
                    </a:stretch>
                  </pic:blipFill>
                  <pic:spPr bwMode="auto">
                    <a:xfrm>
                      <a:off x="0" y="0"/>
                      <a:ext cx="5752465" cy="4168140"/>
                    </a:xfrm>
                    <a:prstGeom prst="rect">
                      <a:avLst/>
                    </a:prstGeom>
                    <a:noFill/>
                    <a:ln w="9525">
                      <a:noFill/>
                      <a:miter lim="800000"/>
                      <a:headEnd/>
                      <a:tailEnd/>
                    </a:ln>
                  </pic:spPr>
                </pic:pic>
              </a:graphicData>
            </a:graphic>
          </wp:inline>
        </w:drawing>
      </w:r>
    </w:p>
    <w:p w:rsidR="0045407B" w:rsidRPr="00A757DD" w:rsidRDefault="00EC7AE9" w:rsidP="008D3F64">
      <w:pPr>
        <w:pStyle w:val="Epgrafe"/>
      </w:pPr>
      <w:r w:rsidRPr="00A757DD">
        <w:t>1</w:t>
      </w:r>
      <w:r w:rsidRPr="00A757DD">
        <w:tab/>
      </w:r>
      <w:r w:rsidR="0045407B" w:rsidRPr="00A757DD">
        <w:t xml:space="preserve">Servo </w:t>
      </w:r>
      <w:r w:rsidR="005D2E6F" w:rsidRPr="00A757DD">
        <w:t>pistón</w:t>
      </w:r>
      <w:r w:rsidR="00C167F6" w:rsidRPr="00A757DD">
        <w:tab/>
      </w:r>
      <w:r w:rsidR="00C167F6" w:rsidRPr="00A757DD">
        <w:tab/>
      </w:r>
      <w:r w:rsidR="00C167F6" w:rsidRPr="00A757DD">
        <w:tab/>
      </w:r>
      <w:r w:rsidRPr="00A757DD">
        <w:t>2</w:t>
      </w:r>
      <w:r w:rsidRPr="00A757DD">
        <w:tab/>
      </w:r>
      <w:r w:rsidR="006E55DB" w:rsidRPr="00A757DD">
        <w:t>Resorte de inclinación</w:t>
      </w:r>
      <w:r w:rsidR="00C167F6" w:rsidRPr="00A757DD">
        <w:tab/>
      </w:r>
      <w:r w:rsidR="00C167F6" w:rsidRPr="00A757DD">
        <w:tab/>
      </w:r>
      <w:r w:rsidR="0045407B" w:rsidRPr="00A757DD">
        <w:t>3</w:t>
      </w:r>
      <w:r w:rsidRPr="00A757DD">
        <w:tab/>
      </w:r>
      <w:r w:rsidR="006E55DB" w:rsidRPr="00A757DD">
        <w:t>Platina</w:t>
      </w:r>
      <w:r w:rsidR="00C167F6" w:rsidRPr="00A757DD">
        <w:br/>
      </w:r>
      <w:r w:rsidR="0045407B" w:rsidRPr="00A757DD">
        <w:t>4</w:t>
      </w:r>
      <w:r w:rsidRPr="00A757DD">
        <w:tab/>
      </w:r>
      <w:r w:rsidR="006E55DB" w:rsidRPr="00A757DD">
        <w:t>Resorte de tambor</w:t>
      </w:r>
      <w:r w:rsidR="00C167F6" w:rsidRPr="00A757DD">
        <w:tab/>
      </w:r>
      <w:r w:rsidR="00C167F6" w:rsidRPr="00A757DD">
        <w:tab/>
      </w:r>
      <w:r w:rsidR="0045407B" w:rsidRPr="00A757DD">
        <w:t>5</w:t>
      </w:r>
      <w:r w:rsidRPr="00A757DD">
        <w:tab/>
      </w:r>
      <w:r w:rsidR="006E55DB" w:rsidRPr="00A757DD">
        <w:t xml:space="preserve">Rodamientos rodillos </w:t>
      </w:r>
      <w:r w:rsidR="005D2E6F" w:rsidRPr="00A757DD">
        <w:t>cónicos</w:t>
      </w:r>
      <w:r w:rsidR="00C167F6" w:rsidRPr="00A757DD">
        <w:tab/>
      </w:r>
      <w:r w:rsidR="0045407B" w:rsidRPr="00A757DD">
        <w:t>6</w:t>
      </w:r>
      <w:r w:rsidRPr="00A757DD">
        <w:tab/>
      </w:r>
      <w:r w:rsidR="006E55DB" w:rsidRPr="00A757DD">
        <w:t>Tambor de pistones</w:t>
      </w:r>
      <w:r w:rsidR="00C167F6" w:rsidRPr="00A757DD">
        <w:br/>
      </w:r>
      <w:r w:rsidR="0045407B" w:rsidRPr="00A757DD">
        <w:t>7</w:t>
      </w:r>
      <w:r w:rsidRPr="00A757DD">
        <w:tab/>
      </w:r>
      <w:r w:rsidR="006E55DB" w:rsidRPr="00A757DD">
        <w:t>Pistón dislocamiento</w:t>
      </w:r>
      <w:r w:rsidR="00C167F6" w:rsidRPr="00A757DD">
        <w:tab/>
      </w:r>
      <w:r w:rsidR="00C167F6" w:rsidRPr="00A757DD">
        <w:tab/>
      </w:r>
      <w:r w:rsidR="0045407B" w:rsidRPr="00A757DD">
        <w:t>8</w:t>
      </w:r>
      <w:r w:rsidRPr="00A757DD">
        <w:tab/>
      </w:r>
      <w:r w:rsidR="006E55DB" w:rsidRPr="00A757DD">
        <w:t>Placa de retención</w:t>
      </w:r>
      <w:r w:rsidR="00C167F6" w:rsidRPr="00A757DD">
        <w:tab/>
      </w:r>
      <w:r w:rsidR="00C167F6" w:rsidRPr="00A757DD">
        <w:tab/>
      </w:r>
      <w:r w:rsidR="0045407B" w:rsidRPr="00A757DD">
        <w:t>9</w:t>
      </w:r>
      <w:r w:rsidRPr="00A757DD">
        <w:tab/>
      </w:r>
      <w:r w:rsidR="006E55DB" w:rsidRPr="00A757DD">
        <w:t>Placa inclinada</w:t>
      </w:r>
      <w:r w:rsidR="00C167F6" w:rsidRPr="00A757DD">
        <w:br/>
      </w:r>
      <w:r w:rsidR="0045407B" w:rsidRPr="00A757DD">
        <w:t>10</w:t>
      </w:r>
      <w:r w:rsidRPr="00A757DD">
        <w:tab/>
      </w:r>
      <w:r w:rsidR="005D2E6F" w:rsidRPr="00A757DD">
        <w:t>Pistón</w:t>
      </w:r>
      <w:r w:rsidR="00C167F6" w:rsidRPr="00A757DD">
        <w:tab/>
      </w:r>
      <w:r w:rsidR="00C167F6" w:rsidRPr="00A757DD">
        <w:tab/>
      </w:r>
      <w:r w:rsidR="00C167F6" w:rsidRPr="00A757DD">
        <w:tab/>
      </w:r>
      <w:r w:rsidR="00C167F6" w:rsidRPr="00A757DD">
        <w:tab/>
      </w:r>
      <w:r w:rsidRPr="00A757DD">
        <w:t>1</w:t>
      </w:r>
      <w:r w:rsidR="0045407B" w:rsidRPr="00A757DD">
        <w:t>1</w:t>
      </w:r>
      <w:r w:rsidRPr="00A757DD">
        <w:tab/>
      </w:r>
      <w:r w:rsidR="006E55DB" w:rsidRPr="00A757DD">
        <w:t xml:space="preserve">Zapata </w:t>
      </w:r>
      <w:r w:rsidR="006E55DB" w:rsidRPr="00A757DD">
        <w:tab/>
      </w:r>
      <w:r w:rsidR="00C167F6" w:rsidRPr="00A757DD">
        <w:tab/>
      </w:r>
      <w:r w:rsidR="00C167F6" w:rsidRPr="00A757DD">
        <w:tab/>
      </w:r>
      <w:r w:rsidR="00C167F6" w:rsidRPr="00A757DD">
        <w:tab/>
      </w:r>
      <w:r w:rsidRPr="00A757DD">
        <w:t>1</w:t>
      </w:r>
      <w:r w:rsidR="0045407B" w:rsidRPr="00A757DD">
        <w:t>2</w:t>
      </w:r>
      <w:r w:rsidRPr="00A757DD">
        <w:tab/>
      </w:r>
      <w:r w:rsidR="006E55DB" w:rsidRPr="00A757DD">
        <w:t xml:space="preserve">Rodamiento rodillos </w:t>
      </w:r>
      <w:r w:rsidR="005D2E6F" w:rsidRPr="00A757DD">
        <w:t>cónicos</w:t>
      </w:r>
      <w:r w:rsidR="00C167F6" w:rsidRPr="00A757DD">
        <w:br/>
      </w:r>
      <w:r w:rsidRPr="00A757DD">
        <w:t>13</w:t>
      </w:r>
      <w:r w:rsidRPr="00A757DD">
        <w:tab/>
      </w:r>
      <w:r w:rsidR="006E55DB" w:rsidRPr="00A757DD">
        <w:t>Sello de eje</w:t>
      </w:r>
      <w:r w:rsidR="00C167F6" w:rsidRPr="00A757DD">
        <w:tab/>
      </w:r>
      <w:r w:rsidR="00C167F6" w:rsidRPr="00A757DD">
        <w:tab/>
      </w:r>
      <w:r w:rsidR="00C167F6" w:rsidRPr="00A757DD">
        <w:tab/>
      </w:r>
      <w:r w:rsidR="0045407B" w:rsidRPr="00A757DD">
        <w:t>14</w:t>
      </w:r>
      <w:r w:rsidR="0045407B" w:rsidRPr="00A757DD">
        <w:tab/>
      </w:r>
      <w:r w:rsidR="006E55DB" w:rsidRPr="00A757DD">
        <w:t>Eje de entrada</w:t>
      </w:r>
    </w:p>
    <w:p w:rsidR="006E00A3" w:rsidRPr="00A757DD" w:rsidRDefault="006E00A3" w:rsidP="004A080E"/>
    <w:p w:rsidR="004856C0" w:rsidRPr="00A757DD" w:rsidRDefault="004856C0" w:rsidP="003B0419">
      <w:pPr>
        <w:pStyle w:val="Ttulo1"/>
        <w:rPr>
          <w:lang w:val="es-AR"/>
        </w:rPr>
        <w:sectPr w:rsidR="004856C0" w:rsidRPr="00A757DD" w:rsidSect="00176C54">
          <w:headerReference w:type="even" r:id="rId81"/>
          <w:headerReference w:type="default" r:id="rId82"/>
          <w:pgSz w:w="11906" w:h="16838" w:code="9"/>
          <w:pgMar w:top="1418" w:right="1418" w:bottom="1247" w:left="1418" w:header="454" w:footer="454" w:gutter="0"/>
          <w:cols w:space="720"/>
          <w:docGrid w:linePitch="272"/>
        </w:sectPr>
      </w:pPr>
      <w:bookmarkStart w:id="65" w:name="_Toc277937810"/>
      <w:bookmarkStart w:id="66" w:name="_Toc278447756"/>
    </w:p>
    <w:p w:rsidR="006E00A3" w:rsidRPr="00A757DD" w:rsidRDefault="00F619F6" w:rsidP="003B0419">
      <w:pPr>
        <w:pStyle w:val="Ttulo1"/>
        <w:rPr>
          <w:lang w:val="es-AR"/>
        </w:rPr>
      </w:pPr>
      <w:bookmarkStart w:id="67" w:name="_Toc370981377"/>
      <w:bookmarkEnd w:id="65"/>
      <w:bookmarkEnd w:id="66"/>
      <w:r w:rsidRPr="00A757DD">
        <w:rPr>
          <w:lang w:val="es-AR"/>
        </w:rPr>
        <w:lastRenderedPageBreak/>
        <w:t>Sistemas de descarga</w:t>
      </w:r>
      <w:bookmarkEnd w:id="67"/>
    </w:p>
    <w:p w:rsidR="006E00A3" w:rsidRPr="00A757DD" w:rsidRDefault="006E00A3" w:rsidP="004A080E"/>
    <w:p w:rsidR="006E00A3" w:rsidRPr="00A757DD" w:rsidRDefault="007B1E33" w:rsidP="004A080E">
      <w:pPr>
        <w:pStyle w:val="BildFormel"/>
      </w:pPr>
      <w:r w:rsidRPr="00A757DD">
        <w:rPr>
          <w:noProof/>
          <w:lang w:eastAsia="es-AR"/>
        </w:rPr>
        <w:drawing>
          <wp:inline distT="0" distB="0" distL="0" distR="0">
            <wp:extent cx="2854768" cy="2009554"/>
            <wp:effectExtent l="19050" t="0" r="2732" b="0"/>
            <wp:docPr id="76" name="Imagen 76" descr="new-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new-65"/>
                    <pic:cNvPicPr>
                      <a:picLocks noChangeAspect="1" noChangeArrowheads="1"/>
                    </pic:cNvPicPr>
                  </pic:nvPicPr>
                  <pic:blipFill>
                    <a:blip r:embed="rId83" cstate="print"/>
                    <a:srcRect/>
                    <a:stretch>
                      <a:fillRect/>
                    </a:stretch>
                  </pic:blipFill>
                  <pic:spPr bwMode="auto">
                    <a:xfrm>
                      <a:off x="0" y="0"/>
                      <a:ext cx="2858573" cy="2012233"/>
                    </a:xfrm>
                    <a:prstGeom prst="rect">
                      <a:avLst/>
                    </a:prstGeom>
                    <a:noFill/>
                    <a:ln w="9525">
                      <a:noFill/>
                      <a:miter lim="800000"/>
                      <a:headEnd/>
                      <a:tailEnd/>
                    </a:ln>
                  </pic:spPr>
                </pic:pic>
              </a:graphicData>
            </a:graphic>
          </wp:inline>
        </w:drawing>
      </w:r>
    </w:p>
    <w:p w:rsidR="006E00A3" w:rsidRPr="00A757DD" w:rsidRDefault="006E00A3" w:rsidP="004A080E"/>
    <w:p w:rsidR="001D5C0B" w:rsidRPr="00A757DD" w:rsidRDefault="001D5C0B" w:rsidP="001D5C0B">
      <w:r w:rsidRPr="00A757DD">
        <w:t>En la aplicación anterior, la pluma de la excavadora tiene que subir y bajar lo más rápido posible para ganar tiempo. Este movimiento se hace a menudo con una presión muy baja. Durante este movimiento, la demanda para el caudal es alta y la presión en el sistema es muy baja.</w:t>
      </w:r>
    </w:p>
    <w:p w:rsidR="00F40DC0" w:rsidRPr="00A757DD" w:rsidRDefault="001D5C0B" w:rsidP="001D5C0B">
      <w:r w:rsidRPr="00A757DD">
        <w:t>Cuando analizamos el movimiento, veremos que el cilindro de control de la pluma debe recibir un caudal elevado para llegar al suelo a excavar lo más rápido posible. Cuando la pala empieza a excavar, la demanda para el caudal es muy baja, pero la presión alcanza su nivel más alto, dependiendo de las condiciones de la superficie.</w:t>
      </w:r>
    </w:p>
    <w:p w:rsidR="001D5C0B" w:rsidRPr="00A757DD" w:rsidRDefault="001D5C0B" w:rsidP="001D5C0B">
      <w:r w:rsidRPr="00A757DD">
        <w:t>En tal aplicación:</w:t>
      </w:r>
    </w:p>
    <w:p w:rsidR="001D5C0B" w:rsidRPr="00A757DD" w:rsidRDefault="001D5C0B" w:rsidP="001D5C0B">
      <w:r w:rsidRPr="00A757DD">
        <w:t>1. A medida que el brazo se extiende o se retrae, la energía hidráulica debe usarse para suministrar alto caudal y baja presión.</w:t>
      </w:r>
    </w:p>
    <w:p w:rsidR="001D5C0B" w:rsidRPr="00A757DD" w:rsidRDefault="001D5C0B" w:rsidP="001D5C0B">
      <w:r w:rsidRPr="00A757DD">
        <w:t>2. En las excavaciones de pala, la energía hidráulica se debe convertir en alta presión con caudal bajo.</w:t>
      </w:r>
    </w:p>
    <w:p w:rsidR="001D5C0B" w:rsidRPr="00A757DD" w:rsidRDefault="001D5C0B" w:rsidP="001D5C0B"/>
    <w:p w:rsidR="006E00A3" w:rsidRPr="00A757DD" w:rsidRDefault="001D5C0B" w:rsidP="001D5C0B">
      <w:r w:rsidRPr="00A757DD">
        <w:t>Para operar tales sistemas, se utiliza un sistema de dos bombas con una válvula de descarga adicional.</w:t>
      </w:r>
    </w:p>
    <w:p w:rsidR="00476B3A" w:rsidRPr="00A757DD" w:rsidRDefault="00476B3A" w:rsidP="001D5C0B"/>
    <w:p w:rsidR="006E00A3" w:rsidRPr="00A757DD" w:rsidRDefault="007B1E33" w:rsidP="004A080E">
      <w:pPr>
        <w:pStyle w:val="BildFormel"/>
      </w:pPr>
      <w:r w:rsidRPr="00A757DD">
        <w:rPr>
          <w:noProof/>
          <w:lang w:eastAsia="es-AR"/>
        </w:rPr>
        <w:drawing>
          <wp:inline distT="0" distB="0" distL="0" distR="0">
            <wp:extent cx="3604260" cy="2413635"/>
            <wp:effectExtent l="19050" t="0" r="0" b="0"/>
            <wp:docPr id="7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
                    <pic:cNvPicPr>
                      <a:picLocks noChangeAspect="1" noChangeArrowheads="1"/>
                    </pic:cNvPicPr>
                  </pic:nvPicPr>
                  <pic:blipFill>
                    <a:blip r:embed="rId84" cstate="print"/>
                    <a:srcRect/>
                    <a:stretch>
                      <a:fillRect/>
                    </a:stretch>
                  </pic:blipFill>
                  <pic:spPr bwMode="auto">
                    <a:xfrm>
                      <a:off x="0" y="0"/>
                      <a:ext cx="3604260" cy="2413635"/>
                    </a:xfrm>
                    <a:prstGeom prst="rect">
                      <a:avLst/>
                    </a:prstGeom>
                    <a:noFill/>
                    <a:ln w="9525">
                      <a:noFill/>
                      <a:miter lim="800000"/>
                      <a:headEnd/>
                      <a:tailEnd/>
                    </a:ln>
                  </pic:spPr>
                </pic:pic>
              </a:graphicData>
            </a:graphic>
          </wp:inline>
        </w:drawing>
      </w:r>
    </w:p>
    <w:p w:rsidR="006E00A3" w:rsidRPr="00A757DD" w:rsidRDefault="006E00A3" w:rsidP="004A080E"/>
    <w:p w:rsidR="001D5C0B" w:rsidRPr="00A757DD" w:rsidRDefault="001D5C0B" w:rsidP="001D5C0B">
      <w:r w:rsidRPr="00A757DD">
        <w:t>1. Bomba de alta presión con caudal bajo.</w:t>
      </w:r>
    </w:p>
    <w:p w:rsidR="001D5C0B" w:rsidRPr="00A757DD" w:rsidRDefault="001D5C0B" w:rsidP="001D5C0B">
      <w:r w:rsidRPr="00A757DD">
        <w:t>2. Bomba de baja presión con caudal alto.</w:t>
      </w:r>
    </w:p>
    <w:p w:rsidR="001D5C0B" w:rsidRPr="00A757DD" w:rsidRDefault="001D5C0B" w:rsidP="001D5C0B">
      <w:r w:rsidRPr="00A757DD">
        <w:t>3. Válvula limitadora de presión para el sistema, ajustado a la presión más alta</w:t>
      </w:r>
    </w:p>
    <w:p w:rsidR="001D5C0B" w:rsidRPr="00A757DD" w:rsidRDefault="001D5C0B" w:rsidP="001D5C0B">
      <w:r w:rsidRPr="00A757DD">
        <w:t>4. Descarga de la válvula de la bomba de baja presión, ajustado a una presión muy baja, pero suficiente para mover el brazo.</w:t>
      </w:r>
    </w:p>
    <w:p w:rsidR="001D5C0B" w:rsidRPr="00A757DD" w:rsidRDefault="001D5C0B" w:rsidP="001D5C0B"/>
    <w:p w:rsidR="00FE2505" w:rsidRPr="00A757DD" w:rsidRDefault="001D5C0B" w:rsidP="004A080E">
      <w:r w:rsidRPr="00A757DD">
        <w:t xml:space="preserve">Cuando el brazo se extiende, las dos bombas suministran caudal al cilindro el cual hace que el brazo se extiende rápidamente.  En cuanto la pala toque el suelo para excavar, la presión se eleva. La válvula </w:t>
      </w:r>
      <w:r w:rsidR="005D2E6F" w:rsidRPr="00A757DD">
        <w:t>anti retorno</w:t>
      </w:r>
      <w:r w:rsidRPr="00A757DD">
        <w:t xml:space="preserve"> entre las bombas de cierre y el cilindro recibe el aceite de la bomba de alta presión con un caudal bajo. A medida que la presión es mayor que el ajuste de la válvula de alivio, descarga la válvula de baja presión al tanque con presión muy baja. En esta etapa, toda la energía hidráulica se utiliza para la bomba de alta presión.</w:t>
      </w:r>
    </w:p>
    <w:p w:rsidR="00FE2505" w:rsidRPr="00A757DD" w:rsidRDefault="00FE2505" w:rsidP="004A080E"/>
    <w:p w:rsidR="004856C0" w:rsidRPr="00A757DD" w:rsidRDefault="004856C0" w:rsidP="003B0419">
      <w:pPr>
        <w:pStyle w:val="Ttulo1"/>
        <w:rPr>
          <w:lang w:val="es-AR"/>
        </w:rPr>
        <w:sectPr w:rsidR="004856C0" w:rsidRPr="00A757DD" w:rsidSect="00600EA5">
          <w:headerReference w:type="even" r:id="rId85"/>
          <w:headerReference w:type="first" r:id="rId86"/>
          <w:pgSz w:w="11906" w:h="16838" w:code="9"/>
          <w:pgMar w:top="1418" w:right="1418" w:bottom="1247" w:left="1418" w:header="454" w:footer="454" w:gutter="0"/>
          <w:cols w:space="720"/>
          <w:titlePg/>
          <w:docGrid w:linePitch="272"/>
        </w:sectPr>
      </w:pPr>
    </w:p>
    <w:p w:rsidR="006E00A3" w:rsidRPr="00A757DD" w:rsidRDefault="00F619F6" w:rsidP="003B0419">
      <w:pPr>
        <w:pStyle w:val="Ttulo1"/>
        <w:rPr>
          <w:lang w:val="es-AR"/>
        </w:rPr>
      </w:pPr>
      <w:bookmarkStart w:id="68" w:name="_Toc370981378"/>
      <w:r w:rsidRPr="00A757DD">
        <w:rPr>
          <w:lang w:val="es-AR"/>
        </w:rPr>
        <w:lastRenderedPageBreak/>
        <w:t>Válvulas divisoras de caudal</w:t>
      </w:r>
      <w:bookmarkEnd w:id="68"/>
    </w:p>
    <w:p w:rsidR="006E00A3" w:rsidRPr="00A757DD" w:rsidRDefault="006E00A3" w:rsidP="004A080E"/>
    <w:p w:rsidR="00006D6E" w:rsidRDefault="007B1E33" w:rsidP="00006D6E">
      <w:pPr>
        <w:pStyle w:val="BildFormel"/>
      </w:pPr>
      <w:r w:rsidRPr="00A757DD">
        <w:rPr>
          <w:noProof/>
          <w:lang w:eastAsia="es-AR"/>
        </w:rPr>
        <w:drawing>
          <wp:inline distT="0" distB="0" distL="0" distR="0">
            <wp:extent cx="1680210" cy="2583815"/>
            <wp:effectExtent l="19050" t="0" r="0" b="0"/>
            <wp:docPr id="78" name="Imagen 78" descr="ciftsilin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iftsilindir"/>
                    <pic:cNvPicPr>
                      <a:picLocks noChangeAspect="1" noChangeArrowheads="1"/>
                    </pic:cNvPicPr>
                  </pic:nvPicPr>
                  <pic:blipFill>
                    <a:blip r:embed="rId87" cstate="print"/>
                    <a:srcRect/>
                    <a:stretch>
                      <a:fillRect/>
                    </a:stretch>
                  </pic:blipFill>
                  <pic:spPr bwMode="auto">
                    <a:xfrm>
                      <a:off x="0" y="0"/>
                      <a:ext cx="1680210" cy="2583815"/>
                    </a:xfrm>
                    <a:prstGeom prst="rect">
                      <a:avLst/>
                    </a:prstGeom>
                    <a:noFill/>
                    <a:ln w="9525">
                      <a:noFill/>
                      <a:miter lim="800000"/>
                      <a:headEnd/>
                      <a:tailEnd/>
                    </a:ln>
                  </pic:spPr>
                </pic:pic>
              </a:graphicData>
            </a:graphic>
          </wp:inline>
        </w:drawing>
      </w:r>
    </w:p>
    <w:p w:rsidR="00006D6E" w:rsidRDefault="00006D6E" w:rsidP="00006D6E">
      <w:pPr>
        <w:pStyle w:val="BildFormel"/>
      </w:pPr>
    </w:p>
    <w:p w:rsidR="006E00A3" w:rsidRPr="00A757DD" w:rsidRDefault="00340A62" w:rsidP="00006D6E">
      <w:pPr>
        <w:pStyle w:val="BildFormel"/>
      </w:pPr>
      <w:r w:rsidRPr="00A757DD">
        <w:t>Cilindros de elevación de pluma de una retroexcavadora</w:t>
      </w:r>
    </w:p>
    <w:p w:rsidR="003B3C91" w:rsidRPr="00A757DD" w:rsidRDefault="003B3C91" w:rsidP="004A080E"/>
    <w:p w:rsidR="003B3C91" w:rsidRPr="00A757DD" w:rsidRDefault="007B1E33" w:rsidP="004A080E">
      <w:pPr>
        <w:pStyle w:val="BildFormel"/>
      </w:pPr>
      <w:r w:rsidRPr="00A757DD">
        <w:rPr>
          <w:noProof/>
          <w:lang w:eastAsia="es-AR"/>
        </w:rPr>
        <w:drawing>
          <wp:inline distT="0" distB="0" distL="0" distR="0">
            <wp:extent cx="2019935" cy="3041015"/>
            <wp:effectExtent l="19050" t="0" r="0" b="0"/>
            <wp:docPr id="79"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
                    <pic:cNvPicPr>
                      <a:picLocks noChangeAspect="1" noChangeArrowheads="1"/>
                    </pic:cNvPicPr>
                  </pic:nvPicPr>
                  <pic:blipFill>
                    <a:blip r:embed="rId88" cstate="print"/>
                    <a:srcRect/>
                    <a:stretch>
                      <a:fillRect/>
                    </a:stretch>
                  </pic:blipFill>
                  <pic:spPr bwMode="auto">
                    <a:xfrm>
                      <a:off x="0" y="0"/>
                      <a:ext cx="2019935" cy="3041015"/>
                    </a:xfrm>
                    <a:prstGeom prst="rect">
                      <a:avLst/>
                    </a:prstGeom>
                    <a:noFill/>
                    <a:ln w="9525">
                      <a:noFill/>
                      <a:miter lim="800000"/>
                      <a:headEnd/>
                      <a:tailEnd/>
                    </a:ln>
                  </pic:spPr>
                </pic:pic>
              </a:graphicData>
            </a:graphic>
          </wp:inline>
        </w:drawing>
      </w:r>
    </w:p>
    <w:p w:rsidR="003B3C91" w:rsidRPr="00A757DD" w:rsidRDefault="003B3C91" w:rsidP="004A080E"/>
    <w:p w:rsidR="00013DA5" w:rsidRPr="00F47D4E" w:rsidRDefault="00013DA5" w:rsidP="00F47D4E">
      <w:bookmarkStart w:id="69" w:name="_Toc277937812"/>
      <w:bookmarkStart w:id="70" w:name="_Toc278447758"/>
      <w:bookmarkStart w:id="71" w:name="_Toc305672547"/>
      <w:bookmarkStart w:id="72" w:name="_Toc306196784"/>
      <w:bookmarkStart w:id="73" w:name="_Toc308183639"/>
      <w:bookmarkStart w:id="74" w:name="_Toc309299727"/>
      <w:r w:rsidRPr="00F47D4E">
        <w:t>En algunas aplicaciones, dos actuadores tienen que moverse a exactamente la misma velocidad. Esto no se puede lograr mediante el esquema del circuito de arriba ya que el cilindro que tenga una carga inferior recibe más aceite y se hace más rápido mientras que el actuador con la mayor carga recibe menos aceite y se vuelve más lento.</w:t>
      </w:r>
    </w:p>
    <w:p w:rsidR="00013DA5" w:rsidRPr="00F47D4E" w:rsidRDefault="00013DA5" w:rsidP="00F47D4E">
      <w:r w:rsidRPr="00F47D4E">
        <w:t>También en transmisiones hidrostáticas de algunas máquinas agrícolas, los motores deben girar exactamente con la misma velocidad. Así que ambos motores deben recibir la misma cantidad de aceite, independientemente de los diferentes niveles de fricción sobre el terreno. Esto asegura que el deslizamiento se reduce al mínimo.</w:t>
      </w:r>
    </w:p>
    <w:p w:rsidR="00013DA5" w:rsidRPr="00F47D4E" w:rsidRDefault="00013DA5" w:rsidP="00F47D4E">
      <w:r w:rsidRPr="00F47D4E">
        <w:t>Una manera de asegurar que todos los actuadores reciben la misma cantidad de aceite es dividir el caudal en partes iguales por medio de un divisor de caudal.</w:t>
      </w:r>
    </w:p>
    <w:p w:rsidR="00013DA5" w:rsidRPr="00F47D4E" w:rsidRDefault="00013DA5" w:rsidP="00F47D4E">
      <w:r w:rsidRPr="00F47D4E">
        <w:t xml:space="preserve">Hay varios tipos de divisores de caudal, tales como el divisor de caudal de embolo y el divisor de caudal </w:t>
      </w:r>
      <w:r w:rsidRPr="00F47D4E">
        <w:lastRenderedPageBreak/>
        <w:t>giratorio. La válvula de prioridad también es un divisor de caudal, pero no divide el caudal en partes iguales entre los actuadores como los anteriores: El aceite se divide entre dos actuadores dependiendo de cuánto y cuándo lo necesitan.</w:t>
      </w:r>
    </w:p>
    <w:p w:rsidR="003B3C91" w:rsidRPr="00A757DD" w:rsidRDefault="00F619F6" w:rsidP="00006D6E">
      <w:pPr>
        <w:pStyle w:val="Ttulo2"/>
        <w:numPr>
          <w:ilvl w:val="0"/>
          <w:numId w:val="0"/>
        </w:numPr>
      </w:pPr>
      <w:bookmarkStart w:id="75" w:name="_Toc370981379"/>
      <w:r w:rsidRPr="00A757DD">
        <w:t xml:space="preserve">Embolo </w:t>
      </w:r>
      <w:r w:rsidR="003B3C91" w:rsidRPr="00A757DD">
        <w:t xml:space="preserve">50/50 </w:t>
      </w:r>
      <w:bookmarkEnd w:id="69"/>
      <w:bookmarkEnd w:id="70"/>
      <w:bookmarkEnd w:id="71"/>
      <w:bookmarkEnd w:id="72"/>
      <w:bookmarkEnd w:id="73"/>
      <w:bookmarkEnd w:id="74"/>
      <w:r w:rsidRPr="00A757DD">
        <w:t>divisor de caudal</w:t>
      </w:r>
      <w:bookmarkEnd w:id="75"/>
    </w:p>
    <w:p w:rsidR="003B3C91" w:rsidRPr="00A757DD" w:rsidRDefault="003B3C91" w:rsidP="004A080E"/>
    <w:p w:rsidR="003B3C91" w:rsidRPr="00A757DD" w:rsidRDefault="007B1E33" w:rsidP="004A080E">
      <w:pPr>
        <w:pStyle w:val="BildFormel"/>
      </w:pPr>
      <w:r w:rsidRPr="00A757DD">
        <w:rPr>
          <w:noProof/>
          <w:lang w:eastAsia="es-AR"/>
        </w:rPr>
        <w:drawing>
          <wp:inline distT="0" distB="0" distL="0" distR="0">
            <wp:extent cx="2519680" cy="3041015"/>
            <wp:effectExtent l="19050" t="0" r="0" b="0"/>
            <wp:docPr id="80" name="Imagen 80" descr="new-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new-66"/>
                    <pic:cNvPicPr>
                      <a:picLocks noChangeAspect="1" noChangeArrowheads="1"/>
                    </pic:cNvPicPr>
                  </pic:nvPicPr>
                  <pic:blipFill>
                    <a:blip r:embed="rId89" cstate="print"/>
                    <a:srcRect/>
                    <a:stretch>
                      <a:fillRect/>
                    </a:stretch>
                  </pic:blipFill>
                  <pic:spPr bwMode="auto">
                    <a:xfrm>
                      <a:off x="0" y="0"/>
                      <a:ext cx="2519680" cy="3041015"/>
                    </a:xfrm>
                    <a:prstGeom prst="rect">
                      <a:avLst/>
                    </a:prstGeom>
                    <a:noFill/>
                    <a:ln w="9525">
                      <a:noFill/>
                      <a:miter lim="800000"/>
                      <a:headEnd/>
                      <a:tailEnd/>
                    </a:ln>
                  </pic:spPr>
                </pic:pic>
              </a:graphicData>
            </a:graphic>
          </wp:inline>
        </w:drawing>
      </w:r>
    </w:p>
    <w:p w:rsidR="003B3C91" w:rsidRPr="00A757DD" w:rsidRDefault="003B3C91" w:rsidP="004A080E"/>
    <w:p w:rsidR="003B3C91" w:rsidRPr="00A757DD" w:rsidRDefault="00013DA5" w:rsidP="004A080E">
      <w:r w:rsidRPr="00A757DD">
        <w:t xml:space="preserve">En el ejemplo anterior, podemos ver un circuito de transmisión hidrostática y la aplicación de la máquina agrícola con motores que accionan las ruedas. Para asegurarse de que ambos motores tienen exactamente la misma velocidad de rotación y </w:t>
      </w:r>
      <w:r w:rsidR="005D2E6F" w:rsidRPr="00A757DD">
        <w:t>así</w:t>
      </w:r>
      <w:r w:rsidRPr="00A757DD">
        <w:t xml:space="preserve"> evitar que el deslizamiento de las ruedas, el divisor de caudal de embolo divide el aceite por igual (50% para cada uno), independientemente del par de carga en cada motor. En el ejemplo anterior, la división de caudal sólo es posible en una dirección. En un caso de par negativo (donde el vehículo se mueve por gravedad u otras fuerzas que no sean el aceite), el sistema debe estar protegido por las válvulas de </w:t>
      </w:r>
      <w:r w:rsidR="005D2E6F" w:rsidRPr="00A757DD">
        <w:t>anti retorno</w:t>
      </w:r>
      <w:r w:rsidRPr="00A757DD">
        <w:t xml:space="preserve"> anti-cavitación que están conectados al tanque de aceite para los motores. </w:t>
      </w:r>
    </w:p>
    <w:p w:rsidR="003B3C91" w:rsidRPr="00A757DD" w:rsidRDefault="00013DA5" w:rsidP="004A080E">
      <w:r w:rsidRPr="00A757DD">
        <w:t>Cuando el par de carga de un motor cambia, la caída de presión en dicho puerto también cambia. El divisor de caudal regula esta caída de presión moviendo el embolo hacia la izquierda o la derecha formando un aumento o una disminución de restricción para mantener la caída de presión constante.</w:t>
      </w:r>
    </w:p>
    <w:p w:rsidR="003B3C91" w:rsidRPr="00A757DD" w:rsidRDefault="007B1E33" w:rsidP="004A080E">
      <w:pPr>
        <w:pStyle w:val="BildFormel"/>
      </w:pPr>
      <w:r w:rsidRPr="00A757DD">
        <w:rPr>
          <w:noProof/>
          <w:lang w:eastAsia="es-AR"/>
        </w:rPr>
        <w:drawing>
          <wp:inline distT="0" distB="0" distL="0" distR="0">
            <wp:extent cx="935355" cy="1201420"/>
            <wp:effectExtent l="19050" t="0" r="0" b="0"/>
            <wp:docPr id="81"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
                    <pic:cNvPicPr>
                      <a:picLocks noChangeAspect="1" noChangeArrowheads="1"/>
                    </pic:cNvPicPr>
                  </pic:nvPicPr>
                  <pic:blipFill>
                    <a:blip r:embed="rId90" cstate="print"/>
                    <a:srcRect/>
                    <a:stretch>
                      <a:fillRect/>
                    </a:stretch>
                  </pic:blipFill>
                  <pic:spPr bwMode="auto">
                    <a:xfrm>
                      <a:off x="0" y="0"/>
                      <a:ext cx="935355" cy="1201420"/>
                    </a:xfrm>
                    <a:prstGeom prst="rect">
                      <a:avLst/>
                    </a:prstGeom>
                    <a:noFill/>
                    <a:ln w="9525">
                      <a:noFill/>
                      <a:miter lim="800000"/>
                      <a:headEnd/>
                      <a:tailEnd/>
                    </a:ln>
                  </pic:spPr>
                </pic:pic>
              </a:graphicData>
            </a:graphic>
          </wp:inline>
        </w:drawing>
      </w:r>
    </w:p>
    <w:p w:rsidR="003B3C91" w:rsidRPr="00A757DD" w:rsidRDefault="00013DA5" w:rsidP="00006D6E">
      <w:pPr>
        <w:pStyle w:val="Epgrafe"/>
        <w:numPr>
          <w:ilvl w:val="0"/>
          <w:numId w:val="0"/>
        </w:numPr>
      </w:pPr>
      <w:r w:rsidRPr="00A757DD">
        <w:t xml:space="preserve">Representación de un divisor de caudal -  Según ISO 1219 - </w:t>
      </w:r>
    </w:p>
    <w:p w:rsidR="00154FC7" w:rsidRPr="00A757DD" w:rsidRDefault="00154FC7" w:rsidP="004A080E"/>
    <w:p w:rsidR="00154FC7" w:rsidRPr="00A757DD" w:rsidRDefault="00013DA5" w:rsidP="004A080E">
      <w:r w:rsidRPr="00A757DD">
        <w:t>Cuando ambos puertos tienen la misma presión, la restricción generada por embolo en ambos puertos es también la misma. El embolo se ve obligado a permanecer en la posición central por las líneas piloto de ambos puertos.</w:t>
      </w:r>
    </w:p>
    <w:p w:rsidR="004C2534" w:rsidRPr="00A757DD" w:rsidRDefault="004C2534" w:rsidP="004A080E"/>
    <w:p w:rsidR="003B3C91" w:rsidRPr="00A757DD" w:rsidRDefault="007B1E33" w:rsidP="004A080E">
      <w:pPr>
        <w:pStyle w:val="BildFormel"/>
      </w:pPr>
      <w:r w:rsidRPr="00A757DD">
        <w:rPr>
          <w:noProof/>
          <w:lang w:eastAsia="es-AR"/>
        </w:rPr>
        <w:lastRenderedPageBreak/>
        <w:drawing>
          <wp:inline distT="0" distB="0" distL="0" distR="0">
            <wp:extent cx="2519680" cy="2658110"/>
            <wp:effectExtent l="19050" t="0" r="0" b="0"/>
            <wp:docPr id="82" name="Imagen 82" descr="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D2"/>
                    <pic:cNvPicPr>
                      <a:picLocks noChangeAspect="1" noChangeArrowheads="1"/>
                    </pic:cNvPicPr>
                  </pic:nvPicPr>
                  <pic:blipFill>
                    <a:blip r:embed="rId91" cstate="print"/>
                    <a:srcRect/>
                    <a:stretch>
                      <a:fillRect/>
                    </a:stretch>
                  </pic:blipFill>
                  <pic:spPr bwMode="auto">
                    <a:xfrm>
                      <a:off x="0" y="0"/>
                      <a:ext cx="2519680" cy="2658110"/>
                    </a:xfrm>
                    <a:prstGeom prst="rect">
                      <a:avLst/>
                    </a:prstGeom>
                    <a:noFill/>
                    <a:ln w="9525">
                      <a:noFill/>
                      <a:miter lim="800000"/>
                      <a:headEnd/>
                      <a:tailEnd/>
                    </a:ln>
                  </pic:spPr>
                </pic:pic>
              </a:graphicData>
            </a:graphic>
          </wp:inline>
        </w:drawing>
      </w:r>
    </w:p>
    <w:p w:rsidR="004C2534" w:rsidRPr="00A757DD" w:rsidRDefault="004C2534" w:rsidP="004A080E"/>
    <w:p w:rsidR="00B15DD2" w:rsidRPr="00A757DD" w:rsidRDefault="00D70D57" w:rsidP="004A080E">
      <w:r w:rsidRPr="00A757DD">
        <w:t xml:space="preserve">Si la presión en uno de los puertos (B) aumenta, la línea piloto de este puerto mueve el embolo ligeramente a la derecha. Este movimiento del embolo reduce la resistencia en el puerto B y a su vez aumenta la resistencia en el puerto A y dando </w:t>
      </w:r>
      <w:r w:rsidR="005D2E6F" w:rsidRPr="00A757DD">
        <w:t>así</w:t>
      </w:r>
      <w:r w:rsidRPr="00A757DD">
        <w:t xml:space="preserve"> la suma de las resistencias en cada línea el mismo el mismo valor, de manera que cada línea recibe exactamente la misma cantidad de aceite.</w:t>
      </w:r>
    </w:p>
    <w:p w:rsidR="00D70D57" w:rsidRPr="00A757DD" w:rsidRDefault="00D70D57" w:rsidP="004A080E"/>
    <w:p w:rsidR="004C2534" w:rsidRPr="00A757DD" w:rsidRDefault="007B1E33" w:rsidP="004A080E">
      <w:pPr>
        <w:pStyle w:val="BildFormel"/>
      </w:pPr>
      <w:r w:rsidRPr="00A757DD">
        <w:rPr>
          <w:noProof/>
          <w:lang w:eastAsia="es-AR"/>
        </w:rPr>
        <w:drawing>
          <wp:inline distT="0" distB="0" distL="0" distR="0">
            <wp:extent cx="2519680" cy="2604770"/>
            <wp:effectExtent l="19050" t="0" r="0" b="0"/>
            <wp:docPr id="83" name="Imagen 83" descr="F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D3"/>
                    <pic:cNvPicPr>
                      <a:picLocks noChangeAspect="1" noChangeArrowheads="1"/>
                    </pic:cNvPicPr>
                  </pic:nvPicPr>
                  <pic:blipFill>
                    <a:blip r:embed="rId92" cstate="print"/>
                    <a:srcRect/>
                    <a:stretch>
                      <a:fillRect/>
                    </a:stretch>
                  </pic:blipFill>
                  <pic:spPr bwMode="auto">
                    <a:xfrm>
                      <a:off x="0" y="0"/>
                      <a:ext cx="2519680" cy="2604770"/>
                    </a:xfrm>
                    <a:prstGeom prst="rect">
                      <a:avLst/>
                    </a:prstGeom>
                    <a:noFill/>
                    <a:ln w="9525">
                      <a:noFill/>
                      <a:miter lim="800000"/>
                      <a:headEnd/>
                      <a:tailEnd/>
                    </a:ln>
                  </pic:spPr>
                </pic:pic>
              </a:graphicData>
            </a:graphic>
          </wp:inline>
        </w:drawing>
      </w:r>
    </w:p>
    <w:p w:rsidR="00F40DC0" w:rsidRPr="00A757DD" w:rsidRDefault="00F40DC0" w:rsidP="004A080E"/>
    <w:p w:rsidR="00F40DC0" w:rsidRPr="00A757DD" w:rsidRDefault="00F40DC0" w:rsidP="004A080E"/>
    <w:p w:rsidR="004C2534" w:rsidRPr="00A757DD" w:rsidRDefault="00F619F6" w:rsidP="00CE0853">
      <w:pPr>
        <w:pStyle w:val="Ttulo2"/>
        <w:pageBreakBefore/>
      </w:pPr>
      <w:bookmarkStart w:id="76" w:name="_Toc370981380"/>
      <w:r w:rsidRPr="00A757DD">
        <w:lastRenderedPageBreak/>
        <w:t>Divisor de caudal rotativo</w:t>
      </w:r>
      <w:bookmarkEnd w:id="76"/>
    </w:p>
    <w:p w:rsidR="004C2534" w:rsidRPr="00A757DD" w:rsidRDefault="004C2534" w:rsidP="004A080E"/>
    <w:p w:rsidR="003B0419" w:rsidRPr="00A757DD" w:rsidRDefault="007B1E33" w:rsidP="004A080E">
      <w:pPr>
        <w:pStyle w:val="BildFormel"/>
      </w:pPr>
      <w:r w:rsidRPr="00A757DD">
        <w:rPr>
          <w:noProof/>
          <w:lang w:eastAsia="es-AR"/>
        </w:rPr>
        <w:drawing>
          <wp:inline distT="0" distB="0" distL="0" distR="0">
            <wp:extent cx="2700655" cy="1680210"/>
            <wp:effectExtent l="19050" t="0" r="4445" b="0"/>
            <wp:docPr id="84" name="Imagen 84" descr="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FD"/>
                    <pic:cNvPicPr>
                      <a:picLocks noChangeAspect="1" noChangeArrowheads="1"/>
                    </pic:cNvPicPr>
                  </pic:nvPicPr>
                  <pic:blipFill>
                    <a:blip r:embed="rId93" cstate="print"/>
                    <a:srcRect/>
                    <a:stretch>
                      <a:fillRect/>
                    </a:stretch>
                  </pic:blipFill>
                  <pic:spPr bwMode="auto">
                    <a:xfrm>
                      <a:off x="0" y="0"/>
                      <a:ext cx="2700655" cy="1680210"/>
                    </a:xfrm>
                    <a:prstGeom prst="rect">
                      <a:avLst/>
                    </a:prstGeom>
                    <a:noFill/>
                    <a:ln w="9525">
                      <a:noFill/>
                      <a:miter lim="800000"/>
                      <a:headEnd/>
                      <a:tailEnd/>
                    </a:ln>
                  </pic:spPr>
                </pic:pic>
              </a:graphicData>
            </a:graphic>
          </wp:inline>
        </w:drawing>
      </w:r>
    </w:p>
    <w:p w:rsidR="004C2534" w:rsidRPr="00A757DD" w:rsidRDefault="005D2E6F" w:rsidP="008D3F64">
      <w:pPr>
        <w:pStyle w:val="Epgrafe"/>
      </w:pPr>
      <w:r w:rsidRPr="00A757DD">
        <w:t>Divisor de caudal Parker</w:t>
      </w:r>
      <w:r w:rsidR="004C2534" w:rsidRPr="00A757DD">
        <w:t xml:space="preserve"> FD30/50/75</w:t>
      </w:r>
    </w:p>
    <w:p w:rsidR="004C2534" w:rsidRPr="00A757DD" w:rsidRDefault="004C2534" w:rsidP="004A080E"/>
    <w:p w:rsidR="004C2534" w:rsidRPr="00A757DD" w:rsidRDefault="009912F4" w:rsidP="004A080E">
      <w:r w:rsidRPr="00A757DD">
        <w:t xml:space="preserve">Los divisores de caudal rotativos también se utilizan comúnmente en los sistemas móviles. Dos o más motores hidráulicos de engranajes se colocan en un eje común. El aceite que entra a través del puerto de entrada de la válvula llena el volumen entre los engranajes y el cuerpo de la válvula esto hace girar los engranajes. Como ambos engranajes se encuentran en un eje común, todos los engranajes giran a la misma velocidad. En consecuencia, todos los motores entregan la misma cantidad de aceite independientemente de los valores de presión de salida. Divisores de caudal rotativos permiten agregar </w:t>
      </w:r>
      <w:r w:rsidR="000D05D6" w:rsidRPr="00A757DD">
        <w:t>más</w:t>
      </w:r>
      <w:r w:rsidRPr="00A757DD">
        <w:t xml:space="preserve"> </w:t>
      </w:r>
      <w:r w:rsidR="000D05D6" w:rsidRPr="00A757DD">
        <w:t>módulos</w:t>
      </w:r>
      <w:r w:rsidRPr="00A757DD">
        <w:t xml:space="preserve"> para dividir el caudal en </w:t>
      </w:r>
      <w:r w:rsidR="000D05D6" w:rsidRPr="00A757DD">
        <w:t>más</w:t>
      </w:r>
      <w:r w:rsidRPr="00A757DD">
        <w:t xml:space="preserve"> etapas.</w:t>
      </w:r>
    </w:p>
    <w:p w:rsidR="009912F4" w:rsidRPr="00A757DD" w:rsidRDefault="009912F4" w:rsidP="004A080E"/>
    <w:p w:rsidR="004C2534" w:rsidRPr="00A757DD" w:rsidRDefault="007B1E33" w:rsidP="004A080E">
      <w:pPr>
        <w:pStyle w:val="BildFormel"/>
      </w:pPr>
      <w:r w:rsidRPr="00A757DD">
        <w:rPr>
          <w:noProof/>
          <w:lang w:eastAsia="es-AR"/>
        </w:rPr>
        <w:drawing>
          <wp:inline distT="0" distB="0" distL="0" distR="0">
            <wp:extent cx="3753485" cy="3168650"/>
            <wp:effectExtent l="19050" t="0" r="0" b="0"/>
            <wp:docPr id="85" name="Imagen 85" descr="new-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new-67"/>
                    <pic:cNvPicPr>
                      <a:picLocks noChangeAspect="1" noChangeArrowheads="1"/>
                    </pic:cNvPicPr>
                  </pic:nvPicPr>
                  <pic:blipFill>
                    <a:blip r:embed="rId94" cstate="print"/>
                    <a:srcRect/>
                    <a:stretch>
                      <a:fillRect/>
                    </a:stretch>
                  </pic:blipFill>
                  <pic:spPr bwMode="auto">
                    <a:xfrm>
                      <a:off x="0" y="0"/>
                      <a:ext cx="3753485" cy="3168650"/>
                    </a:xfrm>
                    <a:prstGeom prst="rect">
                      <a:avLst/>
                    </a:prstGeom>
                    <a:noFill/>
                    <a:ln w="9525">
                      <a:noFill/>
                      <a:miter lim="800000"/>
                      <a:headEnd/>
                      <a:tailEnd/>
                    </a:ln>
                  </pic:spPr>
                </pic:pic>
              </a:graphicData>
            </a:graphic>
          </wp:inline>
        </w:drawing>
      </w:r>
    </w:p>
    <w:p w:rsidR="004C2534" w:rsidRPr="00A757DD" w:rsidRDefault="004C2534" w:rsidP="004A080E"/>
    <w:p w:rsidR="004C2534" w:rsidRPr="00A757DD" w:rsidRDefault="007B1E33" w:rsidP="004A080E">
      <w:pPr>
        <w:pStyle w:val="BildFormel"/>
      </w:pPr>
      <w:r w:rsidRPr="00A757DD">
        <w:rPr>
          <w:noProof/>
          <w:lang w:eastAsia="es-AR"/>
        </w:rPr>
        <w:drawing>
          <wp:inline distT="0" distB="0" distL="0" distR="0">
            <wp:extent cx="1435100" cy="1031240"/>
            <wp:effectExtent l="19050" t="0" r="0" b="0"/>
            <wp:docPr id="86" name="Bild 1" descr="rotaryFD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rotaryFDsymbol.jpg"/>
                    <pic:cNvPicPr>
                      <a:picLocks noChangeAspect="1" noChangeArrowheads="1"/>
                    </pic:cNvPicPr>
                  </pic:nvPicPr>
                  <pic:blipFill>
                    <a:blip r:embed="rId95" cstate="print"/>
                    <a:srcRect/>
                    <a:stretch>
                      <a:fillRect/>
                    </a:stretch>
                  </pic:blipFill>
                  <pic:spPr bwMode="auto">
                    <a:xfrm>
                      <a:off x="0" y="0"/>
                      <a:ext cx="1435100" cy="1031240"/>
                    </a:xfrm>
                    <a:prstGeom prst="rect">
                      <a:avLst/>
                    </a:prstGeom>
                    <a:noFill/>
                    <a:ln w="9525">
                      <a:noFill/>
                      <a:miter lim="800000"/>
                      <a:headEnd/>
                      <a:tailEnd/>
                    </a:ln>
                  </pic:spPr>
                </pic:pic>
              </a:graphicData>
            </a:graphic>
          </wp:inline>
        </w:drawing>
      </w:r>
    </w:p>
    <w:p w:rsidR="004C2534" w:rsidRPr="00A757DD" w:rsidRDefault="009912F4" w:rsidP="008D3F64">
      <w:pPr>
        <w:pStyle w:val="Epgrafe"/>
      </w:pPr>
      <w:r w:rsidRPr="00A757DD">
        <w:t xml:space="preserve">Representación </w:t>
      </w:r>
      <w:r w:rsidR="000D05D6" w:rsidRPr="00A757DD">
        <w:t>simbólica</w:t>
      </w:r>
      <w:r w:rsidRPr="00A757DD">
        <w:t xml:space="preserve"> para un divisor de caudal rotativo</w:t>
      </w:r>
    </w:p>
    <w:p w:rsidR="00DE1BA0" w:rsidRPr="00A757DD" w:rsidRDefault="00DE1BA0" w:rsidP="00DE1BA0"/>
    <w:p w:rsidR="00DE1BA0" w:rsidRPr="00A757DD" w:rsidRDefault="00DE1BA0" w:rsidP="00DE1BA0"/>
    <w:p w:rsidR="004C2534" w:rsidRPr="00A757DD" w:rsidRDefault="00F619F6" w:rsidP="004A080E">
      <w:pPr>
        <w:pStyle w:val="Ttulo2"/>
      </w:pPr>
      <w:bookmarkStart w:id="77" w:name="_Toc277937814"/>
      <w:bookmarkStart w:id="78" w:name="_Toc278447760"/>
      <w:bookmarkStart w:id="79" w:name="_Toc305672549"/>
      <w:bookmarkStart w:id="80" w:name="_Toc306196786"/>
      <w:bookmarkStart w:id="81" w:name="_Toc308183641"/>
      <w:bookmarkStart w:id="82" w:name="_Toc309299729"/>
      <w:bookmarkStart w:id="83" w:name="_Toc370981381"/>
      <w:r w:rsidRPr="00A757DD">
        <w:t>Divisor de caudal rotativo (multiplicación de presión)</w:t>
      </w:r>
      <w:bookmarkEnd w:id="77"/>
      <w:bookmarkEnd w:id="78"/>
      <w:bookmarkEnd w:id="79"/>
      <w:bookmarkEnd w:id="80"/>
      <w:bookmarkEnd w:id="81"/>
      <w:bookmarkEnd w:id="82"/>
      <w:bookmarkEnd w:id="83"/>
    </w:p>
    <w:p w:rsidR="00E37E58" w:rsidRPr="00A757DD" w:rsidRDefault="00E37E58" w:rsidP="00E37E58">
      <w:pPr>
        <w:pStyle w:val="BildFormel"/>
      </w:pPr>
      <w:r w:rsidRPr="00A757DD">
        <w:t>La división de caudal se lleva a cabo para sincronizar actuadores, pero esta no es la única aplicación en los sistemas móviles. Ellos también se pueden utilizar para multiplicar la potencia cuando sea necesario usando el mismo principio de caudal compartido.</w:t>
      </w:r>
    </w:p>
    <w:p w:rsidR="00E37E58" w:rsidRPr="00A757DD" w:rsidRDefault="00E37E58" w:rsidP="00E37E58">
      <w:pPr>
        <w:pStyle w:val="BildFormel"/>
      </w:pPr>
      <w:r w:rsidRPr="00A757DD">
        <w:t>En el circuito que se muestra a continuación, la bomba (1) suministra aceite para el circuito, la válvula (3) selecciona el (6) en dirección a los motores de rotación y la válvula (4) selecciona la multiplicación de presión. La VLP (2) determina la presión máxima del circuito.</w:t>
      </w:r>
    </w:p>
    <w:p w:rsidR="004C2534" w:rsidRPr="00A757DD" w:rsidRDefault="007B1E33" w:rsidP="00E37E58">
      <w:pPr>
        <w:pStyle w:val="BildFormel"/>
      </w:pPr>
      <w:r w:rsidRPr="00A757DD">
        <w:rPr>
          <w:noProof/>
          <w:lang w:eastAsia="es-AR"/>
        </w:rPr>
        <w:drawing>
          <wp:inline distT="0" distB="0" distL="0" distR="0">
            <wp:extent cx="2881630" cy="3094355"/>
            <wp:effectExtent l="19050" t="0" r="0" b="0"/>
            <wp:docPr id="87" name="Imagen 87" descr="new-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new-68"/>
                    <pic:cNvPicPr>
                      <a:picLocks noChangeAspect="1" noChangeArrowheads="1"/>
                    </pic:cNvPicPr>
                  </pic:nvPicPr>
                  <pic:blipFill>
                    <a:blip r:embed="rId96" cstate="print"/>
                    <a:srcRect/>
                    <a:stretch>
                      <a:fillRect/>
                    </a:stretch>
                  </pic:blipFill>
                  <pic:spPr bwMode="auto">
                    <a:xfrm>
                      <a:off x="0" y="0"/>
                      <a:ext cx="2881630" cy="3094355"/>
                    </a:xfrm>
                    <a:prstGeom prst="rect">
                      <a:avLst/>
                    </a:prstGeom>
                    <a:noFill/>
                    <a:ln w="9525">
                      <a:noFill/>
                      <a:miter lim="800000"/>
                      <a:headEnd/>
                      <a:tailEnd/>
                    </a:ln>
                  </pic:spPr>
                </pic:pic>
              </a:graphicData>
            </a:graphic>
          </wp:inline>
        </w:drawing>
      </w:r>
    </w:p>
    <w:p w:rsidR="00C22124" w:rsidRPr="00A757DD" w:rsidRDefault="00C22124" w:rsidP="00C22124">
      <w:r w:rsidRPr="00A757DD">
        <w:t>Cuando la válvula (4) está en su posición neutral, el caudal desde la bomba fluye hacia el motor y lo hace girar en a baja presión. En este caso, el divisor de caudal está inactivo.</w:t>
      </w:r>
    </w:p>
    <w:p w:rsidR="00FE2505" w:rsidRPr="00A757DD" w:rsidRDefault="00C22124" w:rsidP="00C22124">
      <w:r w:rsidRPr="00A757DD">
        <w:t>Si el circuito necesita operar en el modo de alta presión, la válvula 4 se acciona. El caudal de la bomba es entonces dividido en partes iguales en el divisor de flujo (5). El puerto izquierdo del divisor desvía medio caudal al tanque sin presión. Como los dos motores en el divisor giran sobre el mismo eje, el engranaje de la izquierda gira y desvía el caudal al tanque pero también convierte en el engranaje derecho en una bomba, que suministra aceite al motor con la mitad de presión, pero con el doble de presión.</w:t>
      </w:r>
    </w:p>
    <w:p w:rsidR="00C22124" w:rsidRPr="00A757DD" w:rsidRDefault="00C22124" w:rsidP="00C22124"/>
    <w:p w:rsidR="00C22124" w:rsidRPr="00A757DD" w:rsidRDefault="00C22124" w:rsidP="00C22124">
      <w:r w:rsidRPr="00A757DD">
        <w:t>Vamos a cotejar el circuito en un ejemplo con valores.</w:t>
      </w:r>
    </w:p>
    <w:p w:rsidR="00C22124" w:rsidRPr="00A757DD" w:rsidRDefault="00C22124" w:rsidP="00C22124">
      <w:r w:rsidRPr="00A757DD">
        <w:t>El desplazamiento de la bomba dada es 45 cm3/rev y el desplazamiento del motor es de 130 cm3/rev. El motor de combustión gira a 1400 rpm.</w:t>
      </w:r>
      <w:r w:rsidR="00254B4F" w:rsidRPr="00A757DD">
        <w:t xml:space="preserve"> (</w:t>
      </w:r>
      <w:r w:rsidR="008747EE" w:rsidRPr="00A757DD">
        <w:t>Descartando</w:t>
      </w:r>
      <w:r w:rsidR="00254B4F" w:rsidRPr="00A757DD">
        <w:t xml:space="preserve"> valores de fuga y rendimiento de los componentes)</w:t>
      </w:r>
    </w:p>
    <w:p w:rsidR="00FE2505" w:rsidRPr="00A757DD" w:rsidRDefault="00C22124" w:rsidP="00C22124">
      <w:r w:rsidRPr="00A757DD">
        <w:t>La limitadora de presión esta seteada a 200 bar (20 Mpa).</w:t>
      </w:r>
    </w:p>
    <w:p w:rsidR="00F40DC0" w:rsidRPr="00A757DD" w:rsidRDefault="00F40DC0" w:rsidP="004A080E"/>
    <w:p w:rsidR="00953895" w:rsidRPr="00A757DD" w:rsidRDefault="00C22124" w:rsidP="004A080E">
      <w:r w:rsidRPr="00A757DD">
        <w:t xml:space="preserve">El caudal de la bomba es. </w:t>
      </w:r>
    </w:p>
    <w:p w:rsidR="00953895" w:rsidRPr="00A757DD" w:rsidRDefault="00953895" w:rsidP="00953895">
      <w:pPr>
        <w:pStyle w:val="BildFormel"/>
        <w:spacing w:line="480" w:lineRule="auto"/>
        <w:rPr>
          <w:position w:val="-20"/>
        </w:rPr>
      </w:pPr>
      <w:r w:rsidRPr="00A757DD">
        <w:rPr>
          <w:sz w:val="28"/>
          <w:szCs w:val="28"/>
        </w:rPr>
        <w:t>q (l/min)</w:t>
      </w:r>
      <w:r w:rsidRPr="00A757DD">
        <w:rPr>
          <w:sz w:val="28"/>
          <w:szCs w:val="28"/>
          <w:vertAlign w:val="subscript"/>
        </w:rPr>
        <w:t xml:space="preserve"> </w:t>
      </w:r>
      <m:oMath>
        <m:r>
          <m:rPr>
            <m:sty m:val="p"/>
          </m:rPr>
          <w:rPr>
            <w:rFonts w:ascii="Cambria Math"/>
            <w:sz w:val="28"/>
            <w:szCs w:val="28"/>
          </w:rPr>
          <m:t xml:space="preserve">= </m:t>
        </m:r>
        <m:f>
          <m:fPr>
            <m:ctrlPr>
              <w:rPr>
                <w:rFonts w:ascii="Cambria Math" w:hAnsi="Cambria Math"/>
                <w:sz w:val="28"/>
                <w:szCs w:val="28"/>
              </w:rPr>
            </m:ctrlPr>
          </m:fPr>
          <m:num>
            <m:r>
              <m:rPr>
                <m:sty m:val="p"/>
              </m:rPr>
              <w:rPr>
                <w:rFonts w:ascii="Cambria Math"/>
                <w:sz w:val="28"/>
                <w:szCs w:val="28"/>
              </w:rPr>
              <m:t>rev</m:t>
            </m:r>
            <m:d>
              <m:dPr>
                <m:ctrlPr>
                  <w:rPr>
                    <w:rFonts w:ascii="Cambria Math" w:hAnsi="Cambria Math"/>
                    <w:sz w:val="28"/>
                    <w:szCs w:val="28"/>
                  </w:rPr>
                </m:ctrlPr>
              </m:dPr>
              <m:e>
                <m:eqArr>
                  <m:eqArrPr>
                    <m:ctrlPr>
                      <w:rPr>
                        <w:rFonts w:ascii="Cambria Math" w:hAnsi="Cambria Math"/>
                        <w:sz w:val="28"/>
                        <w:szCs w:val="28"/>
                      </w:rPr>
                    </m:ctrlPr>
                  </m:eqArrPr>
                  <m:e>
                    <m:f>
                      <m:fPr>
                        <m:ctrlPr>
                          <w:rPr>
                            <w:rFonts w:ascii="Cambria Math" w:hAnsi="Cambria Math"/>
                            <w:sz w:val="28"/>
                            <w:szCs w:val="28"/>
                          </w:rPr>
                        </m:ctrlPr>
                      </m:fPr>
                      <m:num>
                        <m:r>
                          <m:rPr>
                            <m:sty m:val="p"/>
                          </m:rPr>
                          <w:rPr>
                            <w:rFonts w:ascii="Cambria Math"/>
                            <w:sz w:val="28"/>
                            <w:szCs w:val="28"/>
                          </w:rPr>
                          <m:t>1</m:t>
                        </m:r>
                      </m:num>
                      <m:den>
                        <m:r>
                          <m:rPr>
                            <m:sty m:val="p"/>
                          </m:rPr>
                          <w:rPr>
                            <w:rFonts w:ascii="Cambria Math"/>
                            <w:sz w:val="28"/>
                            <w:szCs w:val="28"/>
                          </w:rPr>
                          <m:t>min</m:t>
                        </m:r>
                      </m:den>
                    </m:f>
                  </m:e>
                </m:eqArr>
              </m:e>
            </m:d>
            <m:r>
              <m:rPr>
                <m:sty m:val="p"/>
              </m:rPr>
              <w:rPr>
                <w:rFonts w:ascii="Cambria Math"/>
                <w:sz w:val="28"/>
                <w:szCs w:val="28"/>
              </w:rPr>
              <m:t xml:space="preserve"> x desplazamiento (cm3)</m:t>
            </m:r>
          </m:num>
          <m:den>
            <m:r>
              <m:rPr>
                <m:sty m:val="p"/>
              </m:rPr>
              <w:rPr>
                <w:rFonts w:ascii="Cambria Math"/>
                <w:sz w:val="28"/>
                <w:szCs w:val="28"/>
              </w:rPr>
              <m:t>1000</m:t>
            </m:r>
          </m:den>
        </m:f>
      </m:oMath>
      <w:r w:rsidRPr="00A757DD">
        <w:rPr>
          <w:sz w:val="28"/>
          <w:szCs w:val="28"/>
        </w:rPr>
        <w:t xml:space="preserve"> = </w:t>
      </w:r>
      <m:oMath>
        <m:f>
          <m:fPr>
            <m:ctrlPr>
              <w:rPr>
                <w:rFonts w:ascii="Cambria Math" w:hAnsi="Cambria Math"/>
                <w:sz w:val="28"/>
                <w:szCs w:val="28"/>
              </w:rPr>
            </m:ctrlPr>
          </m:fPr>
          <m:num>
            <m:r>
              <m:rPr>
                <m:sty m:val="p"/>
              </m:rPr>
              <w:rPr>
                <w:rFonts w:ascii="Cambria Math"/>
                <w:sz w:val="28"/>
                <w:szCs w:val="28"/>
              </w:rPr>
              <m:t>1400 x  45</m:t>
            </m:r>
          </m:num>
          <m:den>
            <m:r>
              <m:rPr>
                <m:sty m:val="p"/>
              </m:rPr>
              <w:rPr>
                <w:rFonts w:ascii="Cambria Math"/>
                <w:sz w:val="28"/>
                <w:szCs w:val="28"/>
              </w:rPr>
              <m:t>1000</m:t>
            </m:r>
          </m:den>
        </m:f>
        <m:r>
          <m:rPr>
            <m:sty m:val="p"/>
          </m:rPr>
          <w:rPr>
            <w:rFonts w:ascii="Cambria Math"/>
            <w:sz w:val="28"/>
            <w:szCs w:val="28"/>
          </w:rPr>
          <m:t>=63 l/min</m:t>
        </m:r>
      </m:oMath>
    </w:p>
    <w:p w:rsidR="00254B4F" w:rsidRPr="00A757DD" w:rsidRDefault="00254B4F" w:rsidP="00254B4F">
      <w:pPr>
        <w:pStyle w:val="BildFormel"/>
      </w:pPr>
      <w:r w:rsidRPr="00A757DD">
        <w:t>Entonces la velocidad del motor en este caso es</w:t>
      </w:r>
      <w:r w:rsidR="00FE2505" w:rsidRPr="00A757DD">
        <w:t>:</w:t>
      </w:r>
    </w:p>
    <w:p w:rsidR="00254B4F" w:rsidRPr="00A757DD" w:rsidRDefault="00254B4F" w:rsidP="00254B4F">
      <w:pPr>
        <w:pStyle w:val="BildFormel"/>
        <w:rPr>
          <w:position w:val="-20"/>
        </w:rPr>
      </w:pPr>
      <m:oMath>
        <m:r>
          <w:rPr>
            <w:rFonts w:ascii="Cambria Math" w:hAnsi="Cambria Math"/>
            <w:sz w:val="28"/>
            <w:szCs w:val="28"/>
          </w:rPr>
          <m:t>rpm (</m:t>
        </m:r>
        <m:f>
          <m:fPr>
            <m:ctrlPr>
              <w:rPr>
                <w:rFonts w:ascii="Cambria Math" w:hAnsi="Cambria Math"/>
                <w:i/>
                <w:sz w:val="28"/>
                <w:szCs w:val="28"/>
              </w:rPr>
            </m:ctrlPr>
          </m:fPr>
          <m:num>
            <m:r>
              <w:rPr>
                <w:rFonts w:ascii="Cambria Math" w:hAnsi="Cambria Math"/>
                <w:sz w:val="28"/>
                <w:szCs w:val="28"/>
              </w:rPr>
              <m:t>1</m:t>
            </m:r>
          </m:num>
          <m:den>
            <m:r>
              <m:rPr>
                <m:sty m:val="p"/>
              </m:rPr>
              <w:rPr>
                <w:rFonts w:ascii="Cambria Math" w:hAnsi="Cambria Math"/>
                <w:sz w:val="28"/>
                <w:szCs w:val="28"/>
              </w:rPr>
              <m:t>min⁡</m:t>
            </m:r>
          </m:den>
        </m:f>
        <m:r>
          <m:rPr>
            <m:sty m:val="p"/>
          </m:rPr>
          <w:rPr>
            <w:rFonts w:ascii="Cambria Math"/>
            <w:sz w:val="28"/>
            <w:szCs w:val="28"/>
          </w:rPr>
          <m:t xml:space="preserve">)= </m:t>
        </m:r>
        <m:f>
          <m:fPr>
            <m:ctrlPr>
              <w:rPr>
                <w:rFonts w:ascii="Cambria Math" w:hAnsi="Cambria Math"/>
                <w:sz w:val="28"/>
                <w:szCs w:val="28"/>
              </w:rPr>
            </m:ctrlPr>
          </m:fPr>
          <m:num>
            <m:r>
              <m:rPr>
                <m:sty m:val="p"/>
              </m:rPr>
              <w:rPr>
                <w:rFonts w:ascii="Cambria Math"/>
                <w:sz w:val="28"/>
                <w:szCs w:val="28"/>
              </w:rPr>
              <m:t>1000 x q (</m:t>
            </m:r>
            <m:f>
              <m:fPr>
                <m:ctrlPr>
                  <w:rPr>
                    <w:rFonts w:ascii="Cambria Math" w:hAnsi="Cambria Math"/>
                    <w:sz w:val="28"/>
                    <w:szCs w:val="28"/>
                  </w:rPr>
                </m:ctrlPr>
              </m:fPr>
              <m:num>
                <m:r>
                  <m:rPr>
                    <m:sty m:val="p"/>
                  </m:rPr>
                  <w:rPr>
                    <w:rFonts w:ascii="Cambria Math"/>
                    <w:sz w:val="28"/>
                    <w:szCs w:val="28"/>
                  </w:rPr>
                  <m:t>l</m:t>
                </m:r>
              </m:num>
              <m:den>
                <m:r>
                  <m:rPr>
                    <m:sty m:val="p"/>
                  </m:rPr>
                  <w:rPr>
                    <w:rFonts w:ascii="Cambria Math"/>
                    <w:sz w:val="28"/>
                    <w:szCs w:val="28"/>
                  </w:rPr>
                  <m:t>min</m:t>
                </m:r>
              </m:den>
            </m:f>
            <m:r>
              <m:rPr>
                <m:sty m:val="p"/>
              </m:rPr>
              <w:rPr>
                <w:rFonts w:ascii="Cambria Math"/>
                <w:sz w:val="28"/>
                <w:szCs w:val="28"/>
              </w:rPr>
              <m:t>)</m:t>
            </m:r>
          </m:num>
          <m:den>
            <m:eqArr>
              <m:eqArrPr>
                <m:ctrlPr>
                  <w:rPr>
                    <w:rFonts w:ascii="Cambria Math" w:hAnsi="Cambria Math"/>
                    <w:sz w:val="28"/>
                    <w:szCs w:val="28"/>
                  </w:rPr>
                </m:ctrlPr>
              </m:eqArrPr>
              <m:e>
                <m:r>
                  <m:rPr>
                    <m:sty m:val="p"/>
                  </m:rPr>
                  <w:rPr>
                    <w:rFonts w:ascii="Cambria Math"/>
                    <w:sz w:val="28"/>
                    <w:szCs w:val="28"/>
                  </w:rPr>
                  <m:t>desplazamiento (</m:t>
                </m:r>
                <m:f>
                  <m:fPr>
                    <m:ctrlPr>
                      <w:rPr>
                        <w:rFonts w:ascii="Cambria Math" w:hAnsi="Cambria Math"/>
                        <w:sz w:val="28"/>
                        <w:szCs w:val="28"/>
                      </w:rPr>
                    </m:ctrlPr>
                  </m:fPr>
                  <m:num>
                    <m:r>
                      <m:rPr>
                        <m:sty m:val="p"/>
                      </m:rPr>
                      <w:rPr>
                        <w:rFonts w:ascii="Cambria Math"/>
                        <w:sz w:val="28"/>
                        <w:szCs w:val="28"/>
                      </w:rPr>
                      <m:t>cm3</m:t>
                    </m:r>
                  </m:num>
                  <m:den>
                    <m:r>
                      <m:rPr>
                        <m:sty m:val="p"/>
                      </m:rPr>
                      <w:rPr>
                        <w:rFonts w:ascii="Cambria Math" w:hAnsi="Cambria Math" w:cs="Cambria Math"/>
                        <w:sz w:val="28"/>
                        <w:szCs w:val="28"/>
                      </w:rPr>
                      <m:t>min</m:t>
                    </m:r>
                    <m:ctrlPr>
                      <w:rPr>
                        <w:rFonts w:ascii="Cambria Math" w:hAnsi="Cambria Math" w:cs="Cambria Math"/>
                        <w:sz w:val="28"/>
                        <w:szCs w:val="28"/>
                      </w:rPr>
                    </m:ctrlPr>
                  </m:den>
                </m:f>
                <m:r>
                  <m:rPr>
                    <m:sty m:val="p"/>
                  </m:rPr>
                  <w:rPr>
                    <w:rFonts w:ascii="Cambria Math" w:hAnsi="Cambria Math" w:cs="Cambria Math"/>
                    <w:sz w:val="28"/>
                    <w:szCs w:val="28"/>
                  </w:rPr>
                  <m:t>)</m:t>
                </m:r>
              </m:e>
            </m:eqArr>
          </m:den>
        </m:f>
      </m:oMath>
      <w:r w:rsidRPr="00A757DD">
        <w:rPr>
          <w:sz w:val="28"/>
          <w:szCs w:val="28"/>
        </w:rPr>
        <w:t xml:space="preserve"> = </w:t>
      </w:r>
      <m:oMath>
        <m:f>
          <m:fPr>
            <m:ctrlPr>
              <w:rPr>
                <w:rFonts w:ascii="Cambria Math" w:hAnsi="Cambria Math"/>
                <w:sz w:val="28"/>
                <w:szCs w:val="28"/>
              </w:rPr>
            </m:ctrlPr>
          </m:fPr>
          <m:num>
            <m:r>
              <m:rPr>
                <m:sty m:val="p"/>
              </m:rPr>
              <w:rPr>
                <w:rFonts w:ascii="Cambria Math"/>
                <w:sz w:val="28"/>
                <w:szCs w:val="28"/>
              </w:rPr>
              <m:t>1000 x 63</m:t>
            </m:r>
          </m:num>
          <m:den>
            <m:r>
              <m:rPr>
                <m:sty m:val="p"/>
              </m:rPr>
              <w:rPr>
                <w:rFonts w:ascii="Cambria Math"/>
                <w:sz w:val="28"/>
                <w:szCs w:val="28"/>
              </w:rPr>
              <m:t>130</m:t>
            </m:r>
          </m:den>
        </m:f>
        <m:r>
          <m:rPr>
            <m:sty m:val="p"/>
          </m:rPr>
          <w:rPr>
            <w:rFonts w:ascii="Cambria Math"/>
            <w:sz w:val="28"/>
            <w:szCs w:val="28"/>
          </w:rPr>
          <m:t>=484 (</m:t>
        </m:r>
        <m:f>
          <m:fPr>
            <m:ctrlPr>
              <w:rPr>
                <w:rFonts w:ascii="Cambria Math" w:hAnsi="Cambria Math"/>
                <w:sz w:val="28"/>
                <w:szCs w:val="28"/>
              </w:rPr>
            </m:ctrlPr>
          </m:fPr>
          <m:num>
            <m:r>
              <m:rPr>
                <m:sty m:val="p"/>
              </m:rPr>
              <w:rPr>
                <w:rFonts w:ascii="Cambria Math"/>
                <w:sz w:val="28"/>
                <w:szCs w:val="28"/>
              </w:rPr>
              <m:t>1</m:t>
            </m:r>
          </m:num>
          <m:den>
            <m:func>
              <m:funcPr>
                <m:ctrlPr>
                  <w:rPr>
                    <w:rFonts w:ascii="Cambria Math" w:hAnsi="Cambria Math" w:cs="Cambria Math"/>
                    <w:sz w:val="28"/>
                    <w:szCs w:val="28"/>
                  </w:rPr>
                </m:ctrlPr>
              </m:funcPr>
              <m:fName>
                <m:r>
                  <m:rPr>
                    <m:sty m:val="p"/>
                  </m:rPr>
                  <w:rPr>
                    <w:rFonts w:ascii="Cambria Math"/>
                    <w:sz w:val="28"/>
                    <w:szCs w:val="28"/>
                  </w:rPr>
                  <m:t>min</m:t>
                </m:r>
                <m:ctrlPr>
                  <w:rPr>
                    <w:rFonts w:ascii="Cambria Math" w:hAnsi="Cambria Math"/>
                    <w:sz w:val="28"/>
                    <w:szCs w:val="28"/>
                  </w:rPr>
                </m:ctrlPr>
              </m:fName>
              <m:e>
                <m:r>
                  <m:rPr>
                    <m:sty m:val="p"/>
                  </m:rPr>
                  <w:rPr>
                    <w:rFonts w:ascii="Cambria Math"/>
                    <w:sz w:val="28"/>
                    <w:szCs w:val="28"/>
                  </w:rPr>
                  <m:t xml:space="preserve"> </m:t>
                </m:r>
                <m:ctrlPr>
                  <w:rPr>
                    <w:rFonts w:ascii="Cambria Math" w:hAnsi="Cambria Math"/>
                    <w:sz w:val="28"/>
                    <w:szCs w:val="28"/>
                  </w:rPr>
                </m:ctrlPr>
              </m:e>
            </m:func>
            <m:ctrlPr>
              <w:rPr>
                <w:rFonts w:ascii="Cambria Math" w:hAnsi="Cambria Math"/>
                <w:i/>
                <w:position w:val="-20"/>
              </w:rPr>
            </m:ctrlPr>
          </m:den>
        </m:f>
        <m:r>
          <m:rPr>
            <m:sty m:val="p"/>
          </m:rPr>
          <w:rPr>
            <w:rFonts w:ascii="Cambria Math"/>
            <w:sz w:val="28"/>
            <w:szCs w:val="28"/>
          </w:rPr>
          <m:t>)</m:t>
        </m:r>
      </m:oMath>
    </w:p>
    <w:p w:rsidR="002C6F9B" w:rsidRPr="00A757DD" w:rsidRDefault="002C6F9B" w:rsidP="004A080E"/>
    <w:p w:rsidR="001D5E30" w:rsidRPr="00A757DD" w:rsidRDefault="001D5E30" w:rsidP="004A080E"/>
    <w:p w:rsidR="00E779A3" w:rsidRPr="00A757DD" w:rsidRDefault="00E779A3" w:rsidP="004A080E">
      <w:r w:rsidRPr="00A757DD">
        <w:lastRenderedPageBreak/>
        <w:t>Vamos a suponer que el motor gira con la presión máxima, que es de 200 bar (20 MPa). En este caso, el par motor sería el siguiente:</w:t>
      </w:r>
    </w:p>
    <w:p w:rsidR="001D5E30" w:rsidRPr="00A757DD" w:rsidRDefault="001D5E30" w:rsidP="004A080E"/>
    <w:p w:rsidR="00E779A3" w:rsidRPr="00A757DD" w:rsidRDefault="00E779A3" w:rsidP="00E779A3">
      <w:pPr>
        <w:pStyle w:val="BildFormel"/>
        <w:rPr>
          <w:position w:val="-20"/>
        </w:rPr>
      </w:pPr>
      <m:oMath>
        <m:r>
          <w:rPr>
            <w:rFonts w:ascii="Cambria Math" w:hAnsi="Cambria Math"/>
            <w:sz w:val="28"/>
            <w:szCs w:val="28"/>
          </w:rPr>
          <m:t>Torque (Nm</m:t>
        </m:r>
        <m:r>
          <m:rPr>
            <m:sty m:val="p"/>
          </m:rPr>
          <w:rPr>
            <w:rFonts w:ascii="Cambria Math"/>
            <w:sz w:val="28"/>
            <w:szCs w:val="28"/>
          </w:rPr>
          <m:t xml:space="preserve">)= </m:t>
        </m:r>
        <m:f>
          <m:fPr>
            <m:ctrlPr>
              <w:rPr>
                <w:rFonts w:ascii="Cambria Math" w:hAnsi="Cambria Math"/>
                <w:sz w:val="28"/>
                <w:szCs w:val="28"/>
              </w:rPr>
            </m:ctrlPr>
          </m:fPr>
          <m:num>
            <m:r>
              <m:rPr>
                <m:sty m:val="p"/>
              </m:rPr>
              <w:rPr>
                <w:rFonts w:ascii="Cambria Math"/>
                <w:sz w:val="28"/>
                <w:szCs w:val="28"/>
              </w:rPr>
              <m:t>desplazamiento x p</m:t>
            </m:r>
          </m:num>
          <m:den>
            <m:r>
              <m:rPr>
                <m:sty m:val="p"/>
              </m:rPr>
              <w:rPr>
                <w:rFonts w:ascii="Cambria Math"/>
                <w:sz w:val="28"/>
                <w:szCs w:val="28"/>
              </w:rPr>
              <m:t xml:space="preserve">(20 x </m:t>
            </m:r>
            <m:r>
              <m:rPr>
                <m:sty m:val="p"/>
              </m:rPr>
              <w:rPr>
                <w:rFonts w:ascii="Cambria Math"/>
                <w:sz w:val="28"/>
                <w:szCs w:val="28"/>
              </w:rPr>
              <w:sym w:font="Symbol" w:char="F070"/>
            </m:r>
            <m:r>
              <m:rPr>
                <m:sty m:val="p"/>
              </m:rPr>
              <w:rPr>
                <w:rFonts w:ascii="Cambria Math"/>
                <w:sz w:val="28"/>
                <w:szCs w:val="28"/>
              </w:rPr>
              <m:t>)</m:t>
            </m:r>
          </m:den>
        </m:f>
      </m:oMath>
      <w:r w:rsidRPr="00A757DD">
        <w:rPr>
          <w:sz w:val="28"/>
          <w:szCs w:val="28"/>
        </w:rPr>
        <w:t xml:space="preserve"> = </w:t>
      </w:r>
      <m:oMath>
        <m:f>
          <m:fPr>
            <m:ctrlPr>
              <w:rPr>
                <w:rFonts w:ascii="Cambria Math" w:hAnsi="Cambria Math"/>
                <w:sz w:val="28"/>
                <w:szCs w:val="28"/>
              </w:rPr>
            </m:ctrlPr>
          </m:fPr>
          <m:num>
            <m:r>
              <m:rPr>
                <m:sty m:val="p"/>
              </m:rPr>
              <w:rPr>
                <w:rFonts w:ascii="Cambria Math" w:hAnsi="Cambria Math"/>
                <w:sz w:val="28"/>
                <w:szCs w:val="28"/>
              </w:rPr>
              <m:t>130 x 200</m:t>
            </m:r>
          </m:num>
          <m:den>
            <m:r>
              <m:rPr>
                <m:sty m:val="p"/>
              </m:rPr>
              <w:rPr>
                <w:rFonts w:ascii="Cambria Math"/>
                <w:sz w:val="28"/>
                <w:szCs w:val="28"/>
              </w:rPr>
              <m:t>20 x 3,14</m:t>
            </m:r>
          </m:den>
        </m:f>
        <m:r>
          <m:rPr>
            <m:sty m:val="p"/>
          </m:rPr>
          <w:rPr>
            <w:rFonts w:ascii="Cambria Math"/>
            <w:sz w:val="28"/>
            <w:szCs w:val="28"/>
          </w:rPr>
          <m:t>=414 Nm</m:t>
        </m:r>
      </m:oMath>
    </w:p>
    <w:p w:rsidR="009C6A2B" w:rsidRPr="00A757DD" w:rsidRDefault="009C6A2B" w:rsidP="004A080E"/>
    <w:p w:rsidR="00E779A3" w:rsidRPr="00A757DD" w:rsidRDefault="00E779A3" w:rsidP="00E779A3">
      <w:r w:rsidRPr="00A757DD">
        <w:t xml:space="preserve">Si se acciona la válvula 4, el caudal de la bomba se divide en dos por el divisor de caudal. El puerto izquierdo de los </w:t>
      </w:r>
      <w:r w:rsidR="000D05D6" w:rsidRPr="00A757DD">
        <w:t>conexiones</w:t>
      </w:r>
      <w:r w:rsidRPr="00A757DD">
        <w:t xml:space="preserve"> del divisor de flujo de aceite va hacia el tanque sin presión, por lo tanto, el puerto derecho utiliza toda la potencia de la bomba, por supuesto, con la mitad del caudal.</w:t>
      </w:r>
    </w:p>
    <w:p w:rsidR="00FE2505" w:rsidRPr="00A757DD" w:rsidRDefault="00E779A3" w:rsidP="00E779A3">
      <w:r w:rsidRPr="00A757DD">
        <w:t>La potencia teórica completa del sistema viene dada por la siguiente ecuación (donde q es el caudal de la bomba y P es el ajuste de VLP):</w:t>
      </w:r>
    </w:p>
    <w:p w:rsidR="00FE2505" w:rsidRPr="00A757DD" w:rsidRDefault="007B1E33" w:rsidP="004A080E">
      <w:pPr>
        <w:pStyle w:val="BildFormel"/>
      </w:pPr>
      <w:r w:rsidRPr="00A757DD">
        <w:rPr>
          <w:noProof/>
          <w:lang w:eastAsia="es-AR"/>
        </w:rPr>
        <w:drawing>
          <wp:inline distT="0" distB="0" distL="0" distR="0">
            <wp:extent cx="2881630" cy="3083560"/>
            <wp:effectExtent l="19050" t="0" r="0" b="0"/>
            <wp:docPr id="88" name="Imagen 88" descr="new-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new-69"/>
                    <pic:cNvPicPr>
                      <a:picLocks noChangeAspect="1" noChangeArrowheads="1"/>
                    </pic:cNvPicPr>
                  </pic:nvPicPr>
                  <pic:blipFill>
                    <a:blip r:embed="rId97" cstate="print"/>
                    <a:srcRect/>
                    <a:stretch>
                      <a:fillRect/>
                    </a:stretch>
                  </pic:blipFill>
                  <pic:spPr bwMode="auto">
                    <a:xfrm>
                      <a:off x="0" y="0"/>
                      <a:ext cx="2881630" cy="3083560"/>
                    </a:xfrm>
                    <a:prstGeom prst="rect">
                      <a:avLst/>
                    </a:prstGeom>
                    <a:noFill/>
                    <a:ln w="9525">
                      <a:noFill/>
                      <a:miter lim="800000"/>
                      <a:headEnd/>
                      <a:tailEnd/>
                    </a:ln>
                  </pic:spPr>
                </pic:pic>
              </a:graphicData>
            </a:graphic>
          </wp:inline>
        </w:drawing>
      </w:r>
    </w:p>
    <w:p w:rsidR="000F6931" w:rsidRPr="00A757DD" w:rsidRDefault="000F6931" w:rsidP="000F6931">
      <w:pPr>
        <w:pStyle w:val="BildFormel"/>
        <w:rPr>
          <w:position w:val="-20"/>
        </w:rPr>
      </w:pPr>
      <m:oMath>
        <m:r>
          <w:rPr>
            <w:rFonts w:ascii="Cambria Math" w:hAnsi="Cambria Math"/>
            <w:sz w:val="28"/>
            <w:szCs w:val="28"/>
          </w:rPr>
          <m:t>Potencia (kW</m:t>
        </m:r>
        <m:r>
          <m:rPr>
            <m:sty m:val="p"/>
          </m:rPr>
          <w:rPr>
            <w:rFonts w:ascii="Cambria Math"/>
            <w:sz w:val="28"/>
            <w:szCs w:val="28"/>
          </w:rPr>
          <m:t xml:space="preserve">)= </m:t>
        </m:r>
        <m:f>
          <m:fPr>
            <m:ctrlPr>
              <w:rPr>
                <w:rFonts w:ascii="Cambria Math" w:hAnsi="Cambria Math"/>
                <w:sz w:val="28"/>
                <w:szCs w:val="28"/>
              </w:rPr>
            </m:ctrlPr>
          </m:fPr>
          <m:num>
            <m:r>
              <m:rPr>
                <m:sty m:val="p"/>
              </m:rPr>
              <w:rPr>
                <w:rFonts w:ascii="Cambria Math"/>
                <w:sz w:val="28"/>
                <w:szCs w:val="28"/>
              </w:rPr>
              <m:t>q x p</m:t>
            </m:r>
          </m:num>
          <m:den>
            <m:r>
              <m:rPr>
                <m:sty m:val="p"/>
              </m:rPr>
              <w:rPr>
                <w:rFonts w:ascii="Cambria Math"/>
                <w:sz w:val="28"/>
                <w:szCs w:val="28"/>
              </w:rPr>
              <m:t>600</m:t>
            </m:r>
          </m:den>
        </m:f>
      </m:oMath>
      <w:r w:rsidRPr="00A757DD">
        <w:rPr>
          <w:sz w:val="28"/>
          <w:szCs w:val="28"/>
        </w:rPr>
        <w:t xml:space="preserve"> = </w:t>
      </w:r>
      <m:oMath>
        <m:f>
          <m:fPr>
            <m:ctrlPr>
              <w:rPr>
                <w:rFonts w:ascii="Cambria Math" w:hAnsi="Cambria Math"/>
                <w:sz w:val="28"/>
                <w:szCs w:val="28"/>
              </w:rPr>
            </m:ctrlPr>
          </m:fPr>
          <m:num>
            <m:r>
              <m:rPr>
                <m:sty m:val="p"/>
              </m:rPr>
              <w:rPr>
                <w:rFonts w:ascii="Cambria Math" w:hAnsi="Cambria Math"/>
                <w:sz w:val="28"/>
                <w:szCs w:val="28"/>
              </w:rPr>
              <m:t>63 x 200</m:t>
            </m:r>
          </m:num>
          <m:den>
            <m:r>
              <m:rPr>
                <m:sty m:val="p"/>
              </m:rPr>
              <w:rPr>
                <w:rFonts w:ascii="Cambria Math"/>
                <w:sz w:val="28"/>
                <w:szCs w:val="28"/>
              </w:rPr>
              <m:t>600</m:t>
            </m:r>
          </m:den>
        </m:f>
        <m:r>
          <m:rPr>
            <m:sty m:val="p"/>
          </m:rPr>
          <w:rPr>
            <w:rFonts w:ascii="Cambria Math"/>
            <w:sz w:val="28"/>
            <w:szCs w:val="28"/>
          </w:rPr>
          <m:t>=21kW</m:t>
        </m:r>
      </m:oMath>
    </w:p>
    <w:p w:rsidR="009C6A2B" w:rsidRPr="00A757DD" w:rsidRDefault="009C6A2B" w:rsidP="004A080E"/>
    <w:p w:rsidR="000F6931" w:rsidRPr="00A757DD" w:rsidRDefault="000F6931" w:rsidP="004A080E">
      <w:r w:rsidRPr="00A757DD">
        <w:t>Como el puerto izquierdo del divisor no está bajo presión, estos 21 kW de potencia son utilizados casi en su totalidad sólo por el puerto derecho. En este caso, con la mitad del caudal  y la máxima potencia, el valor de la presión equivalente para el motor es:</w:t>
      </w:r>
    </w:p>
    <w:p w:rsidR="000F6931" w:rsidRPr="00A757DD" w:rsidRDefault="000F6931" w:rsidP="004A080E"/>
    <w:p w:rsidR="000F6931" w:rsidRPr="00A757DD" w:rsidRDefault="000F6931" w:rsidP="000F6931">
      <w:pPr>
        <w:pStyle w:val="BildFormel"/>
        <w:rPr>
          <w:position w:val="-20"/>
        </w:rPr>
      </w:pPr>
      <m:oMath>
        <m:r>
          <w:rPr>
            <w:rFonts w:ascii="Cambria Math" w:hAnsi="Cambria Math"/>
            <w:sz w:val="28"/>
            <w:szCs w:val="28"/>
          </w:rPr>
          <m:t>p(bar</m:t>
        </m:r>
        <m:r>
          <m:rPr>
            <m:sty m:val="p"/>
          </m:rPr>
          <w:rPr>
            <w:rFonts w:ascii="Cambria Math"/>
            <w:sz w:val="28"/>
            <w:szCs w:val="28"/>
          </w:rPr>
          <m:t xml:space="preserve">)= </m:t>
        </m:r>
        <m:f>
          <m:fPr>
            <m:ctrlPr>
              <w:rPr>
                <w:rFonts w:ascii="Cambria Math" w:hAnsi="Cambria Math"/>
                <w:sz w:val="28"/>
                <w:szCs w:val="28"/>
              </w:rPr>
            </m:ctrlPr>
          </m:fPr>
          <m:num>
            <m:r>
              <m:rPr>
                <m:sty m:val="p"/>
              </m:rPr>
              <w:rPr>
                <w:rFonts w:ascii="Cambria Math"/>
                <w:sz w:val="28"/>
                <w:szCs w:val="28"/>
              </w:rPr>
              <m:t>600 x p</m:t>
            </m:r>
          </m:num>
          <m:den>
            <m:r>
              <m:rPr>
                <m:sty m:val="p"/>
              </m:rPr>
              <w:rPr>
                <w:rFonts w:ascii="Cambria Math" w:hAnsi="Cambria Math"/>
                <w:sz w:val="28"/>
                <w:szCs w:val="28"/>
              </w:rPr>
              <m:t>q</m:t>
            </m:r>
          </m:den>
        </m:f>
      </m:oMath>
      <w:r w:rsidRPr="00A757DD">
        <w:rPr>
          <w:sz w:val="28"/>
          <w:szCs w:val="28"/>
        </w:rPr>
        <w:t xml:space="preserve"> = </w:t>
      </w:r>
      <m:oMath>
        <m:f>
          <m:fPr>
            <m:ctrlPr>
              <w:rPr>
                <w:rFonts w:ascii="Cambria Math" w:hAnsi="Cambria Math"/>
                <w:sz w:val="28"/>
                <w:szCs w:val="28"/>
              </w:rPr>
            </m:ctrlPr>
          </m:fPr>
          <m:num>
            <m:r>
              <m:rPr>
                <m:sty m:val="p"/>
              </m:rPr>
              <w:rPr>
                <w:rFonts w:ascii="Cambria Math" w:hAnsi="Cambria Math"/>
                <w:sz w:val="28"/>
                <w:szCs w:val="28"/>
              </w:rPr>
              <m:t>600 x 21</m:t>
            </m:r>
          </m:num>
          <m:den>
            <m:r>
              <m:rPr>
                <m:sty m:val="p"/>
              </m:rPr>
              <w:rPr>
                <w:rFonts w:ascii="Cambria Math"/>
                <w:sz w:val="28"/>
                <w:szCs w:val="28"/>
              </w:rPr>
              <m:t>31,5</m:t>
            </m:r>
          </m:den>
        </m:f>
        <m:r>
          <m:rPr>
            <m:sty m:val="p"/>
          </m:rPr>
          <w:rPr>
            <w:rFonts w:ascii="Cambria Math"/>
            <w:sz w:val="28"/>
            <w:szCs w:val="28"/>
          </w:rPr>
          <m:t>=400 bar</m:t>
        </m:r>
      </m:oMath>
    </w:p>
    <w:p w:rsidR="00CB1200" w:rsidRPr="00A757DD" w:rsidRDefault="00CB1200" w:rsidP="004A080E"/>
    <w:p w:rsidR="00FE2505" w:rsidRPr="00A757DD" w:rsidRDefault="00FE2505" w:rsidP="004A080E">
      <w:pPr>
        <w:pStyle w:val="BildFormel"/>
      </w:pPr>
    </w:p>
    <w:p w:rsidR="008E7807" w:rsidRPr="00A757DD" w:rsidRDefault="008E7807" w:rsidP="004A080E">
      <w:r w:rsidRPr="00A757DD">
        <w:t>Este aumento equivalente en el valor de la presión teórica se llama multiplicación de presión. Necesitamos este valor de presión para calcular el par teórico máximo del motor. En este caso, el par teórico máximo del motor es:</w:t>
      </w:r>
    </w:p>
    <w:p w:rsidR="008E7807" w:rsidRPr="00A757DD" w:rsidRDefault="008E7807" w:rsidP="008E7807">
      <w:pPr>
        <w:pStyle w:val="BildFormel"/>
        <w:rPr>
          <w:position w:val="-20"/>
        </w:rPr>
      </w:pPr>
      <m:oMath>
        <m:r>
          <w:rPr>
            <w:rFonts w:ascii="Cambria Math" w:hAnsi="Cambria Math"/>
            <w:sz w:val="28"/>
            <w:szCs w:val="28"/>
          </w:rPr>
          <m:t>Torque (Nm</m:t>
        </m:r>
        <m:r>
          <m:rPr>
            <m:sty m:val="p"/>
          </m:rPr>
          <w:rPr>
            <w:rFonts w:ascii="Cambria Math"/>
            <w:sz w:val="28"/>
            <w:szCs w:val="28"/>
          </w:rPr>
          <m:t xml:space="preserve">)= </m:t>
        </m:r>
        <m:f>
          <m:fPr>
            <m:ctrlPr>
              <w:rPr>
                <w:rFonts w:ascii="Cambria Math" w:hAnsi="Cambria Math"/>
                <w:sz w:val="28"/>
                <w:szCs w:val="28"/>
              </w:rPr>
            </m:ctrlPr>
          </m:fPr>
          <m:num>
            <m:r>
              <m:rPr>
                <m:sty m:val="p"/>
              </m:rPr>
              <w:rPr>
                <w:rFonts w:ascii="Cambria Math"/>
                <w:sz w:val="28"/>
                <w:szCs w:val="28"/>
              </w:rPr>
              <m:t>desplazamiento x p</m:t>
            </m:r>
          </m:num>
          <m:den>
            <m:r>
              <m:rPr>
                <m:sty m:val="p"/>
              </m:rPr>
              <w:rPr>
                <w:rFonts w:ascii="Cambria Math"/>
                <w:sz w:val="28"/>
                <w:szCs w:val="28"/>
              </w:rPr>
              <m:t xml:space="preserve">(20 x </m:t>
            </m:r>
            <m:r>
              <m:rPr>
                <m:sty m:val="p"/>
              </m:rPr>
              <w:rPr>
                <w:rFonts w:ascii="Cambria Math"/>
                <w:sz w:val="28"/>
                <w:szCs w:val="28"/>
              </w:rPr>
              <w:sym w:font="Symbol" w:char="F070"/>
            </m:r>
            <m:r>
              <m:rPr>
                <m:sty m:val="p"/>
              </m:rPr>
              <w:rPr>
                <w:rFonts w:ascii="Cambria Math"/>
                <w:sz w:val="28"/>
                <w:szCs w:val="28"/>
              </w:rPr>
              <m:t>)</m:t>
            </m:r>
          </m:den>
        </m:f>
      </m:oMath>
      <w:r w:rsidRPr="00A757DD">
        <w:rPr>
          <w:sz w:val="28"/>
          <w:szCs w:val="28"/>
        </w:rPr>
        <w:t xml:space="preserve"> = </w:t>
      </w:r>
      <m:oMath>
        <m:f>
          <m:fPr>
            <m:ctrlPr>
              <w:rPr>
                <w:rFonts w:ascii="Cambria Math" w:hAnsi="Cambria Math"/>
                <w:sz w:val="28"/>
                <w:szCs w:val="28"/>
              </w:rPr>
            </m:ctrlPr>
          </m:fPr>
          <m:num>
            <m:r>
              <m:rPr>
                <m:sty m:val="p"/>
              </m:rPr>
              <w:rPr>
                <w:rFonts w:ascii="Cambria Math" w:hAnsi="Cambria Math"/>
                <w:sz w:val="28"/>
                <w:szCs w:val="28"/>
              </w:rPr>
              <m:t>130 x 400</m:t>
            </m:r>
          </m:num>
          <m:den>
            <m:r>
              <m:rPr>
                <m:sty m:val="p"/>
              </m:rPr>
              <w:rPr>
                <w:rFonts w:ascii="Cambria Math"/>
                <w:sz w:val="28"/>
                <w:szCs w:val="28"/>
              </w:rPr>
              <m:t>20 x 3,14</m:t>
            </m:r>
          </m:den>
        </m:f>
        <m:r>
          <m:rPr>
            <m:sty m:val="p"/>
          </m:rPr>
          <w:rPr>
            <w:rFonts w:ascii="Cambria Math"/>
            <w:sz w:val="28"/>
            <w:szCs w:val="28"/>
          </w:rPr>
          <m:t>=828 Nm</m:t>
        </m:r>
      </m:oMath>
    </w:p>
    <w:p w:rsidR="00CB1200" w:rsidRPr="00A757DD" w:rsidRDefault="00CB1200" w:rsidP="004A080E"/>
    <w:p w:rsidR="00FE2505" w:rsidRPr="00A757DD" w:rsidRDefault="007334EE" w:rsidP="004A080E">
      <w:r w:rsidRPr="00A757DD">
        <w:t>Como resultado cuando se utiliza la multiplicación de presión, el torque del motor se duplica.</w:t>
      </w:r>
    </w:p>
    <w:p w:rsidR="007334EE" w:rsidRPr="00A757DD" w:rsidRDefault="007334EE" w:rsidP="004A080E"/>
    <w:p w:rsidR="00FE2505" w:rsidRPr="00A757DD" w:rsidRDefault="00FE2505" w:rsidP="004A080E">
      <w:pPr>
        <w:pStyle w:val="Hinweis"/>
      </w:pPr>
      <w:r w:rsidRPr="00A757DD">
        <w:t>Not</w:t>
      </w:r>
      <w:r w:rsidR="007334EE" w:rsidRPr="00A757DD">
        <w:t>a: La circuitos con multiplicación de presión fueron patentados por George Morgan</w:t>
      </w:r>
    </w:p>
    <w:p w:rsidR="004856C0" w:rsidRPr="00A757DD" w:rsidRDefault="004856C0" w:rsidP="004A080E"/>
    <w:p w:rsidR="00FE2505" w:rsidRPr="00A757DD" w:rsidRDefault="00B15CC8" w:rsidP="00BC56B3">
      <w:pPr>
        <w:pStyle w:val="Ttulo1"/>
        <w:rPr>
          <w:lang w:val="es-AR"/>
        </w:rPr>
      </w:pPr>
      <w:bookmarkStart w:id="84" w:name="_Toc370981382"/>
      <w:r w:rsidRPr="00A757DD">
        <w:rPr>
          <w:lang w:val="es-AR"/>
        </w:rPr>
        <w:t>B</w:t>
      </w:r>
      <w:r w:rsidR="00F619F6" w:rsidRPr="00A757DD">
        <w:rPr>
          <w:lang w:val="es-AR"/>
        </w:rPr>
        <w:t>loques de válvulas móviles</w:t>
      </w:r>
      <w:bookmarkEnd w:id="84"/>
      <w:r w:rsidR="00F619F6" w:rsidRPr="00A757DD">
        <w:rPr>
          <w:lang w:val="es-AR"/>
        </w:rPr>
        <w:t xml:space="preserve"> </w:t>
      </w:r>
    </w:p>
    <w:p w:rsidR="0001228F" w:rsidRPr="00A757DD" w:rsidRDefault="0001228F" w:rsidP="004A080E"/>
    <w:p w:rsidR="003F5F80" w:rsidRPr="00A757DD" w:rsidRDefault="00F619F6" w:rsidP="004A080E">
      <w:pPr>
        <w:pStyle w:val="Ttulo2"/>
      </w:pPr>
      <w:bookmarkStart w:id="85" w:name="_Toc370981383"/>
      <w:r w:rsidRPr="00A757DD">
        <w:t>Definición</w:t>
      </w:r>
      <w:bookmarkEnd w:id="85"/>
    </w:p>
    <w:p w:rsidR="00B15CC8" w:rsidRPr="00A757DD" w:rsidRDefault="00B15CC8" w:rsidP="00B15CC8">
      <w:r w:rsidRPr="00A757DD">
        <w:t>Las válvulas distribuidoras usadas en hidráulica móvil también se denominan bloques de válvulas móviles. En contraste con las válvulas direccionales industriales, es que no están diseñadas para las normas ISO, por lo tanto, las partes varían de un proveedor a otro. La mayor parte de las válvulas están diseñadas para cumplir una función muy específica en una aplicación.</w:t>
      </w:r>
    </w:p>
    <w:p w:rsidR="0001228F" w:rsidRPr="00A757DD" w:rsidRDefault="00B15CC8" w:rsidP="00B15CC8">
      <w:r w:rsidRPr="00A757DD">
        <w:t>Debido a la cantidad de lugar para los componentes, el diseño está limitado en las aplicaciones móviles, muchas válvulas direccionales de diseñado compacto para incluir muchas funciones dentro del cuerpo de la válvula como el ajuste de caudal, sensado de carga, compensación de la presión, alivio, retención de carga. Estas válvulas modulares pueden ser unidas entre sí como "rebanadas" como se muestra en la siguiente figura.</w:t>
      </w:r>
    </w:p>
    <w:p w:rsidR="00B15CC8" w:rsidRPr="00A757DD" w:rsidRDefault="00B15CC8" w:rsidP="00B15CC8"/>
    <w:p w:rsidR="0001228F" w:rsidRPr="00A757DD" w:rsidRDefault="007B1E33" w:rsidP="004A080E">
      <w:pPr>
        <w:pStyle w:val="BildFormel"/>
      </w:pPr>
      <w:r w:rsidRPr="00A757DD">
        <w:rPr>
          <w:noProof/>
          <w:lang w:eastAsia="es-AR"/>
        </w:rPr>
        <w:drawing>
          <wp:inline distT="0" distB="0" distL="0" distR="0">
            <wp:extent cx="3604260" cy="2668905"/>
            <wp:effectExtent l="19050" t="0" r="0" b="0"/>
            <wp:docPr id="89" name="Imagen 89" descr="F500050_PVG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500050_PVG32"/>
                    <pic:cNvPicPr>
                      <a:picLocks noChangeAspect="1" noChangeArrowheads="1"/>
                    </pic:cNvPicPr>
                  </pic:nvPicPr>
                  <pic:blipFill>
                    <a:blip r:embed="rId98" cstate="print"/>
                    <a:srcRect/>
                    <a:stretch>
                      <a:fillRect/>
                    </a:stretch>
                  </pic:blipFill>
                  <pic:spPr bwMode="auto">
                    <a:xfrm>
                      <a:off x="0" y="0"/>
                      <a:ext cx="3604260" cy="2668905"/>
                    </a:xfrm>
                    <a:prstGeom prst="rect">
                      <a:avLst/>
                    </a:prstGeom>
                    <a:noFill/>
                    <a:ln w="9525">
                      <a:noFill/>
                      <a:miter lim="800000"/>
                      <a:headEnd/>
                      <a:tailEnd/>
                    </a:ln>
                  </pic:spPr>
                </pic:pic>
              </a:graphicData>
            </a:graphic>
          </wp:inline>
        </w:drawing>
      </w:r>
    </w:p>
    <w:p w:rsidR="00FE2505" w:rsidRPr="00A757DD" w:rsidRDefault="00FE2505" w:rsidP="004A080E"/>
    <w:p w:rsidR="00371009" w:rsidRPr="00A757DD" w:rsidRDefault="00B15CC8" w:rsidP="004A080E">
      <w:r w:rsidRPr="00A757DD">
        <w:t>El bloque de válvulas móvil mostrado en la figura es original de la válvula en esquema del circuito siguiente. Como se ve en la figura, y tanto en el esquema, tiene funciones diferentes que se encuentran en el mismo cuerpo. El bloque en el lado de la izquierda es el bloque de la válvula de alivio.</w:t>
      </w:r>
    </w:p>
    <w:p w:rsidR="00371009" w:rsidRPr="00A757DD" w:rsidRDefault="007B1E33" w:rsidP="004A080E">
      <w:pPr>
        <w:pStyle w:val="BildFormel"/>
      </w:pPr>
      <w:r w:rsidRPr="00A757DD">
        <w:rPr>
          <w:noProof/>
          <w:lang w:eastAsia="es-AR"/>
        </w:rPr>
        <w:lastRenderedPageBreak/>
        <w:drawing>
          <wp:inline distT="0" distB="0" distL="0" distR="0">
            <wp:extent cx="3604260" cy="3509010"/>
            <wp:effectExtent l="19050" t="0" r="0" b="0"/>
            <wp:docPr id="90" name="Imagen 90" descr="new-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new-70"/>
                    <pic:cNvPicPr>
                      <a:picLocks noChangeAspect="1" noChangeArrowheads="1"/>
                    </pic:cNvPicPr>
                  </pic:nvPicPr>
                  <pic:blipFill>
                    <a:blip r:embed="rId99" cstate="print"/>
                    <a:srcRect/>
                    <a:stretch>
                      <a:fillRect/>
                    </a:stretch>
                  </pic:blipFill>
                  <pic:spPr bwMode="auto">
                    <a:xfrm>
                      <a:off x="0" y="0"/>
                      <a:ext cx="3604260" cy="3509010"/>
                    </a:xfrm>
                    <a:prstGeom prst="rect">
                      <a:avLst/>
                    </a:prstGeom>
                    <a:noFill/>
                    <a:ln w="9525">
                      <a:noFill/>
                      <a:miter lim="800000"/>
                      <a:headEnd/>
                      <a:tailEnd/>
                    </a:ln>
                  </pic:spPr>
                </pic:pic>
              </a:graphicData>
            </a:graphic>
          </wp:inline>
        </w:drawing>
      </w:r>
    </w:p>
    <w:p w:rsidR="0001228F" w:rsidRPr="00A757DD" w:rsidRDefault="0001228F" w:rsidP="004A080E"/>
    <w:p w:rsidR="0001228F" w:rsidRPr="00A757DD" w:rsidRDefault="007B1E33" w:rsidP="004A080E">
      <w:pPr>
        <w:pStyle w:val="BildFormel"/>
      </w:pPr>
      <w:r w:rsidRPr="00A757DD">
        <w:rPr>
          <w:noProof/>
          <w:lang w:eastAsia="es-AR"/>
        </w:rPr>
        <w:drawing>
          <wp:inline distT="0" distB="0" distL="0" distR="0">
            <wp:extent cx="2881630" cy="1499235"/>
            <wp:effectExtent l="19050" t="0" r="0" b="0"/>
            <wp:docPr id="91" name="Imagen 91" descr="val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alve"/>
                    <pic:cNvPicPr>
                      <a:picLocks noChangeAspect="1" noChangeArrowheads="1"/>
                    </pic:cNvPicPr>
                  </pic:nvPicPr>
                  <pic:blipFill>
                    <a:blip r:embed="rId100" cstate="print"/>
                    <a:srcRect/>
                    <a:stretch>
                      <a:fillRect/>
                    </a:stretch>
                  </pic:blipFill>
                  <pic:spPr bwMode="auto">
                    <a:xfrm>
                      <a:off x="0" y="0"/>
                      <a:ext cx="2881630" cy="1499235"/>
                    </a:xfrm>
                    <a:prstGeom prst="rect">
                      <a:avLst/>
                    </a:prstGeom>
                    <a:noFill/>
                    <a:ln w="9525">
                      <a:noFill/>
                      <a:miter lim="800000"/>
                      <a:headEnd/>
                      <a:tailEnd/>
                    </a:ln>
                  </pic:spPr>
                </pic:pic>
              </a:graphicData>
            </a:graphic>
          </wp:inline>
        </w:drawing>
      </w:r>
    </w:p>
    <w:p w:rsidR="001B19A9" w:rsidRPr="00A757DD" w:rsidRDefault="001B19A9" w:rsidP="004A080E"/>
    <w:p w:rsidR="002D07FD" w:rsidRPr="00A757DD" w:rsidRDefault="002D07FD" w:rsidP="002D07FD">
      <w:pPr>
        <w:pStyle w:val="Aufzhlung"/>
        <w:numPr>
          <w:ilvl w:val="0"/>
          <w:numId w:val="0"/>
        </w:numPr>
        <w:rPr>
          <w:lang w:val="es-AR"/>
        </w:rPr>
      </w:pPr>
      <w:r w:rsidRPr="00A757DD">
        <w:rPr>
          <w:lang w:val="es-AR"/>
        </w:rPr>
        <w:t>1.     Choque y anti-cavitación de la válvula:</w:t>
      </w:r>
    </w:p>
    <w:p w:rsidR="002D07FD" w:rsidRPr="00A757DD" w:rsidRDefault="002D07FD" w:rsidP="002D07FD">
      <w:pPr>
        <w:pStyle w:val="Aufzhlung"/>
        <w:numPr>
          <w:ilvl w:val="0"/>
          <w:numId w:val="0"/>
        </w:numPr>
        <w:ind w:left="357"/>
        <w:rPr>
          <w:lang w:val="es-AR"/>
        </w:rPr>
      </w:pPr>
      <w:r w:rsidRPr="00A757DD">
        <w:rPr>
          <w:lang w:val="es-AR"/>
        </w:rPr>
        <w:t xml:space="preserve">Esta válvula es responsable de 2 propósitos. La protección del sistema de las presiones extremas que actúan como un </w:t>
      </w:r>
      <w:r w:rsidR="000D05D6" w:rsidRPr="00A757DD">
        <w:rPr>
          <w:lang w:val="es-AR"/>
        </w:rPr>
        <w:t>VLP y</w:t>
      </w:r>
      <w:r w:rsidRPr="00A757DD">
        <w:rPr>
          <w:lang w:val="es-AR"/>
        </w:rPr>
        <w:t xml:space="preserve"> el suministro de aceite por una salida cuando sea necesario. Si una carga pesada hace que el pistón del cilindro se mueva, antes de suministrar suficiente aceite disponible en la conexión, se puede generar una baja presión y consecuentemente cavitación. Esta válvula se abre en el puerto en el que se acumula presión negativa, permitiendo </w:t>
      </w:r>
      <w:r w:rsidR="00901410" w:rsidRPr="00A757DD">
        <w:rPr>
          <w:lang w:val="es-AR"/>
        </w:rPr>
        <w:t>el pase de aceite desde el tanque hacia la conexión</w:t>
      </w:r>
      <w:r w:rsidRPr="00A757DD">
        <w:rPr>
          <w:lang w:val="es-AR"/>
        </w:rPr>
        <w:t>.</w:t>
      </w:r>
    </w:p>
    <w:p w:rsidR="002D07FD" w:rsidRPr="00A757DD" w:rsidRDefault="002D07FD" w:rsidP="002D07FD">
      <w:pPr>
        <w:pStyle w:val="Aufzhlung"/>
        <w:numPr>
          <w:ilvl w:val="0"/>
          <w:numId w:val="0"/>
        </w:numPr>
        <w:ind w:left="357"/>
        <w:rPr>
          <w:lang w:val="es-AR"/>
        </w:rPr>
      </w:pPr>
    </w:p>
    <w:p w:rsidR="00901410" w:rsidRPr="00A757DD" w:rsidRDefault="00901410" w:rsidP="00901410">
      <w:pPr>
        <w:pStyle w:val="Aufzhlung"/>
        <w:numPr>
          <w:ilvl w:val="0"/>
          <w:numId w:val="11"/>
        </w:numPr>
        <w:rPr>
          <w:lang w:val="es-AR"/>
        </w:rPr>
      </w:pPr>
      <w:r w:rsidRPr="00A757DD">
        <w:rPr>
          <w:lang w:val="es-AR"/>
        </w:rPr>
        <w:t>Válvula direccional de embolo</w:t>
      </w:r>
      <w:r w:rsidR="00F40DC0" w:rsidRPr="00A757DD">
        <w:rPr>
          <w:lang w:val="es-AR"/>
        </w:rPr>
        <w:br/>
      </w:r>
      <w:r w:rsidRPr="00A757DD">
        <w:rPr>
          <w:lang w:val="es-AR"/>
        </w:rPr>
        <w:t xml:space="preserve">Esta parte de la válvula es responsable de control de dirección y de control de flujo. Su desplazamiento con posiciones infinitas hace que el aceite fluya en el puerto requerido con una función de control de caudal. La relación de desplazamiento resulta en que el embolo de la válvula estrangula al aceite y </w:t>
      </w:r>
      <w:r w:rsidR="000D05D6" w:rsidRPr="00A757DD">
        <w:rPr>
          <w:lang w:val="es-AR"/>
        </w:rPr>
        <w:t>así</w:t>
      </w:r>
      <w:r w:rsidRPr="00A757DD">
        <w:rPr>
          <w:lang w:val="es-AR"/>
        </w:rPr>
        <w:t xml:space="preserve"> se incrementa la presión en el puerto P.</w:t>
      </w:r>
    </w:p>
    <w:p w:rsidR="00901410" w:rsidRPr="00A757DD" w:rsidRDefault="00901410" w:rsidP="00901410">
      <w:pPr>
        <w:pStyle w:val="Aufzhlung"/>
        <w:numPr>
          <w:ilvl w:val="0"/>
          <w:numId w:val="0"/>
        </w:numPr>
        <w:ind w:left="357"/>
        <w:rPr>
          <w:lang w:val="es-AR"/>
        </w:rPr>
      </w:pPr>
    </w:p>
    <w:p w:rsidR="00901410" w:rsidRPr="00A757DD" w:rsidRDefault="00901410" w:rsidP="00901410">
      <w:pPr>
        <w:pStyle w:val="Aufzhlung"/>
        <w:numPr>
          <w:ilvl w:val="0"/>
          <w:numId w:val="11"/>
        </w:numPr>
        <w:rPr>
          <w:lang w:val="es-AR"/>
        </w:rPr>
      </w:pPr>
      <w:r w:rsidRPr="00A757DD">
        <w:rPr>
          <w:lang w:val="es-AR"/>
        </w:rPr>
        <w:t>Válvula de alivio con sensado de carga:</w:t>
      </w:r>
    </w:p>
    <w:p w:rsidR="00901410" w:rsidRPr="00A757DD" w:rsidRDefault="00901410" w:rsidP="00901410">
      <w:pPr>
        <w:pStyle w:val="Aufzhlung"/>
        <w:numPr>
          <w:ilvl w:val="0"/>
          <w:numId w:val="0"/>
        </w:numPr>
        <w:ind w:left="357"/>
        <w:rPr>
          <w:lang w:val="es-AR"/>
        </w:rPr>
      </w:pPr>
      <w:r w:rsidRPr="00A757DD">
        <w:rPr>
          <w:lang w:val="es-AR"/>
        </w:rPr>
        <w:t>Esta válvula se coloca en las líneas de detección de carga de cada puerto, protegiendo el sistema mediante la detección de carga de las presiones extremas.</w:t>
      </w:r>
    </w:p>
    <w:p w:rsidR="00901410" w:rsidRPr="00A757DD" w:rsidRDefault="00901410" w:rsidP="00901410">
      <w:pPr>
        <w:pStyle w:val="Aufzhlung"/>
        <w:numPr>
          <w:ilvl w:val="0"/>
          <w:numId w:val="0"/>
        </w:numPr>
        <w:ind w:left="357"/>
        <w:rPr>
          <w:lang w:val="es-AR"/>
        </w:rPr>
      </w:pPr>
    </w:p>
    <w:p w:rsidR="00901410" w:rsidRPr="00A757DD" w:rsidRDefault="00901410" w:rsidP="00901410">
      <w:pPr>
        <w:pStyle w:val="Aufzhlung"/>
        <w:numPr>
          <w:ilvl w:val="0"/>
          <w:numId w:val="11"/>
        </w:numPr>
        <w:rPr>
          <w:lang w:val="es-AR"/>
        </w:rPr>
      </w:pPr>
      <w:r w:rsidRPr="00A757DD">
        <w:rPr>
          <w:lang w:val="es-AR"/>
        </w:rPr>
        <w:lastRenderedPageBreak/>
        <w:t xml:space="preserve"> Compensador de presión:</w:t>
      </w:r>
    </w:p>
    <w:p w:rsidR="00901410" w:rsidRPr="00A757DD" w:rsidRDefault="00901410" w:rsidP="00901410">
      <w:pPr>
        <w:pStyle w:val="Aufzhlung"/>
        <w:numPr>
          <w:ilvl w:val="0"/>
          <w:numId w:val="0"/>
        </w:numPr>
        <w:ind w:left="357"/>
        <w:rPr>
          <w:lang w:val="es-AR"/>
        </w:rPr>
      </w:pPr>
      <w:r w:rsidRPr="00A757DD">
        <w:rPr>
          <w:lang w:val="es-AR"/>
        </w:rPr>
        <w:t xml:space="preserve">Se necesita el compensador de presión para lograr la regulación de caudal independiente de la carga. Cuando el aceite de la bomba se estrangula mediante la válvula direccional, cualquier cambio en la carga o cualquier cambio en la posición angular de la carga contra la gravedad </w:t>
      </w:r>
      <w:r w:rsidR="000D05D6" w:rsidRPr="00A757DD">
        <w:rPr>
          <w:lang w:val="es-AR"/>
        </w:rPr>
        <w:t>hacen</w:t>
      </w:r>
      <w:r w:rsidRPr="00A757DD">
        <w:rPr>
          <w:lang w:val="es-AR"/>
        </w:rPr>
        <w:t xml:space="preserve"> que la presión en P pueda subir o bajar. Esto a su vez cambia la velocidad de caudal de la bomba haciendo que el pistón se mueva a velocidades diferentes, lo que es indeseable.</w:t>
      </w:r>
    </w:p>
    <w:p w:rsidR="00901410" w:rsidRPr="00A757DD" w:rsidRDefault="00901410" w:rsidP="00901410">
      <w:pPr>
        <w:pStyle w:val="Aufzhlung"/>
        <w:numPr>
          <w:ilvl w:val="0"/>
          <w:numId w:val="0"/>
        </w:numPr>
        <w:ind w:left="357"/>
        <w:rPr>
          <w:lang w:val="es-AR"/>
        </w:rPr>
      </w:pPr>
    </w:p>
    <w:p w:rsidR="0025368D" w:rsidRPr="00A757DD" w:rsidRDefault="0025368D" w:rsidP="0025368D">
      <w:pPr>
        <w:pStyle w:val="Aufzhlung"/>
        <w:numPr>
          <w:ilvl w:val="0"/>
          <w:numId w:val="11"/>
        </w:numPr>
        <w:rPr>
          <w:lang w:val="es-AR"/>
        </w:rPr>
      </w:pPr>
      <w:r w:rsidRPr="00A757DD">
        <w:rPr>
          <w:lang w:val="es-AR"/>
        </w:rPr>
        <w:t>Válvula selectora:</w:t>
      </w:r>
    </w:p>
    <w:p w:rsidR="00371009" w:rsidRPr="00A757DD" w:rsidRDefault="0025368D" w:rsidP="0025368D">
      <w:pPr>
        <w:pStyle w:val="Aufzhlung"/>
        <w:numPr>
          <w:ilvl w:val="0"/>
          <w:numId w:val="0"/>
        </w:numPr>
        <w:ind w:left="357"/>
        <w:rPr>
          <w:lang w:val="es-AR"/>
        </w:rPr>
      </w:pPr>
      <w:r w:rsidRPr="00A757DD">
        <w:rPr>
          <w:lang w:val="es-AR"/>
        </w:rPr>
        <w:t>Una válvula de dos vías tiene la función de transmitir la señal de mayor presión para el sistema. Hay dos válvulas selectoras en cada bloque de válvula móvil. La primera válvula selectora transmite la señal de presión más alta de los puertos A y B, la segunda válvula selectora transmite la mayor presión de otras válvulas similares en el bloque.</w:t>
      </w:r>
    </w:p>
    <w:p w:rsidR="00371009" w:rsidRPr="00A757DD" w:rsidRDefault="00371009" w:rsidP="004A080E"/>
    <w:p w:rsidR="004856C0" w:rsidRPr="00A757DD" w:rsidRDefault="004856C0" w:rsidP="004A080E"/>
    <w:p w:rsidR="00371009" w:rsidRPr="00A757DD" w:rsidRDefault="000D05D6" w:rsidP="004A080E">
      <w:pPr>
        <w:pStyle w:val="Ttulo2"/>
      </w:pPr>
      <w:bookmarkStart w:id="86" w:name="_Toc370981384"/>
      <w:bookmarkStart w:id="87" w:name="_Toc277937817"/>
      <w:bookmarkStart w:id="88" w:name="_Toc278447763"/>
      <w:bookmarkStart w:id="89" w:name="_Toc305672552"/>
      <w:bookmarkStart w:id="90" w:name="_Toc306196789"/>
      <w:bookmarkStart w:id="91" w:name="_Toc308183644"/>
      <w:bookmarkStart w:id="92" w:name="_Toc309299732"/>
      <w:r w:rsidRPr="00A757DD">
        <w:t>Símbolo</w:t>
      </w:r>
      <w:r w:rsidR="00F619F6" w:rsidRPr="00A757DD">
        <w:t xml:space="preserve"> para una válvula móvil</w:t>
      </w:r>
      <w:bookmarkEnd w:id="86"/>
      <w:r w:rsidR="00F619F6" w:rsidRPr="00A757DD">
        <w:t xml:space="preserve"> </w:t>
      </w:r>
      <w:bookmarkEnd w:id="87"/>
      <w:bookmarkEnd w:id="88"/>
      <w:bookmarkEnd w:id="89"/>
      <w:bookmarkEnd w:id="90"/>
      <w:bookmarkEnd w:id="91"/>
      <w:bookmarkEnd w:id="92"/>
    </w:p>
    <w:p w:rsidR="0025368D" w:rsidRPr="00A757DD" w:rsidRDefault="0025368D" w:rsidP="0025368D">
      <w:r w:rsidRPr="00A757DD">
        <w:t>Como todas las válvulas en las aplicaciones móviles están diseñadas para satisfacer las demandas específicas, las representaciones simbólicas normalmente difieren de un fabricante a otro. Pero también hay normas, como Cetop, que se utiliza para describir el símbolo de abajo.</w:t>
      </w:r>
    </w:p>
    <w:p w:rsidR="003F5F80" w:rsidRPr="00A757DD" w:rsidRDefault="0025368D" w:rsidP="0025368D">
      <w:r w:rsidRPr="00A757DD">
        <w:t>El ejemplo que se muestra a continuación es el símbolo característico de una válvula direccional proporcional de centro cerrado con detección de carga.</w:t>
      </w:r>
    </w:p>
    <w:p w:rsidR="003F5F80" w:rsidRPr="00A757DD" w:rsidRDefault="007B1E33" w:rsidP="004A080E">
      <w:pPr>
        <w:pStyle w:val="BildFormel"/>
      </w:pPr>
      <w:r w:rsidRPr="00A757DD">
        <w:rPr>
          <w:noProof/>
          <w:lang w:eastAsia="es-AR"/>
        </w:rPr>
        <w:drawing>
          <wp:inline distT="0" distB="0" distL="0" distR="0">
            <wp:extent cx="2881630" cy="1190625"/>
            <wp:effectExtent l="19050" t="0" r="0" b="0"/>
            <wp:docPr id="92" name="Imagen 92" descr="new-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ew-71"/>
                    <pic:cNvPicPr>
                      <a:picLocks noChangeAspect="1" noChangeArrowheads="1"/>
                    </pic:cNvPicPr>
                  </pic:nvPicPr>
                  <pic:blipFill>
                    <a:blip r:embed="rId101" cstate="print"/>
                    <a:srcRect/>
                    <a:stretch>
                      <a:fillRect/>
                    </a:stretch>
                  </pic:blipFill>
                  <pic:spPr bwMode="auto">
                    <a:xfrm>
                      <a:off x="0" y="0"/>
                      <a:ext cx="2881630" cy="1190625"/>
                    </a:xfrm>
                    <a:prstGeom prst="rect">
                      <a:avLst/>
                    </a:prstGeom>
                    <a:noFill/>
                    <a:ln w="9525">
                      <a:noFill/>
                      <a:miter lim="800000"/>
                      <a:headEnd/>
                      <a:tailEnd/>
                    </a:ln>
                  </pic:spPr>
                </pic:pic>
              </a:graphicData>
            </a:graphic>
          </wp:inline>
        </w:drawing>
      </w:r>
    </w:p>
    <w:p w:rsidR="00AE11FA" w:rsidRPr="00A757DD" w:rsidRDefault="00AE11FA" w:rsidP="004A080E"/>
    <w:p w:rsidR="0025368D" w:rsidRPr="00A757DD" w:rsidRDefault="0025368D" w:rsidP="0025368D">
      <w:pPr>
        <w:ind w:left="567" w:hanging="567"/>
      </w:pPr>
      <w:r w:rsidRPr="00A757DD">
        <w:t>1.</w:t>
      </w:r>
      <w:r w:rsidRPr="00A757DD">
        <w:tab/>
        <w:t xml:space="preserve"> El símbolo de estrangulamiento en las flechas indican que el estrangulamiento en la válvula proporcional se realiza aguas arriba de la conexión de  sensado de carga.</w:t>
      </w:r>
    </w:p>
    <w:p w:rsidR="0025368D" w:rsidRPr="00A757DD" w:rsidRDefault="0025368D" w:rsidP="0025368D">
      <w:r w:rsidRPr="00A757DD">
        <w:t>2.</w:t>
      </w:r>
      <w:r w:rsidRPr="00A757DD">
        <w:tab/>
        <w:t xml:space="preserve"> La línea de detección de carga se conecta a T en punto muerto</w:t>
      </w:r>
    </w:p>
    <w:p w:rsidR="00F40DC0" w:rsidRPr="00A757DD" w:rsidRDefault="0025368D" w:rsidP="0025368D">
      <w:r w:rsidRPr="00A757DD">
        <w:t>3.</w:t>
      </w:r>
      <w:r w:rsidRPr="00A757DD">
        <w:tab/>
        <w:t xml:space="preserve"> El caudal al tanque no tiene sensado de carga.</w:t>
      </w:r>
    </w:p>
    <w:p w:rsidR="00F40DC0" w:rsidRPr="00A757DD" w:rsidRDefault="00F40DC0" w:rsidP="004A080E"/>
    <w:p w:rsidR="003F5F80" w:rsidRPr="00A757DD" w:rsidRDefault="00F619F6" w:rsidP="00CE0853">
      <w:pPr>
        <w:pStyle w:val="Ttulo2"/>
        <w:pageBreakBefore/>
      </w:pPr>
      <w:bookmarkStart w:id="93" w:name="_Toc370981385"/>
      <w:r w:rsidRPr="00A757DD">
        <w:lastRenderedPageBreak/>
        <w:t>Construcción de la válvula</w:t>
      </w:r>
      <w:bookmarkEnd w:id="93"/>
    </w:p>
    <w:p w:rsidR="003F5F80" w:rsidRPr="00A757DD" w:rsidRDefault="003F5F80" w:rsidP="004A080E"/>
    <w:p w:rsidR="001B19A9" w:rsidRPr="00A757DD" w:rsidRDefault="007B1E33" w:rsidP="004A080E">
      <w:pPr>
        <w:pStyle w:val="BildFormel"/>
      </w:pPr>
      <w:r w:rsidRPr="00A757DD">
        <w:rPr>
          <w:noProof/>
          <w:lang w:eastAsia="es-AR"/>
        </w:rPr>
        <w:drawing>
          <wp:inline distT="0" distB="0" distL="0" distR="0">
            <wp:extent cx="5221254" cy="2360427"/>
            <wp:effectExtent l="19050" t="0" r="0" b="0"/>
            <wp:docPr id="93" name="Imagen 93" descr="val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valve1"/>
                    <pic:cNvPicPr>
                      <a:picLocks noChangeAspect="1" noChangeArrowheads="1"/>
                    </pic:cNvPicPr>
                  </pic:nvPicPr>
                  <pic:blipFill>
                    <a:blip r:embed="rId102" cstate="print"/>
                    <a:srcRect/>
                    <a:stretch>
                      <a:fillRect/>
                    </a:stretch>
                  </pic:blipFill>
                  <pic:spPr bwMode="auto">
                    <a:xfrm>
                      <a:off x="0" y="0"/>
                      <a:ext cx="5221382" cy="2360485"/>
                    </a:xfrm>
                    <a:prstGeom prst="rect">
                      <a:avLst/>
                    </a:prstGeom>
                    <a:noFill/>
                    <a:ln w="9525">
                      <a:noFill/>
                      <a:miter lim="800000"/>
                      <a:headEnd/>
                      <a:tailEnd/>
                    </a:ln>
                  </pic:spPr>
                </pic:pic>
              </a:graphicData>
            </a:graphic>
          </wp:inline>
        </w:drawing>
      </w:r>
    </w:p>
    <w:p w:rsidR="003F5F80" w:rsidRPr="00A757DD" w:rsidRDefault="003F5F80" w:rsidP="004A080E"/>
    <w:p w:rsidR="001856EB" w:rsidRPr="00A757DD" w:rsidRDefault="001856EB" w:rsidP="004A080E">
      <w:r w:rsidRPr="00A757DD">
        <w:t>El corte de arriba representa la posición normal de la válvula. El resorte de centrado mantiene el embolo en una posición específica. En la posición por encima del embolo, las muescas no tienen conexión con P o T, que representa la 'posición central cerrada' de la válvula. Una válvula con sensado de carga mantiene las líneas de sensado de carga conectadas al tanque en la posición neutral</w:t>
      </w:r>
    </w:p>
    <w:p w:rsidR="001B19A9" w:rsidRPr="00A757DD" w:rsidRDefault="001856EB" w:rsidP="004A080E">
      <w:r w:rsidRPr="00A757DD">
        <w:t>.</w:t>
      </w:r>
    </w:p>
    <w:p w:rsidR="001B19A9" w:rsidRPr="00A757DD" w:rsidRDefault="007B1E33" w:rsidP="004A080E">
      <w:pPr>
        <w:pStyle w:val="BildFormel"/>
      </w:pPr>
      <w:r w:rsidRPr="00A757DD">
        <w:rPr>
          <w:noProof/>
          <w:lang w:eastAsia="es-AR"/>
        </w:rPr>
        <w:drawing>
          <wp:inline distT="0" distB="0" distL="0" distR="0">
            <wp:extent cx="3691628" cy="3115340"/>
            <wp:effectExtent l="19050" t="0" r="4072" b="0"/>
            <wp:docPr id="94" name="Imagen 94" descr="new-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new-72"/>
                    <pic:cNvPicPr>
                      <a:picLocks noChangeAspect="1" noChangeArrowheads="1"/>
                    </pic:cNvPicPr>
                  </pic:nvPicPr>
                  <pic:blipFill>
                    <a:blip r:embed="rId103" cstate="print"/>
                    <a:srcRect/>
                    <a:stretch>
                      <a:fillRect/>
                    </a:stretch>
                  </pic:blipFill>
                  <pic:spPr bwMode="auto">
                    <a:xfrm>
                      <a:off x="0" y="0"/>
                      <a:ext cx="3691355" cy="3115109"/>
                    </a:xfrm>
                    <a:prstGeom prst="rect">
                      <a:avLst/>
                    </a:prstGeom>
                    <a:noFill/>
                    <a:ln w="9525">
                      <a:noFill/>
                      <a:miter lim="800000"/>
                      <a:headEnd/>
                      <a:tailEnd/>
                    </a:ln>
                  </pic:spPr>
                </pic:pic>
              </a:graphicData>
            </a:graphic>
          </wp:inline>
        </w:drawing>
      </w:r>
    </w:p>
    <w:p w:rsidR="001856EB" w:rsidRPr="00A757DD" w:rsidRDefault="001856EB" w:rsidP="001856EB">
      <w:pPr>
        <w:pStyle w:val="BildFormel"/>
        <w:rPr>
          <w:bCs/>
          <w:sz w:val="16"/>
        </w:rPr>
      </w:pPr>
      <w:r w:rsidRPr="00A757DD">
        <w:rPr>
          <w:bCs/>
          <w:sz w:val="16"/>
        </w:rPr>
        <w:t>1</w:t>
      </w:r>
      <w:r w:rsidRPr="00A757DD">
        <w:rPr>
          <w:bCs/>
          <w:sz w:val="16"/>
        </w:rPr>
        <w:tab/>
        <w:t>Señal de LS (sensado de carga)  a la siguiente válvula o bomba</w:t>
      </w:r>
    </w:p>
    <w:p w:rsidR="001856EB" w:rsidRPr="00A757DD" w:rsidRDefault="001856EB" w:rsidP="001856EB">
      <w:pPr>
        <w:pStyle w:val="BildFormel"/>
        <w:rPr>
          <w:bCs/>
          <w:sz w:val="16"/>
        </w:rPr>
      </w:pPr>
      <w:r w:rsidRPr="00A757DD">
        <w:rPr>
          <w:bCs/>
          <w:sz w:val="16"/>
        </w:rPr>
        <w:t xml:space="preserve">2 </w:t>
      </w:r>
      <w:r w:rsidRPr="00A757DD">
        <w:rPr>
          <w:bCs/>
          <w:sz w:val="16"/>
        </w:rPr>
        <w:tab/>
        <w:t>Señal de LS de la válvula anterior</w:t>
      </w:r>
    </w:p>
    <w:p w:rsidR="001856EB" w:rsidRPr="00A757DD" w:rsidRDefault="001856EB" w:rsidP="001856EB">
      <w:pPr>
        <w:pStyle w:val="BildFormel"/>
        <w:ind w:left="567" w:hanging="567"/>
        <w:rPr>
          <w:bCs/>
          <w:sz w:val="16"/>
        </w:rPr>
      </w:pPr>
      <w:r w:rsidRPr="00A757DD">
        <w:rPr>
          <w:bCs/>
          <w:sz w:val="16"/>
        </w:rPr>
        <w:t xml:space="preserve">3 </w:t>
      </w:r>
      <w:r w:rsidRPr="00A757DD">
        <w:rPr>
          <w:bCs/>
          <w:sz w:val="16"/>
        </w:rPr>
        <w:tab/>
        <w:t>Cuando la válvula superior está en la posición neutral, la señal de sensado de carga no tiene presión, por lo que la válvula selectora ha cerrado la señal para esta válvula debido a una mayor señal de otra válvula.</w:t>
      </w:r>
    </w:p>
    <w:p w:rsidR="001856EB" w:rsidRPr="00A757DD" w:rsidRDefault="001856EB" w:rsidP="001856EB">
      <w:pPr>
        <w:pStyle w:val="BildFormel"/>
        <w:rPr>
          <w:bCs/>
          <w:sz w:val="16"/>
        </w:rPr>
      </w:pPr>
      <w:r w:rsidRPr="00A757DD">
        <w:rPr>
          <w:bCs/>
          <w:sz w:val="16"/>
        </w:rPr>
        <w:t xml:space="preserve">4 </w:t>
      </w:r>
      <w:r w:rsidRPr="00A757DD">
        <w:rPr>
          <w:bCs/>
          <w:sz w:val="16"/>
        </w:rPr>
        <w:tab/>
        <w:t>El agujero de la izquierda transmite la señal a la válvula de doble efecto.</w:t>
      </w:r>
    </w:p>
    <w:p w:rsidR="001856EB" w:rsidRPr="00A757DD" w:rsidRDefault="001856EB" w:rsidP="001856EB">
      <w:pPr>
        <w:pStyle w:val="BildFormel"/>
        <w:rPr>
          <w:bCs/>
          <w:sz w:val="16"/>
        </w:rPr>
      </w:pPr>
      <w:r w:rsidRPr="00A757DD">
        <w:rPr>
          <w:bCs/>
          <w:sz w:val="16"/>
        </w:rPr>
        <w:t>5</w:t>
      </w:r>
      <w:r w:rsidRPr="00A757DD">
        <w:rPr>
          <w:bCs/>
          <w:sz w:val="16"/>
        </w:rPr>
        <w:tab/>
        <w:t xml:space="preserve"> Este agujero en el cuerpo del embolo  transmite la señal de la posición del otro agujero de la izquierda (4).</w:t>
      </w:r>
    </w:p>
    <w:p w:rsidR="008F12DD" w:rsidRPr="00A757DD" w:rsidRDefault="001856EB" w:rsidP="001856EB">
      <w:pPr>
        <w:pStyle w:val="BildFormel"/>
        <w:ind w:left="567" w:hanging="567"/>
        <w:rPr>
          <w:bCs/>
          <w:sz w:val="16"/>
        </w:rPr>
      </w:pPr>
      <w:r w:rsidRPr="00A757DD">
        <w:rPr>
          <w:bCs/>
          <w:sz w:val="16"/>
        </w:rPr>
        <w:t>6</w:t>
      </w:r>
      <w:r w:rsidRPr="00A757DD">
        <w:rPr>
          <w:bCs/>
          <w:sz w:val="16"/>
        </w:rPr>
        <w:tab/>
        <w:t xml:space="preserve"> Aunque el lado izquierdo de la muesca está conectado a la línea B, la punta derecha de la muesca no tiene ninguna conexión a P, por lo tanto, no hay flujo desde P hacia B.</w:t>
      </w:r>
      <w:r w:rsidR="007B1E33" w:rsidRPr="00A757DD">
        <w:rPr>
          <w:noProof/>
          <w:lang w:eastAsia="es-AR"/>
        </w:rPr>
        <w:lastRenderedPageBreak/>
        <w:drawing>
          <wp:inline distT="0" distB="0" distL="0" distR="0">
            <wp:extent cx="5507355" cy="3296285"/>
            <wp:effectExtent l="19050" t="0" r="0" b="0"/>
            <wp:docPr id="95" name="Imagen 95" descr="new-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new-73"/>
                    <pic:cNvPicPr>
                      <a:picLocks noChangeAspect="1" noChangeArrowheads="1"/>
                    </pic:cNvPicPr>
                  </pic:nvPicPr>
                  <pic:blipFill>
                    <a:blip r:embed="rId104" cstate="print"/>
                    <a:srcRect/>
                    <a:stretch>
                      <a:fillRect/>
                    </a:stretch>
                  </pic:blipFill>
                  <pic:spPr bwMode="auto">
                    <a:xfrm>
                      <a:off x="0" y="0"/>
                      <a:ext cx="5507355" cy="3296285"/>
                    </a:xfrm>
                    <a:prstGeom prst="rect">
                      <a:avLst/>
                    </a:prstGeom>
                    <a:noFill/>
                    <a:ln w="9525">
                      <a:noFill/>
                      <a:miter lim="800000"/>
                      <a:headEnd/>
                      <a:tailEnd/>
                    </a:ln>
                  </pic:spPr>
                </pic:pic>
              </a:graphicData>
            </a:graphic>
          </wp:inline>
        </w:drawing>
      </w:r>
    </w:p>
    <w:p w:rsidR="00580D31" w:rsidRPr="00A757DD" w:rsidRDefault="00580D31" w:rsidP="004A080E"/>
    <w:p w:rsidR="008D3F64" w:rsidRPr="00A757DD" w:rsidRDefault="008D3F64" w:rsidP="008D3F64">
      <w:r w:rsidRPr="00A757DD">
        <w:t>En el ejemplo anterior, el embolo de la válvula se mueve a la derecha a una posición deseada por medio de la palanca. Se puede observar que el aceite fluye de P a B, pero en base a la posición del embolo o la muesca, el aceite es estrangulado para ajustar el caudal. Una línea está conectada al tanque un poco estrangulada.</w:t>
      </w:r>
    </w:p>
    <w:p w:rsidR="008D3F64" w:rsidRPr="00A757DD" w:rsidRDefault="008D3F64" w:rsidP="008D3F64">
      <w:r w:rsidRPr="00A757DD">
        <w:t>Los orificios de sensado de carga de la izquierda están también conectados a la línea B y transmiten la presión de la B a la válvula selectora. (En este ejemplo, la línea B en la válvula anterior tiene una presión más alta que la válvula anterior).</w:t>
      </w:r>
    </w:p>
    <w:p w:rsidR="008F12DD" w:rsidRPr="00A757DD" w:rsidRDefault="008D3F64" w:rsidP="008D3F64">
      <w:r w:rsidRPr="00A757DD">
        <w:t>Los orificios de sensado de carga en el lado derecho están conectados al tanque y por lo tanto no juegan ningún papel. Estas líneas también son bloqueadas por otra válvula selectoras en el bloque de válvulas que no se ve en la imagen, pero si en la representación simbólica a continuación.</w:t>
      </w:r>
    </w:p>
    <w:p w:rsidR="008F12DD" w:rsidRPr="00A757DD" w:rsidRDefault="007B1E33" w:rsidP="004A080E">
      <w:pPr>
        <w:pStyle w:val="BildFormel"/>
      </w:pPr>
      <w:r w:rsidRPr="00A757DD">
        <w:rPr>
          <w:noProof/>
          <w:lang w:eastAsia="es-AR"/>
        </w:rPr>
        <w:drawing>
          <wp:inline distT="0" distB="0" distL="0" distR="0">
            <wp:extent cx="5262880" cy="2286000"/>
            <wp:effectExtent l="19050" t="0" r="0" b="0"/>
            <wp:docPr id="96" name="Imagen 96" descr="new-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ew-74"/>
                    <pic:cNvPicPr>
                      <a:picLocks noChangeAspect="1" noChangeArrowheads="1"/>
                    </pic:cNvPicPr>
                  </pic:nvPicPr>
                  <pic:blipFill>
                    <a:blip r:embed="rId105" cstate="print"/>
                    <a:srcRect/>
                    <a:stretch>
                      <a:fillRect/>
                    </a:stretch>
                  </pic:blipFill>
                  <pic:spPr bwMode="auto">
                    <a:xfrm>
                      <a:off x="0" y="0"/>
                      <a:ext cx="5262880" cy="2286000"/>
                    </a:xfrm>
                    <a:prstGeom prst="rect">
                      <a:avLst/>
                    </a:prstGeom>
                    <a:noFill/>
                    <a:ln w="9525">
                      <a:noFill/>
                      <a:miter lim="800000"/>
                      <a:headEnd/>
                      <a:tailEnd/>
                    </a:ln>
                  </pic:spPr>
                </pic:pic>
              </a:graphicData>
            </a:graphic>
          </wp:inline>
        </w:drawing>
      </w:r>
    </w:p>
    <w:p w:rsidR="008D3F64" w:rsidRPr="00A757DD" w:rsidRDefault="008D3F64" w:rsidP="008D3F64">
      <w:pPr>
        <w:pStyle w:val="Epgrafe"/>
      </w:pPr>
      <w:r w:rsidRPr="00A757DD">
        <w:t>Sensado de carga de la primer válvula</w:t>
      </w:r>
    </w:p>
    <w:p w:rsidR="008D3F64" w:rsidRPr="00A757DD" w:rsidRDefault="008D3F64" w:rsidP="008D3F64">
      <w:pPr>
        <w:pStyle w:val="Epgrafe"/>
      </w:pPr>
      <w:r w:rsidRPr="00A757DD">
        <w:t>Sensado de carga de la segunda válvula</w:t>
      </w:r>
    </w:p>
    <w:p w:rsidR="008F12DD" w:rsidRPr="00A757DD" w:rsidRDefault="008D3F64" w:rsidP="008D3F64">
      <w:pPr>
        <w:pStyle w:val="Epgrafe"/>
      </w:pPr>
      <w:r w:rsidRPr="00A757DD">
        <w:t>Sensado de carga hacia la próxima válvula o bomba</w:t>
      </w:r>
    </w:p>
    <w:p w:rsidR="008F12DD" w:rsidRPr="00A757DD" w:rsidRDefault="008F12DD" w:rsidP="004A080E"/>
    <w:p w:rsidR="008F12DD" w:rsidRPr="00A757DD" w:rsidRDefault="008F12DD" w:rsidP="004A080E"/>
    <w:p w:rsidR="008F12DD" w:rsidRPr="00A757DD" w:rsidRDefault="00F619F6" w:rsidP="00CE0853">
      <w:pPr>
        <w:pStyle w:val="Ttulo2"/>
        <w:pageBreakBefore/>
      </w:pPr>
      <w:bookmarkStart w:id="94" w:name="_Toc277937819"/>
      <w:bookmarkStart w:id="95" w:name="_Toc278447765"/>
      <w:bookmarkStart w:id="96" w:name="_Toc305672554"/>
      <w:bookmarkStart w:id="97" w:name="_Toc306196791"/>
      <w:bookmarkStart w:id="98" w:name="_Toc308183646"/>
      <w:bookmarkStart w:id="99" w:name="_Toc309299734"/>
      <w:bookmarkStart w:id="100" w:name="_Toc370981386"/>
      <w:r w:rsidRPr="00A757DD">
        <w:lastRenderedPageBreak/>
        <w:t>Válvula direccional de embolo</w:t>
      </w:r>
      <w:bookmarkEnd w:id="94"/>
      <w:bookmarkEnd w:id="95"/>
      <w:bookmarkEnd w:id="96"/>
      <w:bookmarkEnd w:id="97"/>
      <w:bookmarkEnd w:id="98"/>
      <w:bookmarkEnd w:id="99"/>
      <w:bookmarkEnd w:id="100"/>
    </w:p>
    <w:p w:rsidR="008F12DD" w:rsidRPr="00A757DD" w:rsidRDefault="008F12DD" w:rsidP="004A080E"/>
    <w:p w:rsidR="008F12DD" w:rsidRPr="00A757DD" w:rsidRDefault="007B1E33" w:rsidP="004A080E">
      <w:pPr>
        <w:pStyle w:val="BildFormel"/>
      </w:pPr>
      <w:r w:rsidRPr="00A757DD">
        <w:rPr>
          <w:noProof/>
          <w:lang w:eastAsia="es-AR"/>
        </w:rPr>
        <w:drawing>
          <wp:inline distT="0" distB="0" distL="0" distR="0">
            <wp:extent cx="2519680" cy="2562225"/>
            <wp:effectExtent l="19050" t="0" r="0" b="0"/>
            <wp:docPr id="97" name="Imagen 97" descr="F30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300010"/>
                    <pic:cNvPicPr>
                      <a:picLocks noChangeAspect="1" noChangeArrowheads="1"/>
                    </pic:cNvPicPr>
                  </pic:nvPicPr>
                  <pic:blipFill>
                    <a:blip r:embed="rId106" cstate="print"/>
                    <a:srcRect/>
                    <a:stretch>
                      <a:fillRect/>
                    </a:stretch>
                  </pic:blipFill>
                  <pic:spPr bwMode="auto">
                    <a:xfrm>
                      <a:off x="0" y="0"/>
                      <a:ext cx="2519680" cy="2562225"/>
                    </a:xfrm>
                    <a:prstGeom prst="rect">
                      <a:avLst/>
                    </a:prstGeom>
                    <a:noFill/>
                    <a:ln w="9525">
                      <a:noFill/>
                      <a:miter lim="800000"/>
                      <a:headEnd/>
                      <a:tailEnd/>
                    </a:ln>
                  </pic:spPr>
                </pic:pic>
              </a:graphicData>
            </a:graphic>
          </wp:inline>
        </w:drawing>
      </w:r>
    </w:p>
    <w:p w:rsidR="00F40DC0" w:rsidRPr="00A757DD" w:rsidRDefault="00F40DC0" w:rsidP="004A080E"/>
    <w:p w:rsidR="008F12DD" w:rsidRPr="00A757DD" w:rsidRDefault="00BC56B3" w:rsidP="004A080E">
      <w:pPr>
        <w:pStyle w:val="Ttulo3"/>
      </w:pPr>
      <w:bookmarkStart w:id="101" w:name="_Toc277937820"/>
      <w:bookmarkStart w:id="102" w:name="_Toc278447766"/>
      <w:bookmarkStart w:id="103" w:name="_Toc305672555"/>
      <w:bookmarkStart w:id="104" w:name="_Toc306196792"/>
      <w:bookmarkStart w:id="105" w:name="_Toc308183647"/>
      <w:r w:rsidRPr="00A757DD">
        <w:t>D</w:t>
      </w:r>
      <w:bookmarkEnd w:id="101"/>
      <w:bookmarkEnd w:id="102"/>
      <w:bookmarkEnd w:id="103"/>
      <w:bookmarkEnd w:id="104"/>
      <w:bookmarkEnd w:id="105"/>
      <w:r w:rsidR="00F619F6" w:rsidRPr="00A757DD">
        <w:t>iseño</w:t>
      </w:r>
    </w:p>
    <w:p w:rsidR="00526851" w:rsidRPr="00A757DD" w:rsidRDefault="00526851" w:rsidP="00526851">
      <w:r w:rsidRPr="00A757DD">
        <w:t>Las válvulas móviles se definen por su caudal. Aunque los caudales pueden variar, las dimensiones externas de cualquier válvula se mantienen sin cambios, independientemente de las combinaciones especificadas. Esto les da a los fabricantes de máquinas la flexibilidad para diseñar equipos compactos. Por otro lado, se limita a los usuarios a un solo fabricante.</w:t>
      </w:r>
    </w:p>
    <w:p w:rsidR="008F12DD" w:rsidRPr="00A757DD" w:rsidRDefault="00526851" w:rsidP="00526851">
      <w:r w:rsidRPr="00A757DD">
        <w:t xml:space="preserve">El control direccional y el control de caudal se consiguen mediante el desplazamiento de la del </w:t>
      </w:r>
      <w:r w:rsidR="000D05D6" w:rsidRPr="00A757DD">
        <w:t>embolo el</w:t>
      </w:r>
      <w:r w:rsidRPr="00A757DD">
        <w:t xml:space="preserve"> cual tiene infinitas posiciones según se requiera por medio de un control proporcional. El desplazamiento del embolo se puede lograr mediante una palanca mecánica, palanca de mando o solenoides proporcionales.</w:t>
      </w:r>
    </w:p>
    <w:p w:rsidR="008770EC" w:rsidRPr="00A757DD" w:rsidRDefault="008770EC" w:rsidP="00526851"/>
    <w:p w:rsidR="008F12DD" w:rsidRPr="00A757DD" w:rsidRDefault="007B1E33" w:rsidP="004A080E">
      <w:pPr>
        <w:pStyle w:val="BildFormel"/>
      </w:pPr>
      <w:r w:rsidRPr="00A757DD">
        <w:rPr>
          <w:noProof/>
          <w:lang w:eastAsia="es-AR"/>
        </w:rPr>
        <w:drawing>
          <wp:inline distT="0" distB="0" distL="0" distR="0">
            <wp:extent cx="4678045" cy="1445895"/>
            <wp:effectExtent l="19050" t="0" r="8255" b="0"/>
            <wp:docPr id="98" name="Imagen 98" descr="new-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new-75"/>
                    <pic:cNvPicPr>
                      <a:picLocks noChangeAspect="1" noChangeArrowheads="1"/>
                    </pic:cNvPicPr>
                  </pic:nvPicPr>
                  <pic:blipFill>
                    <a:blip r:embed="rId107" cstate="print"/>
                    <a:srcRect/>
                    <a:stretch>
                      <a:fillRect/>
                    </a:stretch>
                  </pic:blipFill>
                  <pic:spPr bwMode="auto">
                    <a:xfrm>
                      <a:off x="0" y="0"/>
                      <a:ext cx="4678045" cy="1445895"/>
                    </a:xfrm>
                    <a:prstGeom prst="rect">
                      <a:avLst/>
                    </a:prstGeom>
                    <a:noFill/>
                    <a:ln w="9525">
                      <a:noFill/>
                      <a:miter lim="800000"/>
                      <a:headEnd/>
                      <a:tailEnd/>
                    </a:ln>
                  </pic:spPr>
                </pic:pic>
              </a:graphicData>
            </a:graphic>
          </wp:inline>
        </w:drawing>
      </w:r>
    </w:p>
    <w:p w:rsidR="008F12DD" w:rsidRPr="00A757DD" w:rsidRDefault="008F12DD" w:rsidP="004A080E"/>
    <w:p w:rsidR="008F12DD" w:rsidRPr="00A757DD" w:rsidRDefault="008770EC" w:rsidP="003824C7">
      <w:pPr>
        <w:pStyle w:val="Aufzhlung"/>
        <w:numPr>
          <w:ilvl w:val="0"/>
          <w:numId w:val="33"/>
        </w:numPr>
        <w:rPr>
          <w:lang w:val="es-AR"/>
        </w:rPr>
      </w:pPr>
      <w:r w:rsidRPr="00A757DD">
        <w:rPr>
          <w:lang w:val="es-AR"/>
        </w:rPr>
        <w:t>Cuerpo del embolo</w:t>
      </w:r>
      <w:r w:rsidR="00DE1BA0" w:rsidRPr="00A757DD">
        <w:rPr>
          <w:lang w:val="es-AR"/>
        </w:rPr>
        <w:br/>
      </w:r>
      <w:r w:rsidRPr="00A757DD">
        <w:rPr>
          <w:lang w:val="es-AR"/>
        </w:rPr>
        <w:t>El embolo de hierro se coloca en el cuerpo de la válvula y acciona a la izquierda o hacia la derecha por medio de una palanca, palanca de mando o un solenoide proporcional. Tiene varias funciones. Este elemento es intercambiable para diversos caudales requeridos.</w:t>
      </w:r>
    </w:p>
    <w:p w:rsidR="003F5227" w:rsidRPr="00A757DD" w:rsidRDefault="008770EC" w:rsidP="008770EC">
      <w:pPr>
        <w:pStyle w:val="Aufzhlung"/>
        <w:numPr>
          <w:ilvl w:val="0"/>
          <w:numId w:val="33"/>
        </w:numPr>
        <w:rPr>
          <w:lang w:val="es-AR"/>
        </w:rPr>
      </w:pPr>
      <w:r w:rsidRPr="00A757DD">
        <w:rPr>
          <w:lang w:val="es-AR"/>
        </w:rPr>
        <w:t>Conexión de sensando de carga (LS)</w:t>
      </w:r>
      <w:r w:rsidR="00DE1BA0" w:rsidRPr="00A757DD">
        <w:rPr>
          <w:lang w:val="es-AR"/>
        </w:rPr>
        <w:br/>
      </w:r>
      <w:r w:rsidRPr="00A757DD">
        <w:rPr>
          <w:lang w:val="es-AR"/>
        </w:rPr>
        <w:t>Este agujero recibe la presión de la línea de trabajo A desde el orificio de detección de carga (3) a través de un agujero perforado en el cuerpo del embolo y transmite esta señal a una válvula de corredera que compara los valores de la presión de trabajo entre las líneas A y B.</w:t>
      </w:r>
    </w:p>
    <w:p w:rsidR="003F5227" w:rsidRPr="00A757DD" w:rsidRDefault="008770EC" w:rsidP="008770EC">
      <w:pPr>
        <w:pStyle w:val="Aufzhlung"/>
        <w:numPr>
          <w:ilvl w:val="0"/>
          <w:numId w:val="33"/>
        </w:numPr>
        <w:rPr>
          <w:lang w:val="es-AR"/>
        </w:rPr>
      </w:pPr>
      <w:r w:rsidRPr="00A757DD">
        <w:rPr>
          <w:lang w:val="es-AR"/>
        </w:rPr>
        <w:t>Conexión de sensado de carga</w:t>
      </w:r>
      <w:r w:rsidR="00DE1BA0" w:rsidRPr="00A757DD">
        <w:rPr>
          <w:lang w:val="es-AR"/>
        </w:rPr>
        <w:br/>
      </w:r>
      <w:r w:rsidRPr="00A757DD">
        <w:rPr>
          <w:lang w:val="es-AR"/>
        </w:rPr>
        <w:t>La conexión a la línea de trabajo A se hace cuando el embolo se desplaza para proporcionar un caudal desde P a la línea de trabajo A. La presión se transmite a la conexión de detección de carga (2) a través de esta conexión.</w:t>
      </w:r>
    </w:p>
    <w:p w:rsidR="003F5227" w:rsidRPr="00A757DD" w:rsidRDefault="00BD1584" w:rsidP="008770EC">
      <w:pPr>
        <w:pStyle w:val="Aufzhlung"/>
        <w:pageBreakBefore/>
        <w:numPr>
          <w:ilvl w:val="0"/>
          <w:numId w:val="33"/>
        </w:numPr>
        <w:rPr>
          <w:lang w:val="es-AR"/>
        </w:rPr>
      </w:pPr>
      <w:r w:rsidRPr="00A757DD">
        <w:rPr>
          <w:lang w:val="es-AR"/>
        </w:rPr>
        <w:lastRenderedPageBreak/>
        <w:t xml:space="preserve">Muesca </w:t>
      </w:r>
      <w:r w:rsidR="002C0FC6" w:rsidRPr="00A757DD">
        <w:rPr>
          <w:lang w:val="es-AR"/>
        </w:rPr>
        <w:t xml:space="preserve">de control de caudal </w:t>
      </w:r>
      <w:r w:rsidR="003F5227" w:rsidRPr="00A757DD">
        <w:rPr>
          <w:lang w:val="es-AR"/>
        </w:rPr>
        <w:t xml:space="preserve"> (A – T)</w:t>
      </w:r>
      <w:r w:rsidR="00DE1BA0" w:rsidRPr="00A757DD">
        <w:rPr>
          <w:lang w:val="es-AR"/>
        </w:rPr>
        <w:br/>
      </w:r>
      <w:r w:rsidR="002C0FC6" w:rsidRPr="00A757DD">
        <w:rPr>
          <w:lang w:val="es-AR"/>
        </w:rPr>
        <w:t>El tamaño de las</w:t>
      </w:r>
      <w:r w:rsidRPr="00A757DD">
        <w:rPr>
          <w:lang w:val="es-AR"/>
        </w:rPr>
        <w:t xml:space="preserve"> muescas</w:t>
      </w:r>
      <w:r w:rsidR="002C0FC6" w:rsidRPr="00A757DD">
        <w:rPr>
          <w:lang w:val="es-AR"/>
        </w:rPr>
        <w:t xml:space="preserve"> mecanizadas sobre el embolo determina la velocidad de caudal de la válvula. El caudal en un sentido específico se lleva a cabo a través de la punta y el final de la</w:t>
      </w:r>
      <w:r w:rsidRPr="00A757DD">
        <w:rPr>
          <w:lang w:val="es-AR"/>
        </w:rPr>
        <w:t xml:space="preserve"> muesca</w:t>
      </w:r>
      <w:r w:rsidR="002C0FC6" w:rsidRPr="00A757DD">
        <w:rPr>
          <w:lang w:val="es-AR"/>
        </w:rPr>
        <w:t xml:space="preserve">. Pueden tener diferentes formas para dar diferentes características de caudal según el requerimiento de la aplicación. La estrangulación es infinitamente variable entre los dos extremos de la </w:t>
      </w:r>
      <w:r w:rsidRPr="00A757DD">
        <w:rPr>
          <w:lang w:val="es-AR"/>
        </w:rPr>
        <w:t>muesca</w:t>
      </w:r>
      <w:r w:rsidR="002C0FC6" w:rsidRPr="00A757DD">
        <w:rPr>
          <w:lang w:val="es-AR"/>
        </w:rPr>
        <w:t xml:space="preserve">. Esta </w:t>
      </w:r>
      <w:r w:rsidRPr="00A757DD">
        <w:rPr>
          <w:lang w:val="es-AR"/>
        </w:rPr>
        <w:t>muesca</w:t>
      </w:r>
      <w:r w:rsidR="002C0FC6" w:rsidRPr="00A757DD">
        <w:rPr>
          <w:lang w:val="es-AR"/>
        </w:rPr>
        <w:t xml:space="preserve"> es responsable de la estrangulación de A a B</w:t>
      </w:r>
      <w:r w:rsidR="003F5227" w:rsidRPr="00A757DD">
        <w:rPr>
          <w:lang w:val="es-AR"/>
        </w:rPr>
        <w:t>.</w:t>
      </w:r>
    </w:p>
    <w:p w:rsidR="003F5227" w:rsidRPr="00A757DD" w:rsidRDefault="004F5B8C" w:rsidP="008770EC">
      <w:pPr>
        <w:pStyle w:val="Aufzhlung"/>
        <w:numPr>
          <w:ilvl w:val="0"/>
          <w:numId w:val="33"/>
        </w:numPr>
        <w:rPr>
          <w:lang w:val="es-AR"/>
        </w:rPr>
      </w:pPr>
      <w:r w:rsidRPr="00A757DD">
        <w:rPr>
          <w:lang w:val="es-AR"/>
        </w:rPr>
        <w:t>Muesca</w:t>
      </w:r>
      <w:r w:rsidR="002C0FC6" w:rsidRPr="00A757DD">
        <w:rPr>
          <w:lang w:val="es-AR"/>
        </w:rPr>
        <w:t xml:space="preserve"> de control de caudal  </w:t>
      </w:r>
      <w:r w:rsidR="003F5227" w:rsidRPr="00A757DD">
        <w:rPr>
          <w:lang w:val="es-AR"/>
        </w:rPr>
        <w:t>(P – A)</w:t>
      </w:r>
    </w:p>
    <w:p w:rsidR="003F5227" w:rsidRPr="00A757DD" w:rsidRDefault="004F5B8C" w:rsidP="008770EC">
      <w:pPr>
        <w:pStyle w:val="Aufzhlung"/>
        <w:numPr>
          <w:ilvl w:val="0"/>
          <w:numId w:val="33"/>
        </w:numPr>
        <w:rPr>
          <w:lang w:val="es-AR"/>
        </w:rPr>
      </w:pPr>
      <w:r w:rsidRPr="00A757DD">
        <w:rPr>
          <w:lang w:val="es-AR"/>
        </w:rPr>
        <w:t>Muesca</w:t>
      </w:r>
      <w:r w:rsidR="002C0FC6" w:rsidRPr="00A757DD">
        <w:rPr>
          <w:lang w:val="es-AR"/>
        </w:rPr>
        <w:t xml:space="preserve"> de control de caudal  </w:t>
      </w:r>
      <w:r w:rsidR="003F5227" w:rsidRPr="00A757DD">
        <w:rPr>
          <w:lang w:val="es-AR"/>
        </w:rPr>
        <w:t>(P – B)</w:t>
      </w:r>
    </w:p>
    <w:p w:rsidR="003F5227" w:rsidRPr="00A757DD" w:rsidRDefault="004F5B8C" w:rsidP="008770EC">
      <w:pPr>
        <w:pStyle w:val="Aufzhlung"/>
        <w:numPr>
          <w:ilvl w:val="0"/>
          <w:numId w:val="33"/>
        </w:numPr>
        <w:rPr>
          <w:lang w:val="es-AR"/>
        </w:rPr>
      </w:pPr>
      <w:r w:rsidRPr="00A757DD">
        <w:rPr>
          <w:lang w:val="es-AR"/>
        </w:rPr>
        <w:t>Muesca</w:t>
      </w:r>
      <w:r w:rsidR="002C0FC6" w:rsidRPr="00A757DD">
        <w:rPr>
          <w:lang w:val="es-AR"/>
        </w:rPr>
        <w:t xml:space="preserve"> de control de caudal  </w:t>
      </w:r>
      <w:r w:rsidR="003F5227" w:rsidRPr="00A757DD">
        <w:rPr>
          <w:lang w:val="es-AR"/>
        </w:rPr>
        <w:t>(B – T)</w:t>
      </w:r>
    </w:p>
    <w:p w:rsidR="003F5227" w:rsidRPr="00A757DD" w:rsidRDefault="008A09D1" w:rsidP="008770EC">
      <w:pPr>
        <w:pStyle w:val="Aufzhlung"/>
        <w:numPr>
          <w:ilvl w:val="0"/>
          <w:numId w:val="33"/>
        </w:numPr>
        <w:rPr>
          <w:lang w:val="es-AR"/>
        </w:rPr>
      </w:pPr>
      <w:r w:rsidRPr="00A757DD">
        <w:rPr>
          <w:lang w:val="es-AR"/>
        </w:rPr>
        <w:t>Conexión de sensando de carga</w:t>
      </w:r>
      <w:r w:rsidR="00DE1BA0" w:rsidRPr="00A757DD">
        <w:rPr>
          <w:lang w:val="es-AR"/>
        </w:rPr>
        <w:br/>
      </w:r>
      <w:r w:rsidRPr="00A757DD">
        <w:rPr>
          <w:lang w:val="es-AR"/>
        </w:rPr>
        <w:t>La conexión a la línea de trabajo B se hace cuando el embolo se mueve para proporcionar un flujo de P hacia B. La presión de la línea B se transmite a la conexión (9) sensando a la carga a través de esta conexión.</w:t>
      </w:r>
    </w:p>
    <w:p w:rsidR="003F5227" w:rsidRPr="00A757DD" w:rsidRDefault="000D3C5A" w:rsidP="008770EC">
      <w:pPr>
        <w:pStyle w:val="Aufzhlung"/>
        <w:numPr>
          <w:ilvl w:val="0"/>
          <w:numId w:val="33"/>
        </w:numPr>
        <w:rPr>
          <w:lang w:val="es-AR"/>
        </w:rPr>
      </w:pPr>
      <w:r w:rsidRPr="00A757DD">
        <w:rPr>
          <w:lang w:val="es-AR"/>
        </w:rPr>
        <w:t>Conexión de sensado de carga</w:t>
      </w:r>
      <w:r w:rsidR="00DE1BA0" w:rsidRPr="00A757DD">
        <w:rPr>
          <w:lang w:val="es-AR"/>
        </w:rPr>
        <w:br/>
      </w:r>
      <w:r w:rsidR="00D15E28" w:rsidRPr="00A757DD">
        <w:rPr>
          <w:lang w:val="es-AR"/>
        </w:rPr>
        <w:t>Este agujero recibe el valor de presión de trabajo de la línea B desde el orificio de sensado de carga (8) y la transmite a la válvula selectora.</w:t>
      </w:r>
    </w:p>
    <w:p w:rsidR="003F5227" w:rsidRPr="00A757DD" w:rsidRDefault="00D15E28" w:rsidP="008770EC">
      <w:pPr>
        <w:pStyle w:val="Aufzhlung"/>
        <w:numPr>
          <w:ilvl w:val="0"/>
          <w:numId w:val="33"/>
        </w:numPr>
        <w:rPr>
          <w:lang w:val="es-AR"/>
        </w:rPr>
      </w:pPr>
      <w:r w:rsidRPr="00A757DD">
        <w:rPr>
          <w:lang w:val="es-AR"/>
        </w:rPr>
        <w:t xml:space="preserve">Ranuras </w:t>
      </w:r>
      <w:r w:rsidR="00DE1BA0" w:rsidRPr="00A757DD">
        <w:rPr>
          <w:lang w:val="es-AR"/>
        </w:rPr>
        <w:br/>
      </w:r>
      <w:r w:rsidRPr="00A757DD">
        <w:rPr>
          <w:lang w:val="es-AR"/>
        </w:rPr>
        <w:t xml:space="preserve">Estas son diminutas ranuras talladas en el embolo para romper la tensión que existe en el aceite y el cuerpo evitando </w:t>
      </w:r>
      <w:r w:rsidR="000D05D6" w:rsidRPr="00A757DD">
        <w:rPr>
          <w:lang w:val="es-AR"/>
        </w:rPr>
        <w:t>así</w:t>
      </w:r>
      <w:r w:rsidRPr="00A757DD">
        <w:rPr>
          <w:lang w:val="es-AR"/>
        </w:rPr>
        <w:t xml:space="preserve"> que el embolo se pegue al cuerpo de la válvula.</w:t>
      </w:r>
    </w:p>
    <w:p w:rsidR="003F5227" w:rsidRPr="00A757DD" w:rsidRDefault="00805FCC" w:rsidP="008770EC">
      <w:pPr>
        <w:pStyle w:val="Aufzhlung"/>
        <w:numPr>
          <w:ilvl w:val="0"/>
          <w:numId w:val="33"/>
        </w:numPr>
        <w:rPr>
          <w:lang w:val="es-AR"/>
        </w:rPr>
      </w:pPr>
      <w:r w:rsidRPr="00A757DD">
        <w:rPr>
          <w:lang w:val="es-AR"/>
        </w:rPr>
        <w:t>Resorte de centrado</w:t>
      </w:r>
      <w:r w:rsidR="00DE1BA0" w:rsidRPr="00A757DD">
        <w:rPr>
          <w:lang w:val="es-AR"/>
        </w:rPr>
        <w:br/>
      </w:r>
      <w:r w:rsidRPr="00A757DD">
        <w:rPr>
          <w:lang w:val="es-AR"/>
        </w:rPr>
        <w:t>Este resorte es responsable de mantener el embolo centrado en la posición media cuando no hay señal de control aplicada. Esto va en contra de las fuerzas de control sobre el embolo aplicadas por palanca, joystick o solenoide.</w:t>
      </w:r>
    </w:p>
    <w:p w:rsidR="003F5227" w:rsidRPr="00A757DD" w:rsidRDefault="003F5227" w:rsidP="004A080E"/>
    <w:p w:rsidR="003F5227" w:rsidRPr="00A757DD" w:rsidRDefault="003F5227" w:rsidP="004A080E"/>
    <w:p w:rsidR="003F5227" w:rsidRPr="00A757DD" w:rsidRDefault="000D05D6" w:rsidP="004A080E">
      <w:pPr>
        <w:pStyle w:val="Ttulo3"/>
      </w:pPr>
      <w:bookmarkStart w:id="106" w:name="_Toc277937821"/>
      <w:bookmarkStart w:id="107" w:name="_Toc278447767"/>
      <w:bookmarkStart w:id="108" w:name="_Toc305672556"/>
      <w:bookmarkStart w:id="109" w:name="_Toc306196793"/>
      <w:bookmarkStart w:id="110" w:name="_Toc308183648"/>
      <w:r w:rsidRPr="00A757DD">
        <w:t>Características</w:t>
      </w:r>
      <w:r w:rsidR="00F619F6" w:rsidRPr="00A757DD">
        <w:t xml:space="preserve"> de caudal de los </w:t>
      </w:r>
      <w:r w:rsidRPr="00A757DD">
        <w:t>émbolos</w:t>
      </w:r>
      <w:r w:rsidR="00F619F6" w:rsidRPr="00A757DD">
        <w:t xml:space="preserve"> </w:t>
      </w:r>
      <w:bookmarkEnd w:id="106"/>
      <w:bookmarkEnd w:id="107"/>
      <w:bookmarkEnd w:id="108"/>
      <w:bookmarkEnd w:id="109"/>
      <w:bookmarkEnd w:id="110"/>
    </w:p>
    <w:p w:rsidR="003F5227" w:rsidRPr="00A757DD" w:rsidRDefault="00BD1584" w:rsidP="004A080E">
      <w:r w:rsidRPr="00A757DD">
        <w:t xml:space="preserve">Los dos </w:t>
      </w:r>
      <w:r w:rsidR="000D05D6" w:rsidRPr="00A757DD">
        <w:t>émbolos</w:t>
      </w:r>
      <w:r w:rsidRPr="00A757DD">
        <w:t xml:space="preserve"> que se muestran a continuación son idénticos en tamaño. La velocidad de caudal depende sólo del tamaño de la muesca</w:t>
      </w:r>
      <w:r w:rsidR="000D3C5A" w:rsidRPr="00A757DD">
        <w:t>, no en el tamaño del embolo</w:t>
      </w:r>
      <w:r w:rsidRPr="00A757DD">
        <w:t xml:space="preserve">. Si la </w:t>
      </w:r>
      <w:r w:rsidR="000D3C5A" w:rsidRPr="00A757DD">
        <w:t>cantidad de caudal</w:t>
      </w:r>
      <w:r w:rsidRPr="00A757DD">
        <w:t xml:space="preserve"> de un sistema necesita ser cambiado, se puede hacer fácilmente mediante el cambio a un </w:t>
      </w:r>
      <w:r w:rsidR="000D3C5A" w:rsidRPr="00A757DD">
        <w:t>embolo con el caudal requerido</w:t>
      </w:r>
      <w:r w:rsidRPr="00A757DD">
        <w:t>.</w:t>
      </w:r>
    </w:p>
    <w:p w:rsidR="00BD1584" w:rsidRPr="00A757DD" w:rsidRDefault="00BD1584" w:rsidP="004A080E"/>
    <w:p w:rsidR="003F5227" w:rsidRPr="00A757DD" w:rsidRDefault="007B1E33" w:rsidP="004A080E">
      <w:pPr>
        <w:pStyle w:val="BildFormel"/>
      </w:pPr>
      <w:r w:rsidRPr="00A757DD">
        <w:rPr>
          <w:noProof/>
          <w:lang w:eastAsia="es-AR"/>
        </w:rPr>
        <w:drawing>
          <wp:inline distT="0" distB="0" distL="0" distR="0">
            <wp:extent cx="4401820" cy="563245"/>
            <wp:effectExtent l="19050" t="0" r="0" b="0"/>
            <wp:docPr id="99"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1"/>
                    <pic:cNvPicPr>
                      <a:picLocks noChangeAspect="1" noChangeArrowheads="1"/>
                    </pic:cNvPicPr>
                  </pic:nvPicPr>
                  <pic:blipFill>
                    <a:blip r:embed="rId108" cstate="print"/>
                    <a:srcRect/>
                    <a:stretch>
                      <a:fillRect/>
                    </a:stretch>
                  </pic:blipFill>
                  <pic:spPr bwMode="auto">
                    <a:xfrm>
                      <a:off x="0" y="0"/>
                      <a:ext cx="4401820" cy="563245"/>
                    </a:xfrm>
                    <a:prstGeom prst="rect">
                      <a:avLst/>
                    </a:prstGeom>
                    <a:noFill/>
                    <a:ln w="9525">
                      <a:noFill/>
                      <a:miter lim="800000"/>
                      <a:headEnd/>
                      <a:tailEnd/>
                    </a:ln>
                  </pic:spPr>
                </pic:pic>
              </a:graphicData>
            </a:graphic>
          </wp:inline>
        </w:drawing>
      </w:r>
    </w:p>
    <w:p w:rsidR="003F5227" w:rsidRPr="00A757DD" w:rsidRDefault="00DF6AF5" w:rsidP="008770EC">
      <w:pPr>
        <w:pStyle w:val="Epgrafe"/>
        <w:numPr>
          <w:ilvl w:val="3"/>
          <w:numId w:val="33"/>
        </w:numPr>
        <w:ind w:left="0"/>
      </w:pPr>
      <w:r w:rsidRPr="00A757DD">
        <w:t>Embolo 25 l/min</w:t>
      </w:r>
    </w:p>
    <w:p w:rsidR="003F5227" w:rsidRPr="00A757DD" w:rsidRDefault="003F5227" w:rsidP="004A080E"/>
    <w:p w:rsidR="003F5227" w:rsidRPr="00A757DD" w:rsidRDefault="003F5227" w:rsidP="004A080E"/>
    <w:p w:rsidR="003F5227" w:rsidRPr="00A757DD" w:rsidRDefault="007B1E33" w:rsidP="004A080E">
      <w:pPr>
        <w:pStyle w:val="BildFormel"/>
      </w:pPr>
      <w:r w:rsidRPr="00A757DD">
        <w:rPr>
          <w:noProof/>
          <w:lang w:eastAsia="es-AR"/>
        </w:rPr>
        <w:drawing>
          <wp:inline distT="0" distB="0" distL="0" distR="0">
            <wp:extent cx="4433570" cy="531495"/>
            <wp:effectExtent l="19050" t="0" r="5080" b="0"/>
            <wp:docPr id="100"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2"/>
                    <pic:cNvPicPr>
                      <a:picLocks noChangeAspect="1" noChangeArrowheads="1"/>
                    </pic:cNvPicPr>
                  </pic:nvPicPr>
                  <pic:blipFill>
                    <a:blip r:embed="rId109" cstate="print"/>
                    <a:srcRect/>
                    <a:stretch>
                      <a:fillRect/>
                    </a:stretch>
                  </pic:blipFill>
                  <pic:spPr bwMode="auto">
                    <a:xfrm>
                      <a:off x="0" y="0"/>
                      <a:ext cx="4433570" cy="531495"/>
                    </a:xfrm>
                    <a:prstGeom prst="rect">
                      <a:avLst/>
                    </a:prstGeom>
                    <a:noFill/>
                    <a:ln w="9525">
                      <a:noFill/>
                      <a:miter lim="800000"/>
                      <a:headEnd/>
                      <a:tailEnd/>
                    </a:ln>
                  </pic:spPr>
                </pic:pic>
              </a:graphicData>
            </a:graphic>
          </wp:inline>
        </w:drawing>
      </w:r>
    </w:p>
    <w:p w:rsidR="00041079" w:rsidRPr="00A757DD" w:rsidRDefault="00DF6AF5" w:rsidP="008770EC">
      <w:pPr>
        <w:pStyle w:val="Epgrafe"/>
        <w:numPr>
          <w:ilvl w:val="3"/>
          <w:numId w:val="33"/>
        </w:numPr>
        <w:ind w:left="0"/>
      </w:pPr>
      <w:r w:rsidRPr="00A757DD">
        <w:t>Embolo 10l/min</w:t>
      </w:r>
    </w:p>
    <w:p w:rsidR="00041079" w:rsidRPr="00A757DD" w:rsidRDefault="00041079" w:rsidP="004A080E"/>
    <w:p w:rsidR="00041079" w:rsidRPr="00A757DD" w:rsidRDefault="00D30017" w:rsidP="004A080E">
      <w:r w:rsidRPr="00A757DD">
        <w:t xml:space="preserve">El ejemplo siguiente muestra las características de caudal con un embolo de  25 l / min  con muescas triangulares. Cuando el embolo se mueve a la izquierda, no hay caudal durante  1,5 mm de </w:t>
      </w:r>
      <w:r w:rsidR="000D05D6" w:rsidRPr="00A757DD">
        <w:t>recorrido</w:t>
      </w:r>
      <w:r w:rsidRPr="00A757DD">
        <w:t xml:space="preserve">, o sea hasta que la punta de la muesca llegue a la zona de presión. Cuando la muesca tiene contacto con la zona P, el caudal de P comienza a fluir hacia A.  A medida que </w:t>
      </w:r>
      <w:r w:rsidR="000D05D6" w:rsidRPr="00A757DD">
        <w:t>área</w:t>
      </w:r>
      <w:r w:rsidRPr="00A757DD">
        <w:t xml:space="preserve"> de la mueca se agranda desde la izquierda a derecha la presión diferencial entra A y B decrece, aumentando </w:t>
      </w:r>
      <w:r w:rsidR="000D05D6" w:rsidRPr="00A757DD">
        <w:t>así</w:t>
      </w:r>
      <w:r w:rsidRPr="00A757DD">
        <w:t xml:space="preserve"> el caudal.</w:t>
      </w:r>
    </w:p>
    <w:p w:rsidR="00041079" w:rsidRPr="00A757DD" w:rsidRDefault="007B1E33" w:rsidP="004A080E">
      <w:pPr>
        <w:pStyle w:val="BildFormel"/>
      </w:pPr>
      <w:r w:rsidRPr="00A757DD">
        <w:rPr>
          <w:noProof/>
          <w:lang w:eastAsia="es-AR"/>
        </w:rPr>
        <w:lastRenderedPageBreak/>
        <w:drawing>
          <wp:inline distT="0" distB="0" distL="0" distR="0">
            <wp:extent cx="3604260" cy="2668905"/>
            <wp:effectExtent l="19050" t="0" r="0" b="0"/>
            <wp:docPr id="101" name="Imagen 101" descr="new-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76"/>
                    <pic:cNvPicPr>
                      <a:picLocks noChangeAspect="1" noChangeArrowheads="1"/>
                    </pic:cNvPicPr>
                  </pic:nvPicPr>
                  <pic:blipFill>
                    <a:blip r:embed="rId110" cstate="print"/>
                    <a:srcRect/>
                    <a:stretch>
                      <a:fillRect/>
                    </a:stretch>
                  </pic:blipFill>
                  <pic:spPr bwMode="auto">
                    <a:xfrm>
                      <a:off x="0" y="0"/>
                      <a:ext cx="3604260" cy="2668905"/>
                    </a:xfrm>
                    <a:prstGeom prst="rect">
                      <a:avLst/>
                    </a:prstGeom>
                    <a:noFill/>
                    <a:ln w="9525">
                      <a:noFill/>
                      <a:miter lim="800000"/>
                      <a:headEnd/>
                      <a:tailEnd/>
                    </a:ln>
                  </pic:spPr>
                </pic:pic>
              </a:graphicData>
            </a:graphic>
          </wp:inline>
        </w:drawing>
      </w:r>
    </w:p>
    <w:p w:rsidR="00041079" w:rsidRPr="00A757DD" w:rsidRDefault="00041079" w:rsidP="004A080E"/>
    <w:p w:rsidR="0035699D" w:rsidRPr="00A757DD" w:rsidRDefault="00D30017" w:rsidP="004A080E">
      <w:r w:rsidRPr="00A757DD">
        <w:t>Hay varios diseños de muesca para que coincida con diferentes necesidades de caudal.  Las diferentes características de movimiento de los actuadores se pueden lograr mediante la variación del diseño de la muesca. Las formas más comunes de muesca son triangulares, rectangulares y en forma de U.</w:t>
      </w:r>
    </w:p>
    <w:p w:rsidR="00A97B75" w:rsidRPr="00A757DD" w:rsidRDefault="007B1E33" w:rsidP="004A080E">
      <w:pPr>
        <w:pStyle w:val="BildFormel"/>
      </w:pPr>
      <w:r w:rsidRPr="00A757DD">
        <w:rPr>
          <w:noProof/>
          <w:lang w:eastAsia="es-AR"/>
        </w:rPr>
        <w:drawing>
          <wp:inline distT="0" distB="0" distL="0" distR="0">
            <wp:extent cx="4316730" cy="1828800"/>
            <wp:effectExtent l="19050" t="0" r="7620" b="0"/>
            <wp:docPr id="102" name="Imagen 102" descr="new-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new-79"/>
                    <pic:cNvPicPr>
                      <a:picLocks noChangeAspect="1" noChangeArrowheads="1"/>
                    </pic:cNvPicPr>
                  </pic:nvPicPr>
                  <pic:blipFill>
                    <a:blip r:embed="rId111" cstate="print"/>
                    <a:srcRect/>
                    <a:stretch>
                      <a:fillRect/>
                    </a:stretch>
                  </pic:blipFill>
                  <pic:spPr bwMode="auto">
                    <a:xfrm>
                      <a:off x="0" y="0"/>
                      <a:ext cx="4316730" cy="1828800"/>
                    </a:xfrm>
                    <a:prstGeom prst="rect">
                      <a:avLst/>
                    </a:prstGeom>
                    <a:noFill/>
                    <a:ln w="9525">
                      <a:noFill/>
                      <a:miter lim="800000"/>
                      <a:headEnd/>
                      <a:tailEnd/>
                    </a:ln>
                  </pic:spPr>
                </pic:pic>
              </a:graphicData>
            </a:graphic>
          </wp:inline>
        </w:drawing>
      </w:r>
    </w:p>
    <w:p w:rsidR="00A97B75" w:rsidRPr="00A757DD" w:rsidRDefault="00A97B75" w:rsidP="004A080E">
      <w:pPr>
        <w:pStyle w:val="BildFormel"/>
      </w:pPr>
    </w:p>
    <w:p w:rsidR="0035699D" w:rsidRPr="00A757DD" w:rsidRDefault="007B1E33" w:rsidP="004A080E">
      <w:pPr>
        <w:pStyle w:val="BildFormel"/>
      </w:pPr>
      <w:r w:rsidRPr="00A757DD">
        <w:rPr>
          <w:noProof/>
          <w:lang w:eastAsia="es-AR"/>
        </w:rPr>
        <w:drawing>
          <wp:inline distT="0" distB="0" distL="0" distR="0">
            <wp:extent cx="4316730" cy="1860550"/>
            <wp:effectExtent l="19050" t="0" r="7620" b="0"/>
            <wp:docPr id="103" name="Imagen 103" descr="new-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new-77"/>
                    <pic:cNvPicPr>
                      <a:picLocks noChangeAspect="1" noChangeArrowheads="1"/>
                    </pic:cNvPicPr>
                  </pic:nvPicPr>
                  <pic:blipFill>
                    <a:blip r:embed="rId112" cstate="print"/>
                    <a:srcRect/>
                    <a:stretch>
                      <a:fillRect/>
                    </a:stretch>
                  </pic:blipFill>
                  <pic:spPr bwMode="auto">
                    <a:xfrm>
                      <a:off x="0" y="0"/>
                      <a:ext cx="4316730" cy="1860550"/>
                    </a:xfrm>
                    <a:prstGeom prst="rect">
                      <a:avLst/>
                    </a:prstGeom>
                    <a:noFill/>
                    <a:ln w="9525">
                      <a:noFill/>
                      <a:miter lim="800000"/>
                      <a:headEnd/>
                      <a:tailEnd/>
                    </a:ln>
                  </pic:spPr>
                </pic:pic>
              </a:graphicData>
            </a:graphic>
          </wp:inline>
        </w:drawing>
      </w:r>
      <w:r w:rsidRPr="00A757DD">
        <w:rPr>
          <w:noProof/>
          <w:lang w:eastAsia="es-AR"/>
        </w:rPr>
        <w:lastRenderedPageBreak/>
        <w:drawing>
          <wp:inline distT="0" distB="0" distL="0" distR="0">
            <wp:extent cx="4316730" cy="1934845"/>
            <wp:effectExtent l="19050" t="0" r="7620" b="0"/>
            <wp:docPr id="104" name="Imagen 104" descr="new-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new-78"/>
                    <pic:cNvPicPr>
                      <a:picLocks noChangeAspect="1" noChangeArrowheads="1"/>
                    </pic:cNvPicPr>
                  </pic:nvPicPr>
                  <pic:blipFill>
                    <a:blip r:embed="rId113" cstate="print"/>
                    <a:srcRect/>
                    <a:stretch>
                      <a:fillRect/>
                    </a:stretch>
                  </pic:blipFill>
                  <pic:spPr bwMode="auto">
                    <a:xfrm>
                      <a:off x="0" y="0"/>
                      <a:ext cx="4316730" cy="1934845"/>
                    </a:xfrm>
                    <a:prstGeom prst="rect">
                      <a:avLst/>
                    </a:prstGeom>
                    <a:noFill/>
                    <a:ln w="9525">
                      <a:noFill/>
                      <a:miter lim="800000"/>
                      <a:headEnd/>
                      <a:tailEnd/>
                    </a:ln>
                  </pic:spPr>
                </pic:pic>
              </a:graphicData>
            </a:graphic>
          </wp:inline>
        </w:drawing>
      </w:r>
    </w:p>
    <w:p w:rsidR="00041079" w:rsidRPr="00A757DD" w:rsidRDefault="00041079" w:rsidP="004A080E"/>
    <w:p w:rsidR="0035699D" w:rsidRPr="00A757DD" w:rsidRDefault="0035699D" w:rsidP="004A080E"/>
    <w:p w:rsidR="00723FFC" w:rsidRPr="00A757DD" w:rsidRDefault="00F619F6" w:rsidP="004A080E">
      <w:pPr>
        <w:pStyle w:val="Ttulo2"/>
      </w:pPr>
      <w:bookmarkStart w:id="111" w:name="_Toc370981387"/>
      <w:r w:rsidRPr="00A757DD">
        <w:t>Módulos laterales</w:t>
      </w:r>
      <w:bookmarkEnd w:id="111"/>
    </w:p>
    <w:p w:rsidR="00723FFC" w:rsidRPr="00A757DD" w:rsidRDefault="00723FFC" w:rsidP="004A080E"/>
    <w:p w:rsidR="00723FFC" w:rsidRPr="00A757DD" w:rsidRDefault="006623A4" w:rsidP="004A080E">
      <w:pPr>
        <w:pStyle w:val="BildFormel"/>
      </w:pPr>
      <w:r w:rsidRPr="00A757DD">
        <w:object w:dxaOrig="12000" w:dyaOrig="11840">
          <v:shape id="_x0000_i1025" type="#_x0000_t75" style="width:336pt;height:332.25pt" o:ole="">
            <v:imagedata r:id="rId114" o:title=""/>
          </v:shape>
          <o:OLEObject Type="Embed" ProgID="CorelPHOTOPAINT.Image.14" ShapeID="_x0000_i1025" DrawAspect="Content" ObjectID="_1447059541" r:id="rId115"/>
        </w:object>
      </w:r>
    </w:p>
    <w:p w:rsidR="00723FFC" w:rsidRPr="00A757DD" w:rsidRDefault="00723FFC" w:rsidP="004A080E"/>
    <w:p w:rsidR="006A70BE" w:rsidRPr="00A757DD" w:rsidRDefault="006A70BE" w:rsidP="006A70BE">
      <w:pPr>
        <w:pStyle w:val="Aufzhlung"/>
        <w:numPr>
          <w:ilvl w:val="0"/>
          <w:numId w:val="0"/>
        </w:numPr>
        <w:rPr>
          <w:lang w:val="es-AR"/>
        </w:rPr>
      </w:pPr>
      <w:r w:rsidRPr="00A757DD">
        <w:rPr>
          <w:lang w:val="es-AR"/>
        </w:rPr>
        <w:t>Los módulos laterales del bloque de válvulas móvil tienen la función de regulación de la presión y la transmisión de la P, T y líneas de LS a las válvulas  direccionales. Un módulo lateral puede convertirse fácilmente en sistemas de centro abierto y de centro cerrado.</w:t>
      </w:r>
    </w:p>
    <w:p w:rsidR="006A70BE" w:rsidRPr="00A757DD" w:rsidRDefault="006A70BE" w:rsidP="006A70BE">
      <w:pPr>
        <w:pStyle w:val="Aufzhlung"/>
        <w:numPr>
          <w:ilvl w:val="0"/>
          <w:numId w:val="0"/>
        </w:numPr>
        <w:ind w:left="357"/>
        <w:rPr>
          <w:lang w:val="es-AR"/>
        </w:rPr>
      </w:pPr>
    </w:p>
    <w:p w:rsidR="006A70BE" w:rsidRPr="00A757DD" w:rsidRDefault="006A70BE" w:rsidP="006A70BE">
      <w:pPr>
        <w:pStyle w:val="Aufzhlung"/>
        <w:numPr>
          <w:ilvl w:val="0"/>
          <w:numId w:val="0"/>
        </w:numPr>
        <w:ind w:left="357"/>
        <w:rPr>
          <w:lang w:val="es-AR"/>
        </w:rPr>
      </w:pPr>
      <w:r w:rsidRPr="00A757DD">
        <w:rPr>
          <w:lang w:val="es-AR"/>
        </w:rPr>
        <w:t>1. Válvula de alivio de presión de aceite de mando</w:t>
      </w:r>
    </w:p>
    <w:p w:rsidR="006A70BE" w:rsidRPr="00A757DD" w:rsidRDefault="006A70BE" w:rsidP="006A70BE">
      <w:pPr>
        <w:pStyle w:val="Aufzhlung"/>
        <w:numPr>
          <w:ilvl w:val="0"/>
          <w:numId w:val="0"/>
        </w:numPr>
        <w:ind w:left="357"/>
        <w:rPr>
          <w:lang w:val="es-AR"/>
        </w:rPr>
      </w:pPr>
      <w:r w:rsidRPr="00A757DD">
        <w:rPr>
          <w:lang w:val="es-AR"/>
        </w:rPr>
        <w:t xml:space="preserve">Los sistemas con válvulas  direccionales que se accionan eléctricamente, necesitan alimentación de aceite de pilotaje a baja presión para accionar el embolo. Esta válvula protege la válvula de control direccional </w:t>
      </w:r>
    </w:p>
    <w:p w:rsidR="00B85536" w:rsidRPr="00A757DD" w:rsidRDefault="006A70BE" w:rsidP="006A70BE">
      <w:pPr>
        <w:pStyle w:val="Aufzhlung"/>
        <w:numPr>
          <w:ilvl w:val="0"/>
          <w:numId w:val="41"/>
        </w:numPr>
        <w:rPr>
          <w:lang w:val="es-AR"/>
        </w:rPr>
      </w:pPr>
      <w:r w:rsidRPr="00A757DD">
        <w:rPr>
          <w:lang w:val="es-AR"/>
        </w:rPr>
        <w:lastRenderedPageBreak/>
        <w:t>V</w:t>
      </w:r>
      <w:r w:rsidR="00131CD2" w:rsidRPr="00A757DD">
        <w:rPr>
          <w:lang w:val="es-AR"/>
        </w:rPr>
        <w:t>á</w:t>
      </w:r>
      <w:r w:rsidRPr="00A757DD">
        <w:rPr>
          <w:lang w:val="es-AR"/>
        </w:rPr>
        <w:t xml:space="preserve">lvula reductora de presión </w:t>
      </w:r>
      <w:r w:rsidR="00AE11FA" w:rsidRPr="00A757DD">
        <w:rPr>
          <w:lang w:val="es-AR"/>
        </w:rPr>
        <w:br/>
      </w:r>
      <w:r w:rsidR="00131CD2" w:rsidRPr="00A757DD">
        <w:rPr>
          <w:lang w:val="es-AR"/>
        </w:rPr>
        <w:t>Debido a la construcción del piloto de accionamiento, el aceite de pilotaje debe tener una presión baja. Esta válvula reduce la presión de aceite piloto a un nivel deseado, lo suficientemente para accionar el embolo.</w:t>
      </w:r>
    </w:p>
    <w:p w:rsidR="00B85536" w:rsidRPr="00A757DD" w:rsidRDefault="00131CD2" w:rsidP="008770EC">
      <w:pPr>
        <w:pStyle w:val="Aufzhlung"/>
        <w:numPr>
          <w:ilvl w:val="0"/>
          <w:numId w:val="33"/>
        </w:numPr>
        <w:rPr>
          <w:lang w:val="es-AR"/>
        </w:rPr>
      </w:pPr>
      <w:r w:rsidRPr="00A757DD">
        <w:rPr>
          <w:lang w:val="es-AR"/>
        </w:rPr>
        <w:t>Válvula limitadora de presión</w:t>
      </w:r>
      <w:r w:rsidR="00AE11FA" w:rsidRPr="00A757DD">
        <w:rPr>
          <w:lang w:val="es-AR"/>
        </w:rPr>
        <w:br/>
      </w:r>
      <w:r w:rsidRPr="00A757DD">
        <w:rPr>
          <w:lang w:val="es-AR"/>
        </w:rPr>
        <w:t xml:space="preserve">En los bloques de válvulas móviles la VLP principal es pilotada. En el diagrama </w:t>
      </w:r>
      <w:r w:rsidR="000D05D6" w:rsidRPr="00A757DD">
        <w:rPr>
          <w:lang w:val="es-AR"/>
        </w:rPr>
        <w:t>más</w:t>
      </w:r>
      <w:r w:rsidRPr="00A757DD">
        <w:rPr>
          <w:lang w:val="es-AR"/>
        </w:rPr>
        <w:t xml:space="preserve"> adelante se puede observar el corte principal de la VLP.</w:t>
      </w:r>
    </w:p>
    <w:p w:rsidR="00334EA1" w:rsidRPr="00A757DD" w:rsidRDefault="00861BB1" w:rsidP="008770EC">
      <w:pPr>
        <w:pStyle w:val="Aufzhlung"/>
        <w:numPr>
          <w:ilvl w:val="0"/>
          <w:numId w:val="33"/>
        </w:numPr>
        <w:rPr>
          <w:lang w:val="es-AR"/>
        </w:rPr>
      </w:pPr>
      <w:r w:rsidRPr="00A757DD">
        <w:rPr>
          <w:lang w:val="es-AR"/>
        </w:rPr>
        <w:t>Piloto de la vá</w:t>
      </w:r>
      <w:r w:rsidR="00131CD2" w:rsidRPr="00A757DD">
        <w:rPr>
          <w:lang w:val="es-AR"/>
        </w:rPr>
        <w:t>lv</w:t>
      </w:r>
      <w:r w:rsidRPr="00A757DD">
        <w:rPr>
          <w:lang w:val="es-AR"/>
        </w:rPr>
        <w:t>u</w:t>
      </w:r>
      <w:r w:rsidR="00131CD2" w:rsidRPr="00A757DD">
        <w:rPr>
          <w:lang w:val="es-AR"/>
        </w:rPr>
        <w:t xml:space="preserve">la limitadora de presión </w:t>
      </w:r>
      <w:r w:rsidR="00DE1BA0" w:rsidRPr="00A757DD">
        <w:rPr>
          <w:lang w:val="es-AR"/>
        </w:rPr>
        <w:br/>
      </w:r>
      <w:r w:rsidRPr="00A757DD">
        <w:rPr>
          <w:lang w:val="es-AR"/>
        </w:rPr>
        <w:t>Esta es el lugar donde se ajusta la presión máxima del sistema mediante la compresión de un resorte. En las bombas de caudal variable, este valor es de 20 a 30 bar (2-3 Mpa) por encima de la presión del compensador de la bomba.</w:t>
      </w:r>
    </w:p>
    <w:p w:rsidR="00334EA1" w:rsidRPr="00A757DD" w:rsidRDefault="00861BB1" w:rsidP="008770EC">
      <w:pPr>
        <w:pStyle w:val="Aufzhlung"/>
        <w:numPr>
          <w:ilvl w:val="0"/>
          <w:numId w:val="33"/>
        </w:numPr>
        <w:rPr>
          <w:lang w:val="es-AR"/>
        </w:rPr>
      </w:pPr>
      <w:r w:rsidRPr="00A757DD">
        <w:rPr>
          <w:lang w:val="es-AR"/>
        </w:rPr>
        <w:t xml:space="preserve">Conexión LS </w:t>
      </w:r>
      <w:r w:rsidR="00DE1BA0" w:rsidRPr="00A757DD">
        <w:rPr>
          <w:lang w:val="es-AR"/>
        </w:rPr>
        <w:br/>
      </w:r>
      <w:r w:rsidRPr="00A757DD">
        <w:rPr>
          <w:lang w:val="es-AR"/>
        </w:rPr>
        <w:t xml:space="preserve">En los sistemas de centro cerrado (con bombas de caudal variable), esta línea </w:t>
      </w:r>
      <w:r w:rsidR="000D05D6" w:rsidRPr="00A757DD">
        <w:rPr>
          <w:lang w:val="es-AR"/>
        </w:rPr>
        <w:t>está</w:t>
      </w:r>
      <w:r w:rsidRPr="00A757DD">
        <w:rPr>
          <w:lang w:val="es-AR"/>
        </w:rPr>
        <w:t xml:space="preserve"> conectada al puerto de LS del compensador de la bomba. En sistemas de centro abierto esta conexión se encuentra bloqueada.</w:t>
      </w:r>
    </w:p>
    <w:p w:rsidR="00334EA1" w:rsidRPr="00A757DD" w:rsidRDefault="00861BB1" w:rsidP="008770EC">
      <w:pPr>
        <w:pStyle w:val="Aufzhlung"/>
        <w:numPr>
          <w:ilvl w:val="0"/>
          <w:numId w:val="33"/>
        </w:numPr>
        <w:rPr>
          <w:lang w:val="es-AR"/>
        </w:rPr>
      </w:pPr>
      <w:r w:rsidRPr="00A757DD">
        <w:rPr>
          <w:lang w:val="es-AR"/>
        </w:rPr>
        <w:t>Conexión centro cerrado</w:t>
      </w:r>
      <w:r w:rsidR="00DE1BA0" w:rsidRPr="00A757DD">
        <w:rPr>
          <w:lang w:val="es-AR"/>
        </w:rPr>
        <w:br/>
      </w:r>
      <w:r w:rsidRPr="00A757DD">
        <w:rPr>
          <w:lang w:val="es-AR"/>
        </w:rPr>
        <w:t xml:space="preserve">Si la válvula se va a utilizar para un sistema de centro cerrado, este agujero </w:t>
      </w:r>
      <w:r w:rsidR="000D05D6" w:rsidRPr="00A757DD">
        <w:rPr>
          <w:lang w:val="es-AR"/>
        </w:rPr>
        <w:t>está</w:t>
      </w:r>
      <w:r w:rsidRPr="00A757DD">
        <w:rPr>
          <w:lang w:val="es-AR"/>
        </w:rPr>
        <w:t xml:space="preserve"> cerrado para separar la presión principal de la línea LS (sensado de carga).</w:t>
      </w:r>
    </w:p>
    <w:p w:rsidR="00334EA1" w:rsidRPr="00A757DD" w:rsidRDefault="00861BB1" w:rsidP="008770EC">
      <w:pPr>
        <w:pStyle w:val="Aufzhlung"/>
        <w:numPr>
          <w:ilvl w:val="0"/>
          <w:numId w:val="33"/>
        </w:numPr>
        <w:rPr>
          <w:lang w:val="es-AR"/>
        </w:rPr>
      </w:pPr>
      <w:r w:rsidRPr="00A757DD">
        <w:rPr>
          <w:lang w:val="es-AR"/>
        </w:rPr>
        <w:t>Conexión centro abierto</w:t>
      </w:r>
      <w:r w:rsidR="00DE1BA0" w:rsidRPr="00A757DD">
        <w:rPr>
          <w:lang w:val="es-AR"/>
        </w:rPr>
        <w:br/>
      </w:r>
      <w:r w:rsidR="007365E7" w:rsidRPr="00A757DD">
        <w:rPr>
          <w:lang w:val="es-AR"/>
        </w:rPr>
        <w:t xml:space="preserve">Si la válvula se va a utilizar para un sistema de centro abierto, este agujero </w:t>
      </w:r>
      <w:r w:rsidR="000D05D6" w:rsidRPr="00A757DD">
        <w:rPr>
          <w:lang w:val="es-AR"/>
        </w:rPr>
        <w:t>está</w:t>
      </w:r>
      <w:r w:rsidR="007365E7" w:rsidRPr="00A757DD">
        <w:rPr>
          <w:lang w:val="es-AR"/>
        </w:rPr>
        <w:t xml:space="preserve"> cerrado para separar la línea P de la línea de la VLP</w:t>
      </w:r>
      <w:r w:rsidR="00334EA1" w:rsidRPr="00A757DD">
        <w:rPr>
          <w:lang w:val="es-AR"/>
        </w:rPr>
        <w:t>.</w:t>
      </w:r>
    </w:p>
    <w:p w:rsidR="00AE11FA" w:rsidRPr="00A757DD" w:rsidRDefault="00AE11FA" w:rsidP="004A080E"/>
    <w:p w:rsidR="00334EA1" w:rsidRPr="00A757DD" w:rsidRDefault="00076281" w:rsidP="004A080E">
      <w:r w:rsidRPr="00A757DD">
        <w:t>Si entre 6 y 7 no hay tapón funciona como una conexión entre ambos agujeros.</w:t>
      </w:r>
    </w:p>
    <w:p w:rsidR="00334EA1" w:rsidRPr="00A757DD" w:rsidRDefault="00334EA1" w:rsidP="004A080E"/>
    <w:p w:rsidR="00723FFC" w:rsidRPr="00A757DD" w:rsidRDefault="007B1E33" w:rsidP="004A080E">
      <w:pPr>
        <w:pStyle w:val="BildFormel"/>
      </w:pPr>
      <w:r w:rsidRPr="00A757DD">
        <w:rPr>
          <w:noProof/>
          <w:lang w:eastAsia="es-AR"/>
        </w:rPr>
        <w:drawing>
          <wp:inline distT="0" distB="0" distL="0" distR="0">
            <wp:extent cx="4316730" cy="3041015"/>
            <wp:effectExtent l="19050" t="0" r="7620" b="0"/>
            <wp:docPr id="106" name="Imagen 106" descr="new-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new-96"/>
                    <pic:cNvPicPr>
                      <a:picLocks noChangeAspect="1" noChangeArrowheads="1"/>
                    </pic:cNvPicPr>
                  </pic:nvPicPr>
                  <pic:blipFill>
                    <a:blip r:embed="rId116" cstate="print"/>
                    <a:srcRect/>
                    <a:stretch>
                      <a:fillRect/>
                    </a:stretch>
                  </pic:blipFill>
                  <pic:spPr bwMode="auto">
                    <a:xfrm>
                      <a:off x="0" y="0"/>
                      <a:ext cx="4316730" cy="3041015"/>
                    </a:xfrm>
                    <a:prstGeom prst="rect">
                      <a:avLst/>
                    </a:prstGeom>
                    <a:noFill/>
                    <a:ln w="9525">
                      <a:noFill/>
                      <a:miter lim="800000"/>
                      <a:headEnd/>
                      <a:tailEnd/>
                    </a:ln>
                  </pic:spPr>
                </pic:pic>
              </a:graphicData>
            </a:graphic>
          </wp:inline>
        </w:drawing>
      </w:r>
    </w:p>
    <w:p w:rsidR="00334EA1" w:rsidRPr="00A757DD" w:rsidRDefault="00101EE4" w:rsidP="008770EC">
      <w:pPr>
        <w:pStyle w:val="Epgrafe"/>
        <w:numPr>
          <w:ilvl w:val="3"/>
          <w:numId w:val="33"/>
        </w:numPr>
        <w:ind w:left="0"/>
      </w:pPr>
      <w:r w:rsidRPr="00A757DD">
        <w:t xml:space="preserve">Módulo lateral </w:t>
      </w:r>
      <w:r w:rsidR="00334EA1" w:rsidRPr="00A757DD">
        <w:t xml:space="preserve">Sauer Danfoss PVG 32 </w:t>
      </w:r>
    </w:p>
    <w:p w:rsidR="00334EA1" w:rsidRPr="00A757DD" w:rsidRDefault="00334EA1" w:rsidP="004A080E"/>
    <w:p w:rsidR="00334EA1" w:rsidRPr="00A757DD" w:rsidRDefault="007B1E33" w:rsidP="004A080E">
      <w:pPr>
        <w:pStyle w:val="BildFormel"/>
      </w:pPr>
      <w:r w:rsidRPr="00A757DD">
        <w:rPr>
          <w:noProof/>
          <w:lang w:eastAsia="es-AR"/>
        </w:rPr>
        <w:lastRenderedPageBreak/>
        <w:drawing>
          <wp:inline distT="0" distB="0" distL="0" distR="0">
            <wp:extent cx="2158365" cy="1360805"/>
            <wp:effectExtent l="19050" t="0" r="0" b="0"/>
            <wp:docPr id="107" name="Imagen 107" descr="new-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new-97"/>
                    <pic:cNvPicPr>
                      <a:picLocks noChangeAspect="1" noChangeArrowheads="1"/>
                    </pic:cNvPicPr>
                  </pic:nvPicPr>
                  <pic:blipFill>
                    <a:blip r:embed="rId117" cstate="print"/>
                    <a:srcRect/>
                    <a:stretch>
                      <a:fillRect/>
                    </a:stretch>
                  </pic:blipFill>
                  <pic:spPr bwMode="auto">
                    <a:xfrm>
                      <a:off x="0" y="0"/>
                      <a:ext cx="2158365" cy="1360805"/>
                    </a:xfrm>
                    <a:prstGeom prst="rect">
                      <a:avLst/>
                    </a:prstGeom>
                    <a:noFill/>
                    <a:ln w="9525">
                      <a:noFill/>
                      <a:miter lim="800000"/>
                      <a:headEnd/>
                      <a:tailEnd/>
                    </a:ln>
                  </pic:spPr>
                </pic:pic>
              </a:graphicData>
            </a:graphic>
          </wp:inline>
        </w:drawing>
      </w:r>
    </w:p>
    <w:p w:rsidR="0089210E" w:rsidRPr="00A757DD" w:rsidRDefault="0089210E" w:rsidP="0089210E"/>
    <w:p w:rsidR="00334EA1" w:rsidRPr="00A757DD" w:rsidRDefault="001C1029" w:rsidP="004A080E">
      <w:r w:rsidRPr="00A757DD">
        <w:t>Módulo lateral para sistemas de centro abierto con bombas fijas</w:t>
      </w:r>
      <w:r w:rsidR="00334EA1" w:rsidRPr="00A757DD">
        <w:t xml:space="preserve">. </w:t>
      </w:r>
      <w:r w:rsidRPr="00A757DD">
        <w:t xml:space="preserve">El lado del resorte de la </w:t>
      </w:r>
      <w:r w:rsidR="00BF612B" w:rsidRPr="00A757DD">
        <w:t>línea principal</w:t>
      </w:r>
      <w:r w:rsidRPr="00A757DD">
        <w:t xml:space="preserve"> se </w:t>
      </w:r>
      <w:r w:rsidR="000D05D6" w:rsidRPr="00A757DD">
        <w:t>aísla</w:t>
      </w:r>
      <w:r w:rsidRPr="00A757DD">
        <w:t xml:space="preserve"> de la alimentación principal y es conectado a la señal de LS.</w:t>
      </w:r>
    </w:p>
    <w:p w:rsidR="00334EA1" w:rsidRPr="00A757DD" w:rsidRDefault="00334EA1" w:rsidP="004A080E"/>
    <w:p w:rsidR="00334EA1" w:rsidRPr="00A757DD" w:rsidRDefault="007B1E33" w:rsidP="004A080E">
      <w:pPr>
        <w:pStyle w:val="BildFormel"/>
      </w:pPr>
      <w:r w:rsidRPr="00A757DD">
        <w:rPr>
          <w:noProof/>
          <w:lang w:eastAsia="es-AR"/>
        </w:rPr>
        <w:drawing>
          <wp:inline distT="0" distB="0" distL="0" distR="0">
            <wp:extent cx="2158365" cy="1318260"/>
            <wp:effectExtent l="19050" t="0" r="0" b="0"/>
            <wp:docPr id="108" name="Imagen 108" descr="new-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ew-98"/>
                    <pic:cNvPicPr>
                      <a:picLocks noChangeAspect="1" noChangeArrowheads="1"/>
                    </pic:cNvPicPr>
                  </pic:nvPicPr>
                  <pic:blipFill>
                    <a:blip r:embed="rId118" cstate="print"/>
                    <a:srcRect/>
                    <a:stretch>
                      <a:fillRect/>
                    </a:stretch>
                  </pic:blipFill>
                  <pic:spPr bwMode="auto">
                    <a:xfrm>
                      <a:off x="0" y="0"/>
                      <a:ext cx="2158365" cy="1318260"/>
                    </a:xfrm>
                    <a:prstGeom prst="rect">
                      <a:avLst/>
                    </a:prstGeom>
                    <a:noFill/>
                    <a:ln w="9525">
                      <a:noFill/>
                      <a:miter lim="800000"/>
                      <a:headEnd/>
                      <a:tailEnd/>
                    </a:ln>
                  </pic:spPr>
                </pic:pic>
              </a:graphicData>
            </a:graphic>
          </wp:inline>
        </w:drawing>
      </w:r>
    </w:p>
    <w:p w:rsidR="0089210E" w:rsidRPr="00A757DD" w:rsidRDefault="0089210E" w:rsidP="0089210E"/>
    <w:p w:rsidR="00334EA1" w:rsidRPr="00A757DD" w:rsidRDefault="00BF612B" w:rsidP="004A080E">
      <w:r w:rsidRPr="00A757DD">
        <w:t>Módulo lateral para sistemas de centro cerrado con bombas variables</w:t>
      </w:r>
      <w:r w:rsidR="00334EA1" w:rsidRPr="00A757DD">
        <w:t xml:space="preserve">. </w:t>
      </w:r>
      <w:r w:rsidRPr="00A757DD">
        <w:t xml:space="preserve">El lado del resorte de la línea principal </w:t>
      </w:r>
      <w:r w:rsidR="000D05D6" w:rsidRPr="00A757DD">
        <w:t>está</w:t>
      </w:r>
      <w:r w:rsidRPr="00A757DD">
        <w:t xml:space="preserve"> bloqueado a la señal de LS y está conectado a la presión de línea. </w:t>
      </w:r>
    </w:p>
    <w:p w:rsidR="00E62BCD" w:rsidRPr="00A757DD" w:rsidRDefault="00E62BCD" w:rsidP="004A080E"/>
    <w:p w:rsidR="00334EA1" w:rsidRPr="00A757DD" w:rsidRDefault="007B1E33" w:rsidP="004A080E">
      <w:pPr>
        <w:pStyle w:val="BildFormel"/>
      </w:pPr>
      <w:r w:rsidRPr="00A757DD">
        <w:rPr>
          <w:noProof/>
          <w:lang w:eastAsia="es-AR"/>
        </w:rPr>
        <w:drawing>
          <wp:inline distT="0" distB="0" distL="0" distR="0">
            <wp:extent cx="2158365" cy="1786255"/>
            <wp:effectExtent l="19050" t="0" r="0" b="0"/>
            <wp:docPr id="109" name="Imagen 109" descr="new-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new-99"/>
                    <pic:cNvPicPr>
                      <a:picLocks noChangeAspect="1" noChangeArrowheads="1"/>
                    </pic:cNvPicPr>
                  </pic:nvPicPr>
                  <pic:blipFill>
                    <a:blip r:embed="rId119" cstate="print"/>
                    <a:srcRect/>
                    <a:stretch>
                      <a:fillRect/>
                    </a:stretch>
                  </pic:blipFill>
                  <pic:spPr bwMode="auto">
                    <a:xfrm>
                      <a:off x="0" y="0"/>
                      <a:ext cx="2158365" cy="1786255"/>
                    </a:xfrm>
                    <a:prstGeom prst="rect">
                      <a:avLst/>
                    </a:prstGeom>
                    <a:noFill/>
                    <a:ln w="9525">
                      <a:noFill/>
                      <a:miter lim="800000"/>
                      <a:headEnd/>
                      <a:tailEnd/>
                    </a:ln>
                  </pic:spPr>
                </pic:pic>
              </a:graphicData>
            </a:graphic>
          </wp:inline>
        </w:drawing>
      </w:r>
    </w:p>
    <w:p w:rsidR="00334EA1" w:rsidRPr="00A757DD" w:rsidRDefault="00334EA1" w:rsidP="004A080E"/>
    <w:p w:rsidR="00334EA1" w:rsidRPr="00A757DD" w:rsidRDefault="00BF612B" w:rsidP="004A080E">
      <w:r w:rsidRPr="00A757DD">
        <w:t xml:space="preserve">Mediante el accionamiento de una válvula direccional 3/2, el módulo puede ser convertido para sistemas de centro cerrado o de centro abierto. </w:t>
      </w:r>
    </w:p>
    <w:p w:rsidR="00E62BCD" w:rsidRPr="00A757DD" w:rsidRDefault="00E62BCD" w:rsidP="004A080E"/>
    <w:p w:rsidR="004856C0" w:rsidRPr="00A757DD" w:rsidRDefault="004856C0" w:rsidP="004A080E"/>
    <w:p w:rsidR="00E62BCD" w:rsidRPr="00A757DD" w:rsidRDefault="00F619F6" w:rsidP="00CE0853">
      <w:pPr>
        <w:pStyle w:val="Ttulo3"/>
        <w:pageBreakBefore/>
      </w:pPr>
      <w:bookmarkStart w:id="112" w:name="_Toc277937823"/>
      <w:bookmarkStart w:id="113" w:name="_Toc278447769"/>
      <w:bookmarkStart w:id="114" w:name="_Toc305672558"/>
      <w:bookmarkStart w:id="115" w:name="_Toc306196795"/>
      <w:bookmarkStart w:id="116" w:name="_Toc308183650"/>
      <w:r w:rsidRPr="00A757DD">
        <w:lastRenderedPageBreak/>
        <w:t>Módulo de centro abierto</w:t>
      </w:r>
      <w:bookmarkEnd w:id="112"/>
      <w:bookmarkEnd w:id="113"/>
      <w:bookmarkEnd w:id="114"/>
      <w:bookmarkEnd w:id="115"/>
      <w:bookmarkEnd w:id="116"/>
    </w:p>
    <w:p w:rsidR="00E62BCD" w:rsidRPr="00A757DD" w:rsidRDefault="00E62BCD" w:rsidP="004A080E"/>
    <w:p w:rsidR="00E62BCD" w:rsidRPr="00A757DD" w:rsidRDefault="007B1E33" w:rsidP="004A080E">
      <w:pPr>
        <w:pStyle w:val="BildFormel"/>
      </w:pPr>
      <w:r w:rsidRPr="00A757DD">
        <w:rPr>
          <w:noProof/>
          <w:lang w:eastAsia="es-AR"/>
        </w:rPr>
        <w:drawing>
          <wp:inline distT="0" distB="0" distL="0" distR="0">
            <wp:extent cx="2881630" cy="3168650"/>
            <wp:effectExtent l="19050" t="0" r="0" b="0"/>
            <wp:docPr id="110" name="Imagen 110" descr="new-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new-100"/>
                    <pic:cNvPicPr>
                      <a:picLocks noChangeAspect="1" noChangeArrowheads="1"/>
                    </pic:cNvPicPr>
                  </pic:nvPicPr>
                  <pic:blipFill>
                    <a:blip r:embed="rId120" cstate="print"/>
                    <a:srcRect/>
                    <a:stretch>
                      <a:fillRect/>
                    </a:stretch>
                  </pic:blipFill>
                  <pic:spPr bwMode="auto">
                    <a:xfrm>
                      <a:off x="0" y="0"/>
                      <a:ext cx="2881630" cy="3168650"/>
                    </a:xfrm>
                    <a:prstGeom prst="rect">
                      <a:avLst/>
                    </a:prstGeom>
                    <a:noFill/>
                    <a:ln w="9525">
                      <a:noFill/>
                      <a:miter lim="800000"/>
                      <a:headEnd/>
                      <a:tailEnd/>
                    </a:ln>
                  </pic:spPr>
                </pic:pic>
              </a:graphicData>
            </a:graphic>
          </wp:inline>
        </w:drawing>
      </w:r>
    </w:p>
    <w:p w:rsidR="00AE11FA" w:rsidRPr="00A757DD" w:rsidRDefault="00AE11FA" w:rsidP="004A080E"/>
    <w:p w:rsidR="00BF612B" w:rsidRPr="00A757DD" w:rsidRDefault="00BF612B" w:rsidP="004A080E">
      <w:r w:rsidRPr="00A757DD">
        <w:t xml:space="preserve">En la posición central de la válvula direccional, la conexión de LS </w:t>
      </w:r>
      <w:r w:rsidR="000D05D6" w:rsidRPr="00A757DD">
        <w:t>está</w:t>
      </w:r>
      <w:r w:rsidRPr="00A757DD">
        <w:t xml:space="preserve"> conectada al tanque. Por lo tanto no hay presión actuando sobre el lado del resorte de la línea principal y esta se encuentra totalmente abierta, enviando el aceite de la bomba hacia el tanque, lo hace un sistema de centro abierto.</w:t>
      </w:r>
      <w:r w:rsidR="001A5B81" w:rsidRPr="00A757DD">
        <w:t xml:space="preserve"> Debido a la tensión de regulación del resorte de regulación 5-8 bar (0,5 – 0,8 Mpa), la presión máxima con la válvula centrada es como máximo 5-8 bar (0,5 – 0,8 Mpa)</w:t>
      </w:r>
    </w:p>
    <w:p w:rsidR="00BF612B" w:rsidRPr="00A757DD" w:rsidRDefault="00BF612B" w:rsidP="004A080E"/>
    <w:p w:rsidR="00E62BCD" w:rsidRPr="00A757DD" w:rsidRDefault="007B1E33" w:rsidP="004A080E">
      <w:pPr>
        <w:pStyle w:val="BildFormel"/>
      </w:pPr>
      <w:r w:rsidRPr="00A757DD">
        <w:rPr>
          <w:noProof/>
          <w:lang w:eastAsia="es-AR"/>
        </w:rPr>
        <w:drawing>
          <wp:inline distT="0" distB="0" distL="0" distR="0">
            <wp:extent cx="2881630" cy="3923665"/>
            <wp:effectExtent l="19050" t="0" r="0" b="0"/>
            <wp:docPr id="111" name="Imagen 111" descr="new-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ew-101"/>
                    <pic:cNvPicPr>
                      <a:picLocks noChangeAspect="1" noChangeArrowheads="1"/>
                    </pic:cNvPicPr>
                  </pic:nvPicPr>
                  <pic:blipFill>
                    <a:blip r:embed="rId121" cstate="print"/>
                    <a:srcRect/>
                    <a:stretch>
                      <a:fillRect/>
                    </a:stretch>
                  </pic:blipFill>
                  <pic:spPr bwMode="auto">
                    <a:xfrm>
                      <a:off x="0" y="0"/>
                      <a:ext cx="2881630" cy="3923665"/>
                    </a:xfrm>
                    <a:prstGeom prst="rect">
                      <a:avLst/>
                    </a:prstGeom>
                    <a:noFill/>
                    <a:ln w="9525">
                      <a:noFill/>
                      <a:miter lim="800000"/>
                      <a:headEnd/>
                      <a:tailEnd/>
                    </a:ln>
                  </pic:spPr>
                </pic:pic>
              </a:graphicData>
            </a:graphic>
          </wp:inline>
        </w:drawing>
      </w:r>
    </w:p>
    <w:p w:rsidR="00BC56B3" w:rsidRPr="00A757DD" w:rsidRDefault="00BC56B3" w:rsidP="004A080E"/>
    <w:p w:rsidR="00E62BCD" w:rsidRPr="00A757DD" w:rsidRDefault="00DE6C06" w:rsidP="00CE0853">
      <w:pPr>
        <w:pageBreakBefore/>
      </w:pPr>
      <w:r w:rsidRPr="00A757DD">
        <w:lastRenderedPageBreak/>
        <w:t xml:space="preserve">En cualquier posición que no sea </w:t>
      </w:r>
      <w:r w:rsidR="00F879E3" w:rsidRPr="00A757DD">
        <w:t>la</w:t>
      </w:r>
      <w:r w:rsidRPr="00A757DD">
        <w:t xml:space="preserve"> cent</w:t>
      </w:r>
      <w:r w:rsidR="00F879E3" w:rsidRPr="00A757DD">
        <w:t>ral</w:t>
      </w:r>
      <w:r w:rsidRPr="00A757DD">
        <w:t xml:space="preserve">, la señal LS transmite la presión de la carga hacia el resorte de la línea principal. En este caso,  la línea principal tiene una nueva función como compensador de presión. La diferencia entre la presión del sistema y la presión de la carga </w:t>
      </w:r>
      <w:r w:rsidR="000D05D6" w:rsidRPr="00A757DD">
        <w:t>está</w:t>
      </w:r>
      <w:r w:rsidRPr="00A757DD">
        <w:t xml:space="preserve"> definida por el valor de presión del resorte de la línea principal. Si esto es </w:t>
      </w:r>
      <w:r w:rsidR="000D05D6" w:rsidRPr="00A757DD">
        <w:t>así</w:t>
      </w:r>
      <w:r w:rsidRPr="00A757DD">
        <w:t xml:space="preserve">, podemos decir que la presión del sistema va a ser siempre 5-8 bar (0,5 – 0,8 Mpa) por encima de la presión  de carga. La presión máxima del sistema </w:t>
      </w:r>
      <w:r w:rsidR="000D05D6" w:rsidRPr="00A757DD">
        <w:t>está</w:t>
      </w:r>
      <w:r w:rsidRPr="00A757DD">
        <w:t xml:space="preserve"> definida por el ajuste del resorte de la VLP de acción directa.</w:t>
      </w:r>
    </w:p>
    <w:p w:rsidR="00E62BCD" w:rsidRPr="00A757DD" w:rsidRDefault="00E62BCD" w:rsidP="004A080E"/>
    <w:p w:rsidR="001B5AD1" w:rsidRPr="00A757DD" w:rsidRDefault="001B5AD1" w:rsidP="004A080E"/>
    <w:p w:rsidR="00E62BCD" w:rsidRPr="00A757DD" w:rsidRDefault="00DA22B4" w:rsidP="004A080E">
      <w:pPr>
        <w:pStyle w:val="Ttulo3"/>
      </w:pPr>
      <w:r w:rsidRPr="00A757DD">
        <w:t xml:space="preserve">Módulo de centro cerrado </w:t>
      </w:r>
    </w:p>
    <w:p w:rsidR="00E62BCD" w:rsidRPr="00A757DD" w:rsidRDefault="00E62BCD" w:rsidP="004A080E"/>
    <w:p w:rsidR="00BC56B3" w:rsidRPr="00A757DD" w:rsidRDefault="007B1E33" w:rsidP="004A080E">
      <w:pPr>
        <w:pStyle w:val="BildFormel"/>
      </w:pPr>
      <w:r w:rsidRPr="00A757DD">
        <w:rPr>
          <w:noProof/>
          <w:lang w:eastAsia="es-AR"/>
        </w:rPr>
        <w:drawing>
          <wp:inline distT="0" distB="0" distL="0" distR="0">
            <wp:extent cx="2881630" cy="3529965"/>
            <wp:effectExtent l="19050" t="0" r="0" b="0"/>
            <wp:docPr id="112" name="Imagen 112" descr="new-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new-102"/>
                    <pic:cNvPicPr>
                      <a:picLocks noChangeAspect="1" noChangeArrowheads="1"/>
                    </pic:cNvPicPr>
                  </pic:nvPicPr>
                  <pic:blipFill>
                    <a:blip r:embed="rId122" cstate="print"/>
                    <a:srcRect/>
                    <a:stretch>
                      <a:fillRect/>
                    </a:stretch>
                  </pic:blipFill>
                  <pic:spPr bwMode="auto">
                    <a:xfrm>
                      <a:off x="0" y="0"/>
                      <a:ext cx="2881630" cy="3529965"/>
                    </a:xfrm>
                    <a:prstGeom prst="rect">
                      <a:avLst/>
                    </a:prstGeom>
                    <a:noFill/>
                    <a:ln w="9525">
                      <a:noFill/>
                      <a:miter lim="800000"/>
                      <a:headEnd/>
                      <a:tailEnd/>
                    </a:ln>
                  </pic:spPr>
                </pic:pic>
              </a:graphicData>
            </a:graphic>
          </wp:inline>
        </w:drawing>
      </w:r>
    </w:p>
    <w:p w:rsidR="00E62BCD" w:rsidRPr="00A757DD" w:rsidRDefault="00E62BCD" w:rsidP="004A080E"/>
    <w:p w:rsidR="0072318D" w:rsidRPr="00A757DD" w:rsidRDefault="0072318D" w:rsidP="004A080E">
      <w:r w:rsidRPr="00A757DD">
        <w:t xml:space="preserve">Con la válvula centrada la direccional conecta a la señal LS al tanque, entonces la bomba de caudal variable no envía caudal al sistema y la presión es tan alta como la presión de ajuste del compensador de caudal (LS) de la bomba. Como la presión de línea </w:t>
      </w:r>
      <w:r w:rsidR="000D05D6" w:rsidRPr="00A757DD">
        <w:t>actúa</w:t>
      </w:r>
      <w:r w:rsidRPr="00A757DD">
        <w:t xml:space="preserve"> sobre el resorte de la línea principal, la VLP se mantiene cerrada con la presión de línea más la presión del resorte.</w:t>
      </w:r>
    </w:p>
    <w:p w:rsidR="0072318D" w:rsidRPr="00A757DD" w:rsidRDefault="0072318D" w:rsidP="004A080E"/>
    <w:p w:rsidR="00E62BCD" w:rsidRPr="00A757DD" w:rsidRDefault="0072318D" w:rsidP="004A080E">
      <w:r w:rsidRPr="00A757DD">
        <w:t xml:space="preserve">Como ambos lados de la VLP de la </w:t>
      </w:r>
      <w:r w:rsidR="000D05D6" w:rsidRPr="00A757DD">
        <w:t>línea</w:t>
      </w:r>
      <w:r w:rsidRPr="00A757DD">
        <w:t xml:space="preserve"> principal reciben la misma presión, esta permanece cerrada independientemente de la posición de la válvula direccional. Esta VLP solo abre cuando la presión del sistema alcanza el valor de ajuste de la VLP de acción directa. Pero en la mayoría de los casos, esto nunca ocurre ya que el valor de ajuste del VLP de acción directa esta siempre por encima del compensador de la bomba.</w:t>
      </w:r>
    </w:p>
    <w:p w:rsidR="00E62BCD" w:rsidRPr="00A757DD" w:rsidRDefault="00E62BCD" w:rsidP="004A080E"/>
    <w:p w:rsidR="00E62BCD" w:rsidRPr="00A757DD" w:rsidRDefault="00E62BCD" w:rsidP="004A080E"/>
    <w:p w:rsidR="00E62BCD" w:rsidRPr="00A757DD" w:rsidRDefault="00DA22B4" w:rsidP="00CE0853">
      <w:pPr>
        <w:pStyle w:val="Ttulo2"/>
        <w:pageBreakBefore/>
      </w:pPr>
      <w:bookmarkStart w:id="117" w:name="_Toc277937825"/>
      <w:bookmarkStart w:id="118" w:name="_Toc278447771"/>
      <w:bookmarkStart w:id="119" w:name="_Toc305672560"/>
      <w:bookmarkStart w:id="120" w:name="_Toc306196797"/>
      <w:bookmarkStart w:id="121" w:name="_Toc308183652"/>
      <w:bookmarkStart w:id="122" w:name="_Toc309299736"/>
      <w:bookmarkStart w:id="123" w:name="_Toc370981388"/>
      <w:r w:rsidRPr="00A757DD">
        <w:lastRenderedPageBreak/>
        <w:t>Válvula de choque y anti cavitación</w:t>
      </w:r>
      <w:bookmarkEnd w:id="117"/>
      <w:bookmarkEnd w:id="118"/>
      <w:bookmarkEnd w:id="119"/>
      <w:bookmarkEnd w:id="120"/>
      <w:bookmarkEnd w:id="121"/>
      <w:bookmarkEnd w:id="122"/>
      <w:bookmarkEnd w:id="123"/>
    </w:p>
    <w:p w:rsidR="007E5448" w:rsidRPr="00A757DD" w:rsidRDefault="007E5448" w:rsidP="004A080E"/>
    <w:p w:rsidR="007E5448" w:rsidRPr="00A757DD" w:rsidRDefault="007B1E33" w:rsidP="004A080E">
      <w:pPr>
        <w:pStyle w:val="BildFormel"/>
      </w:pPr>
      <w:r w:rsidRPr="00A757DD">
        <w:rPr>
          <w:noProof/>
          <w:lang w:eastAsia="es-AR"/>
        </w:rPr>
        <w:drawing>
          <wp:inline distT="0" distB="0" distL="0" distR="0">
            <wp:extent cx="2158365" cy="2105025"/>
            <wp:effectExtent l="19050" t="0" r="0" b="0"/>
            <wp:docPr id="113" name="Imagen 113" descr="sh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hock"/>
                    <pic:cNvPicPr>
                      <a:picLocks noChangeAspect="1" noChangeArrowheads="1"/>
                    </pic:cNvPicPr>
                  </pic:nvPicPr>
                  <pic:blipFill>
                    <a:blip r:embed="rId123" cstate="print"/>
                    <a:srcRect/>
                    <a:stretch>
                      <a:fillRect/>
                    </a:stretch>
                  </pic:blipFill>
                  <pic:spPr bwMode="auto">
                    <a:xfrm>
                      <a:off x="0" y="0"/>
                      <a:ext cx="2158365" cy="2105025"/>
                    </a:xfrm>
                    <a:prstGeom prst="rect">
                      <a:avLst/>
                    </a:prstGeom>
                    <a:noFill/>
                    <a:ln w="9525">
                      <a:noFill/>
                      <a:miter lim="800000"/>
                      <a:headEnd/>
                      <a:tailEnd/>
                    </a:ln>
                  </pic:spPr>
                </pic:pic>
              </a:graphicData>
            </a:graphic>
          </wp:inline>
        </w:drawing>
      </w:r>
    </w:p>
    <w:p w:rsidR="007E5448" w:rsidRPr="00A757DD" w:rsidRDefault="007E5448" w:rsidP="004A080E"/>
    <w:p w:rsidR="007E5448" w:rsidRPr="00A757DD" w:rsidRDefault="00F43C91" w:rsidP="004A080E">
      <w:r w:rsidRPr="00A757DD">
        <w:t xml:space="preserve">En los bloques de válvulas móviles, esta válvula tiene dos funciones para </w:t>
      </w:r>
      <w:r w:rsidR="000D05D6" w:rsidRPr="00A757DD">
        <w:t>contrarrestar</w:t>
      </w:r>
      <w:r w:rsidRPr="00A757DD">
        <w:t xml:space="preserve"> los efectos de las fuerzas externas sobre los actuadores. Hay una válvula por cada conexión de servicio que necesitamos.</w:t>
      </w:r>
    </w:p>
    <w:p w:rsidR="00F43C91" w:rsidRPr="00A757DD" w:rsidRDefault="00F43C91" w:rsidP="004A080E">
      <w:r w:rsidRPr="00A757DD">
        <w:t>En la posición central de la válvula direccional, ambos puertos de servicios (A y B) están cerrados, lo cual hace que el aceite entre la válvula y el aceite este bloqueada a cierta presión.</w:t>
      </w:r>
    </w:p>
    <w:p w:rsidR="0089210E" w:rsidRPr="00A757DD" w:rsidRDefault="0089210E" w:rsidP="0089210E"/>
    <w:p w:rsidR="007E5448" w:rsidRPr="00A757DD" w:rsidRDefault="00F43C91" w:rsidP="003824C7">
      <w:pPr>
        <w:pStyle w:val="Aufzhlung"/>
        <w:numPr>
          <w:ilvl w:val="0"/>
          <w:numId w:val="18"/>
        </w:numPr>
        <w:rPr>
          <w:lang w:val="es-AR"/>
        </w:rPr>
      </w:pPr>
      <w:r w:rsidRPr="00A757DD">
        <w:rPr>
          <w:lang w:val="es-AR"/>
        </w:rPr>
        <w:t xml:space="preserve">Si una fuerza externa </w:t>
      </w:r>
      <w:r w:rsidR="000D05D6" w:rsidRPr="00A757DD">
        <w:rPr>
          <w:lang w:val="es-AR"/>
        </w:rPr>
        <w:t>actúa</w:t>
      </w:r>
      <w:r w:rsidRPr="00A757DD">
        <w:rPr>
          <w:lang w:val="es-AR"/>
        </w:rPr>
        <w:t xml:space="preserve"> sobre el actuador causando un incremento de presión (en el siguiente ejemplo, esto sucede en el puerto A), esta descarga inmediatamente. Esto hace que esta válvula </w:t>
      </w:r>
      <w:r w:rsidR="000D05D6" w:rsidRPr="00A757DD">
        <w:rPr>
          <w:lang w:val="es-AR"/>
        </w:rPr>
        <w:t>actué</w:t>
      </w:r>
      <w:r w:rsidRPr="00A757DD">
        <w:rPr>
          <w:lang w:val="es-AR"/>
        </w:rPr>
        <w:t xml:space="preserve"> como una limitadora de presión como se muestra:</w:t>
      </w:r>
    </w:p>
    <w:p w:rsidR="007E5448" w:rsidRPr="00A757DD" w:rsidRDefault="007E5448" w:rsidP="0089210E"/>
    <w:p w:rsidR="007E5448" w:rsidRPr="00A757DD" w:rsidRDefault="007B1E33" w:rsidP="004A080E">
      <w:pPr>
        <w:pStyle w:val="BildFormel"/>
      </w:pPr>
      <w:r w:rsidRPr="00A757DD">
        <w:rPr>
          <w:noProof/>
          <w:lang w:eastAsia="es-AR"/>
        </w:rPr>
        <w:drawing>
          <wp:inline distT="0" distB="0" distL="0" distR="0">
            <wp:extent cx="2158365" cy="2105025"/>
            <wp:effectExtent l="19050" t="0" r="0" b="0"/>
            <wp:docPr id="114" name="Imagen 114" descr="sho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hock1.jpg"/>
                    <pic:cNvPicPr>
                      <a:picLocks noChangeAspect="1" noChangeArrowheads="1"/>
                    </pic:cNvPicPr>
                  </pic:nvPicPr>
                  <pic:blipFill>
                    <a:blip r:embed="rId124" cstate="print"/>
                    <a:srcRect/>
                    <a:stretch>
                      <a:fillRect/>
                    </a:stretch>
                  </pic:blipFill>
                  <pic:spPr bwMode="auto">
                    <a:xfrm>
                      <a:off x="0" y="0"/>
                      <a:ext cx="2158365" cy="2105025"/>
                    </a:xfrm>
                    <a:prstGeom prst="rect">
                      <a:avLst/>
                    </a:prstGeom>
                    <a:noFill/>
                    <a:ln w="9525">
                      <a:noFill/>
                      <a:miter lim="800000"/>
                      <a:headEnd/>
                      <a:tailEnd/>
                    </a:ln>
                  </pic:spPr>
                </pic:pic>
              </a:graphicData>
            </a:graphic>
          </wp:inline>
        </w:drawing>
      </w:r>
    </w:p>
    <w:p w:rsidR="00AE11FA" w:rsidRPr="00A757DD" w:rsidRDefault="00AE11FA" w:rsidP="004A080E"/>
    <w:p w:rsidR="007E5448" w:rsidRPr="00A757DD" w:rsidRDefault="001273B0" w:rsidP="00CE0853">
      <w:pPr>
        <w:pageBreakBefore/>
      </w:pPr>
      <w:r w:rsidRPr="00A757DD">
        <w:lastRenderedPageBreak/>
        <w:t xml:space="preserve">Cuando la presión aumenta por una fuerza externa sobre el actuador, la presión </w:t>
      </w:r>
      <w:r w:rsidR="000D05D6" w:rsidRPr="00A757DD">
        <w:t>actué</w:t>
      </w:r>
      <w:r w:rsidRPr="00A757DD">
        <w:t xml:space="preserve"> sobre el vástago de la válvula de choque.</w:t>
      </w:r>
    </w:p>
    <w:p w:rsidR="007E5448" w:rsidRPr="00A757DD" w:rsidRDefault="007B1E33" w:rsidP="004A080E">
      <w:pPr>
        <w:pStyle w:val="BildFormel"/>
      </w:pPr>
      <w:r w:rsidRPr="00A757DD">
        <w:rPr>
          <w:noProof/>
          <w:lang w:eastAsia="es-AR"/>
        </w:rPr>
        <w:drawing>
          <wp:inline distT="0" distB="0" distL="0" distR="0">
            <wp:extent cx="2158365" cy="2147570"/>
            <wp:effectExtent l="19050" t="0" r="0" b="0"/>
            <wp:docPr id="115" name="Bild 2" descr="sho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shock2.jpg"/>
                    <pic:cNvPicPr>
                      <a:picLocks noChangeAspect="1" noChangeArrowheads="1"/>
                    </pic:cNvPicPr>
                  </pic:nvPicPr>
                  <pic:blipFill>
                    <a:blip r:embed="rId125" cstate="print"/>
                    <a:srcRect/>
                    <a:stretch>
                      <a:fillRect/>
                    </a:stretch>
                  </pic:blipFill>
                  <pic:spPr bwMode="auto">
                    <a:xfrm>
                      <a:off x="0" y="0"/>
                      <a:ext cx="2158365" cy="2147570"/>
                    </a:xfrm>
                    <a:prstGeom prst="rect">
                      <a:avLst/>
                    </a:prstGeom>
                    <a:noFill/>
                    <a:ln w="9525">
                      <a:noFill/>
                      <a:miter lim="800000"/>
                      <a:headEnd/>
                      <a:tailEnd/>
                    </a:ln>
                  </pic:spPr>
                </pic:pic>
              </a:graphicData>
            </a:graphic>
          </wp:inline>
        </w:drawing>
      </w:r>
    </w:p>
    <w:p w:rsidR="007E5448" w:rsidRPr="00A757DD" w:rsidRDefault="007E5448" w:rsidP="004A080E"/>
    <w:p w:rsidR="007E5448" w:rsidRPr="00A757DD" w:rsidRDefault="001273B0" w:rsidP="004A080E">
      <w:r w:rsidRPr="00A757DD">
        <w:t xml:space="preserve">La presión provoca que el vástago comprima el resorte y se genere el movimiento del mismo hacia abajo, enviando el aceite hacia el tanque, aliviando la presión. </w:t>
      </w:r>
      <w:r w:rsidR="000D05D6" w:rsidRPr="00A757DD">
        <w:t>Actúa</w:t>
      </w:r>
      <w:r w:rsidRPr="00A757DD">
        <w:t xml:space="preserve"> como una VLP de acción directa.</w:t>
      </w:r>
    </w:p>
    <w:p w:rsidR="0089210E" w:rsidRPr="00A757DD" w:rsidRDefault="0089210E" w:rsidP="004A080E"/>
    <w:p w:rsidR="007E5448" w:rsidRPr="00A757DD" w:rsidRDefault="001273B0" w:rsidP="008770EC">
      <w:pPr>
        <w:pStyle w:val="Aufzhlung"/>
        <w:numPr>
          <w:ilvl w:val="0"/>
          <w:numId w:val="33"/>
        </w:numPr>
        <w:rPr>
          <w:lang w:val="es-AR"/>
        </w:rPr>
      </w:pPr>
      <w:r w:rsidRPr="00A757DD">
        <w:rPr>
          <w:lang w:val="es-AR"/>
        </w:rPr>
        <w:t xml:space="preserve">Si una fuerza externa </w:t>
      </w:r>
      <w:r w:rsidR="000D05D6" w:rsidRPr="00A757DD">
        <w:rPr>
          <w:lang w:val="es-AR"/>
        </w:rPr>
        <w:t>actúa</w:t>
      </w:r>
      <w:r w:rsidRPr="00A757DD">
        <w:rPr>
          <w:lang w:val="es-AR"/>
        </w:rPr>
        <w:t xml:space="preserve"> sobre el actuador haciendo que se extienda el mismo, la extensión del actuador genera una caída de presión, pudiendo </w:t>
      </w:r>
      <w:r w:rsidR="000D05D6" w:rsidRPr="00A757DD">
        <w:rPr>
          <w:lang w:val="es-AR"/>
        </w:rPr>
        <w:t>así</w:t>
      </w:r>
      <w:r w:rsidRPr="00A757DD">
        <w:rPr>
          <w:lang w:val="es-AR"/>
        </w:rPr>
        <w:t xml:space="preserve"> producir cavitación en el cilindro, e inclusive en la válvula. Esto solo puede evitarse llenando el volumen extendido con aceite para mantener una presión estable en la conexión de servicio.</w:t>
      </w:r>
    </w:p>
    <w:p w:rsidR="007E5448" w:rsidRPr="00A757DD" w:rsidRDefault="007E5448" w:rsidP="004A080E"/>
    <w:p w:rsidR="007E5448" w:rsidRPr="00A757DD" w:rsidRDefault="007B1E33" w:rsidP="004A080E">
      <w:pPr>
        <w:pStyle w:val="BildFormel"/>
      </w:pPr>
      <w:r w:rsidRPr="00A757DD">
        <w:rPr>
          <w:noProof/>
          <w:lang w:eastAsia="es-AR"/>
        </w:rPr>
        <w:drawing>
          <wp:inline distT="0" distB="0" distL="0" distR="0">
            <wp:extent cx="2158365" cy="2115820"/>
            <wp:effectExtent l="19050" t="0" r="0" b="0"/>
            <wp:docPr id="116" name="Imagen 116" descr="sho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hock3.jpg"/>
                    <pic:cNvPicPr>
                      <a:picLocks noChangeAspect="1" noChangeArrowheads="1"/>
                    </pic:cNvPicPr>
                  </pic:nvPicPr>
                  <pic:blipFill>
                    <a:blip r:embed="rId126" cstate="print"/>
                    <a:srcRect/>
                    <a:stretch>
                      <a:fillRect/>
                    </a:stretch>
                  </pic:blipFill>
                  <pic:spPr bwMode="auto">
                    <a:xfrm>
                      <a:off x="0" y="0"/>
                      <a:ext cx="2158365" cy="2115820"/>
                    </a:xfrm>
                    <a:prstGeom prst="rect">
                      <a:avLst/>
                    </a:prstGeom>
                    <a:noFill/>
                    <a:ln w="9525">
                      <a:noFill/>
                      <a:miter lim="800000"/>
                      <a:headEnd/>
                      <a:tailEnd/>
                    </a:ln>
                  </pic:spPr>
                </pic:pic>
              </a:graphicData>
            </a:graphic>
          </wp:inline>
        </w:drawing>
      </w:r>
    </w:p>
    <w:p w:rsidR="007E5448" w:rsidRPr="00A757DD" w:rsidRDefault="007E5448" w:rsidP="004A080E"/>
    <w:p w:rsidR="007E5448" w:rsidRPr="00A757DD" w:rsidRDefault="00635A7C" w:rsidP="004A080E">
      <w:r w:rsidRPr="00A757DD">
        <w:t>Una fuerza actuante sobre un cilindro puede generar presiones negativas.</w:t>
      </w:r>
    </w:p>
    <w:p w:rsidR="007E5448" w:rsidRPr="00A757DD" w:rsidRDefault="007B1E33" w:rsidP="004A080E">
      <w:pPr>
        <w:pStyle w:val="BildFormel"/>
      </w:pPr>
      <w:r w:rsidRPr="00A757DD">
        <w:rPr>
          <w:noProof/>
          <w:lang w:eastAsia="es-AR"/>
        </w:rPr>
        <w:drawing>
          <wp:inline distT="0" distB="0" distL="0" distR="0">
            <wp:extent cx="2158365" cy="2126615"/>
            <wp:effectExtent l="19050" t="0" r="0" b="0"/>
            <wp:docPr id="117" name="Bild 4" descr="shoc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descr="shock4.jpg"/>
                    <pic:cNvPicPr>
                      <a:picLocks noChangeAspect="1" noChangeArrowheads="1"/>
                    </pic:cNvPicPr>
                  </pic:nvPicPr>
                  <pic:blipFill>
                    <a:blip r:embed="rId127" cstate="print"/>
                    <a:srcRect/>
                    <a:stretch>
                      <a:fillRect/>
                    </a:stretch>
                  </pic:blipFill>
                  <pic:spPr bwMode="auto">
                    <a:xfrm>
                      <a:off x="0" y="0"/>
                      <a:ext cx="2158365" cy="2126615"/>
                    </a:xfrm>
                    <a:prstGeom prst="rect">
                      <a:avLst/>
                    </a:prstGeom>
                    <a:noFill/>
                    <a:ln w="9525">
                      <a:noFill/>
                      <a:miter lim="800000"/>
                      <a:headEnd/>
                      <a:tailEnd/>
                    </a:ln>
                  </pic:spPr>
                </pic:pic>
              </a:graphicData>
            </a:graphic>
          </wp:inline>
        </w:drawing>
      </w:r>
    </w:p>
    <w:p w:rsidR="008D3358" w:rsidRPr="00A757DD" w:rsidRDefault="00A6210E" w:rsidP="004A080E">
      <w:r w:rsidRPr="00A757DD">
        <w:lastRenderedPageBreak/>
        <w:t xml:space="preserve">Cuando la presión del tanque es más alta que la que existe en el puerto de servicio, la presión del tanque vence a la presión del resorte del </w:t>
      </w:r>
      <w:r w:rsidR="000D05D6" w:rsidRPr="00A757DD">
        <w:t>anti retorno</w:t>
      </w:r>
      <w:r w:rsidRPr="00A757DD">
        <w:t>, haciendo que el aceite del tanque se dirija hacia el puerto de servicio donde halla baja presión, compensado para que no haya presión negativa en el sistema.</w:t>
      </w:r>
    </w:p>
    <w:p w:rsidR="00A6210E" w:rsidRPr="00A757DD" w:rsidRDefault="00A6210E" w:rsidP="004A080E"/>
    <w:p w:rsidR="00A6210E" w:rsidRPr="00A757DD" w:rsidRDefault="00A6210E" w:rsidP="004A080E">
      <w:r w:rsidRPr="00A757DD">
        <w:t xml:space="preserve">Aquí se observa una aplicación típica para una válvula de choque. </w:t>
      </w:r>
      <w:r w:rsidR="000D05D6" w:rsidRPr="00A757DD">
        <w:t>(El</w:t>
      </w:r>
      <w:r w:rsidRPr="00A757DD">
        <w:t xml:space="preserve"> actuador puede ser un cilindro o un motor hidráulico)</w:t>
      </w:r>
    </w:p>
    <w:p w:rsidR="008D3358" w:rsidRPr="00A757DD" w:rsidRDefault="008D3358" w:rsidP="004A080E"/>
    <w:p w:rsidR="008D3358" w:rsidRPr="00A757DD" w:rsidRDefault="007B1E33" w:rsidP="004A080E">
      <w:pPr>
        <w:pStyle w:val="BildFormel"/>
      </w:pPr>
      <w:r w:rsidRPr="00A757DD">
        <w:rPr>
          <w:noProof/>
          <w:lang w:eastAsia="es-AR"/>
        </w:rPr>
        <w:drawing>
          <wp:inline distT="0" distB="0" distL="0" distR="0">
            <wp:extent cx="5762625" cy="2265045"/>
            <wp:effectExtent l="19050" t="0" r="9525" b="0"/>
            <wp:docPr id="118"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
                    <pic:cNvPicPr>
                      <a:picLocks noChangeAspect="1" noChangeArrowheads="1"/>
                    </pic:cNvPicPr>
                  </pic:nvPicPr>
                  <pic:blipFill>
                    <a:blip r:embed="rId128" cstate="print"/>
                    <a:srcRect/>
                    <a:stretch>
                      <a:fillRect/>
                    </a:stretch>
                  </pic:blipFill>
                  <pic:spPr bwMode="auto">
                    <a:xfrm>
                      <a:off x="0" y="0"/>
                      <a:ext cx="5762625" cy="2265045"/>
                    </a:xfrm>
                    <a:prstGeom prst="rect">
                      <a:avLst/>
                    </a:prstGeom>
                    <a:noFill/>
                    <a:ln w="9525">
                      <a:noFill/>
                      <a:miter lim="800000"/>
                      <a:headEnd/>
                      <a:tailEnd/>
                    </a:ln>
                  </pic:spPr>
                </pic:pic>
              </a:graphicData>
            </a:graphic>
          </wp:inline>
        </w:drawing>
      </w:r>
    </w:p>
    <w:p w:rsidR="007E5448" w:rsidRPr="00A757DD" w:rsidRDefault="007E5448" w:rsidP="004A080E"/>
    <w:p w:rsidR="004856C0" w:rsidRPr="00A757DD" w:rsidRDefault="004856C0" w:rsidP="008D3358">
      <w:pPr>
        <w:pStyle w:val="Ttulo1"/>
        <w:rPr>
          <w:lang w:val="es-AR"/>
        </w:rPr>
        <w:sectPr w:rsidR="004856C0" w:rsidRPr="00A757DD" w:rsidSect="001E3DF1">
          <w:headerReference w:type="even" r:id="rId129"/>
          <w:headerReference w:type="default" r:id="rId130"/>
          <w:pgSz w:w="11906" w:h="16838" w:code="9"/>
          <w:pgMar w:top="1418" w:right="1418" w:bottom="1247" w:left="1418" w:header="454" w:footer="454" w:gutter="0"/>
          <w:cols w:space="720"/>
          <w:docGrid w:linePitch="272"/>
        </w:sectPr>
      </w:pPr>
      <w:bookmarkStart w:id="124" w:name="_Toc277937826"/>
      <w:bookmarkStart w:id="125" w:name="_Toc278447772"/>
    </w:p>
    <w:p w:rsidR="008D3358" w:rsidRPr="00A757DD" w:rsidRDefault="00DA22B4" w:rsidP="008D3358">
      <w:pPr>
        <w:pStyle w:val="Ttulo1"/>
        <w:rPr>
          <w:lang w:val="es-AR"/>
        </w:rPr>
      </w:pPr>
      <w:bookmarkStart w:id="126" w:name="_Toc370981389"/>
      <w:bookmarkStart w:id="127" w:name="_Toc305672561"/>
      <w:bookmarkStart w:id="128" w:name="_Toc306196798"/>
      <w:bookmarkStart w:id="129" w:name="_Toc308183653"/>
      <w:bookmarkStart w:id="130" w:name="_Toc308183983"/>
      <w:bookmarkStart w:id="131" w:name="_Toc309299737"/>
      <w:bookmarkStart w:id="132" w:name="_Toc309300037"/>
      <w:r w:rsidRPr="00A757DD">
        <w:rPr>
          <w:lang w:val="es-AR"/>
        </w:rPr>
        <w:lastRenderedPageBreak/>
        <w:t>Válvulas direccionales 6/3 y configuración de válvulas</w:t>
      </w:r>
      <w:bookmarkEnd w:id="126"/>
      <w:r w:rsidRPr="00A757DD">
        <w:rPr>
          <w:lang w:val="es-AR"/>
        </w:rPr>
        <w:t xml:space="preserve"> </w:t>
      </w:r>
      <w:bookmarkEnd w:id="124"/>
      <w:bookmarkEnd w:id="125"/>
      <w:bookmarkEnd w:id="127"/>
      <w:bookmarkEnd w:id="128"/>
      <w:bookmarkEnd w:id="129"/>
      <w:bookmarkEnd w:id="130"/>
      <w:bookmarkEnd w:id="131"/>
      <w:bookmarkEnd w:id="132"/>
    </w:p>
    <w:p w:rsidR="008D3358" w:rsidRPr="00A757DD" w:rsidRDefault="008D3358" w:rsidP="004A080E"/>
    <w:p w:rsidR="00BC4690" w:rsidRPr="00A757DD" w:rsidRDefault="00DA22B4" w:rsidP="004A080E">
      <w:pPr>
        <w:pStyle w:val="Ttulo2"/>
      </w:pPr>
      <w:bookmarkStart w:id="133" w:name="_Toc277937827"/>
      <w:bookmarkStart w:id="134" w:name="_Toc278447773"/>
      <w:bookmarkStart w:id="135" w:name="_Toc305672562"/>
      <w:bookmarkStart w:id="136" w:name="_Toc306196799"/>
      <w:bookmarkStart w:id="137" w:name="_Toc308183654"/>
      <w:bookmarkStart w:id="138" w:name="_Toc309299738"/>
      <w:bookmarkStart w:id="139" w:name="_Toc370981390"/>
      <w:r w:rsidRPr="00A757DD">
        <w:t>Definición para válvulas 6/3</w:t>
      </w:r>
      <w:bookmarkEnd w:id="133"/>
      <w:bookmarkEnd w:id="134"/>
      <w:bookmarkEnd w:id="135"/>
      <w:bookmarkEnd w:id="136"/>
      <w:bookmarkEnd w:id="137"/>
      <w:bookmarkEnd w:id="138"/>
      <w:bookmarkEnd w:id="139"/>
    </w:p>
    <w:p w:rsidR="008D3358" w:rsidRPr="00A757DD" w:rsidRDefault="004D0B39" w:rsidP="004A080E">
      <w:r w:rsidRPr="00A757DD">
        <w:t xml:space="preserve">En los sistemas móviles, la </w:t>
      </w:r>
      <w:r w:rsidR="000D05D6" w:rsidRPr="00A757DD">
        <w:t>energía</w:t>
      </w:r>
      <w:r w:rsidRPr="00A757DD">
        <w:t xml:space="preserve"> disponible es limitada, lo que significa que los diseños deben ser lo </w:t>
      </w:r>
      <w:r w:rsidR="000D05D6" w:rsidRPr="00A757DD">
        <w:t>más</w:t>
      </w:r>
      <w:r w:rsidRPr="00A757DD">
        <w:t xml:space="preserve"> eficiente posible. Esto resulta en configuraciones complejas. La combinación de componentes debe ser una opción para asegurar la tarea de trabajar con mayor eficiencia.</w:t>
      </w:r>
    </w:p>
    <w:p w:rsidR="00F06618" w:rsidRPr="00A757DD" w:rsidRDefault="00F06618" w:rsidP="004A080E"/>
    <w:p w:rsidR="00F06618" w:rsidRPr="00A757DD" w:rsidRDefault="004D0B39" w:rsidP="004A080E">
      <w:r w:rsidRPr="00A757DD">
        <w:t xml:space="preserve">Por ejemplo las válvulas con centro abierto son un buen ejemplo de ahorro de </w:t>
      </w:r>
      <w:r w:rsidR="000D05D6" w:rsidRPr="00A757DD">
        <w:t>energía</w:t>
      </w:r>
      <w:r w:rsidR="00F06618" w:rsidRPr="00A757DD">
        <w:t>.</w:t>
      </w:r>
    </w:p>
    <w:p w:rsidR="00F06618" w:rsidRPr="00A757DD" w:rsidRDefault="00F06618" w:rsidP="004A080E"/>
    <w:p w:rsidR="00F06618" w:rsidRPr="00A757DD" w:rsidRDefault="007B1E33" w:rsidP="004A080E">
      <w:pPr>
        <w:pStyle w:val="BildFormel"/>
      </w:pPr>
      <w:r w:rsidRPr="00A757DD">
        <w:rPr>
          <w:noProof/>
          <w:lang w:eastAsia="es-AR"/>
        </w:rPr>
        <w:drawing>
          <wp:inline distT="0" distB="0" distL="0" distR="0">
            <wp:extent cx="1797050" cy="3328035"/>
            <wp:effectExtent l="19050" t="0" r="0" b="0"/>
            <wp:docPr id="119" name="Imagen 119" descr="new-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new-131"/>
                    <pic:cNvPicPr>
                      <a:picLocks noChangeAspect="1" noChangeArrowheads="1"/>
                    </pic:cNvPicPr>
                  </pic:nvPicPr>
                  <pic:blipFill>
                    <a:blip r:embed="rId131" cstate="print"/>
                    <a:srcRect/>
                    <a:stretch>
                      <a:fillRect/>
                    </a:stretch>
                  </pic:blipFill>
                  <pic:spPr bwMode="auto">
                    <a:xfrm>
                      <a:off x="0" y="0"/>
                      <a:ext cx="1797050" cy="3328035"/>
                    </a:xfrm>
                    <a:prstGeom prst="rect">
                      <a:avLst/>
                    </a:prstGeom>
                    <a:noFill/>
                    <a:ln w="9525">
                      <a:noFill/>
                      <a:miter lim="800000"/>
                      <a:headEnd/>
                      <a:tailEnd/>
                    </a:ln>
                  </pic:spPr>
                </pic:pic>
              </a:graphicData>
            </a:graphic>
          </wp:inline>
        </w:drawing>
      </w:r>
    </w:p>
    <w:p w:rsidR="00F06618" w:rsidRPr="00A757DD" w:rsidRDefault="00F06618" w:rsidP="004A080E"/>
    <w:p w:rsidR="00F06618" w:rsidRPr="00A757DD" w:rsidRDefault="004D0B39" w:rsidP="004A080E">
      <w:r w:rsidRPr="00A757DD">
        <w:t xml:space="preserve">Aunque las válvulas de centro abierto tienen ventajas, también tienen algunas desventajas  en las que no se puede aplicar como la siguiente: </w:t>
      </w:r>
    </w:p>
    <w:p w:rsidR="00F06618" w:rsidRPr="00A757DD" w:rsidRDefault="00F06618" w:rsidP="004A080E"/>
    <w:p w:rsidR="00F06618" w:rsidRPr="00A757DD" w:rsidRDefault="007B1E33" w:rsidP="004A080E">
      <w:pPr>
        <w:pStyle w:val="BildFormel"/>
      </w:pPr>
      <w:r w:rsidRPr="00A757DD">
        <w:rPr>
          <w:noProof/>
          <w:lang w:eastAsia="es-AR"/>
        </w:rPr>
        <w:drawing>
          <wp:inline distT="0" distB="0" distL="0" distR="0">
            <wp:extent cx="2881630" cy="2573020"/>
            <wp:effectExtent l="19050" t="0" r="0" b="0"/>
            <wp:docPr id="120" name="Imagen 120" descr="new-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new-132"/>
                    <pic:cNvPicPr>
                      <a:picLocks noChangeAspect="1" noChangeArrowheads="1"/>
                    </pic:cNvPicPr>
                  </pic:nvPicPr>
                  <pic:blipFill>
                    <a:blip r:embed="rId132" cstate="print"/>
                    <a:srcRect/>
                    <a:stretch>
                      <a:fillRect/>
                    </a:stretch>
                  </pic:blipFill>
                  <pic:spPr bwMode="auto">
                    <a:xfrm>
                      <a:off x="0" y="0"/>
                      <a:ext cx="2881630" cy="2573020"/>
                    </a:xfrm>
                    <a:prstGeom prst="rect">
                      <a:avLst/>
                    </a:prstGeom>
                    <a:noFill/>
                    <a:ln w="9525">
                      <a:noFill/>
                      <a:miter lim="800000"/>
                      <a:headEnd/>
                      <a:tailEnd/>
                    </a:ln>
                  </pic:spPr>
                </pic:pic>
              </a:graphicData>
            </a:graphic>
          </wp:inline>
        </w:drawing>
      </w:r>
    </w:p>
    <w:p w:rsidR="004856C0" w:rsidRPr="00A757DD" w:rsidRDefault="004856C0" w:rsidP="004A080E"/>
    <w:p w:rsidR="00F06618" w:rsidRPr="00A757DD" w:rsidRDefault="004D0B39" w:rsidP="00CE0853">
      <w:pPr>
        <w:pageBreakBefore/>
      </w:pPr>
      <w:r w:rsidRPr="00A757DD">
        <w:lastRenderedPageBreak/>
        <w:t xml:space="preserve">Las válvulas direccionales 6/3 y otras combinaciones son desarrolladas bajo el concepto de ahorro de </w:t>
      </w:r>
      <w:r w:rsidR="000D05D6" w:rsidRPr="00A757DD">
        <w:t>energía</w:t>
      </w:r>
      <w:r w:rsidRPr="00A757DD">
        <w:t xml:space="preserve">. La otra gran ventaja de las válvulas 6/3 es que – en el caso de un control proporcional – genera la división de caudal entre el puerto de trabajo y el tanque, por lo cual no se necesitan altas presiones que hagan abrir la VLP para dividir el caudal. Este es un punto importante desde el punto de  vista de ahorro de </w:t>
      </w:r>
      <w:r w:rsidR="000D05D6" w:rsidRPr="00A757DD">
        <w:t>energía</w:t>
      </w:r>
      <w:r w:rsidRPr="00A757DD">
        <w:t>. (</w:t>
      </w:r>
      <w:r w:rsidR="008747EE" w:rsidRPr="00A757DD">
        <w:t>Ver</w:t>
      </w:r>
      <w:r w:rsidR="00C37E89" w:rsidRPr="00A757DD">
        <w:t xml:space="preserve"> </w:t>
      </w:r>
      <w:r w:rsidRPr="00A757DD">
        <w:t xml:space="preserve"> 9.5.4)</w:t>
      </w:r>
    </w:p>
    <w:p w:rsidR="009B08E5" w:rsidRPr="00A757DD" w:rsidRDefault="009B08E5" w:rsidP="004A080E"/>
    <w:p w:rsidR="009B08E5" w:rsidRPr="00A757DD" w:rsidRDefault="007B1E33" w:rsidP="004A080E">
      <w:pPr>
        <w:pStyle w:val="BildFormel"/>
      </w:pPr>
      <w:r w:rsidRPr="00A757DD">
        <w:rPr>
          <w:noProof/>
          <w:lang w:eastAsia="es-AR"/>
        </w:rPr>
        <w:drawing>
          <wp:inline distT="0" distB="0" distL="0" distR="0">
            <wp:extent cx="2158365" cy="977900"/>
            <wp:effectExtent l="19050" t="0" r="0" b="0"/>
            <wp:docPr id="121" name="Imagen 121" descr="new-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new-130"/>
                    <pic:cNvPicPr>
                      <a:picLocks noChangeAspect="1" noChangeArrowheads="1"/>
                    </pic:cNvPicPr>
                  </pic:nvPicPr>
                  <pic:blipFill>
                    <a:blip r:embed="rId133" cstate="print"/>
                    <a:srcRect/>
                    <a:stretch>
                      <a:fillRect/>
                    </a:stretch>
                  </pic:blipFill>
                  <pic:spPr bwMode="auto">
                    <a:xfrm>
                      <a:off x="0" y="0"/>
                      <a:ext cx="2158365" cy="977900"/>
                    </a:xfrm>
                    <a:prstGeom prst="rect">
                      <a:avLst/>
                    </a:prstGeom>
                    <a:noFill/>
                    <a:ln w="9525">
                      <a:noFill/>
                      <a:miter lim="800000"/>
                      <a:headEnd/>
                      <a:tailEnd/>
                    </a:ln>
                  </pic:spPr>
                </pic:pic>
              </a:graphicData>
            </a:graphic>
          </wp:inline>
        </w:drawing>
      </w:r>
    </w:p>
    <w:p w:rsidR="00F06618" w:rsidRPr="00A757DD" w:rsidRDefault="00C37E89" w:rsidP="008770EC">
      <w:pPr>
        <w:pStyle w:val="Epgrafe"/>
        <w:numPr>
          <w:ilvl w:val="3"/>
          <w:numId w:val="33"/>
        </w:numPr>
        <w:ind w:left="0"/>
      </w:pPr>
      <w:r w:rsidRPr="00A757DD">
        <w:t xml:space="preserve">Representación </w:t>
      </w:r>
      <w:r w:rsidR="000D05D6" w:rsidRPr="00A757DD">
        <w:t>simbólica</w:t>
      </w:r>
      <w:r w:rsidRPr="00A757DD">
        <w:t xml:space="preserve"> para una válvula direccional 6/3 </w:t>
      </w:r>
    </w:p>
    <w:p w:rsidR="009B08E5" w:rsidRPr="00A757DD" w:rsidRDefault="009B08E5" w:rsidP="004A080E"/>
    <w:p w:rsidR="008D3358" w:rsidRPr="00A757DD" w:rsidRDefault="00840626" w:rsidP="004A080E">
      <w:r w:rsidRPr="00A757DD">
        <w:t>Abajo podemos observar algunas configuraciones</w:t>
      </w:r>
      <w:r w:rsidR="008D3358" w:rsidRPr="00A757DD">
        <w:t>.</w:t>
      </w:r>
    </w:p>
    <w:p w:rsidR="008D3358" w:rsidRPr="00A757DD" w:rsidRDefault="008D3358" w:rsidP="004A080E"/>
    <w:p w:rsidR="0089210E" w:rsidRPr="00A757DD" w:rsidRDefault="0089210E" w:rsidP="004A080E"/>
    <w:p w:rsidR="008D3358" w:rsidRPr="00A757DD" w:rsidRDefault="00DA22B4" w:rsidP="004A080E">
      <w:pPr>
        <w:pStyle w:val="Ttulo2"/>
      </w:pPr>
      <w:bookmarkStart w:id="140" w:name="_Toc277937828"/>
      <w:bookmarkStart w:id="141" w:name="_Toc278447774"/>
      <w:bookmarkStart w:id="142" w:name="_Toc305672563"/>
      <w:bookmarkStart w:id="143" w:name="_Toc306196800"/>
      <w:bookmarkStart w:id="144" w:name="_Toc308183655"/>
      <w:bookmarkStart w:id="145" w:name="_Toc309299739"/>
      <w:bookmarkStart w:id="146" w:name="_Toc370981391"/>
      <w:r w:rsidRPr="00A757DD">
        <w:t>Configuración en paralelo</w:t>
      </w:r>
      <w:bookmarkEnd w:id="140"/>
      <w:bookmarkEnd w:id="141"/>
      <w:bookmarkEnd w:id="142"/>
      <w:bookmarkEnd w:id="143"/>
      <w:bookmarkEnd w:id="144"/>
      <w:bookmarkEnd w:id="145"/>
      <w:bookmarkEnd w:id="146"/>
    </w:p>
    <w:p w:rsidR="008D3358" w:rsidRPr="00A757DD" w:rsidRDefault="008D3358" w:rsidP="004A080E"/>
    <w:p w:rsidR="008D3358" w:rsidRPr="00A757DD" w:rsidRDefault="007B1E33" w:rsidP="004A080E">
      <w:pPr>
        <w:pStyle w:val="BildFormel"/>
      </w:pPr>
      <w:r w:rsidRPr="00A757DD">
        <w:rPr>
          <w:noProof/>
          <w:lang w:eastAsia="es-AR"/>
        </w:rPr>
        <w:drawing>
          <wp:inline distT="0" distB="0" distL="0" distR="0">
            <wp:extent cx="2881630" cy="4380865"/>
            <wp:effectExtent l="19050" t="0" r="0" b="0"/>
            <wp:docPr id="122" name="Imagen 122" descr="new-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ew-133"/>
                    <pic:cNvPicPr>
                      <a:picLocks noChangeAspect="1" noChangeArrowheads="1"/>
                    </pic:cNvPicPr>
                  </pic:nvPicPr>
                  <pic:blipFill>
                    <a:blip r:embed="rId134" cstate="print"/>
                    <a:srcRect/>
                    <a:stretch>
                      <a:fillRect/>
                    </a:stretch>
                  </pic:blipFill>
                  <pic:spPr bwMode="auto">
                    <a:xfrm>
                      <a:off x="0" y="0"/>
                      <a:ext cx="2881630" cy="4380865"/>
                    </a:xfrm>
                    <a:prstGeom prst="rect">
                      <a:avLst/>
                    </a:prstGeom>
                    <a:noFill/>
                    <a:ln w="9525">
                      <a:noFill/>
                      <a:miter lim="800000"/>
                      <a:headEnd/>
                      <a:tailEnd/>
                    </a:ln>
                  </pic:spPr>
                </pic:pic>
              </a:graphicData>
            </a:graphic>
          </wp:inline>
        </w:drawing>
      </w:r>
      <w:r w:rsidR="00B05B0B" w:rsidRPr="00A757DD">
        <w:t xml:space="preserve"> </w:t>
      </w:r>
    </w:p>
    <w:p w:rsidR="008D3358" w:rsidRPr="00A757DD" w:rsidRDefault="008D3358" w:rsidP="004A080E"/>
    <w:p w:rsidR="00BC4690" w:rsidRPr="00A757DD" w:rsidRDefault="00840626" w:rsidP="004A080E">
      <w:r w:rsidRPr="00A757DD">
        <w:t xml:space="preserve">Este diseño es conocido como configuración en paralelo. En la posición neutral de las </w:t>
      </w:r>
      <w:r w:rsidR="000D05D6" w:rsidRPr="00A757DD">
        <w:t>válvulas</w:t>
      </w:r>
      <w:r w:rsidRPr="00A757DD">
        <w:t xml:space="preserve">, la bomba envía todo el caudal del tanque sin presión, lo que ahorra </w:t>
      </w:r>
      <w:r w:rsidR="000D05D6" w:rsidRPr="00A757DD">
        <w:t>energía</w:t>
      </w:r>
      <w:r w:rsidRPr="00A757DD">
        <w:t>. Cuando una válvula es accionada, el caudal se deriva a p</w:t>
      </w:r>
      <w:r w:rsidRPr="00A757DD">
        <w:rPr>
          <w:vertAlign w:val="subscript"/>
        </w:rPr>
        <w:t xml:space="preserve">2. </w:t>
      </w:r>
      <w:r w:rsidRPr="00A757DD">
        <w:t xml:space="preserve">Si dos o </w:t>
      </w:r>
      <w:r w:rsidR="000D05D6" w:rsidRPr="00A757DD">
        <w:t>más</w:t>
      </w:r>
      <w:r w:rsidRPr="00A757DD">
        <w:t xml:space="preserve"> válvulas </w:t>
      </w:r>
      <w:r w:rsidR="000D05D6" w:rsidRPr="00A757DD">
        <w:t>están</w:t>
      </w:r>
      <w:r w:rsidRPr="00A757DD">
        <w:t xml:space="preserve"> accionadas al mismo tiempo, el caudal es dividido de manera tal que el circuito que menor carga tiene es el que recibe </w:t>
      </w:r>
      <w:r w:rsidR="000D05D6" w:rsidRPr="00A757DD">
        <w:t>más</w:t>
      </w:r>
      <w:r w:rsidRPr="00A757DD">
        <w:t xml:space="preserve"> caudal.</w:t>
      </w:r>
    </w:p>
    <w:p w:rsidR="00BC4690" w:rsidRPr="00A757DD" w:rsidRDefault="00DA22B4" w:rsidP="004A080E">
      <w:pPr>
        <w:pStyle w:val="Ttulo2"/>
      </w:pPr>
      <w:bookmarkStart w:id="147" w:name="_Toc370981392"/>
      <w:r w:rsidRPr="00A757DD">
        <w:lastRenderedPageBreak/>
        <w:t>Configuración en tándem</w:t>
      </w:r>
      <w:bookmarkEnd w:id="147"/>
      <w:r w:rsidRPr="00A757DD">
        <w:t xml:space="preserve"> </w:t>
      </w:r>
    </w:p>
    <w:p w:rsidR="001B5AD1" w:rsidRPr="00A757DD" w:rsidRDefault="001B5AD1" w:rsidP="004A080E"/>
    <w:p w:rsidR="00BC4690" w:rsidRPr="00A757DD" w:rsidRDefault="007B1E33" w:rsidP="004A080E">
      <w:pPr>
        <w:pStyle w:val="BildFormel"/>
      </w:pPr>
      <w:r w:rsidRPr="00A757DD">
        <w:rPr>
          <w:noProof/>
          <w:lang w:eastAsia="es-AR"/>
        </w:rPr>
        <w:drawing>
          <wp:inline distT="0" distB="0" distL="0" distR="0">
            <wp:extent cx="2881630" cy="4529455"/>
            <wp:effectExtent l="19050" t="0" r="0" b="0"/>
            <wp:docPr id="123" name="Imagen 123" descr="new-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new-134"/>
                    <pic:cNvPicPr>
                      <a:picLocks noChangeAspect="1" noChangeArrowheads="1"/>
                    </pic:cNvPicPr>
                  </pic:nvPicPr>
                  <pic:blipFill>
                    <a:blip r:embed="rId135" cstate="print"/>
                    <a:srcRect/>
                    <a:stretch>
                      <a:fillRect/>
                    </a:stretch>
                  </pic:blipFill>
                  <pic:spPr bwMode="auto">
                    <a:xfrm>
                      <a:off x="0" y="0"/>
                      <a:ext cx="2881630" cy="4529455"/>
                    </a:xfrm>
                    <a:prstGeom prst="rect">
                      <a:avLst/>
                    </a:prstGeom>
                    <a:noFill/>
                    <a:ln w="9525">
                      <a:noFill/>
                      <a:miter lim="800000"/>
                      <a:headEnd/>
                      <a:tailEnd/>
                    </a:ln>
                  </pic:spPr>
                </pic:pic>
              </a:graphicData>
            </a:graphic>
          </wp:inline>
        </w:drawing>
      </w:r>
    </w:p>
    <w:p w:rsidR="00BC4690" w:rsidRPr="00A757DD" w:rsidRDefault="00BC4690" w:rsidP="004A080E"/>
    <w:p w:rsidR="00C239F5" w:rsidRPr="00A757DD" w:rsidRDefault="002D227C" w:rsidP="004A080E">
      <w:r w:rsidRPr="00A757DD">
        <w:t xml:space="preserve">Esta configuración es conocida como tándem. En la posición central de las válvulas, el caudal de la bomba es enviado al tanque sin presión, ahorrando </w:t>
      </w:r>
      <w:r w:rsidR="000D05D6" w:rsidRPr="00A757DD">
        <w:t>energía</w:t>
      </w:r>
      <w:r w:rsidRPr="00A757DD">
        <w:t xml:space="preserve">. Cuando dos o </w:t>
      </w:r>
      <w:r w:rsidR="000D05D6" w:rsidRPr="00A757DD">
        <w:t>más</w:t>
      </w:r>
      <w:r w:rsidRPr="00A757DD">
        <w:t xml:space="preserve"> válvulas son accionadas, el caudal es enviado a la primera válvula de la configuración. Las válvulas que se encuentran aguas abajo no reciben caudal hasta que la primera válvula se centre. La primer válvula tiene prioridad sobre la segunda. </w:t>
      </w:r>
    </w:p>
    <w:p w:rsidR="00C239F5" w:rsidRPr="00A757DD" w:rsidRDefault="00C239F5" w:rsidP="004A080E"/>
    <w:p w:rsidR="00C239F5" w:rsidRPr="00A757DD" w:rsidRDefault="00C239F5" w:rsidP="004A080E"/>
    <w:p w:rsidR="00C239F5" w:rsidRPr="00A757DD" w:rsidRDefault="00DA22B4" w:rsidP="00CE0853">
      <w:pPr>
        <w:pStyle w:val="Ttulo2"/>
        <w:pageBreakBefore/>
      </w:pPr>
      <w:bookmarkStart w:id="148" w:name="_Toc370981393"/>
      <w:r w:rsidRPr="00A757DD">
        <w:lastRenderedPageBreak/>
        <w:t>Configuración en serie</w:t>
      </w:r>
      <w:bookmarkEnd w:id="148"/>
    </w:p>
    <w:p w:rsidR="00C239F5" w:rsidRPr="00A757DD" w:rsidRDefault="00C239F5" w:rsidP="004A080E"/>
    <w:p w:rsidR="00C55591" w:rsidRPr="00A757DD" w:rsidRDefault="00CE0853" w:rsidP="004A080E">
      <w:pPr>
        <w:pStyle w:val="BildFormel"/>
      </w:pPr>
      <w:r w:rsidRPr="00A757DD">
        <w:object w:dxaOrig="5850" w:dyaOrig="8610">
          <v:shape id="_x0000_i1026" type="#_x0000_t75" style="width:234pt;height:342.75pt" o:ole="">
            <v:imagedata r:id="rId136" o:title=""/>
          </v:shape>
          <o:OLEObject Type="Embed" ProgID="CorelPHOTOPAINT.Image.14" ShapeID="_x0000_i1026" DrawAspect="Content" ObjectID="_1447059542" r:id="rId137"/>
        </w:object>
      </w:r>
    </w:p>
    <w:p w:rsidR="0089210E" w:rsidRPr="00A757DD" w:rsidRDefault="0089210E" w:rsidP="0089210E"/>
    <w:p w:rsidR="00C55591" w:rsidRPr="00A757DD" w:rsidRDefault="002D227C" w:rsidP="004A080E">
      <w:r w:rsidRPr="00A757DD">
        <w:t>En la configuración en serie, cuando las válvulas están en la posición neutral, el caudal de la bomba es enviado al tanque sin presión. Todos los actuadores pueden recibir el caudal completo de la bomba de manera independiente de las demás válvulas. La presión de la bomba es la suma de todas las presiones del sistema.</w:t>
      </w:r>
    </w:p>
    <w:p w:rsidR="00C239F5" w:rsidRPr="00A757DD" w:rsidRDefault="00C239F5" w:rsidP="004A080E"/>
    <w:p w:rsidR="00C239F5" w:rsidRPr="00A757DD" w:rsidRDefault="00442B29" w:rsidP="00CE0853">
      <w:pPr>
        <w:pStyle w:val="Ttulo2"/>
        <w:pageBreakBefore/>
      </w:pPr>
      <w:bookmarkStart w:id="149" w:name="_Toc277937831"/>
      <w:bookmarkStart w:id="150" w:name="_Toc278447777"/>
      <w:bookmarkStart w:id="151" w:name="_Toc305672566"/>
      <w:bookmarkStart w:id="152" w:name="_Toc306196803"/>
      <w:bookmarkStart w:id="153" w:name="_Toc308183658"/>
      <w:bookmarkStart w:id="154" w:name="_Toc309299742"/>
      <w:bookmarkStart w:id="155" w:name="_Toc370981394"/>
      <w:r w:rsidRPr="00A757DD">
        <w:lastRenderedPageBreak/>
        <w:t>Diseño básico de una válvula 6/3</w:t>
      </w:r>
      <w:bookmarkEnd w:id="149"/>
      <w:bookmarkEnd w:id="150"/>
      <w:bookmarkEnd w:id="151"/>
      <w:bookmarkEnd w:id="152"/>
      <w:bookmarkEnd w:id="153"/>
      <w:bookmarkEnd w:id="154"/>
      <w:bookmarkEnd w:id="155"/>
    </w:p>
    <w:p w:rsidR="00FB14C8" w:rsidRPr="00A757DD" w:rsidRDefault="00FB14C8" w:rsidP="004A080E"/>
    <w:p w:rsidR="00C239F5" w:rsidRPr="00A757DD" w:rsidRDefault="00442B29" w:rsidP="004A080E">
      <w:pPr>
        <w:pStyle w:val="Ttulo3"/>
      </w:pPr>
      <w:r w:rsidRPr="00A757DD">
        <w:t xml:space="preserve">Posición neutral </w:t>
      </w:r>
    </w:p>
    <w:p w:rsidR="007C1E01" w:rsidRPr="00A757DD" w:rsidRDefault="007C1E01" w:rsidP="004A080E"/>
    <w:p w:rsidR="00C239F5" w:rsidRPr="00A757DD" w:rsidRDefault="007B1E33" w:rsidP="004A080E">
      <w:pPr>
        <w:pStyle w:val="BildFormel"/>
      </w:pPr>
      <w:r w:rsidRPr="00A757DD">
        <w:rPr>
          <w:noProof/>
          <w:lang w:eastAsia="es-AR"/>
        </w:rPr>
        <w:drawing>
          <wp:inline distT="0" distB="0" distL="0" distR="0">
            <wp:extent cx="2881630" cy="3328035"/>
            <wp:effectExtent l="19050" t="0" r="0" b="0"/>
            <wp:docPr id="125" name="Imagen 125" descr="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6-3-1"/>
                    <pic:cNvPicPr>
                      <a:picLocks noChangeAspect="1" noChangeArrowheads="1"/>
                    </pic:cNvPicPr>
                  </pic:nvPicPr>
                  <pic:blipFill>
                    <a:blip r:embed="rId138" cstate="print"/>
                    <a:srcRect/>
                    <a:stretch>
                      <a:fillRect/>
                    </a:stretch>
                  </pic:blipFill>
                  <pic:spPr bwMode="auto">
                    <a:xfrm>
                      <a:off x="0" y="0"/>
                      <a:ext cx="2881630" cy="3328035"/>
                    </a:xfrm>
                    <a:prstGeom prst="rect">
                      <a:avLst/>
                    </a:prstGeom>
                    <a:noFill/>
                    <a:ln w="9525">
                      <a:noFill/>
                      <a:miter lim="800000"/>
                      <a:headEnd/>
                      <a:tailEnd/>
                    </a:ln>
                  </pic:spPr>
                </pic:pic>
              </a:graphicData>
            </a:graphic>
          </wp:inline>
        </w:drawing>
      </w:r>
    </w:p>
    <w:p w:rsidR="00C239F5" w:rsidRPr="00A757DD" w:rsidRDefault="00C239F5" w:rsidP="004A080E"/>
    <w:p w:rsidR="00C239F5" w:rsidRPr="00A757DD" w:rsidRDefault="002D227C" w:rsidP="004A080E">
      <w:r w:rsidRPr="00A757DD">
        <w:t xml:space="preserve">En la siguiente ilustración, la válvula </w:t>
      </w:r>
      <w:r w:rsidR="000D05D6" w:rsidRPr="00A757DD">
        <w:t>está</w:t>
      </w:r>
      <w:r w:rsidRPr="00A757DD">
        <w:t xml:space="preserve"> en la posición neutral. El caudal desde la bomba hacia el tanque es a </w:t>
      </w:r>
      <w:r w:rsidR="000D05D6" w:rsidRPr="00A757DD">
        <w:t>través</w:t>
      </w:r>
      <w:r w:rsidRPr="00A757DD">
        <w:t xml:space="preserve"> de </w:t>
      </w:r>
      <w:r w:rsidR="00FB14C8" w:rsidRPr="00A757DD">
        <w:t>T</w:t>
      </w:r>
      <w:r w:rsidR="00FB14C8" w:rsidRPr="00A757DD">
        <w:rPr>
          <w:vertAlign w:val="subscript"/>
        </w:rPr>
        <w:t>2</w:t>
      </w:r>
      <w:r w:rsidR="00FB14C8" w:rsidRPr="00A757DD">
        <w:t xml:space="preserve">. </w:t>
      </w:r>
    </w:p>
    <w:p w:rsidR="00FB14C8" w:rsidRPr="00A757DD" w:rsidRDefault="00FB14C8" w:rsidP="004A080E"/>
    <w:p w:rsidR="00FB14C8" w:rsidRPr="00A757DD" w:rsidRDefault="00442B29" w:rsidP="004A080E">
      <w:pPr>
        <w:pStyle w:val="Ttulo3"/>
      </w:pPr>
      <w:r w:rsidRPr="00A757DD">
        <w:t>Avance de cilindro</w:t>
      </w:r>
    </w:p>
    <w:p w:rsidR="00FB14C8" w:rsidRPr="00A757DD" w:rsidRDefault="00FB14C8" w:rsidP="004A080E"/>
    <w:p w:rsidR="00FB14C8" w:rsidRPr="00A757DD" w:rsidRDefault="007B1E33" w:rsidP="004A080E">
      <w:pPr>
        <w:pStyle w:val="BildFormel"/>
      </w:pPr>
      <w:r w:rsidRPr="00A757DD">
        <w:rPr>
          <w:noProof/>
          <w:lang w:eastAsia="es-AR"/>
        </w:rPr>
        <w:drawing>
          <wp:inline distT="0" distB="0" distL="0" distR="0">
            <wp:extent cx="2881630" cy="3157855"/>
            <wp:effectExtent l="19050" t="0" r="0" b="0"/>
            <wp:docPr id="126" name="Imagen 126" descr="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6-3-2"/>
                    <pic:cNvPicPr>
                      <a:picLocks noChangeAspect="1" noChangeArrowheads="1"/>
                    </pic:cNvPicPr>
                  </pic:nvPicPr>
                  <pic:blipFill>
                    <a:blip r:embed="rId139" cstate="print"/>
                    <a:srcRect/>
                    <a:stretch>
                      <a:fillRect/>
                    </a:stretch>
                  </pic:blipFill>
                  <pic:spPr bwMode="auto">
                    <a:xfrm>
                      <a:off x="0" y="0"/>
                      <a:ext cx="2881630" cy="3157855"/>
                    </a:xfrm>
                    <a:prstGeom prst="rect">
                      <a:avLst/>
                    </a:prstGeom>
                    <a:noFill/>
                    <a:ln w="9525">
                      <a:noFill/>
                      <a:miter lim="800000"/>
                      <a:headEnd/>
                      <a:tailEnd/>
                    </a:ln>
                  </pic:spPr>
                </pic:pic>
              </a:graphicData>
            </a:graphic>
          </wp:inline>
        </w:drawing>
      </w:r>
    </w:p>
    <w:p w:rsidR="00FB14C8" w:rsidRPr="00A757DD" w:rsidRDefault="00FB14C8" w:rsidP="004A080E"/>
    <w:p w:rsidR="00FB14C8" w:rsidRPr="00A757DD" w:rsidRDefault="007F137B" w:rsidP="004A080E">
      <w:r w:rsidRPr="00A757DD">
        <w:t xml:space="preserve">Cuando el embolo de la válvula es accionado, el caudal </w:t>
      </w:r>
      <w:r w:rsidR="00DD5AEB" w:rsidRPr="00A757DD">
        <w:t>de la bomba es derivado hacia B</w:t>
      </w:r>
      <w:r w:rsidR="009B0C01" w:rsidRPr="00A757DD">
        <w:t xml:space="preserve"> </w:t>
      </w:r>
      <w:r w:rsidR="00DD5AEB" w:rsidRPr="00A757DD">
        <w:t xml:space="preserve">y el caudal de A es dirijo hacia el tanque a </w:t>
      </w:r>
      <w:r w:rsidR="000D05D6" w:rsidRPr="00A757DD">
        <w:t>través</w:t>
      </w:r>
      <w:r w:rsidR="00DD5AEB" w:rsidRPr="00A757DD">
        <w:t xml:space="preserve"> de</w:t>
      </w:r>
      <w:r w:rsidR="009B0C01" w:rsidRPr="00A757DD">
        <w:t xml:space="preserve"> T</w:t>
      </w:r>
      <w:r w:rsidR="009B0C01" w:rsidRPr="00A757DD">
        <w:rPr>
          <w:vertAlign w:val="subscript"/>
        </w:rPr>
        <w:t>1</w:t>
      </w:r>
      <w:r w:rsidR="009B0C01" w:rsidRPr="00A757DD">
        <w:t xml:space="preserve">. </w:t>
      </w:r>
    </w:p>
    <w:p w:rsidR="00FB14C8" w:rsidRPr="00A757DD" w:rsidRDefault="00442B29" w:rsidP="004A080E">
      <w:pPr>
        <w:pStyle w:val="Ttulo3"/>
      </w:pPr>
      <w:r w:rsidRPr="00A757DD">
        <w:lastRenderedPageBreak/>
        <w:t>Retroceso de cilindro</w:t>
      </w:r>
    </w:p>
    <w:p w:rsidR="009B0C01" w:rsidRPr="00A757DD" w:rsidRDefault="009B0C01" w:rsidP="004A080E"/>
    <w:p w:rsidR="009B0C01" w:rsidRPr="00A757DD" w:rsidRDefault="007B1E33" w:rsidP="004A080E">
      <w:pPr>
        <w:pStyle w:val="BildFormel"/>
      </w:pPr>
      <w:r w:rsidRPr="00A757DD">
        <w:rPr>
          <w:noProof/>
          <w:lang w:eastAsia="es-AR"/>
        </w:rPr>
        <w:drawing>
          <wp:inline distT="0" distB="0" distL="0" distR="0">
            <wp:extent cx="2881630" cy="3402330"/>
            <wp:effectExtent l="19050" t="0" r="0" b="0"/>
            <wp:docPr id="127" name="Imagen 127" descr="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6-3-3"/>
                    <pic:cNvPicPr>
                      <a:picLocks noChangeAspect="1" noChangeArrowheads="1"/>
                    </pic:cNvPicPr>
                  </pic:nvPicPr>
                  <pic:blipFill>
                    <a:blip r:embed="rId140" cstate="print"/>
                    <a:srcRect/>
                    <a:stretch>
                      <a:fillRect/>
                    </a:stretch>
                  </pic:blipFill>
                  <pic:spPr bwMode="auto">
                    <a:xfrm>
                      <a:off x="0" y="0"/>
                      <a:ext cx="2881630" cy="3402330"/>
                    </a:xfrm>
                    <a:prstGeom prst="rect">
                      <a:avLst/>
                    </a:prstGeom>
                    <a:noFill/>
                    <a:ln w="9525">
                      <a:noFill/>
                      <a:miter lim="800000"/>
                      <a:headEnd/>
                      <a:tailEnd/>
                    </a:ln>
                  </pic:spPr>
                </pic:pic>
              </a:graphicData>
            </a:graphic>
          </wp:inline>
        </w:drawing>
      </w:r>
    </w:p>
    <w:p w:rsidR="00FB14C8" w:rsidRPr="00A757DD" w:rsidRDefault="00FB14C8" w:rsidP="004A080E"/>
    <w:p w:rsidR="009B0C01" w:rsidRPr="00A757DD" w:rsidRDefault="00DD5AEB" w:rsidP="004A080E">
      <w:r w:rsidRPr="00A757DD">
        <w:t xml:space="preserve">Cuando el embolo de la válvula es actuado, el caudal de la bomba es derivado hacia A y el caudal desde B hacia tanque a </w:t>
      </w:r>
      <w:r w:rsidR="000D05D6" w:rsidRPr="00A757DD">
        <w:t>través</w:t>
      </w:r>
      <w:r w:rsidRPr="00A757DD">
        <w:t xml:space="preserve"> de T</w:t>
      </w:r>
      <w:r w:rsidRPr="00A757DD">
        <w:rPr>
          <w:vertAlign w:val="subscript"/>
        </w:rPr>
        <w:t>1</w:t>
      </w:r>
      <w:r w:rsidRPr="00A757DD">
        <w:t>.</w:t>
      </w:r>
    </w:p>
    <w:p w:rsidR="00C239F5" w:rsidRPr="00A757DD" w:rsidRDefault="00C239F5" w:rsidP="004A080E"/>
    <w:p w:rsidR="009B0C01" w:rsidRPr="00A757DD" w:rsidRDefault="009B0C01" w:rsidP="004A080E"/>
    <w:p w:rsidR="00A00FFC" w:rsidRPr="00A757DD" w:rsidRDefault="00442B29" w:rsidP="004A080E">
      <w:pPr>
        <w:pStyle w:val="Ttulo3"/>
      </w:pPr>
      <w:r w:rsidRPr="00A757DD">
        <w:t>Control de caudal</w:t>
      </w:r>
    </w:p>
    <w:p w:rsidR="00F82468" w:rsidRPr="00A757DD" w:rsidRDefault="007B1E33" w:rsidP="004A080E">
      <w:pPr>
        <w:pStyle w:val="BildFormel"/>
      </w:pPr>
      <w:r w:rsidRPr="00A757DD">
        <w:rPr>
          <w:noProof/>
          <w:lang w:eastAsia="es-AR"/>
        </w:rPr>
        <w:drawing>
          <wp:inline distT="0" distB="0" distL="0" distR="0">
            <wp:extent cx="2881630" cy="3402330"/>
            <wp:effectExtent l="19050" t="0" r="0" b="0"/>
            <wp:docPr id="128" name="Imagen 128" descr="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6-3-4"/>
                    <pic:cNvPicPr>
                      <a:picLocks noChangeAspect="1" noChangeArrowheads="1"/>
                    </pic:cNvPicPr>
                  </pic:nvPicPr>
                  <pic:blipFill>
                    <a:blip r:embed="rId141" cstate="print"/>
                    <a:srcRect/>
                    <a:stretch>
                      <a:fillRect/>
                    </a:stretch>
                  </pic:blipFill>
                  <pic:spPr bwMode="auto">
                    <a:xfrm>
                      <a:off x="0" y="0"/>
                      <a:ext cx="2881630" cy="3402330"/>
                    </a:xfrm>
                    <a:prstGeom prst="rect">
                      <a:avLst/>
                    </a:prstGeom>
                    <a:noFill/>
                    <a:ln w="9525">
                      <a:noFill/>
                      <a:miter lim="800000"/>
                      <a:headEnd/>
                      <a:tailEnd/>
                    </a:ln>
                  </pic:spPr>
                </pic:pic>
              </a:graphicData>
            </a:graphic>
          </wp:inline>
        </w:drawing>
      </w:r>
    </w:p>
    <w:p w:rsidR="00F82468" w:rsidRPr="00A757DD" w:rsidRDefault="00F82468" w:rsidP="004A080E"/>
    <w:p w:rsidR="00F82468" w:rsidRPr="00A757DD" w:rsidRDefault="00DD5AEB" w:rsidP="004A080E">
      <w:r w:rsidRPr="00A757DD">
        <w:t>Como se ve en la imagen de arriba, cuando el cilindro se extiende con control de caudal, el caudal de la bomba es estrangulado hacia el puerto B, también el caudal desde A hacia T</w:t>
      </w:r>
      <w:r w:rsidRPr="00A757DD">
        <w:rPr>
          <w:vertAlign w:val="subscript"/>
        </w:rPr>
        <w:t>1</w:t>
      </w:r>
      <w:r w:rsidRPr="00A757DD">
        <w:t xml:space="preserve"> es estrangulado.</w:t>
      </w:r>
    </w:p>
    <w:p w:rsidR="009B0C01" w:rsidRPr="00A757DD" w:rsidRDefault="00442B29" w:rsidP="004A080E">
      <w:pPr>
        <w:pStyle w:val="Ttulo3"/>
      </w:pPr>
      <w:bookmarkStart w:id="156" w:name="_Toc277937836"/>
      <w:bookmarkStart w:id="157" w:name="_Toc278447782"/>
      <w:bookmarkStart w:id="158" w:name="_Toc305672571"/>
      <w:bookmarkStart w:id="159" w:name="_Toc306196808"/>
      <w:bookmarkStart w:id="160" w:name="_Toc308183663"/>
      <w:r w:rsidRPr="00A757DD">
        <w:lastRenderedPageBreak/>
        <w:t xml:space="preserve">Combinación </w:t>
      </w:r>
      <w:r w:rsidR="008747EE" w:rsidRPr="00A757DD">
        <w:t>Multi</w:t>
      </w:r>
      <w:r w:rsidR="008747EE">
        <w:t xml:space="preserve"> </w:t>
      </w:r>
      <w:r w:rsidR="007E15D0" w:rsidRPr="00A757DD">
        <w:t>-</w:t>
      </w:r>
      <w:r w:rsidRPr="00A757DD">
        <w:t>válvulas</w:t>
      </w:r>
      <w:bookmarkEnd w:id="156"/>
      <w:bookmarkEnd w:id="157"/>
      <w:bookmarkEnd w:id="158"/>
      <w:bookmarkEnd w:id="159"/>
      <w:bookmarkEnd w:id="160"/>
    </w:p>
    <w:p w:rsidR="009B0C01" w:rsidRPr="00A757DD" w:rsidRDefault="009B0C01" w:rsidP="004A080E"/>
    <w:p w:rsidR="009B0C01" w:rsidRPr="00A757DD" w:rsidRDefault="007B1E33" w:rsidP="004A080E">
      <w:pPr>
        <w:pStyle w:val="BildFormel"/>
      </w:pPr>
      <w:r w:rsidRPr="00A757DD">
        <w:rPr>
          <w:noProof/>
          <w:lang w:eastAsia="es-AR"/>
        </w:rPr>
        <w:drawing>
          <wp:inline distT="0" distB="0" distL="0" distR="0">
            <wp:extent cx="2881630" cy="3402330"/>
            <wp:effectExtent l="19050" t="0" r="0" b="0"/>
            <wp:docPr id="129" name="Imagen 129" descr="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6-3-6"/>
                    <pic:cNvPicPr>
                      <a:picLocks noChangeAspect="1" noChangeArrowheads="1"/>
                    </pic:cNvPicPr>
                  </pic:nvPicPr>
                  <pic:blipFill>
                    <a:blip r:embed="rId142" cstate="print"/>
                    <a:srcRect/>
                    <a:stretch>
                      <a:fillRect/>
                    </a:stretch>
                  </pic:blipFill>
                  <pic:spPr bwMode="auto">
                    <a:xfrm>
                      <a:off x="0" y="0"/>
                      <a:ext cx="2881630" cy="3402330"/>
                    </a:xfrm>
                    <a:prstGeom prst="rect">
                      <a:avLst/>
                    </a:prstGeom>
                    <a:noFill/>
                    <a:ln w="9525">
                      <a:noFill/>
                      <a:miter lim="800000"/>
                      <a:headEnd/>
                      <a:tailEnd/>
                    </a:ln>
                  </pic:spPr>
                </pic:pic>
              </a:graphicData>
            </a:graphic>
          </wp:inline>
        </w:drawing>
      </w:r>
    </w:p>
    <w:p w:rsidR="009B0C01" w:rsidRPr="00A757DD" w:rsidRDefault="009B0C01" w:rsidP="004A080E"/>
    <w:p w:rsidR="009B0C01" w:rsidRPr="00A757DD" w:rsidRDefault="005E09D1" w:rsidP="004A080E">
      <w:r w:rsidRPr="00A757DD">
        <w:t>En la imagen de arriba, las válvulas están configuradas en paralelo y ambas en posición neutral. El aceite desde la bomba es enviado al tanque.</w:t>
      </w:r>
    </w:p>
    <w:p w:rsidR="00494874" w:rsidRPr="00A757DD" w:rsidRDefault="00494874" w:rsidP="004A080E"/>
    <w:p w:rsidR="00494874" w:rsidRPr="00A757DD" w:rsidRDefault="007B1E33" w:rsidP="004A080E">
      <w:pPr>
        <w:pStyle w:val="BildFormel"/>
      </w:pPr>
      <w:r w:rsidRPr="00A757DD">
        <w:rPr>
          <w:noProof/>
          <w:lang w:eastAsia="es-AR"/>
        </w:rPr>
        <w:drawing>
          <wp:inline distT="0" distB="0" distL="0" distR="0">
            <wp:extent cx="2881630" cy="3402330"/>
            <wp:effectExtent l="19050" t="0" r="0" b="0"/>
            <wp:docPr id="130" name="Imagen 130" descr="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6-3-7"/>
                    <pic:cNvPicPr>
                      <a:picLocks noChangeAspect="1" noChangeArrowheads="1"/>
                    </pic:cNvPicPr>
                  </pic:nvPicPr>
                  <pic:blipFill>
                    <a:blip r:embed="rId143" cstate="print"/>
                    <a:srcRect/>
                    <a:stretch>
                      <a:fillRect/>
                    </a:stretch>
                  </pic:blipFill>
                  <pic:spPr bwMode="auto">
                    <a:xfrm>
                      <a:off x="0" y="0"/>
                      <a:ext cx="2881630" cy="3402330"/>
                    </a:xfrm>
                    <a:prstGeom prst="rect">
                      <a:avLst/>
                    </a:prstGeom>
                    <a:noFill/>
                    <a:ln w="9525">
                      <a:noFill/>
                      <a:miter lim="800000"/>
                      <a:headEnd/>
                      <a:tailEnd/>
                    </a:ln>
                  </pic:spPr>
                </pic:pic>
              </a:graphicData>
            </a:graphic>
          </wp:inline>
        </w:drawing>
      </w:r>
    </w:p>
    <w:p w:rsidR="009B0C01" w:rsidRPr="00A757DD" w:rsidRDefault="009B0C01" w:rsidP="004A080E"/>
    <w:p w:rsidR="006D6228" w:rsidRPr="00A757DD" w:rsidRDefault="005E09D1" w:rsidP="004A080E">
      <w:r w:rsidRPr="00A757DD">
        <w:t>La válvula de arriba es accionada por lo cual el cilindro se extiende. El aceite desde la bomba es enviado hacia el puerto B y el puerto A hacia el cilindro.</w:t>
      </w:r>
    </w:p>
    <w:p w:rsidR="006D6228" w:rsidRPr="00A757DD" w:rsidRDefault="006D6228" w:rsidP="004A080E">
      <w:pPr>
        <w:sectPr w:rsidR="006D6228" w:rsidRPr="00A757DD" w:rsidSect="002D31C6">
          <w:headerReference w:type="even" r:id="rId144"/>
          <w:headerReference w:type="default" r:id="rId145"/>
          <w:pgSz w:w="11906" w:h="16838" w:code="9"/>
          <w:pgMar w:top="1418" w:right="1418" w:bottom="1247" w:left="1418" w:header="454" w:footer="454" w:gutter="0"/>
          <w:cols w:space="720"/>
          <w:docGrid w:linePitch="272"/>
        </w:sectPr>
      </w:pPr>
    </w:p>
    <w:p w:rsidR="00E62BCD" w:rsidRPr="00A757DD" w:rsidRDefault="00860F13" w:rsidP="00BC56B3">
      <w:pPr>
        <w:pStyle w:val="Ttulo1"/>
        <w:rPr>
          <w:lang w:val="es-AR"/>
        </w:rPr>
      </w:pPr>
      <w:bookmarkStart w:id="161" w:name="_Toc370981395"/>
      <w:r w:rsidRPr="00A757DD">
        <w:rPr>
          <w:lang w:val="es-AR"/>
        </w:rPr>
        <w:lastRenderedPageBreak/>
        <w:t>Compensación de presión</w:t>
      </w:r>
      <w:bookmarkEnd w:id="161"/>
    </w:p>
    <w:p w:rsidR="00E62BCD" w:rsidRPr="00A757DD" w:rsidRDefault="00E62BCD" w:rsidP="004A080E"/>
    <w:p w:rsidR="00E62BCD" w:rsidRPr="00A757DD" w:rsidRDefault="005E09D1" w:rsidP="004A080E">
      <w:r w:rsidRPr="00A757DD">
        <w:t xml:space="preserve">Antes de explicar la compensación de la presión, es necesario aclarar </w:t>
      </w:r>
      <w:r w:rsidR="000D05D6" w:rsidRPr="00A757DD">
        <w:t>cómo</w:t>
      </w:r>
      <w:r w:rsidRPr="00A757DD">
        <w:t xml:space="preserve"> se hace para ajustar el caudal en un sistema hidráulico</w:t>
      </w:r>
      <w:r w:rsidR="00E62BCD" w:rsidRPr="00A757DD">
        <w:t>:</w:t>
      </w:r>
    </w:p>
    <w:p w:rsidR="00E62BCD" w:rsidRPr="00A757DD" w:rsidRDefault="005E09D1" w:rsidP="004A080E">
      <w:r w:rsidRPr="00A757DD">
        <w:t>El aceite en un sistema hidráulico depende principalmente de la presión en la línea P como del intercambio de volumen al igual que la inclinación del plato oscilante de la bomba. Esta presión debe ser elevada hasta cierto valor para llegar a:</w:t>
      </w:r>
    </w:p>
    <w:p w:rsidR="00E62BCD" w:rsidRPr="00A757DD" w:rsidRDefault="005E09D1" w:rsidP="00826141">
      <w:pPr>
        <w:pStyle w:val="Bullet"/>
        <w:rPr>
          <w:lang w:val="es-AR"/>
        </w:rPr>
      </w:pPr>
      <w:r w:rsidRPr="00A757DD">
        <w:rPr>
          <w:lang w:val="es-AR"/>
        </w:rPr>
        <w:t xml:space="preserve">Presión de </w:t>
      </w:r>
      <w:r w:rsidR="000D05D6" w:rsidRPr="00A757DD">
        <w:rPr>
          <w:lang w:val="es-AR"/>
        </w:rPr>
        <w:t>apertura</w:t>
      </w:r>
      <w:r w:rsidRPr="00A757DD">
        <w:rPr>
          <w:lang w:val="es-AR"/>
        </w:rPr>
        <w:t xml:space="preserve"> de un válvula limitadora de presión en un sistema de bomba fija</w:t>
      </w:r>
    </w:p>
    <w:p w:rsidR="00E62BCD" w:rsidRPr="00A757DD" w:rsidRDefault="005E09D1" w:rsidP="00826141">
      <w:pPr>
        <w:pStyle w:val="Bullet"/>
        <w:rPr>
          <w:lang w:val="es-AR"/>
        </w:rPr>
      </w:pPr>
      <w:r w:rsidRPr="00A757DD">
        <w:rPr>
          <w:lang w:val="es-AR"/>
        </w:rPr>
        <w:t>Inclinación del plato oscilante en un sistema con una bomba de caudal variable</w:t>
      </w:r>
    </w:p>
    <w:p w:rsidR="00AA10EB" w:rsidRPr="00A757DD" w:rsidRDefault="00AA10EB" w:rsidP="004A080E"/>
    <w:p w:rsidR="00E62BCD" w:rsidRPr="00A757DD" w:rsidRDefault="005E09D1" w:rsidP="004A080E">
      <w:r w:rsidRPr="00A757DD">
        <w:t>En un sistema con sensado de carga (LS), el caudal depende de la presión diferencial entre la carga y la línea de P.</w:t>
      </w:r>
    </w:p>
    <w:p w:rsidR="00E62BCD" w:rsidRPr="00A757DD" w:rsidRDefault="005E09D1" w:rsidP="004A080E">
      <w:r w:rsidRPr="00A757DD">
        <w:t xml:space="preserve">En los ejemplos mostrados abajo, una bomba de caudal variable entrega 25 l/min, la presión de apertura de la VLP es de 190 bar (19 Mpa), la presión máxima es de 210 bar (21 Mpa), y la válvula proporcional estrangula (la misma genera una resistencia para incrementar la presión en P) el fluido desde P hacia A para controlar la velocidad del actuador. </w:t>
      </w:r>
    </w:p>
    <w:p w:rsidR="00E62BCD" w:rsidRPr="00A757DD" w:rsidRDefault="00E62BCD" w:rsidP="004A080E"/>
    <w:p w:rsidR="00E62BCD" w:rsidRPr="00A757DD" w:rsidRDefault="007B1E33" w:rsidP="004A080E">
      <w:pPr>
        <w:pStyle w:val="BildFormel"/>
      </w:pPr>
      <w:r w:rsidRPr="00A757DD">
        <w:rPr>
          <w:noProof/>
          <w:lang w:eastAsia="es-AR"/>
        </w:rPr>
        <w:drawing>
          <wp:inline distT="0" distB="0" distL="0" distR="0">
            <wp:extent cx="3285490" cy="3242945"/>
            <wp:effectExtent l="19050" t="0" r="0" b="0"/>
            <wp:docPr id="131" name="Imagen 131" descr="new-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new-80"/>
                    <pic:cNvPicPr>
                      <a:picLocks noChangeAspect="1" noChangeArrowheads="1"/>
                    </pic:cNvPicPr>
                  </pic:nvPicPr>
                  <pic:blipFill>
                    <a:blip r:embed="rId146" cstate="print"/>
                    <a:srcRect/>
                    <a:stretch>
                      <a:fillRect/>
                    </a:stretch>
                  </pic:blipFill>
                  <pic:spPr bwMode="auto">
                    <a:xfrm>
                      <a:off x="0" y="0"/>
                      <a:ext cx="3285490" cy="3242945"/>
                    </a:xfrm>
                    <a:prstGeom prst="rect">
                      <a:avLst/>
                    </a:prstGeom>
                    <a:noFill/>
                    <a:ln w="9525">
                      <a:noFill/>
                      <a:miter lim="800000"/>
                      <a:headEnd/>
                      <a:tailEnd/>
                    </a:ln>
                  </pic:spPr>
                </pic:pic>
              </a:graphicData>
            </a:graphic>
          </wp:inline>
        </w:drawing>
      </w:r>
    </w:p>
    <w:p w:rsidR="00E62BCD" w:rsidRPr="00A757DD" w:rsidRDefault="00E62BCD" w:rsidP="004A080E">
      <w:pPr>
        <w:pStyle w:val="BildFormel"/>
      </w:pPr>
    </w:p>
    <w:p w:rsidR="00E62BCD" w:rsidRPr="00A757DD" w:rsidRDefault="00846956" w:rsidP="003824C7">
      <w:pPr>
        <w:pStyle w:val="Aufzhlung"/>
        <w:numPr>
          <w:ilvl w:val="0"/>
          <w:numId w:val="19"/>
        </w:numPr>
        <w:rPr>
          <w:lang w:val="es-AR"/>
        </w:rPr>
      </w:pPr>
      <w:r w:rsidRPr="00A757DD">
        <w:rPr>
          <w:lang w:val="es-AR"/>
        </w:rPr>
        <w:t xml:space="preserve">La </w:t>
      </w:r>
      <w:r w:rsidR="000D05D6" w:rsidRPr="00A757DD">
        <w:rPr>
          <w:lang w:val="es-AR"/>
        </w:rPr>
        <w:t>válvula</w:t>
      </w:r>
      <w:r w:rsidRPr="00A757DD">
        <w:rPr>
          <w:lang w:val="es-AR"/>
        </w:rPr>
        <w:t xml:space="preserve"> de corredera no genera la estrangulación, entonces la presión entre A y P son casi iguales haciendo que el plato de la bomba no se incline (asumiendo que el caudal de la bomba sea de 25 l/min y la presión en la línea P sea de 50 bar (5 Mpa)).</w:t>
      </w:r>
    </w:p>
    <w:p w:rsidR="00E62BCD" w:rsidRPr="00A757DD" w:rsidRDefault="00E62BCD" w:rsidP="004A080E"/>
    <w:p w:rsidR="00E62BCD" w:rsidRPr="00A757DD" w:rsidRDefault="007B1E33" w:rsidP="004A080E">
      <w:pPr>
        <w:pStyle w:val="BildFormel"/>
      </w:pPr>
      <w:r w:rsidRPr="00A757DD">
        <w:rPr>
          <w:noProof/>
          <w:lang w:eastAsia="es-AR"/>
        </w:rPr>
        <w:lastRenderedPageBreak/>
        <w:drawing>
          <wp:inline distT="0" distB="0" distL="0" distR="0">
            <wp:extent cx="3509010" cy="3126105"/>
            <wp:effectExtent l="19050" t="0" r="0" b="0"/>
            <wp:docPr id="132" name="Imagen 132" descr="new-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new-81"/>
                    <pic:cNvPicPr>
                      <a:picLocks noChangeAspect="1" noChangeArrowheads="1"/>
                    </pic:cNvPicPr>
                  </pic:nvPicPr>
                  <pic:blipFill>
                    <a:blip r:embed="rId147" cstate="print"/>
                    <a:srcRect/>
                    <a:stretch>
                      <a:fillRect/>
                    </a:stretch>
                  </pic:blipFill>
                  <pic:spPr bwMode="auto">
                    <a:xfrm>
                      <a:off x="0" y="0"/>
                      <a:ext cx="3509010" cy="3126105"/>
                    </a:xfrm>
                    <a:prstGeom prst="rect">
                      <a:avLst/>
                    </a:prstGeom>
                    <a:noFill/>
                    <a:ln w="9525">
                      <a:noFill/>
                      <a:miter lim="800000"/>
                      <a:headEnd/>
                      <a:tailEnd/>
                    </a:ln>
                  </pic:spPr>
                </pic:pic>
              </a:graphicData>
            </a:graphic>
          </wp:inline>
        </w:drawing>
      </w:r>
    </w:p>
    <w:p w:rsidR="00E62BCD" w:rsidRPr="00A757DD" w:rsidRDefault="00E62BCD" w:rsidP="004A080E"/>
    <w:p w:rsidR="00E62BCD" w:rsidRPr="00A757DD" w:rsidRDefault="006826C9" w:rsidP="008770EC">
      <w:pPr>
        <w:pStyle w:val="Aufzhlung"/>
        <w:numPr>
          <w:ilvl w:val="0"/>
          <w:numId w:val="33"/>
        </w:numPr>
        <w:rPr>
          <w:lang w:val="es-AR"/>
        </w:rPr>
      </w:pPr>
      <w:r w:rsidRPr="00A757DD">
        <w:rPr>
          <w:lang w:val="es-AR"/>
        </w:rPr>
        <w:t xml:space="preserve">El embolo de la válvula es desplazado hacia la izquierda para bajar la velocidad del actuador por la estrangulación del fluido. La presión en la línea P se incrementa lo suficiente para hacer inclinar el plato y </w:t>
      </w:r>
      <w:r w:rsidR="000D05D6" w:rsidRPr="00A757DD">
        <w:rPr>
          <w:lang w:val="es-AR"/>
        </w:rPr>
        <w:t>así</w:t>
      </w:r>
      <w:r w:rsidRPr="00A757DD">
        <w:rPr>
          <w:lang w:val="es-AR"/>
        </w:rPr>
        <w:t xml:space="preserve"> reducir el caudal. En este caso el caudal es de 10 l/min; la presión en la línea P es de 200 bar (20 Mpa).</w:t>
      </w:r>
    </w:p>
    <w:p w:rsidR="00E62BCD" w:rsidRPr="00A757DD" w:rsidRDefault="00E62BCD" w:rsidP="004A080E"/>
    <w:p w:rsidR="00E62BCD" w:rsidRPr="00A757DD" w:rsidRDefault="007B1E33" w:rsidP="004A080E">
      <w:pPr>
        <w:pStyle w:val="BildFormel"/>
      </w:pPr>
      <w:r w:rsidRPr="00A757DD">
        <w:rPr>
          <w:noProof/>
          <w:lang w:eastAsia="es-AR"/>
        </w:rPr>
        <w:drawing>
          <wp:inline distT="0" distB="0" distL="0" distR="0">
            <wp:extent cx="3381375" cy="3051810"/>
            <wp:effectExtent l="19050" t="0" r="9525" b="0"/>
            <wp:docPr id="133" name="Imagen 133" descr="new-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new-82"/>
                    <pic:cNvPicPr>
                      <a:picLocks noChangeAspect="1" noChangeArrowheads="1"/>
                    </pic:cNvPicPr>
                  </pic:nvPicPr>
                  <pic:blipFill>
                    <a:blip r:embed="rId148" cstate="print"/>
                    <a:srcRect/>
                    <a:stretch>
                      <a:fillRect/>
                    </a:stretch>
                  </pic:blipFill>
                  <pic:spPr bwMode="auto">
                    <a:xfrm>
                      <a:off x="0" y="0"/>
                      <a:ext cx="3381375" cy="3051810"/>
                    </a:xfrm>
                    <a:prstGeom prst="rect">
                      <a:avLst/>
                    </a:prstGeom>
                    <a:noFill/>
                    <a:ln w="9525">
                      <a:noFill/>
                      <a:miter lim="800000"/>
                      <a:headEnd/>
                      <a:tailEnd/>
                    </a:ln>
                  </pic:spPr>
                </pic:pic>
              </a:graphicData>
            </a:graphic>
          </wp:inline>
        </w:drawing>
      </w:r>
    </w:p>
    <w:p w:rsidR="00E62BCD" w:rsidRPr="00A757DD" w:rsidRDefault="00E62BCD" w:rsidP="004A080E"/>
    <w:p w:rsidR="00E62BCD" w:rsidRPr="00A757DD" w:rsidRDefault="006826C9" w:rsidP="008770EC">
      <w:pPr>
        <w:pStyle w:val="Aufzhlung"/>
        <w:numPr>
          <w:ilvl w:val="0"/>
          <w:numId w:val="33"/>
        </w:numPr>
        <w:rPr>
          <w:lang w:val="es-AR"/>
        </w:rPr>
      </w:pPr>
      <w:r w:rsidRPr="00A757DD">
        <w:rPr>
          <w:lang w:val="es-AR"/>
        </w:rPr>
        <w:t xml:space="preserve">En este ejemplo, el embolo de la válvula </w:t>
      </w:r>
      <w:r w:rsidR="000D05D6" w:rsidRPr="00A757DD">
        <w:rPr>
          <w:lang w:val="es-AR"/>
        </w:rPr>
        <w:t>está</w:t>
      </w:r>
      <w:r w:rsidRPr="00A757DD">
        <w:rPr>
          <w:lang w:val="es-AR"/>
        </w:rPr>
        <w:t xml:space="preserve"> en la misma posición que en el segundo ejemplo, pero la carga se incremento lo cual causo un aumento de presión en la línea A. Este aumento de presión también causo que la presión en la línea P se incremente (es decir a 205 bar (20,5 Mpa)) lo cual hizo que el plato se incline aun mas. Esto significa que el caudal de la bomba hacia el actuador se redujo a pesar de que la posición de la válvula no cambio en lo absoluto.</w:t>
      </w:r>
    </w:p>
    <w:p w:rsidR="00E62BCD" w:rsidRPr="00A757DD" w:rsidRDefault="00E62BCD" w:rsidP="004A080E"/>
    <w:p w:rsidR="00E62BCD" w:rsidRPr="00A757DD" w:rsidRDefault="00860F13" w:rsidP="00BF2300">
      <w:pPr>
        <w:pageBreakBefore/>
      </w:pPr>
      <w:r w:rsidRPr="00A757DD">
        <w:rPr>
          <w:b/>
        </w:rPr>
        <w:lastRenderedPageBreak/>
        <w:t xml:space="preserve">Conclusión </w:t>
      </w:r>
      <w:r w:rsidR="00CE0853" w:rsidRPr="00A757DD">
        <w:br/>
      </w:r>
      <w:r w:rsidR="00BF2300" w:rsidRPr="00A757DD">
        <w:t xml:space="preserve">En un caudal controlado, el aumento de la carga hace que el caudal se reduzca! Esto puede provocar consecuencias no deseadas, por ejemplo la velocidad en el actuador no puede ser controlada cuando cambian las cargas. La única forma de evitar esto es tener una presión constante en la línea de P. Si nos fijamos en la aplicación más adelante, las consecuencias de los cambios de la carga se hacen de </w:t>
      </w:r>
      <w:r w:rsidR="000D05D6" w:rsidRPr="00A757DD">
        <w:t>fácil</w:t>
      </w:r>
      <w:r w:rsidR="00BF2300" w:rsidRPr="00A757DD">
        <w:t xml:space="preserve"> comprensión. (F es la fuerza sobre el </w:t>
      </w:r>
      <w:r w:rsidR="000D05D6" w:rsidRPr="00A757DD">
        <w:t>pistón,</w:t>
      </w:r>
      <w:r w:rsidR="00BF2300" w:rsidRPr="00A757DD">
        <w:t xml:space="preserve"> que es el brazo principal)</w:t>
      </w:r>
    </w:p>
    <w:p w:rsidR="00E62BCD" w:rsidRPr="00A757DD" w:rsidRDefault="007B1E33" w:rsidP="004A080E">
      <w:pPr>
        <w:pStyle w:val="BildFormel"/>
      </w:pPr>
      <w:r w:rsidRPr="00A757DD">
        <w:rPr>
          <w:noProof/>
          <w:lang w:eastAsia="es-AR"/>
        </w:rPr>
        <w:drawing>
          <wp:inline distT="0" distB="0" distL="0" distR="0">
            <wp:extent cx="4168140" cy="2094865"/>
            <wp:effectExtent l="19050" t="0" r="3810" b="0"/>
            <wp:docPr id="134" name="Imagen 134" descr="new-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new-83"/>
                    <pic:cNvPicPr>
                      <a:picLocks noChangeAspect="1" noChangeArrowheads="1"/>
                    </pic:cNvPicPr>
                  </pic:nvPicPr>
                  <pic:blipFill>
                    <a:blip r:embed="rId149" cstate="print"/>
                    <a:srcRect/>
                    <a:stretch>
                      <a:fillRect/>
                    </a:stretch>
                  </pic:blipFill>
                  <pic:spPr bwMode="auto">
                    <a:xfrm>
                      <a:off x="0" y="0"/>
                      <a:ext cx="4168140" cy="2094865"/>
                    </a:xfrm>
                    <a:prstGeom prst="rect">
                      <a:avLst/>
                    </a:prstGeom>
                    <a:noFill/>
                    <a:ln w="9525">
                      <a:noFill/>
                      <a:miter lim="800000"/>
                      <a:headEnd/>
                      <a:tailEnd/>
                    </a:ln>
                  </pic:spPr>
                </pic:pic>
              </a:graphicData>
            </a:graphic>
          </wp:inline>
        </w:drawing>
      </w:r>
    </w:p>
    <w:p w:rsidR="00E62BCD" w:rsidRPr="00A757DD" w:rsidRDefault="00E62BCD" w:rsidP="004A080E"/>
    <w:p w:rsidR="00E62BCD" w:rsidRPr="00A757DD" w:rsidRDefault="00BF2300" w:rsidP="004A080E">
      <w:r w:rsidRPr="00A757DD">
        <w:t xml:space="preserve">Como la posición de la carga se encuentra a gran distancia, la presión en este punto crea una gran fuerza sobre el </w:t>
      </w:r>
      <w:r w:rsidR="00624DC9" w:rsidRPr="00A757DD">
        <w:t>cilindro</w:t>
      </w:r>
      <w:r w:rsidRPr="00A757DD">
        <w:t>.</w:t>
      </w:r>
    </w:p>
    <w:p w:rsidR="00E62BCD" w:rsidRPr="00A757DD" w:rsidRDefault="00E62BCD" w:rsidP="004A080E"/>
    <w:p w:rsidR="00E62BCD" w:rsidRPr="00A757DD" w:rsidRDefault="007B1E33" w:rsidP="004A080E">
      <w:pPr>
        <w:pStyle w:val="BildFormel"/>
      </w:pPr>
      <w:r w:rsidRPr="00A757DD">
        <w:rPr>
          <w:noProof/>
          <w:lang w:eastAsia="es-AR"/>
        </w:rPr>
        <w:drawing>
          <wp:inline distT="0" distB="0" distL="0" distR="0">
            <wp:extent cx="2030730" cy="2392045"/>
            <wp:effectExtent l="19050" t="0" r="7620" b="0"/>
            <wp:docPr id="135" name="Imagen 135" descr="new-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new-84"/>
                    <pic:cNvPicPr>
                      <a:picLocks noChangeAspect="1" noChangeArrowheads="1"/>
                    </pic:cNvPicPr>
                  </pic:nvPicPr>
                  <pic:blipFill>
                    <a:blip r:embed="rId150" cstate="print"/>
                    <a:srcRect/>
                    <a:stretch>
                      <a:fillRect/>
                    </a:stretch>
                  </pic:blipFill>
                  <pic:spPr bwMode="auto">
                    <a:xfrm>
                      <a:off x="0" y="0"/>
                      <a:ext cx="2030730" cy="2392045"/>
                    </a:xfrm>
                    <a:prstGeom prst="rect">
                      <a:avLst/>
                    </a:prstGeom>
                    <a:noFill/>
                    <a:ln w="9525">
                      <a:noFill/>
                      <a:miter lim="800000"/>
                      <a:headEnd/>
                      <a:tailEnd/>
                    </a:ln>
                  </pic:spPr>
                </pic:pic>
              </a:graphicData>
            </a:graphic>
          </wp:inline>
        </w:drawing>
      </w:r>
    </w:p>
    <w:p w:rsidR="00E62BCD" w:rsidRPr="00A757DD" w:rsidRDefault="00E62BCD" w:rsidP="004A080E"/>
    <w:p w:rsidR="00E62BCD" w:rsidRPr="00A757DD" w:rsidRDefault="00624DC9" w:rsidP="004A080E">
      <w:r w:rsidRPr="00A757DD">
        <w:t xml:space="preserve">Como la distancia entre la carga y el punto decrece, la fuerza en el cilindro también decrece lo que provoca que en este punto la presión también caiga. Este descenso de presión causa que el cilindro se mueva </w:t>
      </w:r>
      <w:r w:rsidR="000D05D6" w:rsidRPr="00A757DD">
        <w:t>más</w:t>
      </w:r>
      <w:r w:rsidRPr="00A757DD">
        <w:t xml:space="preserve"> rápido, lo que no es conveniente para la operación.</w:t>
      </w:r>
    </w:p>
    <w:p w:rsidR="00E62BCD" w:rsidRPr="00A757DD" w:rsidRDefault="00E62BCD" w:rsidP="004A080E"/>
    <w:p w:rsidR="00CE0853" w:rsidRPr="00A757DD" w:rsidRDefault="00276AE3" w:rsidP="004A080E">
      <w:r w:rsidRPr="00A757DD">
        <w:t>En los sistemas que operan con dos o más actuadores, normalmente el aceite tiende a tomar el camino de menor resistencia, por lo que el actuador con carga inferior se mueve más rápido y el actuador con una mayor carga se mueve más lentamente o no se mueve en absoluto. En tales circunstancias, los pre-o post-compensadores de presión deben mantener una caída de presión fija a través de las válvulas direccionales y mantener el caudal determinado por el embolo de la válvula direccional.</w:t>
      </w:r>
    </w:p>
    <w:p w:rsidR="008A791C" w:rsidRPr="00A757DD" w:rsidRDefault="008A791C" w:rsidP="004A080E"/>
    <w:p w:rsidR="008A791C" w:rsidRPr="00A757DD" w:rsidRDefault="008A791C" w:rsidP="004A080E"/>
    <w:p w:rsidR="008A791C" w:rsidRPr="00A757DD" w:rsidRDefault="008A791C" w:rsidP="004A080E"/>
    <w:p w:rsidR="00A00FFC" w:rsidRPr="00A757DD" w:rsidRDefault="008A791C" w:rsidP="004A080E">
      <w:r w:rsidRPr="00A757DD">
        <w:lastRenderedPageBreak/>
        <w:t>Además, la compensación de la presión es una forma de mantener la presión de línea P (P1) constante en contra de cambiar las cargas en el pistón. En otras palabras, la compensación de presión es una forma de mantener una caída de presión constante a través de la válvula direccional.</w:t>
      </w:r>
    </w:p>
    <w:p w:rsidR="00E62BCD" w:rsidRPr="00A757DD" w:rsidRDefault="009635E5" w:rsidP="004A080E">
      <w:r w:rsidRPr="00A757DD">
        <w:t>p</w:t>
      </w:r>
      <w:r w:rsidR="00E62BCD" w:rsidRPr="00A757DD">
        <w:rPr>
          <w:vertAlign w:val="subscript"/>
        </w:rPr>
        <w:t>1</w:t>
      </w:r>
      <w:r w:rsidR="00E62BCD" w:rsidRPr="00A757DD">
        <w:t xml:space="preserve"> = </w:t>
      </w:r>
      <w:r w:rsidR="00AE6B0C" w:rsidRPr="00A757DD">
        <w:t>Presión en la salida de la bomba</w:t>
      </w:r>
    </w:p>
    <w:p w:rsidR="00E62BCD" w:rsidRPr="00A757DD" w:rsidRDefault="009635E5" w:rsidP="004A080E">
      <w:r w:rsidRPr="00A757DD">
        <w:t>p</w:t>
      </w:r>
      <w:r w:rsidR="00E62BCD" w:rsidRPr="00A757DD">
        <w:rPr>
          <w:vertAlign w:val="subscript"/>
        </w:rPr>
        <w:t>2</w:t>
      </w:r>
      <w:r w:rsidR="00AE6B0C" w:rsidRPr="00A757DD">
        <w:rPr>
          <w:vertAlign w:val="subscript"/>
        </w:rPr>
        <w:t xml:space="preserve"> </w:t>
      </w:r>
      <w:r w:rsidR="00E62BCD" w:rsidRPr="00A757DD">
        <w:t xml:space="preserve">= </w:t>
      </w:r>
      <w:r w:rsidR="00AE6B0C" w:rsidRPr="00A757DD">
        <w:t>Presión del aceite estrangulado en la entrada de presión P de la válvula direccional</w:t>
      </w:r>
    </w:p>
    <w:p w:rsidR="00E62BCD" w:rsidRPr="00A757DD" w:rsidRDefault="00E62BCD" w:rsidP="004A080E">
      <w:r w:rsidRPr="00A757DD">
        <w:t>P</w:t>
      </w:r>
      <w:r w:rsidRPr="00A757DD">
        <w:rPr>
          <w:vertAlign w:val="subscript"/>
        </w:rPr>
        <w:t>3</w:t>
      </w:r>
      <w:r w:rsidRPr="00A757DD">
        <w:t xml:space="preserve">= </w:t>
      </w:r>
      <w:r w:rsidR="00AE6B0C" w:rsidRPr="00A757DD">
        <w:t>Presión de la carga que puede ser de la línea A o B de la válvula direccional, recibida por la señal de sensado de carga.</w:t>
      </w:r>
    </w:p>
    <w:p w:rsidR="00A00FFC" w:rsidRPr="00A757DD" w:rsidRDefault="00A00FFC" w:rsidP="004A080E"/>
    <w:p w:rsidR="00E62BCD" w:rsidRPr="00A757DD" w:rsidRDefault="00AE6B0C" w:rsidP="004A080E">
      <w:r w:rsidRPr="00A757DD">
        <w:t>Como explicamos en la página anterior, el ángulo de inclinación de la placa o la apertura de la VLP depende de p</w:t>
      </w:r>
      <w:r w:rsidRPr="00A757DD">
        <w:rPr>
          <w:vertAlign w:val="subscript"/>
        </w:rPr>
        <w:t>1</w:t>
      </w:r>
      <w:r w:rsidRPr="00A757DD">
        <w:t>. Cuando la carga aumenta, esto causa que p</w:t>
      </w:r>
      <w:r w:rsidRPr="00A757DD">
        <w:rPr>
          <w:vertAlign w:val="subscript"/>
        </w:rPr>
        <w:t>3</w:t>
      </w:r>
      <w:r w:rsidRPr="00A757DD">
        <w:t xml:space="preserve"> aumente al igual que p</w:t>
      </w:r>
      <w:r w:rsidRPr="00A757DD">
        <w:rPr>
          <w:vertAlign w:val="subscript"/>
        </w:rPr>
        <w:t>2</w:t>
      </w:r>
      <w:r w:rsidRPr="00A757DD">
        <w:t xml:space="preserve"> y p</w:t>
      </w:r>
      <w:r w:rsidRPr="00A757DD">
        <w:rPr>
          <w:vertAlign w:val="subscript"/>
        </w:rPr>
        <w:t>1.</w:t>
      </w:r>
      <w:r w:rsidRPr="00A757DD">
        <w:t xml:space="preserve"> El incremento del valor p</w:t>
      </w:r>
      <w:r w:rsidRPr="00A757DD">
        <w:rPr>
          <w:vertAlign w:val="subscript"/>
        </w:rPr>
        <w:t>1</w:t>
      </w:r>
      <w:r w:rsidRPr="00A757DD">
        <w:t xml:space="preserve"> </w:t>
      </w:r>
      <w:r w:rsidR="0042240B" w:rsidRPr="00A757DD">
        <w:t>causa la inclinación del plato de la bomba de caudal variable o abrir la VLP del sistema.</w:t>
      </w:r>
    </w:p>
    <w:p w:rsidR="0042240B" w:rsidRPr="00A757DD" w:rsidRDefault="0042240B" w:rsidP="004A080E">
      <w:r w:rsidRPr="00A757DD">
        <w:t>El compensador de presión permite tener infinitas variaciones de estrangulación de p</w:t>
      </w:r>
      <w:r w:rsidRPr="00A757DD">
        <w:rPr>
          <w:vertAlign w:val="subscript"/>
        </w:rPr>
        <w:t>1</w:t>
      </w:r>
      <w:r w:rsidRPr="00A757DD">
        <w:t xml:space="preserve"> acorde al cambio de presión de p</w:t>
      </w:r>
      <w:r w:rsidRPr="00A757DD">
        <w:rPr>
          <w:vertAlign w:val="subscript"/>
        </w:rPr>
        <w:t xml:space="preserve">3 </w:t>
      </w:r>
      <w:r w:rsidRPr="00A757DD">
        <w:t xml:space="preserve">y mantiene constante la presión que permite inclinar el plato o abrir la VLP. En otras palabras, el compensador de presión mantiene una pérdida de presión constante a </w:t>
      </w:r>
      <w:r w:rsidR="000D05D6" w:rsidRPr="00A757DD">
        <w:t>través</w:t>
      </w:r>
      <w:r w:rsidRPr="00A757DD">
        <w:t xml:space="preserve"> de la válvula direccional. </w:t>
      </w:r>
    </w:p>
    <w:p w:rsidR="00AE6B0C" w:rsidRPr="00A757DD" w:rsidRDefault="00AE6B0C" w:rsidP="004A080E"/>
    <w:p w:rsidR="0089210E" w:rsidRPr="00A757DD" w:rsidRDefault="0089210E" w:rsidP="004A080E"/>
    <w:p w:rsidR="00E62BCD" w:rsidRPr="00A757DD" w:rsidRDefault="007B1E33" w:rsidP="004A080E">
      <w:pPr>
        <w:pStyle w:val="BildFormel"/>
      </w:pPr>
      <w:r w:rsidRPr="00A757DD">
        <w:rPr>
          <w:noProof/>
          <w:lang w:eastAsia="es-AR"/>
        </w:rPr>
        <w:drawing>
          <wp:inline distT="0" distB="0" distL="0" distR="0">
            <wp:extent cx="3604260" cy="1701165"/>
            <wp:effectExtent l="19050" t="0" r="0" b="0"/>
            <wp:docPr id="136" name="Imagen 136" descr="new-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ew-85"/>
                    <pic:cNvPicPr>
                      <a:picLocks noChangeAspect="1" noChangeArrowheads="1"/>
                    </pic:cNvPicPr>
                  </pic:nvPicPr>
                  <pic:blipFill>
                    <a:blip r:embed="rId151" cstate="print"/>
                    <a:srcRect/>
                    <a:stretch>
                      <a:fillRect/>
                    </a:stretch>
                  </pic:blipFill>
                  <pic:spPr bwMode="auto">
                    <a:xfrm>
                      <a:off x="0" y="0"/>
                      <a:ext cx="3604260" cy="1701165"/>
                    </a:xfrm>
                    <a:prstGeom prst="rect">
                      <a:avLst/>
                    </a:prstGeom>
                    <a:noFill/>
                    <a:ln w="9525">
                      <a:noFill/>
                      <a:miter lim="800000"/>
                      <a:headEnd/>
                      <a:tailEnd/>
                    </a:ln>
                  </pic:spPr>
                </pic:pic>
              </a:graphicData>
            </a:graphic>
          </wp:inline>
        </w:drawing>
      </w:r>
    </w:p>
    <w:p w:rsidR="00E62BCD" w:rsidRPr="00A757DD" w:rsidRDefault="00DF7BA2" w:rsidP="001E0FEE">
      <w:pPr>
        <w:pStyle w:val="Epgrafe"/>
        <w:numPr>
          <w:ilvl w:val="0"/>
          <w:numId w:val="0"/>
        </w:numPr>
      </w:pPr>
      <w:r w:rsidRPr="00A757DD">
        <w:t>1:</w:t>
      </w:r>
      <w:r w:rsidR="001E0FEE" w:rsidRPr="00A757DD">
        <w:t xml:space="preserve"> Ajuste del resorte</w:t>
      </w:r>
      <w:r w:rsidRPr="00A757DD">
        <w:t xml:space="preserve"> </w:t>
      </w:r>
      <w:r w:rsidR="00E62BCD" w:rsidRPr="00A757DD">
        <w:t>10</w:t>
      </w:r>
      <w:r w:rsidR="00FE4A46" w:rsidRPr="00A757DD">
        <w:t xml:space="preserve"> </w:t>
      </w:r>
      <w:r w:rsidR="00E62BCD" w:rsidRPr="00A757DD">
        <w:t>bar</w:t>
      </w:r>
      <w:r w:rsidR="00C6350B" w:rsidRPr="00A757DD">
        <w:t xml:space="preserve"> (1</w:t>
      </w:r>
      <w:r w:rsidR="00B006F1" w:rsidRPr="00A757DD">
        <w:t>MPa</w:t>
      </w:r>
      <w:r w:rsidR="00C6350B" w:rsidRPr="00A757DD">
        <w:t>)</w:t>
      </w:r>
      <w:r w:rsidRPr="00A757DD">
        <w:tab/>
      </w:r>
      <w:r w:rsidRPr="00A757DD">
        <w:tab/>
        <w:t>2</w:t>
      </w:r>
      <w:r w:rsidR="000D05D6" w:rsidRPr="00A757DD">
        <w:t>: Embolo</w:t>
      </w:r>
      <w:r w:rsidR="001E0FEE" w:rsidRPr="00A757DD">
        <w:t xml:space="preserve"> compensador</w:t>
      </w:r>
    </w:p>
    <w:p w:rsidR="00E62BCD" w:rsidRPr="00A757DD" w:rsidRDefault="00E62BCD" w:rsidP="004A080E"/>
    <w:p w:rsidR="00E62BCD" w:rsidRPr="00A757DD" w:rsidRDefault="004018E6" w:rsidP="00F01588">
      <w:r w:rsidRPr="00A757DD">
        <w:t>Como se ve en la imagen hay una presión diferencial que es constante</w:t>
      </w:r>
      <w:r w:rsidR="00F01588" w:rsidRPr="00A757DD">
        <w:t xml:space="preserve"> en el compensador de presión (p</w:t>
      </w:r>
      <w:r w:rsidR="00F01588" w:rsidRPr="00A757DD">
        <w:rPr>
          <w:vertAlign w:val="subscript"/>
        </w:rPr>
        <w:t>2</w:t>
      </w:r>
      <w:r w:rsidR="00F01588" w:rsidRPr="00A757DD">
        <w:t>-p</w:t>
      </w:r>
      <w:r w:rsidR="00F01588" w:rsidRPr="00A757DD">
        <w:rPr>
          <w:vertAlign w:val="subscript"/>
        </w:rPr>
        <w:t>3</w:t>
      </w:r>
      <w:r w:rsidR="00F01588" w:rsidRPr="00A757DD">
        <w:t>) la cual es determinada por el resorte. El resorte ajusta la posición del embolo para obtener una resultante estable F</w:t>
      </w:r>
      <w:r w:rsidR="00F01588" w:rsidRPr="00A757DD">
        <w:rPr>
          <w:vertAlign w:val="subscript"/>
        </w:rPr>
        <w:t>resorte</w:t>
      </w:r>
      <w:r w:rsidR="00F01588" w:rsidRPr="00A757DD">
        <w:t xml:space="preserve"> + F</w:t>
      </w:r>
      <w:r w:rsidR="00F01588" w:rsidRPr="00A757DD">
        <w:rPr>
          <w:vertAlign w:val="subscript"/>
        </w:rPr>
        <w:t>P3</w:t>
      </w:r>
      <w:r w:rsidR="00F01588" w:rsidRPr="00A757DD">
        <w:t xml:space="preserve"> = F</w:t>
      </w:r>
      <w:r w:rsidR="00F01588" w:rsidRPr="00A757DD">
        <w:rPr>
          <w:vertAlign w:val="subscript"/>
        </w:rPr>
        <w:t>P2</w:t>
      </w:r>
      <w:r w:rsidR="00F01588" w:rsidRPr="00A757DD">
        <w:t xml:space="preserve">. Este movimiento del embolo siempre </w:t>
      </w:r>
      <w:r w:rsidR="008747EE" w:rsidRPr="00A757DD">
        <w:t>varía</w:t>
      </w:r>
      <w:r w:rsidR="00F01588" w:rsidRPr="00A757DD">
        <w:t xml:space="preserve"> en función de la resistencia en la línea p</w:t>
      </w:r>
      <w:r w:rsidR="00F01588" w:rsidRPr="00A757DD">
        <w:rPr>
          <w:vertAlign w:val="subscript"/>
        </w:rPr>
        <w:t>1</w:t>
      </w:r>
      <w:r w:rsidR="00F01588" w:rsidRPr="00A757DD">
        <w:t xml:space="preserve"> como se muestra en el diagrama. Esto resulta en: </w:t>
      </w:r>
    </w:p>
    <w:p w:rsidR="00F01588" w:rsidRPr="00A757DD" w:rsidRDefault="00F01588" w:rsidP="00F01588"/>
    <w:p w:rsidR="00F01588" w:rsidRPr="00A757DD" w:rsidRDefault="00F01588" w:rsidP="00F01588">
      <w:pPr>
        <w:pStyle w:val="Prrafodelista"/>
        <w:numPr>
          <w:ilvl w:val="0"/>
          <w:numId w:val="43"/>
        </w:numPr>
      </w:pPr>
      <w:r w:rsidRPr="00A757DD">
        <w:t xml:space="preserve">La caída de presión a </w:t>
      </w:r>
      <w:r w:rsidR="008747EE" w:rsidRPr="00A757DD">
        <w:t>través</w:t>
      </w:r>
      <w:r w:rsidRPr="00A757DD">
        <w:t xml:space="preserve"> de la válvula direccional es siempre constante. Esto significa que el caudal que pasa a </w:t>
      </w:r>
      <w:r w:rsidR="008747EE" w:rsidRPr="00A757DD">
        <w:t>través</w:t>
      </w:r>
      <w:r w:rsidRPr="00A757DD">
        <w:t xml:space="preserve"> del compensador también es siempre constante.</w:t>
      </w:r>
    </w:p>
    <w:p w:rsidR="00F01588" w:rsidRPr="00A757DD" w:rsidRDefault="00F01588" w:rsidP="00F01588">
      <w:pPr>
        <w:pStyle w:val="Prrafodelista"/>
        <w:numPr>
          <w:ilvl w:val="0"/>
          <w:numId w:val="43"/>
        </w:numPr>
      </w:pPr>
      <w:r w:rsidRPr="00A757DD">
        <w:t>La presión en la línea p</w:t>
      </w:r>
      <w:r w:rsidRPr="00A757DD">
        <w:rPr>
          <w:vertAlign w:val="subscript"/>
        </w:rPr>
        <w:t>1</w:t>
      </w:r>
      <w:r w:rsidRPr="00A757DD">
        <w:t xml:space="preserve"> </w:t>
      </w:r>
      <w:r w:rsidR="008747EE" w:rsidRPr="00A757DD">
        <w:t>también</w:t>
      </w:r>
      <w:r w:rsidRPr="00A757DD">
        <w:t xml:space="preserve"> es siempre constante. Esto significa que el caudal desde p</w:t>
      </w:r>
      <w:r w:rsidRPr="00A757DD">
        <w:rPr>
          <w:vertAlign w:val="subscript"/>
        </w:rPr>
        <w:t>1</w:t>
      </w:r>
      <w:r w:rsidRPr="00A757DD">
        <w:t xml:space="preserve"> </w:t>
      </w:r>
      <w:r w:rsidR="008747EE" w:rsidRPr="00A757DD">
        <w:t>también</w:t>
      </w:r>
      <w:r w:rsidRPr="00A757DD">
        <w:t xml:space="preserve"> es constante al igual que la posición de placa de la bomba o de la apertura de la VLP.</w:t>
      </w:r>
    </w:p>
    <w:p w:rsidR="00F01588" w:rsidRPr="00A757DD" w:rsidRDefault="00F01588" w:rsidP="00F01588"/>
    <w:p w:rsidR="00F01588" w:rsidRPr="00A757DD" w:rsidRDefault="00F01588" w:rsidP="00F01588">
      <w:r w:rsidRPr="00A757DD">
        <w:t xml:space="preserve">Como resultado, la velocidad del actuador mantiene un velocidad constante aun cuando una fuerza es aplicada y la carga </w:t>
      </w:r>
      <w:r w:rsidR="008747EE" w:rsidRPr="00A757DD">
        <w:t>varíe</w:t>
      </w:r>
      <w:r w:rsidRPr="00A757DD">
        <w:t>. Pero nunca se debe olvidar que aunque el compensador de presión sea una excelente manera de control de cargas, se produce también un aumento de la temperatura.</w:t>
      </w:r>
    </w:p>
    <w:p w:rsidR="00F01588" w:rsidRPr="00A757DD" w:rsidRDefault="00F01588" w:rsidP="00F01588"/>
    <w:p w:rsidR="00F01588" w:rsidRPr="00A757DD" w:rsidRDefault="00F01588" w:rsidP="00F01588">
      <w:r w:rsidRPr="00A757DD">
        <w:t xml:space="preserve">Dependiendo los requerimientos, la ubicación y el tipo del compensador de presión pueden cambiar. Hay los ubicaciones donde el compensador puede ser montado. </w:t>
      </w:r>
    </w:p>
    <w:p w:rsidR="00F01588" w:rsidRPr="00A757DD" w:rsidRDefault="00F01588" w:rsidP="00F01588"/>
    <w:p w:rsidR="00F01588" w:rsidRPr="00A757DD" w:rsidRDefault="00F01588" w:rsidP="00F01588"/>
    <w:p w:rsidR="00F01588" w:rsidRPr="00A757DD" w:rsidRDefault="00F01588" w:rsidP="00F01588"/>
    <w:p w:rsidR="00E62BCD" w:rsidRPr="00A757DD" w:rsidRDefault="00E62BCD" w:rsidP="004A080E"/>
    <w:p w:rsidR="00E62BCD" w:rsidRPr="00A757DD" w:rsidRDefault="007B1E33" w:rsidP="004A080E">
      <w:pPr>
        <w:pStyle w:val="BildFormel"/>
      </w:pPr>
      <w:r w:rsidRPr="00A757DD">
        <w:rPr>
          <w:noProof/>
          <w:lang w:eastAsia="es-AR"/>
        </w:rPr>
        <w:lastRenderedPageBreak/>
        <w:drawing>
          <wp:inline distT="0" distB="0" distL="0" distR="0">
            <wp:extent cx="2158365" cy="2891790"/>
            <wp:effectExtent l="19050" t="0" r="0" b="0"/>
            <wp:docPr id="137" name="Imagen 137" descr="new-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new-86"/>
                    <pic:cNvPicPr>
                      <a:picLocks noChangeAspect="1" noChangeArrowheads="1"/>
                    </pic:cNvPicPr>
                  </pic:nvPicPr>
                  <pic:blipFill>
                    <a:blip r:embed="rId152" cstate="print"/>
                    <a:srcRect/>
                    <a:stretch>
                      <a:fillRect/>
                    </a:stretch>
                  </pic:blipFill>
                  <pic:spPr bwMode="auto">
                    <a:xfrm>
                      <a:off x="0" y="0"/>
                      <a:ext cx="2158365" cy="2891790"/>
                    </a:xfrm>
                    <a:prstGeom prst="rect">
                      <a:avLst/>
                    </a:prstGeom>
                    <a:noFill/>
                    <a:ln w="9525">
                      <a:noFill/>
                      <a:miter lim="800000"/>
                      <a:headEnd/>
                      <a:tailEnd/>
                    </a:ln>
                  </pic:spPr>
                </pic:pic>
              </a:graphicData>
            </a:graphic>
          </wp:inline>
        </w:drawing>
      </w:r>
    </w:p>
    <w:p w:rsidR="00DF7BA2" w:rsidRPr="00A757DD" w:rsidRDefault="00DF7BA2" w:rsidP="004A080E"/>
    <w:p w:rsidR="00E62BCD" w:rsidRPr="00A757DD" w:rsidRDefault="001A1FA8" w:rsidP="004A080E">
      <w:r w:rsidRPr="00A757DD">
        <w:t xml:space="preserve">Las válvulas de pre-compensación (también llamada compensación aguas abajo), el compensador se coloca aguas abajo de la válvula direccional. La válvula pre-compensada es normalmente abierta. Para mantener una caída de presión constante a </w:t>
      </w:r>
      <w:r w:rsidR="008747EE" w:rsidRPr="00A757DD">
        <w:t>través</w:t>
      </w:r>
      <w:r w:rsidRPr="00A757DD">
        <w:t xml:space="preserve"> de la válvula direccional, este estrangula la entrada de aceite desde el lado de la bomba. El valor de presión del resorte es usualmente de 10 bar (10 Mpa) y el lado del resorte recibe una señal de sensado desde la válvula direccional.</w:t>
      </w:r>
    </w:p>
    <w:p w:rsidR="00E62BCD" w:rsidRPr="00A757DD" w:rsidRDefault="00E62BCD" w:rsidP="004A080E"/>
    <w:p w:rsidR="00E62BCD" w:rsidRPr="00A757DD" w:rsidRDefault="007B1E33" w:rsidP="004A080E">
      <w:pPr>
        <w:pStyle w:val="BildFormel"/>
      </w:pPr>
      <w:r w:rsidRPr="00A757DD">
        <w:rPr>
          <w:noProof/>
          <w:lang w:eastAsia="es-AR"/>
        </w:rPr>
        <w:drawing>
          <wp:inline distT="0" distB="0" distL="0" distR="0">
            <wp:extent cx="2158365" cy="2424430"/>
            <wp:effectExtent l="19050" t="0" r="0" b="0"/>
            <wp:docPr id="138" name="Imagen 138" descr="new-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new-87"/>
                    <pic:cNvPicPr>
                      <a:picLocks noChangeAspect="1" noChangeArrowheads="1"/>
                    </pic:cNvPicPr>
                  </pic:nvPicPr>
                  <pic:blipFill>
                    <a:blip r:embed="rId153" cstate="print"/>
                    <a:srcRect/>
                    <a:stretch>
                      <a:fillRect/>
                    </a:stretch>
                  </pic:blipFill>
                  <pic:spPr bwMode="auto">
                    <a:xfrm>
                      <a:off x="0" y="0"/>
                      <a:ext cx="2158365" cy="2424430"/>
                    </a:xfrm>
                    <a:prstGeom prst="rect">
                      <a:avLst/>
                    </a:prstGeom>
                    <a:noFill/>
                    <a:ln w="9525">
                      <a:noFill/>
                      <a:miter lim="800000"/>
                      <a:headEnd/>
                      <a:tailEnd/>
                    </a:ln>
                  </pic:spPr>
                </pic:pic>
              </a:graphicData>
            </a:graphic>
          </wp:inline>
        </w:drawing>
      </w:r>
    </w:p>
    <w:p w:rsidR="00E62BCD" w:rsidRPr="00A757DD" w:rsidRDefault="00E62BCD" w:rsidP="004A080E"/>
    <w:p w:rsidR="00E62BCD" w:rsidRPr="00A757DD" w:rsidRDefault="001A1FA8" w:rsidP="004A080E">
      <w:r w:rsidRPr="00A757DD">
        <w:t xml:space="preserve">En las válvulas de post-compensación (también llamadas compensación aguas arriba), el compensador </w:t>
      </w:r>
      <w:r w:rsidR="008747EE" w:rsidRPr="00A757DD">
        <w:t>está</w:t>
      </w:r>
      <w:r w:rsidRPr="00A757DD">
        <w:t xml:space="preserve"> ubicado arriba de la válvula direccional. La post-compensación es normalmente cerrada con un resorte de 0,5 bar (0,05 Mpa), y a en algunas válvulas no hay resorte. Para mantener una caída de presión constante, este estrangula la salida de la válvula direccional. El lado del resorte del compensador recibe una señal de sensado de carga desde la bomba, usualmente esa señal es la máxima del sistema.</w:t>
      </w:r>
    </w:p>
    <w:p w:rsidR="00E62BCD" w:rsidRPr="00A757DD" w:rsidRDefault="00E62BCD" w:rsidP="004A080E"/>
    <w:p w:rsidR="00E62BCD" w:rsidRPr="00A757DD" w:rsidRDefault="00E62BCD" w:rsidP="004A080E"/>
    <w:p w:rsidR="00E62BCD" w:rsidRPr="00A757DD" w:rsidRDefault="00826141" w:rsidP="00CE0853">
      <w:pPr>
        <w:pStyle w:val="Ttulo2"/>
        <w:pageBreakBefore/>
      </w:pPr>
      <w:bookmarkStart w:id="162" w:name="_Toc277937838"/>
      <w:bookmarkStart w:id="163" w:name="_Toc278447784"/>
      <w:bookmarkStart w:id="164" w:name="_Toc305672573"/>
      <w:bookmarkStart w:id="165" w:name="_Toc306196810"/>
      <w:bookmarkStart w:id="166" w:name="_Toc308183665"/>
      <w:bookmarkStart w:id="167" w:name="_Toc309299744"/>
      <w:bookmarkStart w:id="168" w:name="_Toc370981396"/>
      <w:r w:rsidRPr="00A757DD">
        <w:lastRenderedPageBreak/>
        <w:t>Pre-c</w:t>
      </w:r>
      <w:bookmarkEnd w:id="162"/>
      <w:bookmarkEnd w:id="163"/>
      <w:bookmarkEnd w:id="164"/>
      <w:bookmarkEnd w:id="165"/>
      <w:bookmarkEnd w:id="166"/>
      <w:bookmarkEnd w:id="167"/>
      <w:r w:rsidR="00860F13" w:rsidRPr="00A757DD">
        <w:t>ompensación</w:t>
      </w:r>
      <w:bookmarkEnd w:id="168"/>
    </w:p>
    <w:p w:rsidR="00E62BCD" w:rsidRPr="00A757DD" w:rsidRDefault="00E62BCD" w:rsidP="004A080E"/>
    <w:p w:rsidR="00E62BCD" w:rsidRPr="00A757DD" w:rsidRDefault="003A62BC" w:rsidP="004A080E">
      <w:pPr>
        <w:pStyle w:val="BildFormel"/>
      </w:pPr>
      <w:r w:rsidRPr="00A757DD">
        <w:rPr>
          <w:noProof/>
          <w:lang w:eastAsia="es-AR"/>
        </w:rPr>
        <w:drawing>
          <wp:inline distT="0" distB="0" distL="0" distR="0">
            <wp:extent cx="5753100" cy="4318000"/>
            <wp:effectExtent l="19050" t="0" r="0" b="0"/>
            <wp:docPr id="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srcRect/>
                    <a:stretch>
                      <a:fillRect/>
                    </a:stretch>
                  </pic:blipFill>
                  <pic:spPr bwMode="auto">
                    <a:xfrm>
                      <a:off x="0" y="0"/>
                      <a:ext cx="5753100" cy="4318000"/>
                    </a:xfrm>
                    <a:prstGeom prst="rect">
                      <a:avLst/>
                    </a:prstGeom>
                    <a:noFill/>
                    <a:ln w="9525">
                      <a:noFill/>
                      <a:miter lim="800000"/>
                      <a:headEnd/>
                      <a:tailEnd/>
                    </a:ln>
                  </pic:spPr>
                </pic:pic>
              </a:graphicData>
            </a:graphic>
          </wp:inline>
        </w:drawing>
      </w:r>
    </w:p>
    <w:p w:rsidR="00E62BCD" w:rsidRPr="00A757DD" w:rsidRDefault="00DF7BA2" w:rsidP="008770EC">
      <w:pPr>
        <w:pStyle w:val="Epgrafe"/>
        <w:numPr>
          <w:ilvl w:val="3"/>
          <w:numId w:val="33"/>
        </w:numPr>
        <w:ind w:left="0"/>
      </w:pPr>
      <w:r w:rsidRPr="00A757DD">
        <w:t xml:space="preserve">1: </w:t>
      </w:r>
      <w:r w:rsidR="00883EE6" w:rsidRPr="00A757DD">
        <w:t>Cilindro de la pala</w:t>
      </w:r>
      <w:r w:rsidRPr="00A757DD">
        <w:tab/>
      </w:r>
      <w:r w:rsidRPr="00A757DD">
        <w:tab/>
        <w:t xml:space="preserve">2: </w:t>
      </w:r>
      <w:r w:rsidR="00883EE6" w:rsidRPr="00A757DD">
        <w:t>Cilindro del brazo</w:t>
      </w:r>
    </w:p>
    <w:p w:rsidR="00DF7BA2" w:rsidRPr="00A757DD" w:rsidRDefault="00DF7BA2" w:rsidP="004A080E"/>
    <w:p w:rsidR="00E62BCD" w:rsidRPr="00A757DD" w:rsidRDefault="00883EE6" w:rsidP="004A080E">
      <w:r w:rsidRPr="00A757DD">
        <w:t>En el siguiente ejemplo, el actuador</w:t>
      </w:r>
      <w:r w:rsidR="000573A6" w:rsidRPr="00A757DD">
        <w:t xml:space="preserve"> recibe el caudal del pre-compensado. Cada compensador recibe la señal de su propio cilindro con la ayuda de la válvula selectora. Usando la señal de la señal de más carga, la bomba regula el caudal de acuerdo a la demanda, y cuando la carga cambia, el compensador correspondiente mantiene la caída de presión a </w:t>
      </w:r>
      <w:r w:rsidR="008747EE" w:rsidRPr="00A757DD">
        <w:t>través</w:t>
      </w:r>
      <w:r w:rsidR="000573A6" w:rsidRPr="00A757DD">
        <w:t xml:space="preserve"> de la válvula direccional que corresponda cambiando el valor de resistencia en la línea p</w:t>
      </w:r>
      <w:r w:rsidR="000573A6" w:rsidRPr="00A757DD">
        <w:rPr>
          <w:vertAlign w:val="subscript"/>
        </w:rPr>
        <w:t>1</w:t>
      </w:r>
      <w:r w:rsidR="000573A6" w:rsidRPr="00A757DD">
        <w:t>. Como se ve en el diagrama, el compensador de la pala esta mucho menos abierto que el compensador del brazo para mantener la presión diferencial de 10 bar (1 Mpa).</w:t>
      </w:r>
    </w:p>
    <w:p w:rsidR="00CE0853" w:rsidRPr="00A757DD" w:rsidRDefault="00CE0853" w:rsidP="004A080E"/>
    <w:p w:rsidR="00E62BCD" w:rsidRPr="00A757DD" w:rsidRDefault="00D96C44" w:rsidP="004A080E">
      <w:r w:rsidRPr="00A757DD">
        <w:t>Para dar un ejemplo, los joysticks se controlan simultáneamente en cada línea de manera que la pala recibe 20 l/min con una presión de 30 bar (3 Mpa) y el brazo recibe 60 l/min a una presión de 120 bar (12 Mpa) de una bomba con 90 l/min y 20 bar (2 Mpa) con sensado de carga. Cada compensador mantiene esos valores indistintamente de los cambios en la carga.</w:t>
      </w:r>
    </w:p>
    <w:p w:rsidR="00CE0853" w:rsidRPr="00A757DD" w:rsidRDefault="00CE0853" w:rsidP="004A080E"/>
    <w:p w:rsidR="00E62BCD" w:rsidRPr="00A757DD" w:rsidRDefault="00D15509" w:rsidP="004A080E">
      <w:r w:rsidRPr="00A757DD">
        <w:t>Pero si otro accionamiento de repente demanda cierta cantidad de caudal o de repente las revoluciones del motor descienden, el plato de la bomba se inclina al máximo pudiendo esto no ser suficiente. Si la demanda de la bomba es mayor que la entrega de la bomba, el sistema funcionara como un sistema con bomba fija.</w:t>
      </w:r>
    </w:p>
    <w:p w:rsidR="00E62BCD" w:rsidRPr="00A757DD" w:rsidRDefault="00E62BCD" w:rsidP="004A080E"/>
    <w:p w:rsidR="00E62BCD" w:rsidRPr="00A757DD" w:rsidRDefault="007E74B9" w:rsidP="004A080E">
      <w:pPr>
        <w:pStyle w:val="BildFormel"/>
      </w:pPr>
      <w:r w:rsidRPr="00A757DD">
        <w:rPr>
          <w:noProof/>
          <w:lang w:eastAsia="es-AR"/>
        </w:rPr>
        <w:lastRenderedPageBreak/>
        <w:drawing>
          <wp:inline distT="0" distB="0" distL="0" distR="0">
            <wp:extent cx="5756910" cy="3005455"/>
            <wp:effectExtent l="19050" t="0" r="0" b="0"/>
            <wp:docPr id="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cstate="print"/>
                    <a:srcRect/>
                    <a:stretch>
                      <a:fillRect/>
                    </a:stretch>
                  </pic:blipFill>
                  <pic:spPr bwMode="auto">
                    <a:xfrm>
                      <a:off x="0" y="0"/>
                      <a:ext cx="5756910" cy="3005455"/>
                    </a:xfrm>
                    <a:prstGeom prst="rect">
                      <a:avLst/>
                    </a:prstGeom>
                    <a:noFill/>
                    <a:ln w="9525">
                      <a:noFill/>
                      <a:miter lim="800000"/>
                      <a:headEnd/>
                      <a:tailEnd/>
                    </a:ln>
                  </pic:spPr>
                </pic:pic>
              </a:graphicData>
            </a:graphic>
          </wp:inline>
        </w:drawing>
      </w:r>
    </w:p>
    <w:p w:rsidR="00DF7BA2" w:rsidRPr="00A757DD" w:rsidRDefault="00372370" w:rsidP="004A080E">
      <w:r w:rsidRPr="00A757DD">
        <w:t>Cuando el caudal de la bomba cae a 40 l/min</w:t>
      </w:r>
      <w:r w:rsidR="00E62BCD" w:rsidRPr="00A757DD">
        <w:t>:</w:t>
      </w:r>
    </w:p>
    <w:p w:rsidR="00DF7BA2" w:rsidRPr="00A757DD" w:rsidRDefault="00372370" w:rsidP="0089210E">
      <w:r w:rsidRPr="00A757DD">
        <w:t xml:space="preserve">La </w:t>
      </w:r>
      <w:r w:rsidR="008747EE" w:rsidRPr="00A757DD">
        <w:t>caída</w:t>
      </w:r>
      <w:r w:rsidRPr="00A757DD">
        <w:t xml:space="preserve"> de presión a </w:t>
      </w:r>
      <w:r w:rsidR="008747EE" w:rsidRPr="00A757DD">
        <w:t>través</w:t>
      </w:r>
      <w:r w:rsidRPr="00A757DD">
        <w:t xml:space="preserve"> de ambas direccionales cae.</w:t>
      </w:r>
    </w:p>
    <w:p w:rsidR="00E62BCD" w:rsidRPr="00A757DD" w:rsidRDefault="00103A44" w:rsidP="004A080E">
      <w:r w:rsidRPr="00A757DD">
        <w:t xml:space="preserve">Igualmente el compensador que </w:t>
      </w:r>
      <w:r w:rsidR="008747EE" w:rsidRPr="00A757DD">
        <w:t>esté</w:t>
      </w:r>
      <w:r w:rsidRPr="00A757DD">
        <w:t xml:space="preserve"> sometido a las cargas </w:t>
      </w:r>
      <w:r w:rsidR="008747EE" w:rsidRPr="00A757DD">
        <w:t>más</w:t>
      </w:r>
      <w:r w:rsidRPr="00A757DD">
        <w:t xml:space="preserve"> bajas, será capaz de mantener su posición y la caída de presión a </w:t>
      </w:r>
      <w:r w:rsidR="008747EE" w:rsidRPr="00A757DD">
        <w:t>través</w:t>
      </w:r>
      <w:r w:rsidRPr="00A757DD">
        <w:t xml:space="preserve"> de la válvula direccional va a ser constante por lo que el caudal que recibe esta línea se va a mantener constante y sin ninguna </w:t>
      </w:r>
      <w:r w:rsidR="008747EE" w:rsidRPr="00A757DD">
        <w:t>pérdida</w:t>
      </w:r>
      <w:r w:rsidRPr="00A757DD">
        <w:t xml:space="preserve"> (en el ejemplo de arriba, este actuador es la pala).</w:t>
      </w:r>
    </w:p>
    <w:p w:rsidR="00E62BCD" w:rsidRPr="00A757DD" w:rsidRDefault="00103A44" w:rsidP="004A080E">
      <w:r w:rsidRPr="00A757DD">
        <w:t>Cuando el caudal se reduce, el compensador del brazo se abre completamente para compensar la caída de presión pero al no poder generar tanta resistencia contra el caudal de la bomba, este no puede compensar.</w:t>
      </w:r>
    </w:p>
    <w:p w:rsidR="00E62BCD" w:rsidRPr="00A757DD" w:rsidRDefault="00103A44" w:rsidP="004A080E">
      <w:r w:rsidRPr="00A757DD">
        <w:t xml:space="preserve">En este caso, el brazo recibe poco caudal mientras que la pala recibe el mismo caudal. Esto hace que el brazo se mueva </w:t>
      </w:r>
      <w:r w:rsidR="008747EE" w:rsidRPr="00A757DD">
        <w:t>más</w:t>
      </w:r>
      <w:r w:rsidRPr="00A757DD">
        <w:t xml:space="preserve"> lento o se detenga.</w:t>
      </w:r>
    </w:p>
    <w:p w:rsidR="00CE0853" w:rsidRPr="00A757DD" w:rsidRDefault="00103A44" w:rsidP="004A080E">
      <w:r w:rsidRPr="00A757DD">
        <w:t>Si el caudal de la bomba cae a 40 l / min, la pala recibe el caudal requerido (20 l / min) y el brazo recibe sólo 20 l / min en vez del requerido que son 60 l / min. Esto significa que el brazo se ralentiza significativamente.</w:t>
      </w:r>
    </w:p>
    <w:p w:rsidR="00CE0853" w:rsidRPr="00A757DD" w:rsidRDefault="00883BCD" w:rsidP="004A080E">
      <w:r w:rsidRPr="00A757DD">
        <w:t>Como resultado, en los sistemas de pre-compensados</w:t>
      </w:r>
      <w:r w:rsidRPr="00A757DD">
        <w:rPr>
          <w:rFonts w:ascii="Times New Roman" w:hAnsi="Times New Roman"/>
        </w:rPr>
        <w:t>,</w:t>
      </w:r>
      <w:r w:rsidRPr="00A757DD">
        <w:rPr>
          <w:rFonts w:cs="MetaPlusLF"/>
        </w:rPr>
        <w:t xml:space="preserve"> el compensador en la válvula con la carga más alta se abre por completo para compensar la diferencia de presión y el caudal, pero no puede. A medida que el compensador de la válvula con la carga más</w:t>
      </w:r>
      <w:r w:rsidRPr="00A757DD">
        <w:t xml:space="preserve"> baja todavía puede mantener una diferencia de presión estable, el caudal  o la velocidad de este actuador se mantiene constante. Por lo tanto, cuando la bomba no puede suministrar la cantidad requerida, el actuador con la presión de carga más alta se ralentiza o se detiene y el actuador con carga inferior se mantiene en movimiento a una velocidad </w:t>
      </w:r>
      <w:r w:rsidR="00A757DD" w:rsidRPr="00A757DD">
        <w:t>constante. Esto</w:t>
      </w:r>
      <w:r w:rsidRPr="00A757DD">
        <w:t xml:space="preserve"> puede ser indeseable en muchas aplicaciones.</w:t>
      </w:r>
    </w:p>
    <w:p w:rsidR="00883BCD" w:rsidRPr="00A757DD" w:rsidRDefault="00883BCD" w:rsidP="004A080E"/>
    <w:p w:rsidR="00E62BCD" w:rsidRPr="00A757DD" w:rsidRDefault="00883BCD" w:rsidP="004A080E">
      <w:r w:rsidRPr="00A757DD">
        <w:t>Otro punto a entender es que el compensador del sistema de carga más baja es una fuente de calor debido a la mayor resistencia del compensador de</w:t>
      </w:r>
      <w:r w:rsidR="00A757DD" w:rsidRPr="00A757DD">
        <w:t>l embolo</w:t>
      </w:r>
      <w:r w:rsidRPr="00A757DD">
        <w:t>.</w:t>
      </w:r>
    </w:p>
    <w:p w:rsidR="00883BCD" w:rsidRPr="00A757DD" w:rsidRDefault="00883BCD" w:rsidP="004A080E"/>
    <w:p w:rsidR="00E62BCD" w:rsidRPr="00A757DD" w:rsidRDefault="00A757DD" w:rsidP="004A080E">
      <w:r w:rsidRPr="00A757DD">
        <w:t>Existen diversos símbolos para ilustrar las válvulas de pre-compensación.</w:t>
      </w:r>
    </w:p>
    <w:p w:rsidR="00DF7BA2" w:rsidRPr="00A757DD" w:rsidRDefault="00DF7BA2" w:rsidP="004A080E"/>
    <w:p w:rsidR="00E62BCD" w:rsidRDefault="007B1E33" w:rsidP="004A080E">
      <w:pPr>
        <w:pStyle w:val="BildFormel"/>
      </w:pPr>
      <w:r w:rsidRPr="00A757DD">
        <w:rPr>
          <w:noProof/>
          <w:lang w:eastAsia="es-AR"/>
        </w:rPr>
        <w:drawing>
          <wp:inline distT="0" distB="0" distL="0" distR="0">
            <wp:extent cx="1445895" cy="638175"/>
            <wp:effectExtent l="19050" t="0" r="1905" b="0"/>
            <wp:docPr id="141" name="Imagen 141" descr="new-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new-91"/>
                    <pic:cNvPicPr>
                      <a:picLocks noChangeAspect="1" noChangeArrowheads="1"/>
                    </pic:cNvPicPr>
                  </pic:nvPicPr>
                  <pic:blipFill>
                    <a:blip r:embed="rId156" cstate="print"/>
                    <a:srcRect/>
                    <a:stretch>
                      <a:fillRect/>
                    </a:stretch>
                  </pic:blipFill>
                  <pic:spPr bwMode="auto">
                    <a:xfrm>
                      <a:off x="0" y="0"/>
                      <a:ext cx="1445895" cy="638175"/>
                    </a:xfrm>
                    <a:prstGeom prst="rect">
                      <a:avLst/>
                    </a:prstGeom>
                    <a:noFill/>
                    <a:ln w="9525">
                      <a:noFill/>
                      <a:miter lim="800000"/>
                      <a:headEnd/>
                      <a:tailEnd/>
                    </a:ln>
                  </pic:spPr>
                </pic:pic>
              </a:graphicData>
            </a:graphic>
          </wp:inline>
        </w:drawing>
      </w:r>
      <w:r w:rsidR="00C544AD" w:rsidRPr="00A757DD">
        <w:tab/>
      </w:r>
      <w:r w:rsidR="00C544AD" w:rsidRPr="00A757DD">
        <w:tab/>
      </w:r>
      <w:r w:rsidRPr="00A757DD">
        <w:rPr>
          <w:noProof/>
          <w:lang w:eastAsia="es-AR"/>
        </w:rPr>
        <w:drawing>
          <wp:inline distT="0" distB="0" distL="0" distR="0">
            <wp:extent cx="1084580" cy="744220"/>
            <wp:effectExtent l="19050" t="0" r="1270" b="0"/>
            <wp:docPr id="142" name="Imagen 142" descr="new-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ew-92"/>
                    <pic:cNvPicPr>
                      <a:picLocks noChangeAspect="1" noChangeArrowheads="1"/>
                    </pic:cNvPicPr>
                  </pic:nvPicPr>
                  <pic:blipFill>
                    <a:blip r:embed="rId157" cstate="print"/>
                    <a:srcRect/>
                    <a:stretch>
                      <a:fillRect/>
                    </a:stretch>
                  </pic:blipFill>
                  <pic:spPr bwMode="auto">
                    <a:xfrm>
                      <a:off x="0" y="0"/>
                      <a:ext cx="1084580" cy="744220"/>
                    </a:xfrm>
                    <a:prstGeom prst="rect">
                      <a:avLst/>
                    </a:prstGeom>
                    <a:noFill/>
                    <a:ln w="9525">
                      <a:noFill/>
                      <a:miter lim="800000"/>
                      <a:headEnd/>
                      <a:tailEnd/>
                    </a:ln>
                  </pic:spPr>
                </pic:pic>
              </a:graphicData>
            </a:graphic>
          </wp:inline>
        </w:drawing>
      </w:r>
    </w:p>
    <w:p w:rsidR="00D3499F" w:rsidRPr="00D3499F" w:rsidRDefault="00D3499F" w:rsidP="00D3499F"/>
    <w:p w:rsidR="00E62BCD" w:rsidRPr="00A757DD" w:rsidRDefault="00A00FFC" w:rsidP="004A080E">
      <w:pPr>
        <w:pStyle w:val="Ttulo2"/>
      </w:pPr>
      <w:bookmarkStart w:id="169" w:name="_Toc277937839"/>
      <w:bookmarkStart w:id="170" w:name="_Toc278447785"/>
      <w:bookmarkStart w:id="171" w:name="_Toc305672574"/>
      <w:bookmarkStart w:id="172" w:name="_Toc306196811"/>
      <w:bookmarkStart w:id="173" w:name="_Toc308183666"/>
      <w:bookmarkStart w:id="174" w:name="_Toc309299745"/>
      <w:bookmarkStart w:id="175" w:name="_Toc370981397"/>
      <w:r w:rsidRPr="00A757DD">
        <w:lastRenderedPageBreak/>
        <w:t>Post c</w:t>
      </w:r>
      <w:bookmarkEnd w:id="169"/>
      <w:bookmarkEnd w:id="170"/>
      <w:bookmarkEnd w:id="171"/>
      <w:bookmarkEnd w:id="172"/>
      <w:bookmarkEnd w:id="173"/>
      <w:bookmarkEnd w:id="174"/>
      <w:r w:rsidR="00860F13" w:rsidRPr="00A757DD">
        <w:t>ompensación</w:t>
      </w:r>
      <w:bookmarkEnd w:id="175"/>
      <w:r w:rsidR="00860F13" w:rsidRPr="00A757DD">
        <w:t xml:space="preserve"> </w:t>
      </w:r>
    </w:p>
    <w:p w:rsidR="00E62BCD" w:rsidRPr="00A757DD" w:rsidRDefault="00E62BCD" w:rsidP="004A080E"/>
    <w:p w:rsidR="00E62BCD" w:rsidRPr="00A757DD" w:rsidRDefault="00A61458" w:rsidP="004A080E">
      <w:pPr>
        <w:pStyle w:val="BildFormel"/>
      </w:pPr>
      <w:r>
        <w:rPr>
          <w:noProof/>
          <w:lang w:eastAsia="es-AR"/>
        </w:rPr>
        <w:drawing>
          <wp:inline distT="0" distB="0" distL="0" distR="0">
            <wp:extent cx="5756910" cy="4500245"/>
            <wp:effectExtent l="19050" t="0" r="0" b="0"/>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srcRect/>
                    <a:stretch>
                      <a:fillRect/>
                    </a:stretch>
                  </pic:blipFill>
                  <pic:spPr bwMode="auto">
                    <a:xfrm>
                      <a:off x="0" y="0"/>
                      <a:ext cx="5756910" cy="4500245"/>
                    </a:xfrm>
                    <a:prstGeom prst="rect">
                      <a:avLst/>
                    </a:prstGeom>
                    <a:noFill/>
                    <a:ln w="9525">
                      <a:noFill/>
                      <a:miter lim="800000"/>
                      <a:headEnd/>
                      <a:tailEnd/>
                    </a:ln>
                  </pic:spPr>
                </pic:pic>
              </a:graphicData>
            </a:graphic>
          </wp:inline>
        </w:drawing>
      </w:r>
    </w:p>
    <w:p w:rsidR="00E62BCD" w:rsidRPr="00A757DD" w:rsidRDefault="00E62BCD" w:rsidP="004A080E"/>
    <w:p w:rsidR="00E62BCD" w:rsidRPr="00A757DD" w:rsidRDefault="00D3499F" w:rsidP="004A080E">
      <w:r>
        <w:t xml:space="preserve">Como se puede observar ahora el compensador </w:t>
      </w:r>
      <w:r w:rsidR="008747EE">
        <w:t>está</w:t>
      </w:r>
      <w:r>
        <w:t xml:space="preserve"> trabajando en la línea aguas arriba de la válvula direccional. Ahora el compensador puede mantener una </w:t>
      </w:r>
      <w:r w:rsidR="008747EE">
        <w:t>pérdida</w:t>
      </w:r>
      <w:r>
        <w:t xml:space="preserve"> de presión constante entre la carga y la válvula direccional para mantener un caudal constante hacia el cilindro, pero solo en una de las líneas de cada cilindro, en el ejemplo de arriba se puede observar que este sistema se aplica en el balde en la línea A y en el brazo en la línea B. </w:t>
      </w:r>
    </w:p>
    <w:p w:rsidR="00CE0853" w:rsidRPr="00A757DD" w:rsidRDefault="00CE0853" w:rsidP="004A080E"/>
    <w:p w:rsidR="00E62BCD" w:rsidRPr="00A757DD" w:rsidRDefault="00EB0887" w:rsidP="004A080E">
      <w:r>
        <w:t xml:space="preserve">Otra gran diferencia que se puede observar es la </w:t>
      </w:r>
      <w:r w:rsidR="00A61458">
        <w:t xml:space="preserve">conexión de una </w:t>
      </w:r>
      <w:r>
        <w:t>válvula selectora de presión</w:t>
      </w:r>
      <w:r w:rsidR="00A61458">
        <w:t xml:space="preserve">. En la post-compensación, la señal de cada compensador en el lado del resorte es transmitida desde el cilindro con la mayor presión a </w:t>
      </w:r>
      <w:r w:rsidR="008747EE">
        <w:t>través</w:t>
      </w:r>
      <w:r w:rsidR="00A61458">
        <w:t xml:space="preserve"> de una línea de sensado de carga (LS).</w:t>
      </w:r>
      <w:r>
        <w:t xml:space="preserve"> </w:t>
      </w:r>
      <w:r w:rsidR="00597584">
        <w:t xml:space="preserve">Esto significa que cada compensador recibe la misma señal de presión. En el ejemplo de arriba, la presión en la cámara del resorte es de 120 bar (12 Mpa). El ajuste del resorte del compensador es de 0,5 bar (0,05 Mpa). Este tipo de aplicación mantiene una </w:t>
      </w:r>
      <w:r w:rsidR="008747EE">
        <w:t>pérdida</w:t>
      </w:r>
      <w:r w:rsidR="00597584">
        <w:t xml:space="preserve"> de presión fija a </w:t>
      </w:r>
      <w:r w:rsidR="008747EE">
        <w:t>través</w:t>
      </w:r>
      <w:r w:rsidR="00597584">
        <w:t xml:space="preserve"> de la válvula direccional 19,5 bar (1,95 Mpa) en el ejemplo. La caída de presión por cada </w:t>
      </w:r>
      <w:r w:rsidR="008747EE">
        <w:t>válvula</w:t>
      </w:r>
      <w:r w:rsidR="00597584">
        <w:t xml:space="preserve"> direccional es la misma. El ajuste del caudal depende ahora de la apertura de la válvula direccional. </w:t>
      </w:r>
    </w:p>
    <w:p w:rsidR="008612C3" w:rsidRPr="00A757DD" w:rsidRDefault="008612C3" w:rsidP="004A080E"/>
    <w:p w:rsidR="008612C3" w:rsidRPr="00A757DD" w:rsidRDefault="00B44512" w:rsidP="004A080E">
      <w:pPr>
        <w:pStyle w:val="BildFormel"/>
      </w:pPr>
      <w:r>
        <w:rPr>
          <w:noProof/>
          <w:lang w:eastAsia="es-AR"/>
        </w:rPr>
        <w:lastRenderedPageBreak/>
        <w:drawing>
          <wp:inline distT="0" distB="0" distL="0" distR="0">
            <wp:extent cx="5772785" cy="2512695"/>
            <wp:effectExtent l="19050" t="0" r="0" b="0"/>
            <wp:docPr id="1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cstate="print"/>
                    <a:srcRect/>
                    <a:stretch>
                      <a:fillRect/>
                    </a:stretch>
                  </pic:blipFill>
                  <pic:spPr bwMode="auto">
                    <a:xfrm>
                      <a:off x="0" y="0"/>
                      <a:ext cx="5772785" cy="2512695"/>
                    </a:xfrm>
                    <a:prstGeom prst="rect">
                      <a:avLst/>
                    </a:prstGeom>
                    <a:noFill/>
                    <a:ln w="9525">
                      <a:noFill/>
                      <a:miter lim="800000"/>
                      <a:headEnd/>
                      <a:tailEnd/>
                    </a:ln>
                  </pic:spPr>
                </pic:pic>
              </a:graphicData>
            </a:graphic>
          </wp:inline>
        </w:drawing>
      </w:r>
    </w:p>
    <w:p w:rsidR="008612C3" w:rsidRPr="00A757DD" w:rsidRDefault="008612C3" w:rsidP="004A080E"/>
    <w:p w:rsidR="00CE0853" w:rsidRDefault="00B44512" w:rsidP="004A080E">
      <w:r w:rsidRPr="00B44512">
        <w:t>Cuando el caudal de la bomba cae a 40 l / min, la caída de presión en el compensador disminuirá. En el diagrama anterior, como la</w:t>
      </w:r>
      <w:r>
        <w:t xml:space="preserve"> señal a cada compensador es la misma</w:t>
      </w:r>
      <w:r w:rsidRPr="00B44512">
        <w:t>, la caída de presión será proporcional en cada compensador.</w:t>
      </w:r>
    </w:p>
    <w:p w:rsidR="00B44512" w:rsidRPr="00A757DD" w:rsidRDefault="00B44512" w:rsidP="004A080E"/>
    <w:p w:rsidR="00CE0853" w:rsidRDefault="00B44512" w:rsidP="006F05FC">
      <w:r w:rsidRPr="00B44512">
        <w:t>Como resultado</w:t>
      </w:r>
      <w:r>
        <w:t>, en sistemas de post-compensado</w:t>
      </w:r>
      <w:r w:rsidRPr="00B44512">
        <w:t xml:space="preserve"> la presión de entrada de todas las válvulas es la misma y los compensadores tienen el mismo posicionamiento debido a la señal LS. Por lo tanto los cambios en las caídas de presión en cada válvula permanece</w:t>
      </w:r>
      <w:r>
        <w:t>n</w:t>
      </w:r>
      <w:r w:rsidRPr="00B44512">
        <w:t xml:space="preserve"> constante</w:t>
      </w:r>
      <w:r>
        <w:t>s</w:t>
      </w:r>
      <w:r w:rsidRPr="00B44512">
        <w:t>. Como resultado, el flujo se divide proporcionalmente entre cada compensador. Esto significa</w:t>
      </w:r>
      <w:r>
        <w:t xml:space="preserve"> que cada actuador se ralentiza pr</w:t>
      </w:r>
      <w:r w:rsidRPr="00B44512">
        <w:t>oporcionalmente, independiente de las cargas.</w:t>
      </w:r>
    </w:p>
    <w:p w:rsidR="00B44512" w:rsidRPr="00A757DD" w:rsidRDefault="00B44512" w:rsidP="006F05FC"/>
    <w:p w:rsidR="00E62BCD" w:rsidRPr="00A757DD" w:rsidRDefault="00B44512" w:rsidP="004A080E">
      <w:r>
        <w:t xml:space="preserve">Hay varias ilustraciones </w:t>
      </w:r>
      <w:r w:rsidR="008747EE">
        <w:t>simbólicas</w:t>
      </w:r>
      <w:r>
        <w:t xml:space="preserve"> para representar una válvula de post-compensación</w:t>
      </w:r>
      <w:r w:rsidR="00E62BCD" w:rsidRPr="00A757DD">
        <w:t>:</w:t>
      </w:r>
    </w:p>
    <w:p w:rsidR="00E62BCD" w:rsidRPr="00A757DD" w:rsidRDefault="00E62BCD" w:rsidP="004A080E"/>
    <w:p w:rsidR="00E62BCD" w:rsidRPr="00A757DD" w:rsidRDefault="007B1E33" w:rsidP="004A080E">
      <w:pPr>
        <w:pStyle w:val="BildFormel"/>
      </w:pPr>
      <w:r w:rsidRPr="00A757DD">
        <w:rPr>
          <w:noProof/>
          <w:lang w:eastAsia="es-AR"/>
        </w:rPr>
        <w:drawing>
          <wp:inline distT="0" distB="0" distL="0" distR="0">
            <wp:extent cx="1435100" cy="701675"/>
            <wp:effectExtent l="19050" t="0" r="0" b="0"/>
            <wp:docPr id="145" name="Imagen 145" descr="new-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new-93"/>
                    <pic:cNvPicPr>
                      <a:picLocks noChangeAspect="1" noChangeArrowheads="1"/>
                    </pic:cNvPicPr>
                  </pic:nvPicPr>
                  <pic:blipFill>
                    <a:blip r:embed="rId160" cstate="print"/>
                    <a:srcRect/>
                    <a:stretch>
                      <a:fillRect/>
                    </a:stretch>
                  </pic:blipFill>
                  <pic:spPr bwMode="auto">
                    <a:xfrm>
                      <a:off x="0" y="0"/>
                      <a:ext cx="1435100" cy="701675"/>
                    </a:xfrm>
                    <a:prstGeom prst="rect">
                      <a:avLst/>
                    </a:prstGeom>
                    <a:noFill/>
                    <a:ln w="9525">
                      <a:noFill/>
                      <a:miter lim="800000"/>
                      <a:headEnd/>
                      <a:tailEnd/>
                    </a:ln>
                  </pic:spPr>
                </pic:pic>
              </a:graphicData>
            </a:graphic>
          </wp:inline>
        </w:drawing>
      </w:r>
      <w:r w:rsidR="00C544AD" w:rsidRPr="00A757DD">
        <w:tab/>
      </w:r>
      <w:r w:rsidR="00C544AD" w:rsidRPr="00A757DD">
        <w:tab/>
      </w:r>
      <w:r w:rsidRPr="00A757DD">
        <w:rPr>
          <w:noProof/>
          <w:lang w:eastAsia="es-AR"/>
        </w:rPr>
        <w:drawing>
          <wp:inline distT="0" distB="0" distL="0" distR="0">
            <wp:extent cx="1084580" cy="755015"/>
            <wp:effectExtent l="19050" t="0" r="1270" b="0"/>
            <wp:docPr id="146" name="Imagen 146" descr="new-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new-94"/>
                    <pic:cNvPicPr>
                      <a:picLocks noChangeAspect="1" noChangeArrowheads="1"/>
                    </pic:cNvPicPr>
                  </pic:nvPicPr>
                  <pic:blipFill>
                    <a:blip r:embed="rId161" cstate="print"/>
                    <a:srcRect/>
                    <a:stretch>
                      <a:fillRect/>
                    </a:stretch>
                  </pic:blipFill>
                  <pic:spPr bwMode="auto">
                    <a:xfrm>
                      <a:off x="0" y="0"/>
                      <a:ext cx="1084580" cy="755015"/>
                    </a:xfrm>
                    <a:prstGeom prst="rect">
                      <a:avLst/>
                    </a:prstGeom>
                    <a:noFill/>
                    <a:ln w="9525">
                      <a:noFill/>
                      <a:miter lim="800000"/>
                      <a:headEnd/>
                      <a:tailEnd/>
                    </a:ln>
                  </pic:spPr>
                </pic:pic>
              </a:graphicData>
            </a:graphic>
          </wp:inline>
        </w:drawing>
      </w:r>
    </w:p>
    <w:p w:rsidR="00E62BCD" w:rsidRPr="00A757DD" w:rsidRDefault="00E62BCD" w:rsidP="004A080E"/>
    <w:p w:rsidR="00E62BCD" w:rsidRPr="00A757DD" w:rsidRDefault="00E62BCD" w:rsidP="004A080E"/>
    <w:p w:rsidR="004856C0" w:rsidRPr="00A757DD" w:rsidRDefault="004856C0" w:rsidP="008D3358">
      <w:pPr>
        <w:pStyle w:val="Ttulo1"/>
        <w:rPr>
          <w:lang w:val="es-AR"/>
        </w:rPr>
        <w:sectPr w:rsidR="004856C0" w:rsidRPr="00A757DD" w:rsidSect="002D31C6">
          <w:headerReference w:type="even" r:id="rId162"/>
          <w:headerReference w:type="default" r:id="rId163"/>
          <w:pgSz w:w="11906" w:h="16838" w:code="9"/>
          <w:pgMar w:top="1418" w:right="1418" w:bottom="1247" w:left="1418" w:header="454" w:footer="454" w:gutter="0"/>
          <w:cols w:space="720"/>
          <w:docGrid w:linePitch="272"/>
        </w:sectPr>
      </w:pPr>
      <w:bookmarkStart w:id="176" w:name="_Toc277937840"/>
      <w:bookmarkStart w:id="177" w:name="_Toc278447786"/>
    </w:p>
    <w:p w:rsidR="008D3358" w:rsidRPr="00A757DD" w:rsidRDefault="00C51892" w:rsidP="008D3358">
      <w:pPr>
        <w:pStyle w:val="Ttulo1"/>
        <w:rPr>
          <w:lang w:val="es-AR"/>
        </w:rPr>
      </w:pPr>
      <w:bookmarkStart w:id="178" w:name="_Toc370981398"/>
      <w:bookmarkEnd w:id="176"/>
      <w:bookmarkEnd w:id="177"/>
      <w:r w:rsidRPr="00A757DD">
        <w:rPr>
          <w:lang w:val="es-AR"/>
        </w:rPr>
        <w:lastRenderedPageBreak/>
        <w:t>Retención de cargas y control de movimientos</w:t>
      </w:r>
      <w:bookmarkEnd w:id="178"/>
    </w:p>
    <w:p w:rsidR="008D3358" w:rsidRPr="00A757DD" w:rsidRDefault="008D3358" w:rsidP="004A080E"/>
    <w:p w:rsidR="00DF7BA2" w:rsidRPr="00A757DD" w:rsidRDefault="007B1E33" w:rsidP="004A080E">
      <w:pPr>
        <w:pStyle w:val="BildFormel"/>
      </w:pPr>
      <w:r w:rsidRPr="00A757DD">
        <w:rPr>
          <w:noProof/>
          <w:lang w:eastAsia="es-AR"/>
        </w:rPr>
        <w:drawing>
          <wp:inline distT="0" distB="0" distL="0" distR="0">
            <wp:extent cx="2881630" cy="2296795"/>
            <wp:effectExtent l="19050" t="0" r="0" b="0"/>
            <wp:docPr id="147" name="Imagen 147" descr="new-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new-103"/>
                    <pic:cNvPicPr>
                      <a:picLocks noChangeAspect="1" noChangeArrowheads="1"/>
                    </pic:cNvPicPr>
                  </pic:nvPicPr>
                  <pic:blipFill>
                    <a:blip r:embed="rId164" cstate="print"/>
                    <a:srcRect/>
                    <a:stretch>
                      <a:fillRect/>
                    </a:stretch>
                  </pic:blipFill>
                  <pic:spPr bwMode="auto">
                    <a:xfrm>
                      <a:off x="0" y="0"/>
                      <a:ext cx="2881630" cy="2296795"/>
                    </a:xfrm>
                    <a:prstGeom prst="rect">
                      <a:avLst/>
                    </a:prstGeom>
                    <a:noFill/>
                    <a:ln w="9525">
                      <a:noFill/>
                      <a:miter lim="800000"/>
                      <a:headEnd/>
                      <a:tailEnd/>
                    </a:ln>
                  </pic:spPr>
                </pic:pic>
              </a:graphicData>
            </a:graphic>
          </wp:inline>
        </w:drawing>
      </w:r>
    </w:p>
    <w:p w:rsidR="00DF7BA2" w:rsidRPr="00A757DD" w:rsidRDefault="00DF7BA2" w:rsidP="004A080E">
      <w:pPr>
        <w:pStyle w:val="BildFormel"/>
      </w:pPr>
    </w:p>
    <w:p w:rsidR="00F018B2" w:rsidRPr="00A757DD" w:rsidRDefault="00D153EE" w:rsidP="00F018B2">
      <w:pPr>
        <w:pStyle w:val="BildFormel"/>
      </w:pPr>
      <w:r>
        <w:t>En el siguiente sistema, si la válvula direccional se encuentra en la posición centrada, el cilindro se retrae lentamente debido a la fuga normal en la válvula direccional. Como la válvula direccional es del tipo de embolo y corredera</w:t>
      </w:r>
      <w:r w:rsidR="009C3807">
        <w:t xml:space="preserve"> y la presión en el lado B es alta, el aceite comienza a fugar desde B hasta el tanque causando una retracción no intencional del cilindro. Adicionalmente a esto existe otro problema que se puede generar, la cavitación puede suceder en lado A del actuador ya que al retraerse por la fuga del lado B, no hay aceite para reponer en lado A. </w:t>
      </w:r>
    </w:p>
    <w:p w:rsidR="00CE0853" w:rsidRPr="00A757DD" w:rsidRDefault="00CE0853" w:rsidP="00CE0853"/>
    <w:p w:rsidR="00DF7BA2" w:rsidRPr="00A757DD" w:rsidRDefault="009C3807" w:rsidP="00F018B2">
      <w:pPr>
        <w:pStyle w:val="BildFormel"/>
      </w:pPr>
      <w:r>
        <w:t>La solución a este problema puede ser una válvula anti-retorno desbloqueable</w:t>
      </w:r>
      <w:r w:rsidR="008D3358" w:rsidRPr="00A757DD">
        <w:t xml:space="preserve">. </w:t>
      </w:r>
    </w:p>
    <w:p w:rsidR="00303CDF" w:rsidRPr="00A757DD" w:rsidRDefault="00303CDF" w:rsidP="004A080E"/>
    <w:p w:rsidR="00132033" w:rsidRPr="00A757DD" w:rsidRDefault="00132033" w:rsidP="004A080E"/>
    <w:p w:rsidR="00303CDF" w:rsidRPr="00A757DD" w:rsidRDefault="00C51892" w:rsidP="004A080E">
      <w:pPr>
        <w:pStyle w:val="Ttulo2"/>
      </w:pPr>
      <w:bookmarkStart w:id="179" w:name="_Toc370981399"/>
      <w:r w:rsidRPr="00A757DD">
        <w:t>Válvula anti-retorno desbloqueable</w:t>
      </w:r>
      <w:bookmarkEnd w:id="179"/>
    </w:p>
    <w:p w:rsidR="00303CDF" w:rsidRPr="00A757DD" w:rsidRDefault="00303CDF" w:rsidP="004A080E"/>
    <w:p w:rsidR="00303CDF" w:rsidRPr="00A757DD" w:rsidRDefault="007B1E33" w:rsidP="004A080E">
      <w:pPr>
        <w:pStyle w:val="BildFormel"/>
      </w:pPr>
      <w:r w:rsidRPr="00A757DD">
        <w:rPr>
          <w:noProof/>
          <w:lang w:eastAsia="es-AR"/>
        </w:rPr>
        <w:drawing>
          <wp:inline distT="0" distB="0" distL="0" distR="0">
            <wp:extent cx="2158365" cy="1520190"/>
            <wp:effectExtent l="19050" t="0" r="0" b="0"/>
            <wp:docPr id="148" name="Imagen 148" descr="pilotchec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pilotcheck1"/>
                    <pic:cNvPicPr>
                      <a:picLocks noChangeAspect="1" noChangeArrowheads="1"/>
                    </pic:cNvPicPr>
                  </pic:nvPicPr>
                  <pic:blipFill>
                    <a:blip r:embed="rId165" cstate="print"/>
                    <a:srcRect/>
                    <a:stretch>
                      <a:fillRect/>
                    </a:stretch>
                  </pic:blipFill>
                  <pic:spPr bwMode="auto">
                    <a:xfrm>
                      <a:off x="0" y="0"/>
                      <a:ext cx="2158365" cy="1520190"/>
                    </a:xfrm>
                    <a:prstGeom prst="rect">
                      <a:avLst/>
                    </a:prstGeom>
                    <a:noFill/>
                    <a:ln w="9525">
                      <a:noFill/>
                      <a:miter lim="800000"/>
                      <a:headEnd/>
                      <a:tailEnd/>
                    </a:ln>
                  </pic:spPr>
                </pic:pic>
              </a:graphicData>
            </a:graphic>
          </wp:inline>
        </w:drawing>
      </w:r>
    </w:p>
    <w:p w:rsidR="00303CDF" w:rsidRPr="00A757DD" w:rsidRDefault="00303CDF" w:rsidP="004A080E"/>
    <w:p w:rsidR="00B473AB" w:rsidRDefault="00B473AB" w:rsidP="004A080E">
      <w:bookmarkStart w:id="180" w:name="_Toc277937841"/>
      <w:bookmarkStart w:id="181" w:name="_Toc278447787"/>
    </w:p>
    <w:p w:rsidR="00B473AB" w:rsidRDefault="00B473AB" w:rsidP="004A080E"/>
    <w:p w:rsidR="00B473AB" w:rsidRDefault="00B473AB" w:rsidP="004A080E"/>
    <w:p w:rsidR="00B473AB" w:rsidRDefault="00B473AB" w:rsidP="004A080E"/>
    <w:p w:rsidR="00B473AB" w:rsidRDefault="00B473AB" w:rsidP="004A080E"/>
    <w:p w:rsidR="00B473AB" w:rsidRDefault="00B473AB" w:rsidP="004A080E"/>
    <w:p w:rsidR="00B473AB" w:rsidRDefault="00B473AB" w:rsidP="004A080E"/>
    <w:p w:rsidR="00B473AB" w:rsidRDefault="00B473AB" w:rsidP="004A080E"/>
    <w:p w:rsidR="00B473AB" w:rsidRDefault="00B473AB" w:rsidP="004A080E"/>
    <w:p w:rsidR="00B473AB" w:rsidRDefault="00B473AB" w:rsidP="004A080E"/>
    <w:p w:rsidR="003831F7" w:rsidRPr="00A757DD" w:rsidRDefault="00B473AB" w:rsidP="004A080E">
      <w:r w:rsidRPr="00B473AB">
        <w:lastRenderedPageBreak/>
        <w:t xml:space="preserve">Esta es una válvula de retención que se opera directamente </w:t>
      </w:r>
      <w:r>
        <w:t>bajo circunstancias normales y desbloqueable</w:t>
      </w:r>
      <w:r w:rsidRPr="00B473AB">
        <w:t xml:space="preserve"> por una señal piloto para liberar el </w:t>
      </w:r>
      <w:r>
        <w:t>caudal</w:t>
      </w:r>
      <w:r w:rsidRPr="00B473AB">
        <w:t xml:space="preserve"> a la otra dirección. </w:t>
      </w:r>
      <w:r>
        <w:t>El caudal</w:t>
      </w:r>
      <w:r w:rsidRPr="00B473AB">
        <w:t xml:space="preserve"> de A</w:t>
      </w:r>
      <w:r>
        <w:t xml:space="preserve"> a B es siempre libre y el caudal</w:t>
      </w:r>
      <w:r w:rsidRPr="00B473AB">
        <w:t xml:space="preserve"> de B a A es sólo posible cuando se presuriza la l</w:t>
      </w:r>
      <w:r>
        <w:t>ínea X. Aunque una válvula anti-</w:t>
      </w:r>
      <w:r w:rsidRPr="00B473AB">
        <w:t>retorno desbloqueable tiene buenas características de retención de carga, por lo general es inestable cuando se baja la carga, especialmente bajo altas cargas.</w:t>
      </w:r>
    </w:p>
    <w:p w:rsidR="003831F7" w:rsidRPr="00A757DD" w:rsidRDefault="007B1E33" w:rsidP="004A080E">
      <w:pPr>
        <w:pStyle w:val="BildFormel"/>
      </w:pPr>
      <w:r w:rsidRPr="00A757DD">
        <w:rPr>
          <w:noProof/>
          <w:lang w:eastAsia="es-AR"/>
        </w:rPr>
        <w:drawing>
          <wp:inline distT="0" distB="0" distL="0" distR="0">
            <wp:extent cx="2881630" cy="3519170"/>
            <wp:effectExtent l="19050" t="0" r="0" b="0"/>
            <wp:docPr id="149" name="Imagen 149" descr="pilot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ilotcheck"/>
                    <pic:cNvPicPr>
                      <a:picLocks noChangeAspect="1" noChangeArrowheads="1"/>
                    </pic:cNvPicPr>
                  </pic:nvPicPr>
                  <pic:blipFill>
                    <a:blip r:embed="rId166" cstate="print"/>
                    <a:srcRect/>
                    <a:stretch>
                      <a:fillRect/>
                    </a:stretch>
                  </pic:blipFill>
                  <pic:spPr bwMode="auto">
                    <a:xfrm>
                      <a:off x="0" y="0"/>
                      <a:ext cx="2881630" cy="3519170"/>
                    </a:xfrm>
                    <a:prstGeom prst="rect">
                      <a:avLst/>
                    </a:prstGeom>
                    <a:noFill/>
                    <a:ln w="9525">
                      <a:noFill/>
                      <a:miter lim="800000"/>
                      <a:headEnd/>
                      <a:tailEnd/>
                    </a:ln>
                  </pic:spPr>
                </pic:pic>
              </a:graphicData>
            </a:graphic>
          </wp:inline>
        </w:drawing>
      </w:r>
    </w:p>
    <w:p w:rsidR="003831F7" w:rsidRPr="00A757DD" w:rsidRDefault="003831F7" w:rsidP="004A080E"/>
    <w:p w:rsidR="00303CDF" w:rsidRPr="00A757DD" w:rsidRDefault="00F55F8E" w:rsidP="004A080E">
      <w:r>
        <w:t>Una mejor solución a este problema puede ser una válvula de contrabalanceo</w:t>
      </w:r>
      <w:r w:rsidR="00F018B2" w:rsidRPr="00A757DD">
        <w:t>.</w:t>
      </w:r>
    </w:p>
    <w:p w:rsidR="00303CDF" w:rsidRPr="00A757DD" w:rsidRDefault="00303CDF" w:rsidP="004A080E">
      <w:pPr>
        <w:pStyle w:val="BildFormel"/>
      </w:pPr>
    </w:p>
    <w:p w:rsidR="00303CDF" w:rsidRPr="00A757DD" w:rsidRDefault="00303CDF" w:rsidP="004A080E"/>
    <w:p w:rsidR="005620E7" w:rsidRPr="00A757DD" w:rsidRDefault="00C51892" w:rsidP="004A080E">
      <w:pPr>
        <w:pStyle w:val="Ttulo2"/>
      </w:pPr>
      <w:bookmarkStart w:id="182" w:name="_Toc370981400"/>
      <w:bookmarkEnd w:id="180"/>
      <w:bookmarkEnd w:id="181"/>
      <w:r w:rsidRPr="00A757DD">
        <w:t>Válvula de contrabalanceo de acción directa</w:t>
      </w:r>
      <w:bookmarkEnd w:id="182"/>
    </w:p>
    <w:p w:rsidR="00E62BCD" w:rsidRDefault="00607C92" w:rsidP="004A080E">
      <w:r w:rsidRPr="00607C92">
        <w:t xml:space="preserve">Una válvula </w:t>
      </w:r>
      <w:r>
        <w:t>de contrabalanceo puede ser considerada como una válvula limitadora</w:t>
      </w:r>
      <w:r w:rsidRPr="00607C92">
        <w:t xml:space="preserve"> de presión o una válvula de retención desbloqueable que se acciona a través de una presión preestablecida con un sistema incorporado e</w:t>
      </w:r>
      <w:r>
        <w:t>n la válvula de anti-retorno que permite el caudal libre para elevar la carga.</w:t>
      </w:r>
    </w:p>
    <w:p w:rsidR="00607C92" w:rsidRDefault="00607C92" w:rsidP="004A080E"/>
    <w:p w:rsidR="00607C92" w:rsidRPr="00A757DD" w:rsidRDefault="00607C92" w:rsidP="004A080E"/>
    <w:p w:rsidR="008D3358" w:rsidRPr="00A757DD" w:rsidRDefault="00607C92" w:rsidP="004A080E">
      <w:r>
        <w:t>Como resumen la válvula de contrabalanceo sirve para las siguientes funciones:</w:t>
      </w:r>
    </w:p>
    <w:p w:rsidR="00294EA6" w:rsidRPr="00A757DD" w:rsidRDefault="00607C92" w:rsidP="00F018B2">
      <w:pPr>
        <w:pStyle w:val="Bullet"/>
        <w:rPr>
          <w:lang w:val="es-AR"/>
        </w:rPr>
      </w:pPr>
      <w:r>
        <w:rPr>
          <w:lang w:val="es-AR"/>
        </w:rPr>
        <w:t>Sostiene de manera segura la carga, ya que es de asiento, al contrario de las válvulas direccionales.</w:t>
      </w:r>
    </w:p>
    <w:p w:rsidR="00294EA6" w:rsidRPr="00A757DD" w:rsidRDefault="00607C92" w:rsidP="00F018B2">
      <w:pPr>
        <w:pStyle w:val="Bullet"/>
        <w:rPr>
          <w:lang w:val="es-AR"/>
        </w:rPr>
      </w:pPr>
      <w:r>
        <w:rPr>
          <w:lang w:val="es-AR"/>
        </w:rPr>
        <w:t>Previene que las cargas se caigan en caso de que una manguera se dañe</w:t>
      </w:r>
    </w:p>
    <w:p w:rsidR="00294EA6" w:rsidRPr="00A757DD" w:rsidRDefault="00607C92" w:rsidP="00F018B2">
      <w:pPr>
        <w:pStyle w:val="Bullet"/>
        <w:rPr>
          <w:lang w:val="es-AR"/>
        </w:rPr>
      </w:pPr>
      <w:r>
        <w:rPr>
          <w:lang w:val="es-AR"/>
        </w:rPr>
        <w:t>Caudal libre en un sentido</w:t>
      </w:r>
    </w:p>
    <w:p w:rsidR="00294EA6" w:rsidRPr="00A757DD" w:rsidRDefault="00607C92" w:rsidP="00F018B2">
      <w:pPr>
        <w:pStyle w:val="Bullet"/>
        <w:rPr>
          <w:lang w:val="es-AR"/>
        </w:rPr>
      </w:pPr>
      <w:r>
        <w:rPr>
          <w:lang w:val="es-AR"/>
        </w:rPr>
        <w:t>Montaje en modulo, movimientos suaves.</w:t>
      </w:r>
    </w:p>
    <w:p w:rsidR="00294EA6" w:rsidRPr="00A757DD" w:rsidRDefault="00607C92" w:rsidP="00F018B2">
      <w:pPr>
        <w:pStyle w:val="Bullet"/>
        <w:rPr>
          <w:lang w:val="es-AR"/>
        </w:rPr>
      </w:pPr>
      <w:r>
        <w:rPr>
          <w:lang w:val="es-AR"/>
        </w:rPr>
        <w:t>Proporcionar una amortiguación suave cuando la válvula direccional se cierra bruscamente.</w:t>
      </w:r>
    </w:p>
    <w:p w:rsidR="00294EA6" w:rsidRPr="00A757DD" w:rsidRDefault="00607C92" w:rsidP="00F018B2">
      <w:pPr>
        <w:pStyle w:val="Bullet"/>
        <w:rPr>
          <w:lang w:val="es-AR"/>
        </w:rPr>
      </w:pPr>
      <w:r>
        <w:rPr>
          <w:lang w:val="es-AR"/>
        </w:rPr>
        <w:t xml:space="preserve">Previene la cavitación </w:t>
      </w:r>
      <w:r w:rsidR="009B7A2B">
        <w:rPr>
          <w:lang w:val="es-AR"/>
        </w:rPr>
        <w:t>cuando el motor o el cilindro pierde el control debido a la gravedad.</w:t>
      </w:r>
    </w:p>
    <w:p w:rsidR="00294EA6" w:rsidRPr="00A757DD" w:rsidRDefault="009B7A2B" w:rsidP="00F018B2">
      <w:pPr>
        <w:pStyle w:val="Bullet"/>
        <w:rPr>
          <w:lang w:val="es-AR"/>
        </w:rPr>
      </w:pPr>
      <w:r>
        <w:rPr>
          <w:lang w:val="es-AR"/>
        </w:rPr>
        <w:t>Previene daños por choques con fuerzas externas.</w:t>
      </w:r>
    </w:p>
    <w:p w:rsidR="008D3358" w:rsidRPr="00A757DD" w:rsidRDefault="008D3358" w:rsidP="004A080E"/>
    <w:p w:rsidR="008D3358" w:rsidRPr="00A757DD" w:rsidRDefault="007B1E33" w:rsidP="004A080E">
      <w:pPr>
        <w:pStyle w:val="BildFormel"/>
      </w:pPr>
      <w:r w:rsidRPr="00A757DD">
        <w:rPr>
          <w:noProof/>
          <w:lang w:eastAsia="es-AR"/>
        </w:rPr>
        <w:lastRenderedPageBreak/>
        <w:drawing>
          <wp:inline distT="0" distB="0" distL="0" distR="0">
            <wp:extent cx="2881630" cy="2115820"/>
            <wp:effectExtent l="19050" t="0" r="0" b="0"/>
            <wp:docPr id="150" name="Imagen 150" descr="new-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new-104"/>
                    <pic:cNvPicPr>
                      <a:picLocks noChangeAspect="1" noChangeArrowheads="1"/>
                    </pic:cNvPicPr>
                  </pic:nvPicPr>
                  <pic:blipFill>
                    <a:blip r:embed="rId167" cstate="print"/>
                    <a:srcRect/>
                    <a:stretch>
                      <a:fillRect/>
                    </a:stretch>
                  </pic:blipFill>
                  <pic:spPr bwMode="auto">
                    <a:xfrm>
                      <a:off x="0" y="0"/>
                      <a:ext cx="2881630" cy="2115820"/>
                    </a:xfrm>
                    <a:prstGeom prst="rect">
                      <a:avLst/>
                    </a:prstGeom>
                    <a:noFill/>
                    <a:ln w="9525">
                      <a:noFill/>
                      <a:miter lim="800000"/>
                      <a:headEnd/>
                      <a:tailEnd/>
                    </a:ln>
                  </pic:spPr>
                </pic:pic>
              </a:graphicData>
            </a:graphic>
          </wp:inline>
        </w:drawing>
      </w:r>
    </w:p>
    <w:p w:rsidR="00234257" w:rsidRPr="00A757DD" w:rsidRDefault="00234257" w:rsidP="004A080E"/>
    <w:p w:rsidR="00234257" w:rsidRPr="00A757DD" w:rsidRDefault="00EC2955" w:rsidP="004A080E">
      <w:r>
        <w:t xml:space="preserve">Esta es una válvula de contrabalanceo de acción directa. Es utilizada para el control del cilindro cuando baja con cargas altas. Una válvula de contrabalanceo es utilizada para mantener  el control en cilindro con montaje vertical, y que no afecte la gravedad. El ajuste es ligeramente </w:t>
      </w:r>
      <w:r w:rsidR="008747EE">
        <w:t>más</w:t>
      </w:r>
      <w:r>
        <w:t xml:space="preserve"> </w:t>
      </w:r>
      <w:r w:rsidR="008747EE">
        <w:t>alto</w:t>
      </w:r>
      <w:r>
        <w:t xml:space="preserve"> que la presión necesaria para retener la carga. Cuando el aceite de la bomba </w:t>
      </w:r>
      <w:r w:rsidR="008747EE">
        <w:t>está</w:t>
      </w:r>
      <w:r>
        <w:t xml:space="preserve"> en la parte superior del cilindro, el pistón es forzado a extenderse causando una alta presión en el otro puerto del cilindro abriendo el embolo,  la apertura de un caudal determinado para liberar a tanque pasa a </w:t>
      </w:r>
      <w:r w:rsidR="008747EE">
        <w:t>través</w:t>
      </w:r>
      <w:r>
        <w:t xml:space="preserve"> de una válvula direccional.</w:t>
      </w:r>
    </w:p>
    <w:p w:rsidR="00234257" w:rsidRPr="00A757DD" w:rsidRDefault="00234257" w:rsidP="004A080E"/>
    <w:p w:rsidR="00234257" w:rsidRPr="00A757DD" w:rsidRDefault="007B1E33" w:rsidP="004A080E">
      <w:pPr>
        <w:pStyle w:val="BildFormel"/>
      </w:pPr>
      <w:r w:rsidRPr="00A757DD">
        <w:rPr>
          <w:noProof/>
          <w:lang w:eastAsia="es-AR"/>
        </w:rPr>
        <w:drawing>
          <wp:inline distT="0" distB="0" distL="0" distR="0">
            <wp:extent cx="1435100" cy="1392555"/>
            <wp:effectExtent l="19050" t="0" r="0" b="0"/>
            <wp:docPr id="151"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pic:cNvPicPr>
                      <a:picLocks noChangeAspect="1" noChangeArrowheads="1"/>
                    </pic:cNvPicPr>
                  </pic:nvPicPr>
                  <pic:blipFill>
                    <a:blip r:embed="rId168" cstate="print"/>
                    <a:srcRect/>
                    <a:stretch>
                      <a:fillRect/>
                    </a:stretch>
                  </pic:blipFill>
                  <pic:spPr bwMode="auto">
                    <a:xfrm>
                      <a:off x="0" y="0"/>
                      <a:ext cx="1435100" cy="1392555"/>
                    </a:xfrm>
                    <a:prstGeom prst="rect">
                      <a:avLst/>
                    </a:prstGeom>
                    <a:noFill/>
                    <a:ln w="9525">
                      <a:noFill/>
                      <a:miter lim="800000"/>
                      <a:headEnd/>
                      <a:tailEnd/>
                    </a:ln>
                  </pic:spPr>
                </pic:pic>
              </a:graphicData>
            </a:graphic>
          </wp:inline>
        </w:drawing>
      </w:r>
    </w:p>
    <w:p w:rsidR="005620E7" w:rsidRPr="00A757DD" w:rsidRDefault="00EC2955" w:rsidP="008770EC">
      <w:pPr>
        <w:pStyle w:val="Epgrafe"/>
        <w:numPr>
          <w:ilvl w:val="3"/>
          <w:numId w:val="33"/>
        </w:numPr>
        <w:ind w:left="0"/>
      </w:pPr>
      <w:r>
        <w:t xml:space="preserve">Representación </w:t>
      </w:r>
      <w:r w:rsidR="008747EE">
        <w:t>simbólica</w:t>
      </w:r>
      <w:r>
        <w:t xml:space="preserve"> para una válvula de contrabalanceo</w:t>
      </w:r>
    </w:p>
    <w:p w:rsidR="0068377B" w:rsidRPr="00A757DD" w:rsidRDefault="0068377B" w:rsidP="004A080E"/>
    <w:p w:rsidR="0068377B" w:rsidRPr="00A757DD" w:rsidRDefault="007B1E33" w:rsidP="004A080E">
      <w:pPr>
        <w:pStyle w:val="BildFormel"/>
      </w:pPr>
      <w:r w:rsidRPr="00A757DD">
        <w:rPr>
          <w:noProof/>
          <w:lang w:eastAsia="es-AR"/>
        </w:rPr>
        <w:drawing>
          <wp:inline distT="0" distB="0" distL="0" distR="0">
            <wp:extent cx="3604260" cy="1860550"/>
            <wp:effectExtent l="19050" t="0" r="0" b="0"/>
            <wp:docPr id="152" name="Imagen 152" descr="new-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new-112"/>
                    <pic:cNvPicPr>
                      <a:picLocks noChangeAspect="1" noChangeArrowheads="1"/>
                    </pic:cNvPicPr>
                  </pic:nvPicPr>
                  <pic:blipFill>
                    <a:blip r:embed="rId169" cstate="print"/>
                    <a:srcRect/>
                    <a:stretch>
                      <a:fillRect/>
                    </a:stretch>
                  </pic:blipFill>
                  <pic:spPr bwMode="auto">
                    <a:xfrm>
                      <a:off x="0" y="0"/>
                      <a:ext cx="3604260" cy="1860550"/>
                    </a:xfrm>
                    <a:prstGeom prst="rect">
                      <a:avLst/>
                    </a:prstGeom>
                    <a:noFill/>
                    <a:ln w="9525">
                      <a:noFill/>
                      <a:miter lim="800000"/>
                      <a:headEnd/>
                      <a:tailEnd/>
                    </a:ln>
                  </pic:spPr>
                </pic:pic>
              </a:graphicData>
            </a:graphic>
          </wp:inline>
        </w:drawing>
      </w:r>
    </w:p>
    <w:p w:rsidR="005620E7" w:rsidRPr="00A757DD" w:rsidRDefault="00EC2955" w:rsidP="008770EC">
      <w:pPr>
        <w:pStyle w:val="Epgrafe"/>
        <w:numPr>
          <w:ilvl w:val="3"/>
          <w:numId w:val="33"/>
        </w:numPr>
        <w:ind w:left="0"/>
      </w:pPr>
      <w:r>
        <w:t>Control del descenso del actuador</w:t>
      </w:r>
    </w:p>
    <w:p w:rsidR="00DC0C4D" w:rsidRPr="00A757DD" w:rsidRDefault="00DC0C4D" w:rsidP="004A080E"/>
    <w:p w:rsidR="00DC0C4D" w:rsidRPr="00A757DD" w:rsidRDefault="007B1E33" w:rsidP="004A080E">
      <w:pPr>
        <w:pStyle w:val="BildFormel"/>
      </w:pPr>
      <w:r w:rsidRPr="00A757DD">
        <w:rPr>
          <w:noProof/>
          <w:lang w:eastAsia="es-AR"/>
        </w:rPr>
        <w:lastRenderedPageBreak/>
        <w:drawing>
          <wp:inline distT="0" distB="0" distL="0" distR="0">
            <wp:extent cx="3604260" cy="1711960"/>
            <wp:effectExtent l="19050" t="0" r="0" b="0"/>
            <wp:docPr id="153" name="Imagen 153" descr="new-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new-118"/>
                    <pic:cNvPicPr>
                      <a:picLocks noChangeAspect="1" noChangeArrowheads="1"/>
                    </pic:cNvPicPr>
                  </pic:nvPicPr>
                  <pic:blipFill>
                    <a:blip r:embed="rId170" cstate="print"/>
                    <a:srcRect/>
                    <a:stretch>
                      <a:fillRect/>
                    </a:stretch>
                  </pic:blipFill>
                  <pic:spPr bwMode="auto">
                    <a:xfrm>
                      <a:off x="0" y="0"/>
                      <a:ext cx="3604260" cy="1711960"/>
                    </a:xfrm>
                    <a:prstGeom prst="rect">
                      <a:avLst/>
                    </a:prstGeom>
                    <a:noFill/>
                    <a:ln w="9525">
                      <a:noFill/>
                      <a:miter lim="800000"/>
                      <a:headEnd/>
                      <a:tailEnd/>
                    </a:ln>
                  </pic:spPr>
                </pic:pic>
              </a:graphicData>
            </a:graphic>
          </wp:inline>
        </w:drawing>
      </w:r>
    </w:p>
    <w:p w:rsidR="00DF7BA2" w:rsidRPr="00A757DD" w:rsidRDefault="00EC2955" w:rsidP="008770EC">
      <w:pPr>
        <w:pStyle w:val="Epgrafe"/>
        <w:numPr>
          <w:ilvl w:val="3"/>
          <w:numId w:val="33"/>
        </w:numPr>
        <w:ind w:left="0"/>
      </w:pPr>
      <w:r>
        <w:t>Desaceleración de inercia del volante</w:t>
      </w:r>
    </w:p>
    <w:p w:rsidR="00C755F4" w:rsidRPr="00A757DD" w:rsidRDefault="00C755F4" w:rsidP="004A080E"/>
    <w:p w:rsidR="005620E7" w:rsidRPr="00A757DD" w:rsidRDefault="007B1E33" w:rsidP="004A080E">
      <w:pPr>
        <w:pStyle w:val="BildFormel"/>
      </w:pPr>
      <w:r w:rsidRPr="00A757DD">
        <w:rPr>
          <w:noProof/>
          <w:lang w:eastAsia="es-AR"/>
        </w:rPr>
        <w:drawing>
          <wp:inline distT="0" distB="0" distL="0" distR="0">
            <wp:extent cx="3348990" cy="4146550"/>
            <wp:effectExtent l="19050" t="0" r="3810" b="0"/>
            <wp:docPr id="154" name="Imagen 154" descr="new-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new-148"/>
                    <pic:cNvPicPr>
                      <a:picLocks noChangeAspect="1" noChangeArrowheads="1"/>
                    </pic:cNvPicPr>
                  </pic:nvPicPr>
                  <pic:blipFill>
                    <a:blip r:embed="rId171" cstate="print"/>
                    <a:srcRect/>
                    <a:stretch>
                      <a:fillRect/>
                    </a:stretch>
                  </pic:blipFill>
                  <pic:spPr bwMode="auto">
                    <a:xfrm>
                      <a:off x="0" y="0"/>
                      <a:ext cx="3348990" cy="4146550"/>
                    </a:xfrm>
                    <a:prstGeom prst="rect">
                      <a:avLst/>
                    </a:prstGeom>
                    <a:noFill/>
                    <a:ln w="9525">
                      <a:noFill/>
                      <a:miter lim="800000"/>
                      <a:headEnd/>
                      <a:tailEnd/>
                    </a:ln>
                  </pic:spPr>
                </pic:pic>
              </a:graphicData>
            </a:graphic>
          </wp:inline>
        </w:drawing>
      </w:r>
    </w:p>
    <w:p w:rsidR="0089210E" w:rsidRPr="00A757DD" w:rsidRDefault="0089210E" w:rsidP="0089210E"/>
    <w:p w:rsidR="005620E7" w:rsidRPr="00A757DD" w:rsidRDefault="00451502" w:rsidP="004A080E">
      <w:r>
        <w:t xml:space="preserve">En el diagrama de arriba, considerando que la válvula direccional </w:t>
      </w:r>
      <w:r w:rsidR="008747EE">
        <w:t>está</w:t>
      </w:r>
      <w:r>
        <w:t xml:space="preserve"> en la posición media y la válvula de </w:t>
      </w:r>
      <w:r w:rsidR="008747EE">
        <w:t>contrabalanceo</w:t>
      </w:r>
      <w:r>
        <w:t xml:space="preserve"> bloquea el aceite de 1 a 2 </w:t>
      </w:r>
      <w:r w:rsidR="008747EE">
        <w:t>teóricamente</w:t>
      </w:r>
      <w:r>
        <w:t xml:space="preserve"> se puede decir que el sistema </w:t>
      </w:r>
      <w:r w:rsidR="008747EE">
        <w:t>está</w:t>
      </w:r>
      <w:r>
        <w:t xml:space="preserve"> libre de fugas y la carga es </w:t>
      </w:r>
      <w:r w:rsidR="008747EE">
        <w:t>sostenida</w:t>
      </w:r>
      <w:r>
        <w:t xml:space="preserve"> por la válvula de contrabalanceo. (</w:t>
      </w:r>
      <w:r w:rsidR="008747EE">
        <w:t>El</w:t>
      </w:r>
      <w:r>
        <w:t xml:space="preserve"> ajuste del resorte debe ser aproximadamente un 20% por encima de la carga prevista)</w:t>
      </w:r>
    </w:p>
    <w:p w:rsidR="007608A4" w:rsidRPr="00A757DD" w:rsidRDefault="007608A4" w:rsidP="004A080E"/>
    <w:p w:rsidR="007608A4" w:rsidRPr="00A757DD" w:rsidRDefault="00451502" w:rsidP="004A080E">
      <w:r>
        <w:t xml:space="preserve">Cuando un cilindro desciende, las fuerzas actuantes en la válvula de contrabalanceo son las de la bomba y la de la carga. Cuando el cilindro se descarga la fuerza de la carga no </w:t>
      </w:r>
      <w:r w:rsidR="008747EE">
        <w:t>actúa</w:t>
      </w:r>
      <w:r>
        <w:t xml:space="preserve">. Debido al </w:t>
      </w:r>
      <w:r w:rsidR="008747EE">
        <w:t>área</w:t>
      </w:r>
      <w:r>
        <w:t xml:space="preserve"> diferencial en el lado del vástago, la presión en este lado puede ser muy baja, no pudiendo llegar al valor de ajuste de la limitadora de presión. La solución a este problema es una válvula de contrabalanceo pilotada. </w:t>
      </w:r>
    </w:p>
    <w:p w:rsidR="005620E7" w:rsidRPr="00A757DD" w:rsidRDefault="005620E7" w:rsidP="004A080E"/>
    <w:p w:rsidR="004856C0" w:rsidRPr="00A757DD" w:rsidRDefault="004856C0" w:rsidP="004A080E"/>
    <w:p w:rsidR="005620E7" w:rsidRPr="00A757DD" w:rsidRDefault="00C51892" w:rsidP="00CE0853">
      <w:pPr>
        <w:pStyle w:val="Ttulo2"/>
        <w:pageBreakBefore/>
      </w:pPr>
      <w:bookmarkStart w:id="183" w:name="_Toc277937842"/>
      <w:bookmarkStart w:id="184" w:name="_Toc278447788"/>
      <w:bookmarkStart w:id="185" w:name="_Toc305672578"/>
      <w:bookmarkStart w:id="186" w:name="_Toc306196815"/>
      <w:bookmarkStart w:id="187" w:name="_Toc308183670"/>
      <w:bookmarkStart w:id="188" w:name="_Toc309299749"/>
      <w:bookmarkStart w:id="189" w:name="_Toc370981401"/>
      <w:r w:rsidRPr="00A757DD">
        <w:lastRenderedPageBreak/>
        <w:t xml:space="preserve">Válvula de contrabalanceo desbloqueable </w:t>
      </w:r>
      <w:r w:rsidR="005620E7" w:rsidRPr="00A757DD">
        <w:t>(</w:t>
      </w:r>
      <w:r w:rsidRPr="00A757DD">
        <w:t>válvula pilotada</w:t>
      </w:r>
      <w:r w:rsidR="005620E7" w:rsidRPr="00A757DD">
        <w:t>)</w:t>
      </w:r>
      <w:bookmarkEnd w:id="183"/>
      <w:bookmarkEnd w:id="184"/>
      <w:bookmarkEnd w:id="185"/>
      <w:bookmarkEnd w:id="186"/>
      <w:bookmarkEnd w:id="187"/>
      <w:bookmarkEnd w:id="188"/>
      <w:bookmarkEnd w:id="189"/>
    </w:p>
    <w:p w:rsidR="005620E7" w:rsidRPr="00A757DD" w:rsidRDefault="005620E7" w:rsidP="004A080E"/>
    <w:p w:rsidR="005620E7" w:rsidRPr="00A757DD" w:rsidRDefault="007B1E33" w:rsidP="004A080E">
      <w:pPr>
        <w:pStyle w:val="BildFormel"/>
      </w:pPr>
      <w:r w:rsidRPr="00A757DD">
        <w:rPr>
          <w:noProof/>
          <w:lang w:eastAsia="es-AR"/>
        </w:rPr>
        <w:drawing>
          <wp:inline distT="0" distB="0" distL="0" distR="0">
            <wp:extent cx="2881630" cy="1775460"/>
            <wp:effectExtent l="19050" t="0" r="0" b="0"/>
            <wp:docPr id="155" name="Imagen 155" descr="new-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ew-105"/>
                    <pic:cNvPicPr>
                      <a:picLocks noChangeAspect="1" noChangeArrowheads="1"/>
                    </pic:cNvPicPr>
                  </pic:nvPicPr>
                  <pic:blipFill>
                    <a:blip r:embed="rId172" cstate="print"/>
                    <a:srcRect/>
                    <a:stretch>
                      <a:fillRect/>
                    </a:stretch>
                  </pic:blipFill>
                  <pic:spPr bwMode="auto">
                    <a:xfrm>
                      <a:off x="0" y="0"/>
                      <a:ext cx="2881630" cy="1775460"/>
                    </a:xfrm>
                    <a:prstGeom prst="rect">
                      <a:avLst/>
                    </a:prstGeom>
                    <a:noFill/>
                    <a:ln w="9525">
                      <a:noFill/>
                      <a:miter lim="800000"/>
                      <a:headEnd/>
                      <a:tailEnd/>
                    </a:ln>
                  </pic:spPr>
                </pic:pic>
              </a:graphicData>
            </a:graphic>
          </wp:inline>
        </w:drawing>
      </w:r>
    </w:p>
    <w:p w:rsidR="00127799" w:rsidRPr="00A757DD" w:rsidRDefault="00127799" w:rsidP="004A080E"/>
    <w:p w:rsidR="003E55EA" w:rsidRPr="00A757DD" w:rsidRDefault="00D93833" w:rsidP="004A080E">
      <w:r>
        <w:t>Este es el diagrama de una válvula de contrabalanceo pilotada. El poppet en la sección de la limitadora es actuado por un pistón de pilotaje el cual recibe presión desde la otra línea de trabajo. También son llamadas válvulas de sobrecentro.</w:t>
      </w:r>
    </w:p>
    <w:p w:rsidR="00A00FFC" w:rsidRPr="00A757DD" w:rsidRDefault="00A00FFC" w:rsidP="004A080E"/>
    <w:p w:rsidR="00447D91" w:rsidRPr="00A757DD" w:rsidRDefault="007B1E33" w:rsidP="004A080E">
      <w:pPr>
        <w:pStyle w:val="BildFormel"/>
      </w:pPr>
      <w:r w:rsidRPr="00A757DD">
        <w:rPr>
          <w:noProof/>
          <w:lang w:eastAsia="es-AR"/>
        </w:rPr>
        <w:drawing>
          <wp:inline distT="0" distB="0" distL="0" distR="0">
            <wp:extent cx="1435100" cy="1169670"/>
            <wp:effectExtent l="19050" t="0" r="0" b="0"/>
            <wp:docPr id="156" name="Imagen 156" descr="new-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new-109"/>
                    <pic:cNvPicPr>
                      <a:picLocks noChangeAspect="1" noChangeArrowheads="1"/>
                    </pic:cNvPicPr>
                  </pic:nvPicPr>
                  <pic:blipFill>
                    <a:blip r:embed="rId173" cstate="print"/>
                    <a:srcRect/>
                    <a:stretch>
                      <a:fillRect/>
                    </a:stretch>
                  </pic:blipFill>
                  <pic:spPr bwMode="auto">
                    <a:xfrm>
                      <a:off x="0" y="0"/>
                      <a:ext cx="1435100" cy="1169670"/>
                    </a:xfrm>
                    <a:prstGeom prst="rect">
                      <a:avLst/>
                    </a:prstGeom>
                    <a:noFill/>
                    <a:ln w="9525">
                      <a:noFill/>
                      <a:miter lim="800000"/>
                      <a:headEnd/>
                      <a:tailEnd/>
                    </a:ln>
                  </pic:spPr>
                </pic:pic>
              </a:graphicData>
            </a:graphic>
          </wp:inline>
        </w:drawing>
      </w:r>
    </w:p>
    <w:p w:rsidR="00EA2398" w:rsidRPr="00A757DD" w:rsidRDefault="007B1E33" w:rsidP="004A080E">
      <w:pPr>
        <w:pStyle w:val="BildFormel"/>
      </w:pPr>
      <w:r w:rsidRPr="00A757DD">
        <w:rPr>
          <w:noProof/>
          <w:lang w:eastAsia="es-AR"/>
        </w:rPr>
        <w:drawing>
          <wp:inline distT="0" distB="0" distL="0" distR="0">
            <wp:extent cx="1435100" cy="1201420"/>
            <wp:effectExtent l="19050" t="0" r="0" b="0"/>
            <wp:docPr id="157" name="Imagen 157" descr="new-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new-106"/>
                    <pic:cNvPicPr>
                      <a:picLocks noChangeAspect="1" noChangeArrowheads="1"/>
                    </pic:cNvPicPr>
                  </pic:nvPicPr>
                  <pic:blipFill>
                    <a:blip r:embed="rId174" cstate="print"/>
                    <a:srcRect/>
                    <a:stretch>
                      <a:fillRect/>
                    </a:stretch>
                  </pic:blipFill>
                  <pic:spPr bwMode="auto">
                    <a:xfrm>
                      <a:off x="0" y="0"/>
                      <a:ext cx="1435100" cy="1201420"/>
                    </a:xfrm>
                    <a:prstGeom prst="rect">
                      <a:avLst/>
                    </a:prstGeom>
                    <a:noFill/>
                    <a:ln w="9525">
                      <a:noFill/>
                      <a:miter lim="800000"/>
                      <a:headEnd/>
                      <a:tailEnd/>
                    </a:ln>
                  </pic:spPr>
                </pic:pic>
              </a:graphicData>
            </a:graphic>
          </wp:inline>
        </w:drawing>
      </w:r>
      <w:r w:rsidR="003E55EA" w:rsidRPr="00A757DD">
        <w:t xml:space="preserve"> </w:t>
      </w:r>
    </w:p>
    <w:p w:rsidR="00857A8F" w:rsidRPr="00A757DD" w:rsidRDefault="00D93833" w:rsidP="008770EC">
      <w:pPr>
        <w:pStyle w:val="Epgrafe"/>
        <w:numPr>
          <w:ilvl w:val="3"/>
          <w:numId w:val="33"/>
        </w:numPr>
        <w:ind w:left="0"/>
      </w:pPr>
      <w:r>
        <w:t xml:space="preserve">Representación </w:t>
      </w:r>
      <w:r w:rsidR="008747EE">
        <w:t>simbólica</w:t>
      </w:r>
      <w:r>
        <w:t xml:space="preserve"> para una válvula de sobrecentro</w:t>
      </w:r>
    </w:p>
    <w:p w:rsidR="00857A8F" w:rsidRPr="00A757DD" w:rsidRDefault="00857A8F" w:rsidP="004A080E"/>
    <w:p w:rsidR="00B7077F" w:rsidRPr="00A757DD" w:rsidRDefault="007B1E33" w:rsidP="004A080E">
      <w:pPr>
        <w:pStyle w:val="BildFormel"/>
      </w:pPr>
      <w:r w:rsidRPr="00A757DD">
        <w:rPr>
          <w:noProof/>
          <w:lang w:eastAsia="es-AR"/>
        </w:rPr>
        <w:lastRenderedPageBreak/>
        <w:drawing>
          <wp:inline distT="0" distB="0" distL="0" distR="0">
            <wp:extent cx="3848735" cy="4614545"/>
            <wp:effectExtent l="19050" t="0" r="0" b="0"/>
            <wp:docPr id="158" name="Imagen 158" descr="new-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new-108"/>
                    <pic:cNvPicPr>
                      <a:picLocks noChangeAspect="1" noChangeArrowheads="1"/>
                    </pic:cNvPicPr>
                  </pic:nvPicPr>
                  <pic:blipFill>
                    <a:blip r:embed="rId175" cstate="print"/>
                    <a:srcRect/>
                    <a:stretch>
                      <a:fillRect/>
                    </a:stretch>
                  </pic:blipFill>
                  <pic:spPr bwMode="auto">
                    <a:xfrm>
                      <a:off x="0" y="0"/>
                      <a:ext cx="3848735" cy="4614545"/>
                    </a:xfrm>
                    <a:prstGeom prst="rect">
                      <a:avLst/>
                    </a:prstGeom>
                    <a:noFill/>
                    <a:ln w="9525">
                      <a:noFill/>
                      <a:miter lim="800000"/>
                      <a:headEnd/>
                      <a:tailEnd/>
                    </a:ln>
                  </pic:spPr>
                </pic:pic>
              </a:graphicData>
            </a:graphic>
          </wp:inline>
        </w:drawing>
      </w:r>
    </w:p>
    <w:p w:rsidR="0081611E" w:rsidRPr="00A757DD" w:rsidRDefault="0081611E" w:rsidP="004A080E"/>
    <w:p w:rsidR="0081611E" w:rsidRPr="00A757DD" w:rsidRDefault="00B77776" w:rsidP="004A080E">
      <w:r>
        <w:t>Cuando una válvula de contrabalanceo es utilizada, la válvula direccional debe enviar el caudal en la posición central a los puertos A y B, ambos puertos deben quedar despresurizados.</w:t>
      </w:r>
    </w:p>
    <w:p w:rsidR="00104E00" w:rsidRPr="00A757DD" w:rsidRDefault="00104E00" w:rsidP="004A080E"/>
    <w:p w:rsidR="00104E00" w:rsidRPr="00A757DD" w:rsidRDefault="007B1E33" w:rsidP="004A080E">
      <w:pPr>
        <w:pStyle w:val="BildFormel"/>
      </w:pPr>
      <w:r w:rsidRPr="00A757DD">
        <w:rPr>
          <w:noProof/>
          <w:lang w:eastAsia="es-AR"/>
        </w:rPr>
        <w:drawing>
          <wp:inline distT="0" distB="0" distL="0" distR="0">
            <wp:extent cx="1435100" cy="3402330"/>
            <wp:effectExtent l="19050" t="0" r="0" b="0"/>
            <wp:docPr id="159" name="Imagen 159" descr="new-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new-110"/>
                    <pic:cNvPicPr>
                      <a:picLocks noChangeAspect="1" noChangeArrowheads="1"/>
                    </pic:cNvPicPr>
                  </pic:nvPicPr>
                  <pic:blipFill>
                    <a:blip r:embed="rId176" cstate="print"/>
                    <a:srcRect/>
                    <a:stretch>
                      <a:fillRect/>
                    </a:stretch>
                  </pic:blipFill>
                  <pic:spPr bwMode="auto">
                    <a:xfrm>
                      <a:off x="0" y="0"/>
                      <a:ext cx="1435100" cy="3402330"/>
                    </a:xfrm>
                    <a:prstGeom prst="rect">
                      <a:avLst/>
                    </a:prstGeom>
                    <a:noFill/>
                    <a:ln w="9525">
                      <a:noFill/>
                      <a:miter lim="800000"/>
                      <a:headEnd/>
                      <a:tailEnd/>
                    </a:ln>
                  </pic:spPr>
                </pic:pic>
              </a:graphicData>
            </a:graphic>
          </wp:inline>
        </w:drawing>
      </w:r>
    </w:p>
    <w:p w:rsidR="0068377B" w:rsidRPr="00A757DD" w:rsidRDefault="0068377B" w:rsidP="004A080E"/>
    <w:p w:rsidR="0068377B" w:rsidRPr="00A757DD" w:rsidRDefault="00584162" w:rsidP="004A080E">
      <w:r>
        <w:lastRenderedPageBreak/>
        <w:t xml:space="preserve">Las válvulas de contrabalanceo de acción directa tiene una gran desventaja en varios circuitos. A veces esto aplicación no es posible </w:t>
      </w:r>
    </w:p>
    <w:p w:rsidR="00104E00" w:rsidRPr="00A757DD" w:rsidRDefault="00104E00" w:rsidP="004A080E"/>
    <w:p w:rsidR="0081611E" w:rsidRPr="00A757DD" w:rsidRDefault="007B1E33" w:rsidP="004A080E">
      <w:pPr>
        <w:pStyle w:val="BildFormel"/>
      </w:pPr>
      <w:r w:rsidRPr="00A757DD">
        <w:rPr>
          <w:noProof/>
          <w:lang w:eastAsia="es-AR"/>
        </w:rPr>
        <w:drawing>
          <wp:inline distT="0" distB="0" distL="0" distR="0">
            <wp:extent cx="3604260" cy="1286510"/>
            <wp:effectExtent l="19050" t="0" r="0" b="0"/>
            <wp:docPr id="160" name="Imagen 160" descr="new-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new-113"/>
                    <pic:cNvPicPr>
                      <a:picLocks noChangeAspect="1" noChangeArrowheads="1"/>
                    </pic:cNvPicPr>
                  </pic:nvPicPr>
                  <pic:blipFill>
                    <a:blip r:embed="rId177" cstate="print"/>
                    <a:srcRect/>
                    <a:stretch>
                      <a:fillRect/>
                    </a:stretch>
                  </pic:blipFill>
                  <pic:spPr bwMode="auto">
                    <a:xfrm>
                      <a:off x="0" y="0"/>
                      <a:ext cx="3604260" cy="1286510"/>
                    </a:xfrm>
                    <a:prstGeom prst="rect">
                      <a:avLst/>
                    </a:prstGeom>
                    <a:noFill/>
                    <a:ln w="9525">
                      <a:noFill/>
                      <a:miter lim="800000"/>
                      <a:headEnd/>
                      <a:tailEnd/>
                    </a:ln>
                  </pic:spPr>
                </pic:pic>
              </a:graphicData>
            </a:graphic>
          </wp:inline>
        </w:drawing>
      </w:r>
    </w:p>
    <w:p w:rsidR="0081611E" w:rsidRPr="00A757DD" w:rsidRDefault="0081611E" w:rsidP="004A080E"/>
    <w:p w:rsidR="0081611E" w:rsidRPr="00A757DD" w:rsidRDefault="007B1E33" w:rsidP="004A080E">
      <w:pPr>
        <w:pStyle w:val="BildFormel"/>
      </w:pPr>
      <w:r w:rsidRPr="00A757DD">
        <w:rPr>
          <w:noProof/>
          <w:lang w:eastAsia="es-AR"/>
        </w:rPr>
        <w:drawing>
          <wp:inline distT="0" distB="0" distL="0" distR="0">
            <wp:extent cx="2881630" cy="3168650"/>
            <wp:effectExtent l="19050" t="0" r="0" b="0"/>
            <wp:docPr id="161" name="Imagen 161" descr="cou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ounter.jpg"/>
                    <pic:cNvPicPr>
                      <a:picLocks noChangeAspect="1" noChangeArrowheads="1"/>
                    </pic:cNvPicPr>
                  </pic:nvPicPr>
                  <pic:blipFill>
                    <a:blip r:embed="rId178" cstate="print"/>
                    <a:srcRect/>
                    <a:stretch>
                      <a:fillRect/>
                    </a:stretch>
                  </pic:blipFill>
                  <pic:spPr bwMode="auto">
                    <a:xfrm>
                      <a:off x="0" y="0"/>
                      <a:ext cx="2881630" cy="3168650"/>
                    </a:xfrm>
                    <a:prstGeom prst="rect">
                      <a:avLst/>
                    </a:prstGeom>
                    <a:noFill/>
                    <a:ln w="9525">
                      <a:noFill/>
                      <a:miter lim="800000"/>
                      <a:headEnd/>
                      <a:tailEnd/>
                    </a:ln>
                  </pic:spPr>
                </pic:pic>
              </a:graphicData>
            </a:graphic>
          </wp:inline>
        </w:drawing>
      </w:r>
    </w:p>
    <w:p w:rsidR="0081611E" w:rsidRPr="00A757DD" w:rsidRDefault="0081611E" w:rsidP="004A080E"/>
    <w:p w:rsidR="0081611E" w:rsidRPr="00A757DD" w:rsidRDefault="00952421" w:rsidP="004A080E">
      <w:r>
        <w:t xml:space="preserve">Por razones de seguridad, la válvula de contrabalanceo </w:t>
      </w:r>
      <w:r w:rsidR="008747EE">
        <w:t>está</w:t>
      </w:r>
      <w:r>
        <w:t xml:space="preserve"> situada en el puerto de salida del cilindro, donde es conectada directamente sobre una cañería de metal.</w:t>
      </w:r>
      <w:r w:rsidR="0081611E" w:rsidRPr="00A757DD">
        <w:t xml:space="preserve"> </w:t>
      </w:r>
    </w:p>
    <w:p w:rsidR="001C1107" w:rsidRPr="00A757DD" w:rsidRDefault="001C1107" w:rsidP="004A080E"/>
    <w:p w:rsidR="001C1107" w:rsidRPr="00A757DD" w:rsidRDefault="00952421" w:rsidP="004A080E">
      <w:r>
        <w:t xml:space="preserve">Existen diversos diseños de </w:t>
      </w:r>
      <w:r w:rsidR="008747EE">
        <w:t>válvulas</w:t>
      </w:r>
      <w:r>
        <w:t xml:space="preserve"> de contrabalanceo con la misma función. Las válvulas de contrabalanceo de cartucho es utilizada en muchas aplicaciones. Abajo se puede observar el diseño de una de los varios modelos que existen.</w:t>
      </w:r>
    </w:p>
    <w:p w:rsidR="00F44150" w:rsidRPr="00A757DD" w:rsidRDefault="00F44150" w:rsidP="004A080E"/>
    <w:p w:rsidR="001C1107" w:rsidRPr="00A757DD" w:rsidRDefault="007B1E33" w:rsidP="004A080E">
      <w:pPr>
        <w:pStyle w:val="BildFormel"/>
      </w:pPr>
      <w:r w:rsidRPr="00A757DD">
        <w:rPr>
          <w:noProof/>
          <w:lang w:eastAsia="es-AR"/>
        </w:rPr>
        <w:drawing>
          <wp:inline distT="0" distB="0" distL="0" distR="0">
            <wp:extent cx="3115310" cy="861060"/>
            <wp:effectExtent l="19050" t="0" r="8890" b="0"/>
            <wp:docPr id="162" name="Imagen 162" descr="P103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103055"/>
                    <pic:cNvPicPr>
                      <a:picLocks noChangeAspect="1" noChangeArrowheads="1"/>
                    </pic:cNvPicPr>
                  </pic:nvPicPr>
                  <pic:blipFill>
                    <a:blip r:embed="rId179" cstate="print"/>
                    <a:srcRect/>
                    <a:stretch>
                      <a:fillRect/>
                    </a:stretch>
                  </pic:blipFill>
                  <pic:spPr bwMode="auto">
                    <a:xfrm>
                      <a:off x="0" y="0"/>
                      <a:ext cx="3115310" cy="861060"/>
                    </a:xfrm>
                    <a:prstGeom prst="rect">
                      <a:avLst/>
                    </a:prstGeom>
                    <a:noFill/>
                    <a:ln w="9525">
                      <a:noFill/>
                      <a:miter lim="800000"/>
                      <a:headEnd/>
                      <a:tailEnd/>
                    </a:ln>
                  </pic:spPr>
                </pic:pic>
              </a:graphicData>
            </a:graphic>
          </wp:inline>
        </w:drawing>
      </w:r>
    </w:p>
    <w:p w:rsidR="00AB7E2A" w:rsidRPr="00A757DD" w:rsidRDefault="007B1E33" w:rsidP="004A080E">
      <w:pPr>
        <w:pStyle w:val="BildFormel"/>
      </w:pPr>
      <w:r w:rsidRPr="00A757DD">
        <w:rPr>
          <w:noProof/>
          <w:lang w:eastAsia="es-AR"/>
        </w:rPr>
        <w:lastRenderedPageBreak/>
        <w:drawing>
          <wp:inline distT="0" distB="0" distL="0" distR="0">
            <wp:extent cx="1435100" cy="2679700"/>
            <wp:effectExtent l="19050" t="0" r="0" b="0"/>
            <wp:docPr id="163" name="Imagen 163" descr="new-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new-114"/>
                    <pic:cNvPicPr>
                      <a:picLocks noChangeAspect="1" noChangeArrowheads="1"/>
                    </pic:cNvPicPr>
                  </pic:nvPicPr>
                  <pic:blipFill>
                    <a:blip r:embed="rId180" cstate="print"/>
                    <a:srcRect/>
                    <a:stretch>
                      <a:fillRect/>
                    </a:stretch>
                  </pic:blipFill>
                  <pic:spPr bwMode="auto">
                    <a:xfrm>
                      <a:off x="0" y="0"/>
                      <a:ext cx="1435100" cy="2679700"/>
                    </a:xfrm>
                    <a:prstGeom prst="rect">
                      <a:avLst/>
                    </a:prstGeom>
                    <a:noFill/>
                    <a:ln w="9525">
                      <a:noFill/>
                      <a:miter lim="800000"/>
                      <a:headEnd/>
                      <a:tailEnd/>
                    </a:ln>
                  </pic:spPr>
                </pic:pic>
              </a:graphicData>
            </a:graphic>
          </wp:inline>
        </w:drawing>
      </w:r>
    </w:p>
    <w:p w:rsidR="00F44150" w:rsidRPr="00A757DD" w:rsidRDefault="00F44150" w:rsidP="004A080E"/>
    <w:p w:rsidR="00AB7E2A" w:rsidRPr="00A757DD" w:rsidRDefault="004D01F8" w:rsidP="004A080E">
      <w:r>
        <w:t>Cuando se utiliza una válvula de contrabalanceo en circuito hidráulico con un motor, la misma no va a poder asegurar que el motor no gire cuando este se detiene</w:t>
      </w:r>
      <w:r w:rsidR="00AB7E2A" w:rsidRPr="00A757DD">
        <w:t>.</w:t>
      </w:r>
      <w:r>
        <w:t xml:space="preserve"> No importa </w:t>
      </w:r>
      <w:r w:rsidR="008747EE">
        <w:t>cuán</w:t>
      </w:r>
      <w:r>
        <w:t xml:space="preserve"> estanca sea la válvula de contrabalanceo, la fuga interna del motor va a hacer que el mismo gire lentamente en dirección donde tenga mayor carga. Para estos casos se debe utilizar otro sistema hidráulico para el frenado del motor.</w:t>
      </w:r>
    </w:p>
    <w:p w:rsidR="00AB7E2A" w:rsidRPr="00A757DD" w:rsidRDefault="00AB7E2A" w:rsidP="004A080E"/>
    <w:p w:rsidR="00AB7E2A" w:rsidRPr="00A757DD" w:rsidRDefault="00AB7E2A" w:rsidP="004A080E"/>
    <w:p w:rsidR="00857A8F" w:rsidRPr="00A757DD" w:rsidRDefault="00C51892" w:rsidP="004A080E">
      <w:pPr>
        <w:pStyle w:val="Ttulo2"/>
      </w:pPr>
      <w:bookmarkStart w:id="190" w:name="_Toc370981402"/>
      <w:r w:rsidRPr="00A757DD">
        <w:t xml:space="preserve">Relación de </w:t>
      </w:r>
      <w:bookmarkEnd w:id="190"/>
      <w:r w:rsidR="008747EE" w:rsidRPr="00A757DD">
        <w:t>áreas</w:t>
      </w:r>
    </w:p>
    <w:p w:rsidR="00447D91" w:rsidRPr="00A757DD" w:rsidRDefault="002C0A61" w:rsidP="004A080E">
      <w:r>
        <w:t>El término relación de aéreas juega un papel importante en las funciones de una válvula de contrabalanceo.</w:t>
      </w:r>
      <w:r w:rsidR="00447D91" w:rsidRPr="00A757DD">
        <w:t xml:space="preserve"> </w:t>
      </w:r>
      <w:r>
        <w:t xml:space="preserve">La relación de </w:t>
      </w:r>
      <w:r w:rsidR="008747EE">
        <w:t>áreas</w:t>
      </w:r>
      <w:r>
        <w:t xml:space="preserve"> R </w:t>
      </w:r>
      <w:r w:rsidR="00B70534">
        <w:t xml:space="preserve">es la división entre el </w:t>
      </w:r>
      <w:r w:rsidR="008747EE">
        <w:t>área</w:t>
      </w:r>
      <w:r w:rsidR="00B70534">
        <w:t xml:space="preserve"> del piloto que recibe la presión de pilotaje y el lado del embolo que recibe la presión del sistema. Esto significa que la fuerza </w:t>
      </w:r>
      <w:r w:rsidR="008747EE">
        <w:t>generada</w:t>
      </w:r>
      <w:r w:rsidR="00B70534">
        <w:t xml:space="preserve"> por el piloto para abrir la válvula es </w:t>
      </w:r>
      <w:r w:rsidR="008747EE">
        <w:t>más</w:t>
      </w:r>
      <w:r w:rsidR="00B70534">
        <w:t xml:space="preserve"> efectiva que la fuerza generada por la carga, lo cual se manifiesta en la apertura de la válvula.</w:t>
      </w:r>
    </w:p>
    <w:p w:rsidR="00447D91" w:rsidRPr="00A757DD" w:rsidRDefault="00447D91" w:rsidP="004A080E"/>
    <w:p w:rsidR="00447D91" w:rsidRPr="00A757DD" w:rsidRDefault="007B1E33" w:rsidP="004A080E">
      <w:pPr>
        <w:pStyle w:val="BildFormel"/>
      </w:pPr>
      <w:r w:rsidRPr="00A757DD">
        <w:rPr>
          <w:noProof/>
          <w:lang w:eastAsia="es-AR"/>
        </w:rPr>
        <w:drawing>
          <wp:inline distT="0" distB="0" distL="0" distR="0">
            <wp:extent cx="3604260" cy="1062990"/>
            <wp:effectExtent l="19050" t="0" r="0" b="0"/>
            <wp:docPr id="164" name="Imagen 164" descr="new-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new-107"/>
                    <pic:cNvPicPr>
                      <a:picLocks noChangeAspect="1" noChangeArrowheads="1"/>
                    </pic:cNvPicPr>
                  </pic:nvPicPr>
                  <pic:blipFill>
                    <a:blip r:embed="rId181" cstate="print"/>
                    <a:srcRect/>
                    <a:stretch>
                      <a:fillRect/>
                    </a:stretch>
                  </pic:blipFill>
                  <pic:spPr bwMode="auto">
                    <a:xfrm>
                      <a:off x="0" y="0"/>
                      <a:ext cx="3604260" cy="1062990"/>
                    </a:xfrm>
                    <a:prstGeom prst="rect">
                      <a:avLst/>
                    </a:prstGeom>
                    <a:noFill/>
                    <a:ln w="9525">
                      <a:noFill/>
                      <a:miter lim="800000"/>
                      <a:headEnd/>
                      <a:tailEnd/>
                    </a:ln>
                  </pic:spPr>
                </pic:pic>
              </a:graphicData>
            </a:graphic>
          </wp:inline>
        </w:drawing>
      </w:r>
    </w:p>
    <w:p w:rsidR="00857A8F" w:rsidRPr="00A757DD" w:rsidRDefault="00F62656" w:rsidP="008770EC">
      <w:pPr>
        <w:pStyle w:val="Epgrafe"/>
        <w:numPr>
          <w:ilvl w:val="3"/>
          <w:numId w:val="33"/>
        </w:numPr>
        <w:ind w:left="0"/>
      </w:pPr>
      <w:r>
        <w:t xml:space="preserve">La relación de </w:t>
      </w:r>
      <w:r w:rsidR="008747EE">
        <w:t>áreas</w:t>
      </w:r>
      <w:r>
        <w:t xml:space="preserve"> </w:t>
      </w:r>
      <w:r w:rsidR="008747EE">
        <w:t>más</w:t>
      </w:r>
      <w:r>
        <w:t xml:space="preserve"> comunes son </w:t>
      </w:r>
      <w:r w:rsidR="00857A8F" w:rsidRPr="00A757DD">
        <w:t xml:space="preserve"> 3:1, 4.5:1, 8:1</w:t>
      </w:r>
      <w:r>
        <w:t xml:space="preserve"> y</w:t>
      </w:r>
      <w:r w:rsidR="00857A8F" w:rsidRPr="00A757DD">
        <w:t xml:space="preserve"> 10:1</w:t>
      </w:r>
    </w:p>
    <w:p w:rsidR="008701A8" w:rsidRPr="00A757DD" w:rsidRDefault="008701A8" w:rsidP="004A080E"/>
    <w:p w:rsidR="00580A2C" w:rsidRPr="00A757DD" w:rsidRDefault="00F62656" w:rsidP="004A080E">
      <w:r>
        <w:t xml:space="preserve">Relación de </w:t>
      </w:r>
      <w:r w:rsidR="008747EE">
        <w:t>áreas</w:t>
      </w:r>
      <w:r>
        <w:t xml:space="preserve"> grandes son aplicables para aplicaciones donde las cargas son relativamente constantes.</w:t>
      </w:r>
      <w:r w:rsidR="00580A2C" w:rsidRPr="00A757DD">
        <w:t xml:space="preserve"> </w:t>
      </w:r>
      <w:r>
        <w:t xml:space="preserve">Una alta relación de </w:t>
      </w:r>
      <w:r w:rsidR="008747EE">
        <w:t>áreas</w:t>
      </w:r>
      <w:r>
        <w:t xml:space="preserve"> requiere menor presión para actuar la válvula, lo cual se traduce en ahorro de </w:t>
      </w:r>
      <w:r w:rsidR="008747EE">
        <w:t>energía</w:t>
      </w:r>
      <w:r>
        <w:t>, mayor respuesta, pero  tiene falta de estabilidad ante cargas del tipo variable.</w:t>
      </w:r>
    </w:p>
    <w:p w:rsidR="008701A8" w:rsidRPr="00A757DD" w:rsidRDefault="00F62656" w:rsidP="004A080E">
      <w:r>
        <w:t xml:space="preserve">Baja relación de </w:t>
      </w:r>
      <w:r w:rsidR="008747EE">
        <w:t>áreas</w:t>
      </w:r>
      <w:r>
        <w:t xml:space="preserve"> son preferibles cuando en la aplicación existen cargas variables. Para poder accionar la válvula requiere mayor presión para el pilotaje, lo cual lo hace </w:t>
      </w:r>
      <w:r w:rsidR="008747EE">
        <w:t>más</w:t>
      </w:r>
      <w:r>
        <w:t xml:space="preserve"> eficiente ya que es </w:t>
      </w:r>
      <w:r w:rsidR="008747EE">
        <w:t>más</w:t>
      </w:r>
      <w:r>
        <w:t xml:space="preserve"> estable la misma.</w:t>
      </w:r>
    </w:p>
    <w:p w:rsidR="00A71A03" w:rsidRPr="00A757DD" w:rsidRDefault="00A71A03" w:rsidP="004A080E"/>
    <w:p w:rsidR="00A71A03" w:rsidRPr="00A757DD" w:rsidRDefault="00F62656" w:rsidP="004A080E">
      <w:r>
        <w:t xml:space="preserve">Para </w:t>
      </w:r>
      <w:r w:rsidR="008747EE">
        <w:t>transmisiones</w:t>
      </w:r>
      <w:r>
        <w:t xml:space="preserve"> hidrostáticas, la relación de </w:t>
      </w:r>
      <w:r w:rsidR="008747EE">
        <w:t>áreas</w:t>
      </w:r>
      <w:r>
        <w:t xml:space="preserve"> altas (10:1) provee menos resistencia y previene que las válvulas se traben.</w:t>
      </w:r>
    </w:p>
    <w:p w:rsidR="00580A2C" w:rsidRPr="00A757DD" w:rsidRDefault="00580A2C" w:rsidP="004A080E"/>
    <w:p w:rsidR="00AB7E2A" w:rsidRPr="00A757DD" w:rsidRDefault="00AB7E2A" w:rsidP="004A080E"/>
    <w:p w:rsidR="00ED3DA0" w:rsidRPr="00A757DD" w:rsidRDefault="00ED3DA0" w:rsidP="00AB7E2A">
      <w:pPr>
        <w:pStyle w:val="Ttulo1"/>
        <w:rPr>
          <w:lang w:val="es-AR"/>
        </w:rPr>
        <w:sectPr w:rsidR="00ED3DA0" w:rsidRPr="00A757DD" w:rsidSect="002D31C6">
          <w:headerReference w:type="default" r:id="rId182"/>
          <w:pgSz w:w="11906" w:h="16838" w:code="9"/>
          <w:pgMar w:top="1418" w:right="1418" w:bottom="1247" w:left="1418" w:header="454" w:footer="454" w:gutter="0"/>
          <w:cols w:space="720"/>
          <w:docGrid w:linePitch="272"/>
        </w:sectPr>
      </w:pPr>
      <w:bookmarkStart w:id="191" w:name="_Toc277937844"/>
      <w:bookmarkStart w:id="192" w:name="_Toc278447790"/>
    </w:p>
    <w:p w:rsidR="00580A2C" w:rsidRPr="00A757DD" w:rsidRDefault="00C51892" w:rsidP="00AB7E2A">
      <w:pPr>
        <w:pStyle w:val="Ttulo1"/>
        <w:rPr>
          <w:lang w:val="es-AR"/>
        </w:rPr>
      </w:pPr>
      <w:bookmarkStart w:id="193" w:name="_Toc305672580"/>
      <w:bookmarkStart w:id="194" w:name="_Toc306196817"/>
      <w:bookmarkStart w:id="195" w:name="_Toc308183672"/>
      <w:bookmarkStart w:id="196" w:name="_Toc308183986"/>
      <w:bookmarkStart w:id="197" w:name="_Toc309299751"/>
      <w:bookmarkStart w:id="198" w:name="_Toc309300040"/>
      <w:bookmarkStart w:id="199" w:name="_Toc370981403"/>
      <w:r w:rsidRPr="00A757DD">
        <w:rPr>
          <w:lang w:val="es-AR"/>
        </w:rPr>
        <w:lastRenderedPageBreak/>
        <w:t>J</w:t>
      </w:r>
      <w:r w:rsidR="00AB7E2A" w:rsidRPr="00A757DD">
        <w:rPr>
          <w:lang w:val="es-AR"/>
        </w:rPr>
        <w:t>oystick</w:t>
      </w:r>
      <w:bookmarkEnd w:id="191"/>
      <w:bookmarkEnd w:id="192"/>
      <w:bookmarkEnd w:id="193"/>
      <w:bookmarkEnd w:id="194"/>
      <w:bookmarkEnd w:id="195"/>
      <w:bookmarkEnd w:id="196"/>
      <w:bookmarkEnd w:id="197"/>
      <w:bookmarkEnd w:id="198"/>
      <w:r w:rsidRPr="00A757DD">
        <w:rPr>
          <w:lang w:val="es-AR"/>
        </w:rPr>
        <w:t xml:space="preserve"> Hidráulico</w:t>
      </w:r>
      <w:bookmarkEnd w:id="199"/>
    </w:p>
    <w:p w:rsidR="00AB7E2A" w:rsidRPr="00A757DD" w:rsidRDefault="00AB7E2A" w:rsidP="004A080E"/>
    <w:p w:rsidR="00AB7E2A" w:rsidRPr="00A757DD" w:rsidRDefault="007B1E33" w:rsidP="004A080E">
      <w:pPr>
        <w:pStyle w:val="BildFormel"/>
      </w:pPr>
      <w:r w:rsidRPr="00A757DD">
        <w:rPr>
          <w:noProof/>
          <w:lang w:eastAsia="es-AR"/>
        </w:rPr>
        <w:drawing>
          <wp:inline distT="0" distB="0" distL="0" distR="0">
            <wp:extent cx="3604260" cy="3083560"/>
            <wp:effectExtent l="19050" t="0" r="0" b="0"/>
            <wp:docPr id="165" name="Imagen 165" descr="joystick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joystick0.jpg"/>
                    <pic:cNvPicPr>
                      <a:picLocks noChangeAspect="1" noChangeArrowheads="1"/>
                    </pic:cNvPicPr>
                  </pic:nvPicPr>
                  <pic:blipFill>
                    <a:blip r:embed="rId183" cstate="print"/>
                    <a:srcRect/>
                    <a:stretch>
                      <a:fillRect/>
                    </a:stretch>
                  </pic:blipFill>
                  <pic:spPr bwMode="auto">
                    <a:xfrm>
                      <a:off x="0" y="0"/>
                      <a:ext cx="3604260" cy="3083560"/>
                    </a:xfrm>
                    <a:prstGeom prst="rect">
                      <a:avLst/>
                    </a:prstGeom>
                    <a:noFill/>
                    <a:ln w="9525">
                      <a:noFill/>
                      <a:miter lim="800000"/>
                      <a:headEnd/>
                      <a:tailEnd/>
                    </a:ln>
                  </pic:spPr>
                </pic:pic>
              </a:graphicData>
            </a:graphic>
          </wp:inline>
        </w:drawing>
      </w:r>
    </w:p>
    <w:p w:rsidR="00AB7E2A" w:rsidRPr="00A757DD" w:rsidRDefault="00AB7E2A" w:rsidP="004A080E"/>
    <w:p w:rsidR="00AB7E2A" w:rsidRPr="00A757DD" w:rsidRDefault="00F065D4" w:rsidP="004A080E">
      <w:r>
        <w:t xml:space="preserve">Un Joystick hidráulico manual es un dispositivo de control para el control de válvulas direccionales </w:t>
      </w:r>
      <w:r w:rsidR="008747EE">
        <w:t>móviles</w:t>
      </w:r>
      <w:r>
        <w:t xml:space="preserve">. Este transmite la presión necesaria a ambos lados de la </w:t>
      </w:r>
      <w:r w:rsidR="008747EE">
        <w:t>válvula</w:t>
      </w:r>
      <w:r>
        <w:t xml:space="preserve"> direccional para proveer posiciones infinitas del embolo contra el centrado del resorte.</w:t>
      </w:r>
      <w:r w:rsidR="00AB7E2A" w:rsidRPr="00A757DD">
        <w:t xml:space="preserve"> </w:t>
      </w:r>
      <w:r>
        <w:t>El posicionamiento del embolo se consigue haciendo que las presiones sean ajustadas mediante el joystick, ajustando las presiones en ambos sentidos. El rango de presión de operación es usualmente entre 5 a 20 bar (0,5 a 2 Mpa).</w:t>
      </w:r>
      <w:r w:rsidRPr="00A757DD">
        <w:t xml:space="preserve"> </w:t>
      </w:r>
    </w:p>
    <w:p w:rsidR="00AB7E2A" w:rsidRPr="00A757DD" w:rsidRDefault="007B1E33" w:rsidP="004A080E">
      <w:pPr>
        <w:pStyle w:val="BildFormel"/>
      </w:pPr>
      <w:r w:rsidRPr="00A757DD">
        <w:rPr>
          <w:noProof/>
          <w:lang w:eastAsia="es-AR"/>
        </w:rPr>
        <w:drawing>
          <wp:inline distT="0" distB="0" distL="0" distR="0">
            <wp:extent cx="2158365" cy="1562735"/>
            <wp:effectExtent l="19050" t="0" r="0" b="0"/>
            <wp:docPr id="166" name="Imagen 166" descr="new-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new-116"/>
                    <pic:cNvPicPr>
                      <a:picLocks noChangeAspect="1" noChangeArrowheads="1"/>
                    </pic:cNvPicPr>
                  </pic:nvPicPr>
                  <pic:blipFill>
                    <a:blip r:embed="rId184" cstate="print"/>
                    <a:srcRect/>
                    <a:stretch>
                      <a:fillRect/>
                    </a:stretch>
                  </pic:blipFill>
                  <pic:spPr bwMode="auto">
                    <a:xfrm>
                      <a:off x="0" y="0"/>
                      <a:ext cx="2158365" cy="1562735"/>
                    </a:xfrm>
                    <a:prstGeom prst="rect">
                      <a:avLst/>
                    </a:prstGeom>
                    <a:noFill/>
                    <a:ln w="9525">
                      <a:noFill/>
                      <a:miter lim="800000"/>
                      <a:headEnd/>
                      <a:tailEnd/>
                    </a:ln>
                  </pic:spPr>
                </pic:pic>
              </a:graphicData>
            </a:graphic>
          </wp:inline>
        </w:drawing>
      </w:r>
    </w:p>
    <w:p w:rsidR="00AB7E2A" w:rsidRPr="00A757DD" w:rsidRDefault="00F065D4" w:rsidP="008770EC">
      <w:pPr>
        <w:pStyle w:val="Epgrafe"/>
        <w:numPr>
          <w:ilvl w:val="3"/>
          <w:numId w:val="33"/>
        </w:numPr>
        <w:ind w:left="0"/>
      </w:pPr>
      <w:r>
        <w:t xml:space="preserve">Representación </w:t>
      </w:r>
      <w:r w:rsidR="008747EE">
        <w:t>simbólica</w:t>
      </w:r>
      <w:r>
        <w:t xml:space="preserve"> para un joystick hidráulico </w:t>
      </w:r>
    </w:p>
    <w:p w:rsidR="00AB7E2A" w:rsidRPr="00A757DD" w:rsidRDefault="00AB7E2A" w:rsidP="004A080E"/>
    <w:p w:rsidR="00AB7E2A" w:rsidRPr="00A757DD" w:rsidRDefault="00AB7E2A" w:rsidP="004A080E"/>
    <w:p w:rsidR="00AB7E2A" w:rsidRPr="00A757DD" w:rsidRDefault="007B1E33" w:rsidP="004A080E">
      <w:pPr>
        <w:pStyle w:val="BildFormel"/>
      </w:pPr>
      <w:r w:rsidRPr="00A757DD">
        <w:rPr>
          <w:noProof/>
          <w:lang w:eastAsia="es-AR"/>
        </w:rPr>
        <w:lastRenderedPageBreak/>
        <w:drawing>
          <wp:inline distT="0" distB="0" distL="0" distR="0">
            <wp:extent cx="1797050" cy="3976370"/>
            <wp:effectExtent l="19050" t="0" r="0" b="0"/>
            <wp:docPr id="167" name="Imagen 167" descr="new-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new-115"/>
                    <pic:cNvPicPr>
                      <a:picLocks noChangeAspect="1" noChangeArrowheads="1"/>
                    </pic:cNvPicPr>
                  </pic:nvPicPr>
                  <pic:blipFill>
                    <a:blip r:embed="rId185" cstate="print"/>
                    <a:srcRect/>
                    <a:stretch>
                      <a:fillRect/>
                    </a:stretch>
                  </pic:blipFill>
                  <pic:spPr bwMode="auto">
                    <a:xfrm>
                      <a:off x="0" y="0"/>
                      <a:ext cx="1797050" cy="3976370"/>
                    </a:xfrm>
                    <a:prstGeom prst="rect">
                      <a:avLst/>
                    </a:prstGeom>
                    <a:noFill/>
                    <a:ln w="9525">
                      <a:noFill/>
                      <a:miter lim="800000"/>
                      <a:headEnd/>
                      <a:tailEnd/>
                    </a:ln>
                  </pic:spPr>
                </pic:pic>
              </a:graphicData>
            </a:graphic>
          </wp:inline>
        </w:drawing>
      </w:r>
    </w:p>
    <w:p w:rsidR="00AB7E2A" w:rsidRPr="00A757DD" w:rsidRDefault="00F44150" w:rsidP="008770EC">
      <w:pPr>
        <w:pStyle w:val="Epgrafe"/>
        <w:numPr>
          <w:ilvl w:val="3"/>
          <w:numId w:val="33"/>
        </w:numPr>
        <w:ind w:left="0"/>
      </w:pPr>
      <w:r w:rsidRPr="00A757DD">
        <w:t xml:space="preserve">1: </w:t>
      </w:r>
      <w:r w:rsidR="00EB2D72">
        <w:t>Manipulador</w:t>
      </w:r>
      <w:r w:rsidR="00EB2D72">
        <w:tab/>
      </w:r>
      <w:r w:rsidR="00EB2D72">
        <w:tab/>
        <w:t>2:Palanca para cambiar la fuerza del resorte de las válvulas reductoras de presión</w:t>
      </w:r>
      <w:r w:rsidRPr="00A757DD">
        <w:br/>
        <w:t xml:space="preserve">3: </w:t>
      </w:r>
      <w:r w:rsidR="00EB2D72">
        <w:t>Conexión tanque</w:t>
      </w:r>
      <w:r w:rsidRPr="00A757DD">
        <w:tab/>
        <w:t xml:space="preserve">4: </w:t>
      </w:r>
      <w:r w:rsidR="00EB2D72">
        <w:t>Válvula reductora de presión</w:t>
      </w:r>
      <w:r w:rsidRPr="00A757DD">
        <w:br/>
        <w:t xml:space="preserve">5: </w:t>
      </w:r>
      <w:r w:rsidR="00EB2D72">
        <w:t>Conexión de presión</w:t>
      </w:r>
      <w:r w:rsidR="00A00FFC" w:rsidRPr="00A757DD">
        <w:tab/>
      </w:r>
      <w:r w:rsidRPr="00A757DD">
        <w:t xml:space="preserve">6: </w:t>
      </w:r>
      <w:r w:rsidR="00EB2D72">
        <w:t>Puerto de servicio</w:t>
      </w:r>
    </w:p>
    <w:p w:rsidR="00AB7E2A" w:rsidRPr="00A757DD" w:rsidRDefault="00AB7E2A" w:rsidP="004A080E"/>
    <w:p w:rsidR="0029279D" w:rsidRDefault="0076046E" w:rsidP="004A080E">
      <w:r>
        <w:t xml:space="preserve">Un joystick hidráulico no es nada más que dos válvulas  reductoras de presión las cuales aumentan o disminuyen  en el puerto de servicio. Como la presión en el puerto de servicio cambia,  la posición </w:t>
      </w:r>
      <w:r w:rsidR="0029279D">
        <w:t>del embolo en la válvula direccional también cambia infinitamente. Este es el tipo de joystick básico en donde el manipulador puede ser movido a la izquierda o a la derecha (2 direcciones). Existen modelos que soportan hasta 4 direcciones (izquierda, derecha, arriba, abajo).</w:t>
      </w:r>
    </w:p>
    <w:p w:rsidR="0029279D" w:rsidRDefault="0029279D" w:rsidP="004A080E"/>
    <w:p w:rsidR="00A61DD4" w:rsidRPr="00A757DD" w:rsidRDefault="007B1E33" w:rsidP="004A080E">
      <w:pPr>
        <w:pStyle w:val="BildFormel"/>
      </w:pPr>
      <w:r w:rsidRPr="00A757DD">
        <w:rPr>
          <w:noProof/>
          <w:lang w:eastAsia="es-AR"/>
        </w:rPr>
        <w:drawing>
          <wp:inline distT="0" distB="0" distL="0" distR="0">
            <wp:extent cx="3604260" cy="3061970"/>
            <wp:effectExtent l="19050" t="0" r="0" b="0"/>
            <wp:docPr id="168" name="Imagen 168" descr="joysti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joystick2.jpg"/>
                    <pic:cNvPicPr>
                      <a:picLocks noChangeAspect="1" noChangeArrowheads="1"/>
                    </pic:cNvPicPr>
                  </pic:nvPicPr>
                  <pic:blipFill>
                    <a:blip r:embed="rId186" cstate="print"/>
                    <a:srcRect/>
                    <a:stretch>
                      <a:fillRect/>
                    </a:stretch>
                  </pic:blipFill>
                  <pic:spPr bwMode="auto">
                    <a:xfrm>
                      <a:off x="0" y="0"/>
                      <a:ext cx="3604260" cy="3061970"/>
                    </a:xfrm>
                    <a:prstGeom prst="rect">
                      <a:avLst/>
                    </a:prstGeom>
                    <a:noFill/>
                    <a:ln w="9525">
                      <a:noFill/>
                      <a:miter lim="800000"/>
                      <a:headEnd/>
                      <a:tailEnd/>
                    </a:ln>
                  </pic:spPr>
                </pic:pic>
              </a:graphicData>
            </a:graphic>
          </wp:inline>
        </w:drawing>
      </w:r>
    </w:p>
    <w:p w:rsidR="0029279D" w:rsidRDefault="0029279D" w:rsidP="00006A0E">
      <w:r>
        <w:lastRenderedPageBreak/>
        <w:t>Cuando el joystick se encuentra en la posición neutral, la presión en el puerto de servicio es la del tanque. Como el joystick es empujado en una de las direcciones, la presión aumenta en un lado proporcionalmente al movimiento del joystick. El incremento de la presión causa que el embolo de la válvula direccional se mueva hacia una posición determinada. Cuando la fuerza creada por la presión igual ajuste del resorte, el embolo se detiene. Si la presión en el puerto de servicio decrece, el embolo se mueve hacia una nueva posición. Si el joystick se mantiene estable en una posición, la presión también se mantiene estable y mantiene la posición del embolo.</w:t>
      </w:r>
    </w:p>
    <w:p w:rsidR="00A61DD4" w:rsidRPr="00A757DD" w:rsidRDefault="00C51892" w:rsidP="00711AC4">
      <w:pPr>
        <w:pStyle w:val="Ttulo1"/>
        <w:pageBreakBefore/>
        <w:rPr>
          <w:lang w:val="es-AR"/>
        </w:rPr>
      </w:pPr>
      <w:bookmarkStart w:id="200" w:name="_Toc370981404"/>
      <w:r w:rsidRPr="00A757DD">
        <w:rPr>
          <w:lang w:val="es-AR"/>
        </w:rPr>
        <w:lastRenderedPageBreak/>
        <w:t>Válvula prioritaria</w:t>
      </w:r>
      <w:bookmarkEnd w:id="200"/>
      <w:r w:rsidRPr="00A757DD">
        <w:rPr>
          <w:lang w:val="es-AR"/>
        </w:rPr>
        <w:t xml:space="preserve"> </w:t>
      </w:r>
    </w:p>
    <w:p w:rsidR="00A61DD4" w:rsidRPr="00A757DD" w:rsidRDefault="00A61DD4" w:rsidP="004A080E"/>
    <w:p w:rsidR="00A61DD4" w:rsidRPr="00A757DD" w:rsidRDefault="007B1E33" w:rsidP="004A080E">
      <w:pPr>
        <w:pStyle w:val="BildFormel"/>
      </w:pPr>
      <w:r w:rsidRPr="00A757DD">
        <w:rPr>
          <w:noProof/>
          <w:lang w:eastAsia="es-AR"/>
        </w:rPr>
        <w:drawing>
          <wp:inline distT="0" distB="0" distL="0" distR="0">
            <wp:extent cx="3604260" cy="3306445"/>
            <wp:effectExtent l="19050" t="0" r="0" b="0"/>
            <wp:docPr id="169" name="Imagen 169" descr="new-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new-117"/>
                    <pic:cNvPicPr>
                      <a:picLocks noChangeAspect="1" noChangeArrowheads="1"/>
                    </pic:cNvPicPr>
                  </pic:nvPicPr>
                  <pic:blipFill>
                    <a:blip r:embed="rId187" cstate="print"/>
                    <a:srcRect/>
                    <a:stretch>
                      <a:fillRect/>
                    </a:stretch>
                  </pic:blipFill>
                  <pic:spPr bwMode="auto">
                    <a:xfrm>
                      <a:off x="0" y="0"/>
                      <a:ext cx="3604260" cy="3306445"/>
                    </a:xfrm>
                    <a:prstGeom prst="rect">
                      <a:avLst/>
                    </a:prstGeom>
                    <a:noFill/>
                    <a:ln w="9525">
                      <a:noFill/>
                      <a:miter lim="800000"/>
                      <a:headEnd/>
                      <a:tailEnd/>
                    </a:ln>
                  </pic:spPr>
                </pic:pic>
              </a:graphicData>
            </a:graphic>
          </wp:inline>
        </w:drawing>
      </w:r>
    </w:p>
    <w:p w:rsidR="00DC0C4D" w:rsidRPr="00A757DD" w:rsidRDefault="00DC0C4D" w:rsidP="004A080E"/>
    <w:p w:rsidR="00006A0E" w:rsidRDefault="00006A0E" w:rsidP="004A080E">
      <w:r>
        <w:t>La válvula de prioridad es usada en sistemas donde la bomba debe proveer a dos circuitos aceite de manera independiente en cada circuito, uno de esos circuitos tiene prioridad sobre el otro. El aceite ingresa a la válvula de prioridad desde el puerto P y es dividido entre los puertos CF y EF. El puerto CF tiene prioridad sobre el puerto EF.</w:t>
      </w:r>
    </w:p>
    <w:p w:rsidR="00006A0E" w:rsidRDefault="00006A0E" w:rsidP="004A080E">
      <w:r>
        <w:t>CF: Control de caudal</w:t>
      </w:r>
    </w:p>
    <w:p w:rsidR="00006A0E" w:rsidRDefault="00006A0E" w:rsidP="004A080E">
      <w:r>
        <w:t>EF: Exceso de caudal</w:t>
      </w:r>
    </w:p>
    <w:p w:rsidR="00DC0C4D" w:rsidRPr="00A757DD" w:rsidRDefault="00006A0E" w:rsidP="004A080E">
      <w:r>
        <w:t>Debido a la estrangulación o la presión de la carga (o ambas) varia, el circuito CF tiene prioridad sobre el otro. El caudal de exceso del requerido por el circuito CF es puenteado hacia el circuito EF a una presión levemente inferior que el circuito primario.</w:t>
      </w:r>
    </w:p>
    <w:p w:rsidR="0089210E" w:rsidRPr="00A757DD" w:rsidRDefault="0089210E" w:rsidP="004A080E"/>
    <w:p w:rsidR="00DC0C4D" w:rsidRPr="00A757DD" w:rsidRDefault="00C51892" w:rsidP="004A080E">
      <w:pPr>
        <w:pStyle w:val="Ttulo2"/>
      </w:pPr>
      <w:bookmarkStart w:id="201" w:name="_Toc370981405"/>
      <w:r w:rsidRPr="00A757DD">
        <w:t>Regulador de caudal de tres vías</w:t>
      </w:r>
      <w:bookmarkEnd w:id="201"/>
      <w:r w:rsidRPr="00A757DD">
        <w:t xml:space="preserve"> </w:t>
      </w:r>
    </w:p>
    <w:p w:rsidR="00DC0C4D" w:rsidRPr="00A757DD" w:rsidRDefault="00DC0C4D" w:rsidP="004A080E"/>
    <w:p w:rsidR="005C5CF7" w:rsidRPr="00A757DD" w:rsidRDefault="007B1E33" w:rsidP="004A080E">
      <w:pPr>
        <w:pStyle w:val="BildFormel"/>
      </w:pPr>
      <w:r w:rsidRPr="00A757DD">
        <w:rPr>
          <w:noProof/>
          <w:lang w:eastAsia="es-AR"/>
        </w:rPr>
        <w:drawing>
          <wp:inline distT="0" distB="0" distL="0" distR="0">
            <wp:extent cx="903605" cy="605790"/>
            <wp:effectExtent l="19050" t="0" r="0" b="0"/>
            <wp:docPr id="170" name="Imagen 170" descr="priori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riority2.jpg"/>
                    <pic:cNvPicPr>
                      <a:picLocks noChangeAspect="1" noChangeArrowheads="1"/>
                    </pic:cNvPicPr>
                  </pic:nvPicPr>
                  <pic:blipFill>
                    <a:blip r:embed="rId188" cstate="print"/>
                    <a:srcRect/>
                    <a:stretch>
                      <a:fillRect/>
                    </a:stretch>
                  </pic:blipFill>
                  <pic:spPr bwMode="auto">
                    <a:xfrm>
                      <a:off x="0" y="0"/>
                      <a:ext cx="903605" cy="605790"/>
                    </a:xfrm>
                    <a:prstGeom prst="rect">
                      <a:avLst/>
                    </a:prstGeom>
                    <a:noFill/>
                    <a:ln w="9525">
                      <a:noFill/>
                      <a:miter lim="800000"/>
                      <a:headEnd/>
                      <a:tailEnd/>
                    </a:ln>
                  </pic:spPr>
                </pic:pic>
              </a:graphicData>
            </a:graphic>
          </wp:inline>
        </w:drawing>
      </w:r>
    </w:p>
    <w:p w:rsidR="00DC0C4D" w:rsidRPr="00A757DD" w:rsidRDefault="00DC0C4D" w:rsidP="004A080E">
      <w:pPr>
        <w:pStyle w:val="BildFormel"/>
      </w:pPr>
    </w:p>
    <w:p w:rsidR="0089210E" w:rsidRDefault="00006A0E" w:rsidP="004A080E">
      <w:r>
        <w:t xml:space="preserve">Actualmente,  la válvula de prioridad no es </w:t>
      </w:r>
      <w:r w:rsidR="008747EE">
        <w:t>más</w:t>
      </w:r>
      <w:r>
        <w:t xml:space="preserve"> que una compensadora de 3 </w:t>
      </w:r>
      <w:r w:rsidR="008747EE">
        <w:t>vías</w:t>
      </w:r>
      <w:r>
        <w:t xml:space="preserve"> sin control de caudal. Para entender en profundidad como funciona una válvula de prioridad primero se debe conocer el funcionamiento de un compensador de 3 </w:t>
      </w:r>
      <w:r w:rsidR="008747EE">
        <w:t>vías</w:t>
      </w:r>
      <w:r>
        <w:t xml:space="preserve">. </w:t>
      </w:r>
    </w:p>
    <w:p w:rsidR="00006A0E" w:rsidRPr="00A757DD" w:rsidRDefault="00006A0E" w:rsidP="004A080E"/>
    <w:p w:rsidR="00DC0C4D" w:rsidRPr="00A757DD" w:rsidRDefault="007B1E33" w:rsidP="004A080E">
      <w:pPr>
        <w:pStyle w:val="BildFormel"/>
      </w:pPr>
      <w:r w:rsidRPr="00A757DD">
        <w:rPr>
          <w:noProof/>
          <w:lang w:eastAsia="es-AR"/>
        </w:rPr>
        <w:lastRenderedPageBreak/>
        <w:drawing>
          <wp:inline distT="0" distB="0" distL="0" distR="0">
            <wp:extent cx="3604260" cy="2158365"/>
            <wp:effectExtent l="19050" t="0" r="0" b="0"/>
            <wp:docPr id="171" name="Imagen 171" descr="new-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new-119"/>
                    <pic:cNvPicPr>
                      <a:picLocks noChangeAspect="1" noChangeArrowheads="1"/>
                    </pic:cNvPicPr>
                  </pic:nvPicPr>
                  <pic:blipFill>
                    <a:blip r:embed="rId189" cstate="print"/>
                    <a:srcRect/>
                    <a:stretch>
                      <a:fillRect/>
                    </a:stretch>
                  </pic:blipFill>
                  <pic:spPr bwMode="auto">
                    <a:xfrm>
                      <a:off x="0" y="0"/>
                      <a:ext cx="3604260" cy="2158365"/>
                    </a:xfrm>
                    <a:prstGeom prst="rect">
                      <a:avLst/>
                    </a:prstGeom>
                    <a:noFill/>
                    <a:ln w="9525">
                      <a:noFill/>
                      <a:miter lim="800000"/>
                      <a:headEnd/>
                      <a:tailEnd/>
                    </a:ln>
                  </pic:spPr>
                </pic:pic>
              </a:graphicData>
            </a:graphic>
          </wp:inline>
        </w:drawing>
      </w:r>
    </w:p>
    <w:p w:rsidR="005C5CF7" w:rsidRPr="00A757DD" w:rsidRDefault="00F44150" w:rsidP="008770EC">
      <w:pPr>
        <w:pStyle w:val="Epgrafe"/>
        <w:numPr>
          <w:ilvl w:val="3"/>
          <w:numId w:val="33"/>
        </w:numPr>
        <w:ind w:left="0"/>
      </w:pPr>
      <w:r w:rsidRPr="00A757DD">
        <w:t xml:space="preserve">1: </w:t>
      </w:r>
      <w:r w:rsidR="001F0BDB">
        <w:t>Señal de carga</w:t>
      </w:r>
      <w:r w:rsidR="001F0BDB">
        <w:tab/>
      </w:r>
      <w:r w:rsidR="001F0BDB">
        <w:tab/>
      </w:r>
      <w:r w:rsidRPr="00A757DD">
        <w:tab/>
        <w:t xml:space="preserve">2: </w:t>
      </w:r>
      <w:r w:rsidR="001F0BDB">
        <w:t>Resistencia a la línea de tanque</w:t>
      </w:r>
      <w:r w:rsidRPr="00A757DD">
        <w:br/>
        <w:t xml:space="preserve">3: </w:t>
      </w:r>
      <w:r w:rsidR="005C5CF7" w:rsidRPr="00A757DD">
        <w:t xml:space="preserve">7 bar </w:t>
      </w:r>
      <w:r w:rsidR="00C6350B" w:rsidRPr="00A757DD">
        <w:t xml:space="preserve">(0.3-0.7 </w:t>
      </w:r>
      <w:r w:rsidR="00B006F1" w:rsidRPr="00A757DD">
        <w:t>MPa</w:t>
      </w:r>
      <w:r w:rsidR="00C6350B" w:rsidRPr="00A757DD">
        <w:t xml:space="preserve">) </w:t>
      </w:r>
      <w:r w:rsidR="001F0BDB">
        <w:t>ajuste del resorte</w:t>
      </w:r>
      <w:r w:rsidRPr="00A757DD">
        <w:tab/>
        <w:t xml:space="preserve">4: </w:t>
      </w:r>
      <w:r w:rsidR="001F0BDB">
        <w:t>Orificio de control</w:t>
      </w:r>
    </w:p>
    <w:p w:rsidR="005C5CF7" w:rsidRPr="00A757DD" w:rsidRDefault="005C5CF7" w:rsidP="004A080E"/>
    <w:p w:rsidR="00614103" w:rsidRDefault="00614103" w:rsidP="004A080E">
      <w:r>
        <w:t xml:space="preserve">La función de la válvula reguladora de caudal compensada por presión es la de mantener un caudal constante hacia el actuador aunque haya variaciones en la carga. Si se estrangula, la velocidad del actuador puede variar. En un compensador de 3 </w:t>
      </w:r>
      <w:r w:rsidR="008747EE">
        <w:t>vías</w:t>
      </w:r>
      <w:r>
        <w:t xml:space="preserve">, el puerto A es conectado en el puerto P de la válvula direccional  y el puerto T es conectado al tanque. La estrangulación es creada por la resistencia para dividir el caudal. Pero a diferencia de los sistemas convencionales, la división de caudal proviene del embolo del compensador, entre el puerto A y el puerto T se crea una resistencia hacia la línea de T haciendo que un poco de caudal se vaya hacia la VLP. </w:t>
      </w:r>
    </w:p>
    <w:p w:rsidR="00614103" w:rsidRDefault="00614103" w:rsidP="004A080E">
      <w:r>
        <w:t>Cuando el embolo se mueve hacia la derecha o izquierda, el valor de la resistencia hacia el puerto T cambia, por lo tanto el caudal que enviado al tanque también cambia.</w:t>
      </w:r>
    </w:p>
    <w:p w:rsidR="00614103" w:rsidRDefault="00614103" w:rsidP="004A080E">
      <w:r>
        <w:t xml:space="preserve">Si se incrementa la estrangulación, el valor de presión en el puerto P se incrementa. Debido al orificio de control,  la presión en lado izquierdo del embolo también se incrementa y hace que el mismo se mueva hacia la derecha y baje el valor de la resistencia hacia el puerto T lo que hace que mas caudal vaya hacia el tanque. Consecuentemente, el actuador baja. Si por algún motivo la carga aumenta (con una estrangulación fija), la señal de carga transmite este valor hacia el lado del resorte del embolo. El resorte mantiene un </w:t>
      </w:r>
      <w:r w:rsidR="002F460E">
        <w:sym w:font="Symbol" w:char="F044"/>
      </w:r>
      <w:r w:rsidR="002F460E">
        <w:t>p constante entre el puerto P y la presión de la carga (en este caso, 7 bar (0,7 Mpa)), por lo tanto el caudal hacia el actuador se mantiene siempre constante aun cambiando el valor de la carga.</w:t>
      </w:r>
    </w:p>
    <w:p w:rsidR="00614103" w:rsidRDefault="00614103" w:rsidP="004A080E"/>
    <w:p w:rsidR="009A6479" w:rsidRPr="00A757DD" w:rsidRDefault="002F460E" w:rsidP="004A080E">
      <w:pPr>
        <w:pStyle w:val="BildFormel"/>
      </w:pPr>
      <w:r>
        <w:t xml:space="preserve">Como se ha visto, la línea A tiene </w:t>
      </w:r>
      <w:r w:rsidR="008747EE">
        <w:t>prioridad</w:t>
      </w:r>
      <w:r>
        <w:t xml:space="preserve"> sobre la línea T. Esto significa, que el caudal de la línea esta siempre disponible ante cualquier necesidad. Cuanto </w:t>
      </w:r>
      <w:r w:rsidR="008747EE">
        <w:t>más</w:t>
      </w:r>
      <w:r>
        <w:t xml:space="preserve"> caudal es necesario para la línea A, gradualmente se cierra el puerto T.</w:t>
      </w:r>
      <w:r w:rsidR="005C5CF7" w:rsidRPr="00A757DD">
        <w:t xml:space="preserve"> </w:t>
      </w:r>
    </w:p>
    <w:p w:rsidR="009A6479" w:rsidRPr="00A757DD" w:rsidRDefault="009A6479" w:rsidP="004A080E">
      <w:pPr>
        <w:pStyle w:val="BildFormel"/>
      </w:pPr>
    </w:p>
    <w:p w:rsidR="002F460E" w:rsidRDefault="002F460E" w:rsidP="004A080E">
      <w:pPr>
        <w:pStyle w:val="BildFormel"/>
      </w:pPr>
      <w:r>
        <w:t xml:space="preserve">Abajo se puede ver una parte del circuito de una maquina móvil. </w:t>
      </w:r>
      <w:r w:rsidR="008747EE">
        <w:t>Allí</w:t>
      </w:r>
      <w:r>
        <w:t xml:space="preserve"> se puede observar que tan pronto la línea de la parte derecha del circuito requiere más aceite, la válvula de prioridad reduce la cantidad de aceite hacia el lado izquierdo.</w:t>
      </w:r>
    </w:p>
    <w:p w:rsidR="001B5AD1" w:rsidRPr="00A757DD" w:rsidRDefault="001B5AD1" w:rsidP="004A080E"/>
    <w:p w:rsidR="005C5CF7" w:rsidRPr="00A757DD" w:rsidRDefault="007B1E33" w:rsidP="004A080E">
      <w:pPr>
        <w:pStyle w:val="BildFormel"/>
      </w:pPr>
      <w:r w:rsidRPr="00A757DD">
        <w:rPr>
          <w:noProof/>
          <w:lang w:eastAsia="es-AR"/>
        </w:rPr>
        <w:lastRenderedPageBreak/>
        <w:drawing>
          <wp:inline distT="0" distB="0" distL="0" distR="0">
            <wp:extent cx="2158365" cy="1967230"/>
            <wp:effectExtent l="19050" t="0" r="0" b="0"/>
            <wp:docPr id="172" name="Imagen 172" descr="new-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new-120"/>
                    <pic:cNvPicPr>
                      <a:picLocks noChangeAspect="1" noChangeArrowheads="1"/>
                    </pic:cNvPicPr>
                  </pic:nvPicPr>
                  <pic:blipFill>
                    <a:blip r:embed="rId190" cstate="print"/>
                    <a:srcRect/>
                    <a:stretch>
                      <a:fillRect/>
                    </a:stretch>
                  </pic:blipFill>
                  <pic:spPr bwMode="auto">
                    <a:xfrm>
                      <a:off x="0" y="0"/>
                      <a:ext cx="2158365" cy="1967230"/>
                    </a:xfrm>
                    <a:prstGeom prst="rect">
                      <a:avLst/>
                    </a:prstGeom>
                    <a:noFill/>
                    <a:ln w="9525">
                      <a:noFill/>
                      <a:miter lim="800000"/>
                      <a:headEnd/>
                      <a:tailEnd/>
                    </a:ln>
                  </pic:spPr>
                </pic:pic>
              </a:graphicData>
            </a:graphic>
          </wp:inline>
        </w:drawing>
      </w:r>
    </w:p>
    <w:p w:rsidR="005B6124" w:rsidRPr="00A757DD" w:rsidRDefault="005B6124" w:rsidP="004A080E"/>
    <w:p w:rsidR="009A6479" w:rsidRPr="00A757DD" w:rsidRDefault="00C51892" w:rsidP="004A080E">
      <w:pPr>
        <w:pStyle w:val="Ttulo2"/>
      </w:pPr>
      <w:bookmarkStart w:id="202" w:name="_Toc370981406"/>
      <w:r w:rsidRPr="00A757DD">
        <w:t>Válvula prioritaria</w:t>
      </w:r>
      <w:bookmarkEnd w:id="202"/>
      <w:r w:rsidRPr="00A757DD">
        <w:t xml:space="preserve"> </w:t>
      </w:r>
    </w:p>
    <w:p w:rsidR="005B6124" w:rsidRPr="00A757DD" w:rsidRDefault="005B6124" w:rsidP="004A080E"/>
    <w:p w:rsidR="005B6124" w:rsidRPr="00A757DD" w:rsidRDefault="007B1E33" w:rsidP="004A080E">
      <w:pPr>
        <w:pStyle w:val="BildFormel"/>
      </w:pPr>
      <w:r w:rsidRPr="00A757DD">
        <w:rPr>
          <w:noProof/>
          <w:lang w:eastAsia="es-AR"/>
        </w:rPr>
        <w:drawing>
          <wp:inline distT="0" distB="0" distL="0" distR="0">
            <wp:extent cx="3604260" cy="1180465"/>
            <wp:effectExtent l="19050" t="0" r="0" b="0"/>
            <wp:docPr id="173" name="Imagen 173" descr="new-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new-121"/>
                    <pic:cNvPicPr>
                      <a:picLocks noChangeAspect="1" noChangeArrowheads="1"/>
                    </pic:cNvPicPr>
                  </pic:nvPicPr>
                  <pic:blipFill>
                    <a:blip r:embed="rId191" cstate="print"/>
                    <a:srcRect/>
                    <a:stretch>
                      <a:fillRect/>
                    </a:stretch>
                  </pic:blipFill>
                  <pic:spPr bwMode="auto">
                    <a:xfrm>
                      <a:off x="0" y="0"/>
                      <a:ext cx="3604260" cy="1180465"/>
                    </a:xfrm>
                    <a:prstGeom prst="rect">
                      <a:avLst/>
                    </a:prstGeom>
                    <a:noFill/>
                    <a:ln w="9525">
                      <a:noFill/>
                      <a:miter lim="800000"/>
                      <a:headEnd/>
                      <a:tailEnd/>
                    </a:ln>
                  </pic:spPr>
                </pic:pic>
              </a:graphicData>
            </a:graphic>
          </wp:inline>
        </w:drawing>
      </w:r>
    </w:p>
    <w:p w:rsidR="005B6124" w:rsidRPr="00A757DD" w:rsidRDefault="00F44150" w:rsidP="008770EC">
      <w:pPr>
        <w:pStyle w:val="Epgrafe"/>
        <w:numPr>
          <w:ilvl w:val="3"/>
          <w:numId w:val="33"/>
        </w:numPr>
        <w:ind w:left="0"/>
      </w:pPr>
      <w:r w:rsidRPr="00A757DD">
        <w:t xml:space="preserve">1: </w:t>
      </w:r>
      <w:r w:rsidR="008E7C60">
        <w:t>Puerto de control de caudal</w:t>
      </w:r>
      <w:r w:rsidRPr="00A757DD">
        <w:tab/>
        <w:t xml:space="preserve">2: </w:t>
      </w:r>
      <w:r w:rsidR="008E7C60">
        <w:t>Puerto para caudal de exceso</w:t>
      </w:r>
      <w:r w:rsidR="008E7C60">
        <w:tab/>
      </w:r>
      <w:r w:rsidRPr="00A757DD">
        <w:tab/>
      </w:r>
      <w:r w:rsidRPr="00A757DD">
        <w:tab/>
        <w:t xml:space="preserve">3: </w:t>
      </w:r>
      <w:r w:rsidR="008E7C60">
        <w:t>Presión de pilotaje (PP9 desde el puerto CF</w:t>
      </w:r>
      <w:r w:rsidRPr="00A757DD">
        <w:br/>
        <w:t xml:space="preserve">4: </w:t>
      </w:r>
      <w:r w:rsidR="008E7C60">
        <w:t>Orificio calibrado</w:t>
      </w:r>
      <w:r w:rsidRPr="00A757DD">
        <w:t xml:space="preserve"> PP</w:t>
      </w:r>
      <w:r w:rsidRPr="00A757DD">
        <w:tab/>
      </w:r>
      <w:r w:rsidRPr="00A757DD">
        <w:tab/>
        <w:t>5:</w:t>
      </w:r>
      <w:r w:rsidR="005B6124" w:rsidRPr="00A757DD">
        <w:t xml:space="preserve"> </w:t>
      </w:r>
      <w:r w:rsidR="008E7C60">
        <w:t xml:space="preserve">resorte </w:t>
      </w:r>
      <w:r w:rsidR="005B6124" w:rsidRPr="00A757DD">
        <w:t>(4, 7 o 10 bar</w:t>
      </w:r>
      <w:r w:rsidR="00AF3146" w:rsidRPr="00A757DD">
        <w:t xml:space="preserve"> </w:t>
      </w:r>
      <w:r w:rsidR="00C6350B" w:rsidRPr="00A757DD">
        <w:t xml:space="preserve">(0.4, 0.7 o 1 </w:t>
      </w:r>
      <w:r w:rsidR="00B006F1" w:rsidRPr="00A757DD">
        <w:t>MPa</w:t>
      </w:r>
      <w:r w:rsidR="00C6350B" w:rsidRPr="00A757DD">
        <w:t>)</w:t>
      </w:r>
      <w:r w:rsidR="005B6124" w:rsidRPr="00A757DD">
        <w:t>)</w:t>
      </w:r>
      <w:r w:rsidRPr="00A757DD">
        <w:tab/>
      </w:r>
      <w:r w:rsidRPr="00A757DD">
        <w:tab/>
      </w:r>
      <w:r w:rsidR="00AF3146" w:rsidRPr="00A757DD">
        <w:br/>
      </w:r>
      <w:r w:rsidRPr="00A757DD">
        <w:t>6:</w:t>
      </w:r>
      <w:r w:rsidR="005B6124" w:rsidRPr="00A757DD">
        <w:t xml:space="preserve"> </w:t>
      </w:r>
      <w:r w:rsidR="008E7C60">
        <w:t>Puerto de sensado de carga</w:t>
      </w:r>
      <w:r w:rsidR="00AF3146" w:rsidRPr="00A757DD">
        <w:tab/>
      </w:r>
      <w:r w:rsidRPr="00A757DD">
        <w:t>7:</w:t>
      </w:r>
      <w:r w:rsidR="008E7C60">
        <w:t xml:space="preserve"> Orificio calibrado en LS</w:t>
      </w:r>
    </w:p>
    <w:p w:rsidR="005B6124" w:rsidRPr="00A757DD" w:rsidRDefault="005B6124" w:rsidP="004A080E"/>
    <w:p w:rsidR="00D01F8E" w:rsidRDefault="00D01F8E" w:rsidP="004A080E">
      <w:r>
        <w:t>A pesar de que el compensador de tres vías y la válvula de prioridad tengan el mismo principio de funcionamiento, existen diferencias. A diferencia del compensador de tres vías, la válvula prioritaria no tiene control de caudal. En este caso, la válvula direccional asume el control para conseguir la división de caudal.</w:t>
      </w:r>
    </w:p>
    <w:p w:rsidR="00D01F8E" w:rsidRDefault="00D01F8E" w:rsidP="004A080E">
      <w:r>
        <w:t>En la válvula de prioridad, el caudal de P es dividido entre los circuitos CF y EF. El lado izquierdo del embolo es actuado por la PP (esta es la presión en el puerto CF, en algunos casos esta conexión puede ser interna).</w:t>
      </w:r>
    </w:p>
    <w:p w:rsidR="00D01F8E" w:rsidRDefault="00D01F8E" w:rsidP="004A080E">
      <w:r>
        <w:t xml:space="preserve">En hidráulica móvil, la válvula de prioridad es usada para controlar el caudal de aceite hacia el sistema de dirección el cual </w:t>
      </w:r>
      <w:r w:rsidR="008747EE">
        <w:t>está</w:t>
      </w:r>
      <w:r>
        <w:t xml:space="preserve"> en el circuito CF. Cuando la dirección no </w:t>
      </w:r>
      <w:r w:rsidR="008747EE">
        <w:t>está</w:t>
      </w:r>
      <w:r>
        <w:t xml:space="preserve"> en uso, el sensado de carga </w:t>
      </w:r>
      <w:r w:rsidR="008747EE">
        <w:t>está</w:t>
      </w:r>
      <w:r>
        <w:t xml:space="preserve"> conectado al tanque, la válvula de prior</w:t>
      </w:r>
      <w:r w:rsidR="00E80650">
        <w:t>i</w:t>
      </w:r>
      <w:r>
        <w:t xml:space="preserve">dad </w:t>
      </w:r>
      <w:r w:rsidR="00E80650">
        <w:t xml:space="preserve">envía al aceite a otro sistema tales como la parte de trabajo o el sistema de frenos. Pero en cuanto la dirección es actuada, el aceite va a hacia la dirección. En otras palabras, la dirección tiene prioridad sobre otros sistemas conectados </w:t>
      </w:r>
      <w:r w:rsidR="008747EE">
        <w:t>al</w:t>
      </w:r>
      <w:r w:rsidR="00E80650">
        <w:t xml:space="preserve"> lado EF del circuito.</w:t>
      </w:r>
    </w:p>
    <w:p w:rsidR="00D01F8E" w:rsidRDefault="00D01F8E" w:rsidP="004A080E"/>
    <w:p w:rsidR="005330CF" w:rsidRPr="00A757DD" w:rsidRDefault="007B1E33" w:rsidP="004A080E">
      <w:pPr>
        <w:pStyle w:val="BildFormel"/>
      </w:pPr>
      <w:r w:rsidRPr="00A757DD">
        <w:rPr>
          <w:noProof/>
          <w:lang w:eastAsia="es-AR"/>
        </w:rPr>
        <w:lastRenderedPageBreak/>
        <w:drawing>
          <wp:inline distT="0" distB="0" distL="0" distR="0">
            <wp:extent cx="2881630" cy="2637155"/>
            <wp:effectExtent l="19050" t="0" r="0" b="0"/>
            <wp:docPr id="174" name="Imagen 174" descr="new-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new-122"/>
                    <pic:cNvPicPr>
                      <a:picLocks noChangeAspect="1" noChangeArrowheads="1"/>
                    </pic:cNvPicPr>
                  </pic:nvPicPr>
                  <pic:blipFill>
                    <a:blip r:embed="rId192" cstate="print"/>
                    <a:srcRect/>
                    <a:stretch>
                      <a:fillRect/>
                    </a:stretch>
                  </pic:blipFill>
                  <pic:spPr bwMode="auto">
                    <a:xfrm>
                      <a:off x="0" y="0"/>
                      <a:ext cx="2881630" cy="2637155"/>
                    </a:xfrm>
                    <a:prstGeom prst="rect">
                      <a:avLst/>
                    </a:prstGeom>
                    <a:noFill/>
                    <a:ln w="9525">
                      <a:noFill/>
                      <a:miter lim="800000"/>
                      <a:headEnd/>
                      <a:tailEnd/>
                    </a:ln>
                  </pic:spPr>
                </pic:pic>
              </a:graphicData>
            </a:graphic>
          </wp:inline>
        </w:drawing>
      </w:r>
    </w:p>
    <w:p w:rsidR="005330CF" w:rsidRPr="00A757DD" w:rsidRDefault="005330CF" w:rsidP="004A080E"/>
    <w:p w:rsidR="005330CF" w:rsidRPr="00A757DD" w:rsidRDefault="00E80650" w:rsidP="004A080E">
      <w:r>
        <w:t>Dirección en posición neutral:</w:t>
      </w:r>
    </w:p>
    <w:p w:rsidR="000427F7" w:rsidRDefault="000427F7" w:rsidP="004A080E">
      <w:r>
        <w:t xml:space="preserve">En el diagrama de arriba se muestra una representación de la válvula de prioridad. La señal CF es transmitida </w:t>
      </w:r>
      <w:r w:rsidR="008747EE">
        <w:t>vía</w:t>
      </w:r>
      <w:r>
        <w:t xml:space="preserve"> un orificio calibrado en el embolo del lado PP. La línea LS es conectada externamente desde la unidad de dirección. El circuito de dirección recibe aceite desde CF y del circuito auxiliar en el puerto EF.</w:t>
      </w:r>
    </w:p>
    <w:p w:rsidR="000427F7" w:rsidRDefault="000427F7" w:rsidP="004A080E"/>
    <w:p w:rsidR="000427F7" w:rsidRDefault="000427F7" w:rsidP="000427F7">
      <w:pPr>
        <w:pStyle w:val="Aufzhlung"/>
        <w:numPr>
          <w:ilvl w:val="0"/>
          <w:numId w:val="0"/>
        </w:numPr>
        <w:tabs>
          <w:tab w:val="clear" w:pos="720"/>
          <w:tab w:val="left" w:pos="0"/>
        </w:tabs>
        <w:ind w:left="426" w:hanging="426"/>
        <w:rPr>
          <w:lang w:val="es-AR"/>
        </w:rPr>
      </w:pPr>
      <w:r>
        <w:rPr>
          <w:lang w:val="es-AR"/>
        </w:rPr>
        <w:t>1.</w:t>
      </w:r>
      <w:r>
        <w:rPr>
          <w:lang w:val="es-AR"/>
        </w:rPr>
        <w:tab/>
      </w:r>
      <w:r w:rsidRPr="000427F7">
        <w:rPr>
          <w:lang w:val="es-AR"/>
        </w:rPr>
        <w:t xml:space="preserve">Cuando CF no </w:t>
      </w:r>
      <w:r w:rsidR="008747EE" w:rsidRPr="000427F7">
        <w:rPr>
          <w:lang w:val="es-AR"/>
        </w:rPr>
        <w:t>está</w:t>
      </w:r>
      <w:r w:rsidRPr="000427F7">
        <w:rPr>
          <w:lang w:val="es-AR"/>
        </w:rPr>
        <w:t xml:space="preserve"> en uso (la dirección </w:t>
      </w:r>
      <w:r w:rsidR="008747EE" w:rsidRPr="000427F7">
        <w:rPr>
          <w:lang w:val="es-AR"/>
        </w:rPr>
        <w:t>está</w:t>
      </w:r>
      <w:r w:rsidRPr="000427F7">
        <w:rPr>
          <w:lang w:val="es-AR"/>
        </w:rPr>
        <w:t xml:space="preserve"> en posición neutral), LS es conectada al tanque, y la presión en la línea P es aplicada sobre el lado PP, causando que el embolo se mueva hacia la derecha. Cuando el embolo se mueve hacia la derecha, el puerto CF se cierra y la presión PP es constante como la presión </w:t>
      </w:r>
      <w:r>
        <w:rPr>
          <w:lang w:val="es-AR"/>
        </w:rPr>
        <w:t>en el puerto CF no cambia hasta que no se mueva la dirección. El embolo mantiene la posición.</w:t>
      </w:r>
    </w:p>
    <w:p w:rsidR="000427F7" w:rsidRDefault="000427F7" w:rsidP="000427F7">
      <w:pPr>
        <w:pStyle w:val="Aufzhlung"/>
        <w:numPr>
          <w:ilvl w:val="0"/>
          <w:numId w:val="0"/>
        </w:numPr>
        <w:ind w:left="357"/>
        <w:rPr>
          <w:lang w:val="es-AR"/>
        </w:rPr>
      </w:pPr>
    </w:p>
    <w:p w:rsidR="00226D27" w:rsidRDefault="00D9379E" w:rsidP="004A080E">
      <w:pPr>
        <w:pStyle w:val="Aufzhlung"/>
        <w:numPr>
          <w:ilvl w:val="0"/>
          <w:numId w:val="44"/>
        </w:numPr>
        <w:rPr>
          <w:lang w:val="es-AR"/>
        </w:rPr>
      </w:pPr>
      <w:r>
        <w:rPr>
          <w:lang w:val="es-AR"/>
        </w:rPr>
        <w:t xml:space="preserve">Cuando la dirección es actuada, la línea LS transmite la presión de la carga hacia el lado del resorte de la válvula de prioridad. La presión LS causa que el embolo se mueva hacia la izquierda y cierre gradualmente el puerto EF. La necesidad de caudal es inmediatamente conectada al circuito CF y el caudal remanente es </w:t>
      </w:r>
      <w:r w:rsidR="008747EE">
        <w:rPr>
          <w:lang w:val="es-AR"/>
        </w:rPr>
        <w:t>dirigido</w:t>
      </w:r>
      <w:r>
        <w:rPr>
          <w:lang w:val="es-AR"/>
        </w:rPr>
        <w:t xml:space="preserve"> hacia el circuito EF. Cuando el caudal requerido por el circuito CF excede el rendimiento de la bomba para ambos circuitos, el embolo cierra gradualmente el circuito EF parcialmente o completamente. El actuador en el circuito EF se desacelera o se detiene, mientras que el actuador en el circuito CF se mueve sin ninguna perdida.</w:t>
      </w:r>
    </w:p>
    <w:p w:rsidR="00D9379E" w:rsidRPr="00D9379E" w:rsidRDefault="00D9379E" w:rsidP="00D9379E"/>
    <w:p w:rsidR="00226D27" w:rsidRPr="00A757DD" w:rsidRDefault="007B1E33" w:rsidP="004A080E">
      <w:pPr>
        <w:pStyle w:val="BildFormel"/>
      </w:pPr>
      <w:r w:rsidRPr="00A757DD">
        <w:rPr>
          <w:noProof/>
          <w:lang w:eastAsia="es-AR"/>
        </w:rPr>
        <w:lastRenderedPageBreak/>
        <w:drawing>
          <wp:inline distT="0" distB="0" distL="0" distR="0">
            <wp:extent cx="2881630" cy="2689860"/>
            <wp:effectExtent l="19050" t="0" r="0" b="0"/>
            <wp:docPr id="175" name="Imagen 175" descr="new-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new-123"/>
                    <pic:cNvPicPr>
                      <a:picLocks noChangeAspect="1" noChangeArrowheads="1"/>
                    </pic:cNvPicPr>
                  </pic:nvPicPr>
                  <pic:blipFill>
                    <a:blip r:embed="rId193" cstate="print"/>
                    <a:srcRect/>
                    <a:stretch>
                      <a:fillRect/>
                    </a:stretch>
                  </pic:blipFill>
                  <pic:spPr bwMode="auto">
                    <a:xfrm>
                      <a:off x="0" y="0"/>
                      <a:ext cx="2881630" cy="2689860"/>
                    </a:xfrm>
                    <a:prstGeom prst="rect">
                      <a:avLst/>
                    </a:prstGeom>
                    <a:noFill/>
                    <a:ln w="9525">
                      <a:noFill/>
                      <a:miter lim="800000"/>
                      <a:headEnd/>
                      <a:tailEnd/>
                    </a:ln>
                  </pic:spPr>
                </pic:pic>
              </a:graphicData>
            </a:graphic>
          </wp:inline>
        </w:drawing>
      </w:r>
    </w:p>
    <w:p w:rsidR="00F44150" w:rsidRPr="00A757DD" w:rsidRDefault="00F44150" w:rsidP="004A080E"/>
    <w:p w:rsidR="00226D27" w:rsidRPr="00A757DD" w:rsidRDefault="008F78A8" w:rsidP="004A080E">
      <w:r>
        <w:t>Dirección actuada</w:t>
      </w:r>
      <w:r w:rsidR="00226D27" w:rsidRPr="00A757DD">
        <w:t>:</w:t>
      </w:r>
    </w:p>
    <w:p w:rsidR="008F78A8" w:rsidRDefault="008F78A8" w:rsidP="004A080E"/>
    <w:p w:rsidR="008F78A8" w:rsidRDefault="008F78A8" w:rsidP="004A080E">
      <w:r>
        <w:t xml:space="preserve">La válvula de prioridad tiene la función de desviar el caudal hacia el puerto CF  </w:t>
      </w:r>
      <w:r w:rsidR="00125953">
        <w:t>cuando este necesite. La válvula de prioridad tiene dos funciones adicionales en el circuito:</w:t>
      </w:r>
    </w:p>
    <w:p w:rsidR="00125953" w:rsidRDefault="00125953" w:rsidP="003824C7">
      <w:pPr>
        <w:pStyle w:val="Aufzhlung"/>
        <w:numPr>
          <w:ilvl w:val="0"/>
          <w:numId w:val="21"/>
        </w:numPr>
        <w:rPr>
          <w:lang w:val="es-AR"/>
        </w:rPr>
      </w:pPr>
      <w:r>
        <w:rPr>
          <w:lang w:val="es-AR"/>
        </w:rPr>
        <w:t xml:space="preserve">Esta </w:t>
      </w:r>
      <w:r w:rsidR="008747EE">
        <w:rPr>
          <w:lang w:val="es-AR"/>
        </w:rPr>
        <w:t>actúa</w:t>
      </w:r>
      <w:r>
        <w:rPr>
          <w:lang w:val="es-AR"/>
        </w:rPr>
        <w:t xml:space="preserve"> como una válvula limitadora de presión para el sistema de dirección. La válvula limitadora de presión de la dirección </w:t>
      </w:r>
      <w:r w:rsidR="008747EE">
        <w:rPr>
          <w:lang w:val="es-AR"/>
        </w:rPr>
        <w:t>actúa</w:t>
      </w:r>
      <w:r>
        <w:rPr>
          <w:lang w:val="es-AR"/>
        </w:rPr>
        <w:t xml:space="preserve"> sobre la presión de pilotaje  y la válvula de prioridad sobre la presión principal.</w:t>
      </w:r>
    </w:p>
    <w:p w:rsidR="00125953" w:rsidRDefault="00125953" w:rsidP="008770EC">
      <w:pPr>
        <w:pStyle w:val="Aufzhlung"/>
        <w:numPr>
          <w:ilvl w:val="0"/>
          <w:numId w:val="33"/>
        </w:numPr>
        <w:rPr>
          <w:lang w:val="es-AR"/>
        </w:rPr>
      </w:pPr>
      <w:r>
        <w:rPr>
          <w:lang w:val="es-AR"/>
        </w:rPr>
        <w:t xml:space="preserve">La válvula de prioridad </w:t>
      </w:r>
      <w:r w:rsidR="008747EE">
        <w:rPr>
          <w:lang w:val="es-AR"/>
        </w:rPr>
        <w:t>actúa</w:t>
      </w:r>
      <w:r>
        <w:rPr>
          <w:lang w:val="es-AR"/>
        </w:rPr>
        <w:t xml:space="preserve"> como compensador de presión para el sistema de dirección de manera que cuando cambian las cargas en la dirección no tenga ningún efecto sobre el rendimiento de la misma.</w:t>
      </w:r>
    </w:p>
    <w:p w:rsidR="00226D27" w:rsidRPr="00A757DD" w:rsidRDefault="00226D27" w:rsidP="004A080E"/>
    <w:p w:rsidR="00226D27" w:rsidRPr="00A757DD" w:rsidRDefault="00125953" w:rsidP="004A080E">
      <w:r>
        <w:t>Los beneficios de una válvula compensadora son las siguientes:</w:t>
      </w:r>
    </w:p>
    <w:p w:rsidR="00226D27" w:rsidRPr="00A757DD" w:rsidRDefault="00125953" w:rsidP="003824C7">
      <w:pPr>
        <w:pStyle w:val="Aufzhlung"/>
        <w:numPr>
          <w:ilvl w:val="0"/>
          <w:numId w:val="22"/>
        </w:numPr>
        <w:rPr>
          <w:lang w:val="es-AR"/>
        </w:rPr>
      </w:pPr>
      <w:r>
        <w:rPr>
          <w:lang w:val="es-AR"/>
        </w:rPr>
        <w:t>Dos circuitos separados pueden ser operados con una sola bomba.</w:t>
      </w:r>
    </w:p>
    <w:p w:rsidR="00226D27" w:rsidRPr="00A757DD" w:rsidRDefault="00125953" w:rsidP="008770EC">
      <w:pPr>
        <w:pStyle w:val="Aufzhlung"/>
        <w:numPr>
          <w:ilvl w:val="0"/>
          <w:numId w:val="33"/>
        </w:numPr>
        <w:rPr>
          <w:lang w:val="es-AR"/>
        </w:rPr>
      </w:pPr>
      <w:r>
        <w:rPr>
          <w:lang w:val="es-AR"/>
        </w:rPr>
        <w:t>El  aceite puede ser dividido entre la dirección y accionamiento auxiliares, dándole prioridad al sistema de dirección.</w:t>
      </w:r>
    </w:p>
    <w:p w:rsidR="00226D27" w:rsidRPr="00A757DD" w:rsidRDefault="00125953" w:rsidP="008770EC">
      <w:pPr>
        <w:pStyle w:val="Aufzhlung"/>
        <w:numPr>
          <w:ilvl w:val="0"/>
          <w:numId w:val="33"/>
        </w:numPr>
        <w:rPr>
          <w:lang w:val="es-AR"/>
        </w:rPr>
      </w:pPr>
      <w:r>
        <w:rPr>
          <w:lang w:val="es-AR"/>
        </w:rPr>
        <w:t xml:space="preserve">La dirección </w:t>
      </w:r>
      <w:r w:rsidR="008747EE">
        <w:rPr>
          <w:lang w:val="es-AR"/>
        </w:rPr>
        <w:t>actúa</w:t>
      </w:r>
      <w:r>
        <w:rPr>
          <w:lang w:val="es-AR"/>
        </w:rPr>
        <w:t xml:space="preserve"> aun ante pequeñas fluctuaciones de presiones.</w:t>
      </w:r>
      <w:r w:rsidR="00226D27" w:rsidRPr="00A757DD">
        <w:rPr>
          <w:lang w:val="es-AR"/>
        </w:rPr>
        <w:t xml:space="preserve"> </w:t>
      </w:r>
    </w:p>
    <w:p w:rsidR="00226D27" w:rsidRPr="00A757DD" w:rsidRDefault="00125953" w:rsidP="008770EC">
      <w:pPr>
        <w:pStyle w:val="Aufzhlung"/>
        <w:numPr>
          <w:ilvl w:val="0"/>
          <w:numId w:val="33"/>
        </w:numPr>
        <w:rPr>
          <w:lang w:val="es-AR"/>
        </w:rPr>
      </w:pPr>
      <w:r>
        <w:rPr>
          <w:lang w:val="es-AR"/>
        </w:rPr>
        <w:t xml:space="preserve">Se puede ahorrar </w:t>
      </w:r>
      <w:r w:rsidR="008747EE">
        <w:rPr>
          <w:lang w:val="es-AR"/>
        </w:rPr>
        <w:t>energía</w:t>
      </w:r>
      <w:r>
        <w:rPr>
          <w:lang w:val="es-AR"/>
        </w:rPr>
        <w:t xml:space="preserve"> por usar este sistema combinado con bombas de caudal variable.</w:t>
      </w:r>
    </w:p>
    <w:p w:rsidR="00226D27" w:rsidRPr="00A757DD" w:rsidRDefault="00226D27" w:rsidP="004A080E"/>
    <w:p w:rsidR="00226D27" w:rsidRPr="00A757DD" w:rsidRDefault="00226D27" w:rsidP="004A080E"/>
    <w:p w:rsidR="00226D27" w:rsidRPr="00A757DD" w:rsidRDefault="00C51892" w:rsidP="004A080E">
      <w:pPr>
        <w:pStyle w:val="Ttulo2"/>
      </w:pPr>
      <w:bookmarkStart w:id="203" w:name="_Toc370981407"/>
      <w:r w:rsidRPr="00A757DD">
        <w:t>Válvula prioritaria dinámica</w:t>
      </w:r>
      <w:bookmarkEnd w:id="203"/>
      <w:r w:rsidRPr="00A757DD">
        <w:t xml:space="preserve"> </w:t>
      </w:r>
    </w:p>
    <w:p w:rsidR="00125953" w:rsidRDefault="00125953" w:rsidP="004A080E">
      <w:r>
        <w:t xml:space="preserve">Como se ve en el siguiente ejemplo, cuando no hay </w:t>
      </w:r>
      <w:r w:rsidR="008747EE">
        <w:t>demanda</w:t>
      </w:r>
      <w:r>
        <w:t xml:space="preserve"> desde el puerto CF, el embolo esta posicionado a la derecha de la válvula de prioridad, enviando caudal directo al puerto EF. Tan pronto hay demanda desde CF, el embolo se mueve hacia la izquierda cerrando el puerto EF y envía el caudal completo hacia CF. Este movimiento del embolo causa un retardo entre la demanda y el suministro. Estas válvulas son llamadas </w:t>
      </w:r>
      <w:r w:rsidR="008747EE">
        <w:t>estáticas</w:t>
      </w:r>
      <w:r>
        <w:t xml:space="preserve"> o válvulas de prioridad no dinámicas. Para mejorar la respuesta de la dirección, las válvulas de prioridad dinámicas son las preferidas, estas responden mucho más rápido que las válvulas </w:t>
      </w:r>
      <w:r w:rsidR="008747EE">
        <w:t>estáticas</w:t>
      </w:r>
      <w:r>
        <w:t xml:space="preserve">. </w:t>
      </w:r>
    </w:p>
    <w:p w:rsidR="00226D27" w:rsidRPr="00A757DD" w:rsidRDefault="00226D27" w:rsidP="004A080E"/>
    <w:p w:rsidR="00226D27" w:rsidRPr="00A757DD" w:rsidRDefault="007B1E33" w:rsidP="004A080E">
      <w:pPr>
        <w:pStyle w:val="BildFormel"/>
      </w:pPr>
      <w:r w:rsidRPr="00A757DD">
        <w:rPr>
          <w:noProof/>
          <w:lang w:eastAsia="es-AR"/>
        </w:rPr>
        <w:lastRenderedPageBreak/>
        <w:drawing>
          <wp:inline distT="0" distB="0" distL="0" distR="0">
            <wp:extent cx="2870835" cy="1360805"/>
            <wp:effectExtent l="19050" t="0" r="5715" b="0"/>
            <wp:docPr id="176" name="Imagen 176" descr="new-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new-125"/>
                    <pic:cNvPicPr>
                      <a:picLocks noChangeAspect="1" noChangeArrowheads="1"/>
                    </pic:cNvPicPr>
                  </pic:nvPicPr>
                  <pic:blipFill>
                    <a:blip r:embed="rId194" cstate="print"/>
                    <a:srcRect/>
                    <a:stretch>
                      <a:fillRect/>
                    </a:stretch>
                  </pic:blipFill>
                  <pic:spPr bwMode="auto">
                    <a:xfrm>
                      <a:off x="0" y="0"/>
                      <a:ext cx="2870835" cy="1360805"/>
                    </a:xfrm>
                    <a:prstGeom prst="rect">
                      <a:avLst/>
                    </a:prstGeom>
                    <a:noFill/>
                    <a:ln w="9525">
                      <a:noFill/>
                      <a:miter lim="800000"/>
                      <a:headEnd/>
                      <a:tailEnd/>
                    </a:ln>
                  </pic:spPr>
                </pic:pic>
              </a:graphicData>
            </a:graphic>
          </wp:inline>
        </w:drawing>
      </w:r>
    </w:p>
    <w:p w:rsidR="00226D27" w:rsidRPr="00A757DD" w:rsidRDefault="00226D27" w:rsidP="00357267">
      <w:pPr>
        <w:pStyle w:val="Epgrafe"/>
        <w:numPr>
          <w:ilvl w:val="0"/>
          <w:numId w:val="0"/>
        </w:numPr>
      </w:pPr>
      <w:r w:rsidRPr="00A757DD">
        <w:t xml:space="preserve">DO: </w:t>
      </w:r>
      <w:r w:rsidR="00125953">
        <w:t xml:space="preserve">Orificio </w:t>
      </w:r>
      <w:r w:rsidR="008747EE">
        <w:t>dinámico</w:t>
      </w:r>
      <w:r w:rsidR="00125953">
        <w:t xml:space="preserve"> </w:t>
      </w:r>
    </w:p>
    <w:p w:rsidR="00226D27" w:rsidRPr="00A757DD" w:rsidRDefault="00226D27" w:rsidP="004A080E"/>
    <w:p w:rsidR="00125953" w:rsidRDefault="00125953" w:rsidP="004A080E">
      <w:r>
        <w:t xml:space="preserve">Como se muestra en la ilustración, un pequeño caudal de aceite va desde CF hacia la señal de LS. En la válvula de prioridad, la señal de LS es drenada a tanque cuando la dirección </w:t>
      </w:r>
      <w:r w:rsidR="008747EE">
        <w:t>está</w:t>
      </w:r>
      <w:r>
        <w:t xml:space="preserve"> en posición neutral. En la válvula de respuesta dinámica, la conexión LS no es conectada a tanque, en posición neutral, la misma tiene un caudal constante (aprox. 0,5 l/min) que pasa a </w:t>
      </w:r>
      <w:r w:rsidR="008747EE">
        <w:t>través</w:t>
      </w:r>
      <w:r>
        <w:t xml:space="preserve"> del embolo de la válvula, lo cual causa que el embolo se mueva mucho </w:t>
      </w:r>
      <w:r w:rsidR="008747EE">
        <w:t>más</w:t>
      </w:r>
      <w:r>
        <w:t xml:space="preserve"> rápido cuando la válvula es actuada. Este detalle provee mejor respuesta y mayores prestaciones. El control de presión puede ser ajustado cambiando el tamaño del orificio </w:t>
      </w:r>
      <w:r w:rsidR="008747EE">
        <w:t>dinámico</w:t>
      </w:r>
      <w:r>
        <w:t xml:space="preserve">. Cuando se usa una válvula de prioridad dinámica la unidad de dirección también debe ser dinámica. </w:t>
      </w:r>
    </w:p>
    <w:p w:rsidR="00B668E3" w:rsidRPr="00A757DD" w:rsidRDefault="00B668E3" w:rsidP="004A080E"/>
    <w:p w:rsidR="00B00399" w:rsidRPr="00A757DD" w:rsidRDefault="007B1E33" w:rsidP="004A080E">
      <w:pPr>
        <w:pStyle w:val="BildFormel"/>
      </w:pPr>
      <w:r w:rsidRPr="00A757DD">
        <w:rPr>
          <w:noProof/>
          <w:lang w:eastAsia="es-AR"/>
        </w:rPr>
        <w:drawing>
          <wp:inline distT="0" distB="0" distL="0" distR="0">
            <wp:extent cx="2881630" cy="2286000"/>
            <wp:effectExtent l="19050" t="0" r="0" b="0"/>
            <wp:docPr id="177" name="Imagen 177" descr="new-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new-126"/>
                    <pic:cNvPicPr>
                      <a:picLocks noChangeAspect="1" noChangeArrowheads="1"/>
                    </pic:cNvPicPr>
                  </pic:nvPicPr>
                  <pic:blipFill>
                    <a:blip r:embed="rId195" cstate="print"/>
                    <a:srcRect/>
                    <a:stretch>
                      <a:fillRect/>
                    </a:stretch>
                  </pic:blipFill>
                  <pic:spPr bwMode="auto">
                    <a:xfrm>
                      <a:off x="0" y="0"/>
                      <a:ext cx="2881630" cy="2286000"/>
                    </a:xfrm>
                    <a:prstGeom prst="rect">
                      <a:avLst/>
                    </a:prstGeom>
                    <a:noFill/>
                    <a:ln w="9525">
                      <a:noFill/>
                      <a:miter lim="800000"/>
                      <a:headEnd/>
                      <a:tailEnd/>
                    </a:ln>
                  </pic:spPr>
                </pic:pic>
              </a:graphicData>
            </a:graphic>
          </wp:inline>
        </w:drawing>
      </w:r>
    </w:p>
    <w:p w:rsidR="00226D27" w:rsidRPr="00A757DD" w:rsidRDefault="00226D27" w:rsidP="004A080E"/>
    <w:p w:rsidR="00125953" w:rsidRDefault="00125953" w:rsidP="004A080E">
      <w:r>
        <w:t>Beneficios de una válvula de prioridad dinamica:</w:t>
      </w:r>
    </w:p>
    <w:p w:rsidR="00125953" w:rsidRDefault="00125953" w:rsidP="004A080E">
      <w:r>
        <w:t xml:space="preserve">En las válvulas de prioridad </w:t>
      </w:r>
      <w:r w:rsidR="008747EE">
        <w:t>estáticas</w:t>
      </w:r>
      <w:r>
        <w:t xml:space="preserve">, la dirección se siente </w:t>
      </w:r>
      <w:r w:rsidR="008747EE">
        <w:t>más</w:t>
      </w:r>
      <w:r>
        <w:t xml:space="preserve"> pesada al principio. Esto es causado porque el embolo de la válvula de prioridad tiene un tiempo de accionamiento para cambiar el caudal cerrando el EF y abriendo hacia la línea CF. Se montan pequeños orificios en las líneas LS y PP para evitar el movimiento inestable del embolo. Estos orificios tienen un efecto negativo en el tiempo de respuesta de la válvula. Este problema se </w:t>
      </w:r>
      <w:r w:rsidR="008747EE">
        <w:t>acentúa</w:t>
      </w:r>
      <w:r>
        <w:t xml:space="preserve"> cuando la temperatura del aceite es baja, o cuando la viscosidad es alta. </w:t>
      </w:r>
    </w:p>
    <w:p w:rsidR="00125953" w:rsidRDefault="00125953" w:rsidP="00125953"/>
    <w:p w:rsidR="00B00399" w:rsidRDefault="00125953" w:rsidP="00125953">
      <w:r>
        <w:t>Cuando la dirección alcanza la posición final, la presión acumulada en el cilindro hace que se incremente la presión en la línea LS.  Esto genera una pequeña perturbación momentánea en el volante de dirección.</w:t>
      </w:r>
    </w:p>
    <w:p w:rsidR="00125953" w:rsidRPr="00A757DD" w:rsidRDefault="00125953" w:rsidP="00125953"/>
    <w:p w:rsidR="00FA2518" w:rsidRPr="00A757DD" w:rsidRDefault="00125953" w:rsidP="004A080E">
      <w:r>
        <w:t xml:space="preserve">En las válvulas de respuesta dinámica, el embolo tiende a estar en una posición intermedia siempre, entonces el tiempo de respuesta es siempre mucho menor. Como hay un caudal constante hacia el embolo a </w:t>
      </w:r>
      <w:r w:rsidR="008747EE">
        <w:t>través</w:t>
      </w:r>
      <w:r>
        <w:t xml:space="preserve"> de la línea LS, el tamaño del orificio de LS y PP no importa.</w:t>
      </w:r>
    </w:p>
    <w:p w:rsidR="00125953" w:rsidRDefault="00125953" w:rsidP="004A080E"/>
    <w:p w:rsidR="00B00399" w:rsidRPr="00A757DD" w:rsidRDefault="00125953" w:rsidP="004A080E">
      <w:r>
        <w:t>Para prevenir el incremento de presión y la perturbación en el volante se monta una válvula anti retorno en la línea LS.</w:t>
      </w:r>
    </w:p>
    <w:p w:rsidR="00ED3DA0" w:rsidRPr="00A757DD" w:rsidRDefault="00ED3DA0" w:rsidP="00B00399">
      <w:pPr>
        <w:pStyle w:val="Ttulo1"/>
        <w:rPr>
          <w:lang w:val="es-AR"/>
        </w:rPr>
        <w:sectPr w:rsidR="00ED3DA0" w:rsidRPr="00A757DD" w:rsidSect="00176C54">
          <w:headerReference w:type="even" r:id="rId196"/>
          <w:headerReference w:type="default" r:id="rId197"/>
          <w:pgSz w:w="11906" w:h="16838" w:code="9"/>
          <w:pgMar w:top="1418" w:right="1418" w:bottom="1247" w:left="1418" w:header="454" w:footer="454" w:gutter="0"/>
          <w:cols w:space="720"/>
          <w:docGrid w:linePitch="272"/>
        </w:sectPr>
      </w:pPr>
      <w:bookmarkStart w:id="204" w:name="_Toc277937849"/>
      <w:bookmarkStart w:id="205" w:name="_Toc278447795"/>
    </w:p>
    <w:p w:rsidR="00B00399" w:rsidRPr="00A757DD" w:rsidRDefault="00C51892" w:rsidP="00B00399">
      <w:pPr>
        <w:pStyle w:val="Ttulo1"/>
        <w:rPr>
          <w:lang w:val="es-AR"/>
        </w:rPr>
      </w:pPr>
      <w:bookmarkStart w:id="206" w:name="_Toc370981408"/>
      <w:bookmarkEnd w:id="204"/>
      <w:bookmarkEnd w:id="205"/>
      <w:r w:rsidRPr="00A757DD">
        <w:rPr>
          <w:lang w:val="es-AR"/>
        </w:rPr>
        <w:lastRenderedPageBreak/>
        <w:t>Dirección</w:t>
      </w:r>
      <w:r w:rsidR="00103FC9" w:rsidRPr="00A757DD">
        <w:rPr>
          <w:lang w:val="es-AR"/>
        </w:rPr>
        <w:t xml:space="preserve"> Hidráulica</w:t>
      </w:r>
      <w:bookmarkEnd w:id="206"/>
    </w:p>
    <w:p w:rsidR="00EC229A" w:rsidRPr="00A757DD" w:rsidRDefault="00EC229A" w:rsidP="004A080E"/>
    <w:p w:rsidR="00AB4A31" w:rsidRDefault="00AB4A31" w:rsidP="004A080E">
      <w:r>
        <w:t xml:space="preserve">Las ruedas de una máquina móvil </w:t>
      </w:r>
      <w:r w:rsidR="008747EE">
        <w:t>están</w:t>
      </w:r>
      <w:r>
        <w:t xml:space="preserve"> posicionadas hidrostáticamente por el giro de un volante.</w:t>
      </w:r>
    </w:p>
    <w:p w:rsidR="00AB4A31" w:rsidRDefault="00AB4A31" w:rsidP="004A080E"/>
    <w:p w:rsidR="00AB4A31" w:rsidRDefault="00AB4A31" w:rsidP="004A080E">
      <w:r>
        <w:t xml:space="preserve">La unidad de dirección (también llamada bocha direccional) recibe aceite desde una bomba auxiliar y envía ese aceite hacia los cilindros, los cuales giran las ruedas hacia la </w:t>
      </w:r>
      <w:r w:rsidR="008747EE">
        <w:t>izquierda</w:t>
      </w:r>
      <w:r>
        <w:t xml:space="preserve"> o hacia la derecha. </w:t>
      </w:r>
    </w:p>
    <w:p w:rsidR="008479BD" w:rsidRPr="00A757DD" w:rsidRDefault="007B1E33" w:rsidP="004A080E">
      <w:pPr>
        <w:pStyle w:val="BildFormel"/>
      </w:pPr>
      <w:r w:rsidRPr="00A757DD">
        <w:rPr>
          <w:noProof/>
          <w:lang w:eastAsia="es-AR"/>
        </w:rPr>
        <w:drawing>
          <wp:inline distT="0" distB="0" distL="0" distR="0">
            <wp:extent cx="2881630" cy="2030730"/>
            <wp:effectExtent l="19050" t="0" r="0" b="0"/>
            <wp:docPr id="178" name="Imagen 178" descr="new-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new-135"/>
                    <pic:cNvPicPr>
                      <a:picLocks noChangeAspect="1" noChangeArrowheads="1"/>
                    </pic:cNvPicPr>
                  </pic:nvPicPr>
                  <pic:blipFill>
                    <a:blip r:embed="rId198" cstate="print"/>
                    <a:srcRect/>
                    <a:stretch>
                      <a:fillRect/>
                    </a:stretch>
                  </pic:blipFill>
                  <pic:spPr bwMode="auto">
                    <a:xfrm flipH="1">
                      <a:off x="0" y="0"/>
                      <a:ext cx="2881630" cy="2030730"/>
                    </a:xfrm>
                    <a:prstGeom prst="rect">
                      <a:avLst/>
                    </a:prstGeom>
                    <a:noFill/>
                    <a:ln w="9525">
                      <a:noFill/>
                      <a:miter lim="800000"/>
                      <a:headEnd/>
                      <a:tailEnd/>
                    </a:ln>
                  </pic:spPr>
                </pic:pic>
              </a:graphicData>
            </a:graphic>
          </wp:inline>
        </w:drawing>
      </w:r>
    </w:p>
    <w:p w:rsidR="008479BD" w:rsidRPr="00A757DD" w:rsidRDefault="008479BD" w:rsidP="004A080E"/>
    <w:p w:rsidR="008479BD" w:rsidRPr="00A757DD" w:rsidRDefault="00C51892" w:rsidP="004A080E">
      <w:pPr>
        <w:pStyle w:val="Ttulo2"/>
      </w:pPr>
      <w:bookmarkStart w:id="207" w:name="_Toc370981409"/>
      <w:r w:rsidRPr="00A757DD">
        <w:t>Unidad de dirección (bocha direccional)</w:t>
      </w:r>
      <w:bookmarkEnd w:id="207"/>
    </w:p>
    <w:p w:rsidR="00AB4A31" w:rsidRDefault="00AB4A31" w:rsidP="004A080E">
      <w:r>
        <w:t xml:space="preserve">La unidad de dirección control el aceite necesario para generar el giro de la rueda. Esto </w:t>
      </w:r>
      <w:r w:rsidR="008747EE">
        <w:t>está</w:t>
      </w:r>
      <w:r>
        <w:t xml:space="preserve"> comprendido básicamente en un motor rotativo y una válvula rotativa conectada directamente al volante. Cuando el volante gira, el aceite de la bomba es dirigido hacia los cilindros (derecha o izquierda) controlado por una válvula rotativa en combinación con un motor giratorio de acuerdo al sentido de giro dado. La Gerotor ajusta el volumen, el cual es proporcional </w:t>
      </w:r>
      <w:r w:rsidR="008747EE">
        <w:t>al</w:t>
      </w:r>
      <w:r>
        <w:t xml:space="preserve"> ángulo de rotación del volante.</w:t>
      </w:r>
    </w:p>
    <w:p w:rsidR="00AB4A31" w:rsidRDefault="00AB4A31" w:rsidP="004A080E"/>
    <w:p w:rsidR="003B7E8D" w:rsidRDefault="00AB4A31" w:rsidP="004A080E">
      <w:r>
        <w:t>Abajo se puede observar una vista explotada de una dirección.</w:t>
      </w:r>
    </w:p>
    <w:p w:rsidR="00AB4A31" w:rsidRPr="00A757DD" w:rsidRDefault="00AB4A31" w:rsidP="004A080E"/>
    <w:p w:rsidR="001E4F74" w:rsidRPr="00A757DD" w:rsidRDefault="001E4F74" w:rsidP="004A080E"/>
    <w:p w:rsidR="001E4F74" w:rsidRPr="00A757DD" w:rsidRDefault="007B1E33" w:rsidP="004A080E">
      <w:pPr>
        <w:pStyle w:val="BildFormel"/>
      </w:pPr>
      <w:r w:rsidRPr="00A757DD">
        <w:rPr>
          <w:noProof/>
          <w:lang w:eastAsia="es-AR"/>
        </w:rPr>
        <w:drawing>
          <wp:inline distT="0" distB="0" distL="0" distR="0">
            <wp:extent cx="3604260" cy="2265045"/>
            <wp:effectExtent l="19050" t="0" r="0" b="0"/>
            <wp:docPr id="179" name="Imagen 179" descr="new-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new-136"/>
                    <pic:cNvPicPr>
                      <a:picLocks noChangeAspect="1" noChangeArrowheads="1"/>
                    </pic:cNvPicPr>
                  </pic:nvPicPr>
                  <pic:blipFill>
                    <a:blip r:embed="rId199" cstate="print"/>
                    <a:srcRect/>
                    <a:stretch>
                      <a:fillRect/>
                    </a:stretch>
                  </pic:blipFill>
                  <pic:spPr bwMode="auto">
                    <a:xfrm>
                      <a:off x="0" y="0"/>
                      <a:ext cx="3604260" cy="2265045"/>
                    </a:xfrm>
                    <a:prstGeom prst="rect">
                      <a:avLst/>
                    </a:prstGeom>
                    <a:noFill/>
                    <a:ln w="9525">
                      <a:noFill/>
                      <a:miter lim="800000"/>
                      <a:headEnd/>
                      <a:tailEnd/>
                    </a:ln>
                  </pic:spPr>
                </pic:pic>
              </a:graphicData>
            </a:graphic>
          </wp:inline>
        </w:drawing>
      </w:r>
    </w:p>
    <w:p w:rsidR="001E4F74" w:rsidRPr="00A757DD" w:rsidRDefault="001E4F74" w:rsidP="00357267">
      <w:pPr>
        <w:pStyle w:val="Epgrafe"/>
        <w:numPr>
          <w:ilvl w:val="0"/>
          <w:numId w:val="0"/>
        </w:numPr>
      </w:pPr>
      <w:r w:rsidRPr="00A757DD">
        <w:t xml:space="preserve">Sauer Danfoss, OSPM </w:t>
      </w:r>
      <w:r w:rsidR="00205ADA">
        <w:t>unidad de dirección</w:t>
      </w:r>
    </w:p>
    <w:p w:rsidR="001E4F74" w:rsidRPr="00A757DD" w:rsidRDefault="00097E15" w:rsidP="00357267">
      <w:pPr>
        <w:pStyle w:val="Epgrafe"/>
        <w:numPr>
          <w:ilvl w:val="0"/>
          <w:numId w:val="0"/>
        </w:numPr>
      </w:pPr>
      <w:r w:rsidRPr="00A757DD">
        <w:t xml:space="preserve">1: </w:t>
      </w:r>
      <w:r w:rsidR="00205ADA">
        <w:t>Válvula anti retorno</w:t>
      </w:r>
      <w:r w:rsidRPr="00A757DD">
        <w:tab/>
      </w:r>
      <w:r w:rsidRPr="00A757DD">
        <w:tab/>
      </w:r>
      <w:r w:rsidR="00EC221B" w:rsidRPr="00A757DD">
        <w:tab/>
      </w:r>
      <w:r w:rsidR="00EC221B" w:rsidRPr="00A757DD">
        <w:tab/>
      </w:r>
      <w:r w:rsidRPr="00A757DD">
        <w:t xml:space="preserve">2: </w:t>
      </w:r>
      <w:r w:rsidR="00205ADA">
        <w:t>Válvula de choque</w:t>
      </w:r>
      <w:r w:rsidRPr="00A757DD">
        <w:tab/>
      </w:r>
      <w:r w:rsidR="00EC221B" w:rsidRPr="00A757DD">
        <w:tab/>
      </w:r>
      <w:r w:rsidR="00EC221B" w:rsidRPr="00A757DD">
        <w:tab/>
      </w:r>
      <w:r w:rsidRPr="00A757DD">
        <w:t xml:space="preserve">3: </w:t>
      </w:r>
      <w:r w:rsidR="00205ADA">
        <w:t>Válvula limitadora</w:t>
      </w:r>
      <w:r w:rsidR="00EC221B" w:rsidRPr="00A757DD">
        <w:tab/>
      </w:r>
      <w:r w:rsidR="00EC221B" w:rsidRPr="00A757DD">
        <w:tab/>
      </w:r>
      <w:r w:rsidR="00EC221B" w:rsidRPr="00A757DD">
        <w:br/>
      </w:r>
      <w:r w:rsidRPr="00A757DD">
        <w:t xml:space="preserve">4: </w:t>
      </w:r>
      <w:r w:rsidR="00205ADA">
        <w:t>Carcasa con válvula anti cavitación</w:t>
      </w:r>
      <w:r w:rsidR="00EC221B" w:rsidRPr="00A757DD">
        <w:tab/>
      </w:r>
      <w:r w:rsidR="00EC221B" w:rsidRPr="00A757DD">
        <w:tab/>
      </w:r>
      <w:r w:rsidRPr="00A757DD">
        <w:t xml:space="preserve">5: </w:t>
      </w:r>
      <w:r w:rsidR="00205ADA">
        <w:t>Embolo de válvula rotativa</w:t>
      </w:r>
      <w:r w:rsidR="00EC221B" w:rsidRPr="00A757DD">
        <w:tab/>
      </w:r>
      <w:r w:rsidR="00EC221B" w:rsidRPr="00A757DD">
        <w:tab/>
      </w:r>
      <w:r w:rsidRPr="00A757DD">
        <w:t xml:space="preserve">6: </w:t>
      </w:r>
      <w:r w:rsidR="00205ADA">
        <w:t>Resorte de centrado rotativa</w:t>
      </w:r>
      <w:r w:rsidR="00EC221B" w:rsidRPr="00A757DD">
        <w:br/>
      </w:r>
      <w:r w:rsidRPr="00A757DD">
        <w:t xml:space="preserve">7: </w:t>
      </w:r>
      <w:r w:rsidR="008747EE">
        <w:t>Manguito</w:t>
      </w:r>
      <w:r w:rsidR="00205ADA">
        <w:t xml:space="preserve"> de válvula rotativa</w:t>
      </w:r>
      <w:r w:rsidR="00EC221B" w:rsidRPr="00A757DD">
        <w:tab/>
      </w:r>
      <w:r w:rsidR="00EC221B" w:rsidRPr="00A757DD">
        <w:tab/>
      </w:r>
      <w:r w:rsidR="00EA6046" w:rsidRPr="00A757DD">
        <w:tab/>
      </w:r>
      <w:r w:rsidRPr="00A757DD">
        <w:t xml:space="preserve">8: </w:t>
      </w:r>
      <w:r w:rsidR="00205ADA">
        <w:t>Perno transversal</w:t>
      </w:r>
      <w:r w:rsidRPr="00A757DD">
        <w:tab/>
      </w:r>
      <w:r w:rsidRPr="00A757DD">
        <w:tab/>
      </w:r>
      <w:r w:rsidRPr="00A757DD">
        <w:tab/>
        <w:t xml:space="preserve">9: </w:t>
      </w:r>
      <w:r w:rsidR="00205ADA">
        <w:t>Eje cardanico</w:t>
      </w:r>
      <w:r w:rsidR="00EC221B" w:rsidRPr="00A757DD">
        <w:br/>
      </w:r>
      <w:r w:rsidRPr="00A757DD">
        <w:t xml:space="preserve">10: </w:t>
      </w:r>
      <w:r w:rsidR="00205ADA">
        <w:t>Plato de distribución</w:t>
      </w:r>
      <w:r w:rsidR="00205ADA">
        <w:tab/>
      </w:r>
      <w:r w:rsidR="00205ADA">
        <w:tab/>
      </w:r>
      <w:r w:rsidR="00EC221B" w:rsidRPr="00A757DD">
        <w:tab/>
      </w:r>
      <w:r w:rsidR="00EC221B" w:rsidRPr="00A757DD">
        <w:tab/>
      </w:r>
      <w:r w:rsidRPr="00A757DD">
        <w:t xml:space="preserve">11: </w:t>
      </w:r>
      <w:r w:rsidR="00205ADA">
        <w:t>Engranaje Gerotor</w:t>
      </w:r>
      <w:r w:rsidR="00EC221B" w:rsidRPr="00A757DD">
        <w:tab/>
      </w:r>
      <w:r w:rsidR="00EC221B" w:rsidRPr="00A757DD">
        <w:tab/>
      </w:r>
      <w:r w:rsidR="00EC221B" w:rsidRPr="00A757DD">
        <w:tab/>
      </w:r>
      <w:r w:rsidRPr="00A757DD">
        <w:t xml:space="preserve">12: </w:t>
      </w:r>
      <w:r w:rsidR="00205ADA">
        <w:t>Pista de Gerotor</w:t>
      </w:r>
      <w:r w:rsidR="00EC221B" w:rsidRPr="00A757DD">
        <w:br/>
      </w:r>
      <w:r w:rsidRPr="00A757DD">
        <w:t xml:space="preserve">13: </w:t>
      </w:r>
      <w:r w:rsidR="00205ADA">
        <w:t>Plato de cierre final</w:t>
      </w:r>
    </w:p>
    <w:p w:rsidR="001E4F74" w:rsidRPr="00A757DD" w:rsidRDefault="001E4F74" w:rsidP="004A080E"/>
    <w:p w:rsidR="001E4F74" w:rsidRPr="00A757DD" w:rsidRDefault="001E4F74" w:rsidP="004A080E"/>
    <w:p w:rsidR="00F0651B" w:rsidRPr="00A757DD" w:rsidRDefault="00C51892" w:rsidP="004A080E">
      <w:pPr>
        <w:pStyle w:val="Ttulo3"/>
      </w:pPr>
      <w:r w:rsidRPr="00A757DD">
        <w:t>Válvula manguito rotativo</w:t>
      </w:r>
    </w:p>
    <w:p w:rsidR="002B139E" w:rsidRPr="00A757DD" w:rsidRDefault="002B139E" w:rsidP="004A080E"/>
    <w:p w:rsidR="00F0651B" w:rsidRPr="00A757DD" w:rsidRDefault="007B1E33" w:rsidP="004A080E">
      <w:pPr>
        <w:pStyle w:val="BildFormel"/>
      </w:pPr>
      <w:r w:rsidRPr="00A757DD">
        <w:rPr>
          <w:noProof/>
          <w:lang w:eastAsia="es-AR"/>
        </w:rPr>
        <w:drawing>
          <wp:inline distT="0" distB="0" distL="0" distR="0">
            <wp:extent cx="1435100" cy="1967230"/>
            <wp:effectExtent l="19050" t="0" r="0" b="0"/>
            <wp:docPr id="180" name="Imagen 180" descr="new-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new-140"/>
                    <pic:cNvPicPr>
                      <a:picLocks noChangeAspect="1" noChangeArrowheads="1"/>
                    </pic:cNvPicPr>
                  </pic:nvPicPr>
                  <pic:blipFill>
                    <a:blip r:embed="rId200" cstate="print"/>
                    <a:srcRect/>
                    <a:stretch>
                      <a:fillRect/>
                    </a:stretch>
                  </pic:blipFill>
                  <pic:spPr bwMode="auto">
                    <a:xfrm>
                      <a:off x="0" y="0"/>
                      <a:ext cx="1435100" cy="1967230"/>
                    </a:xfrm>
                    <a:prstGeom prst="rect">
                      <a:avLst/>
                    </a:prstGeom>
                    <a:noFill/>
                    <a:ln w="9525">
                      <a:noFill/>
                      <a:miter lim="800000"/>
                      <a:headEnd/>
                      <a:tailEnd/>
                    </a:ln>
                  </pic:spPr>
                </pic:pic>
              </a:graphicData>
            </a:graphic>
          </wp:inline>
        </w:drawing>
      </w:r>
    </w:p>
    <w:p w:rsidR="00AA1CE9" w:rsidRPr="00A757DD" w:rsidRDefault="005C79C8" w:rsidP="00357267">
      <w:pPr>
        <w:pStyle w:val="Epgrafe"/>
        <w:numPr>
          <w:ilvl w:val="0"/>
          <w:numId w:val="0"/>
        </w:numPr>
      </w:pPr>
      <w:r w:rsidRPr="00A757DD">
        <w:t xml:space="preserve">(1) </w:t>
      </w:r>
      <w:r w:rsidR="0018379D">
        <w:t>Conexión a tanque</w:t>
      </w:r>
      <w:r w:rsidRPr="00A757DD">
        <w:tab/>
      </w:r>
      <w:r w:rsidRPr="00A757DD">
        <w:tab/>
        <w:t xml:space="preserve">(2) </w:t>
      </w:r>
      <w:r w:rsidR="0018379D">
        <w:t>Puerto izquierdo</w:t>
      </w:r>
      <w:r w:rsidR="0018379D">
        <w:tab/>
      </w:r>
      <w:r w:rsidRPr="00A757DD">
        <w:tab/>
        <w:t xml:space="preserve">(3) </w:t>
      </w:r>
      <w:r w:rsidR="0018379D">
        <w:t>Puerto derecho</w:t>
      </w:r>
      <w:r w:rsidR="00EC221B" w:rsidRPr="00A757DD">
        <w:br/>
      </w:r>
      <w:r w:rsidRPr="00A757DD">
        <w:t xml:space="preserve">(4) </w:t>
      </w:r>
      <w:r w:rsidR="0018379D">
        <w:t>Conexión de bomba</w:t>
      </w:r>
      <w:r w:rsidRPr="00A757DD">
        <w:tab/>
      </w:r>
      <w:r w:rsidRPr="00A757DD">
        <w:tab/>
      </w:r>
      <w:r w:rsidR="00D94EEC" w:rsidRPr="00A757DD">
        <w:t xml:space="preserve">(5) </w:t>
      </w:r>
      <w:r w:rsidR="0018379D">
        <w:t xml:space="preserve">Puerto Gerotor </w:t>
      </w:r>
      <w:r w:rsidRPr="00A757DD">
        <w:tab/>
      </w:r>
      <w:r w:rsidRPr="00A757DD">
        <w:tab/>
      </w:r>
      <w:r w:rsidR="00D94EEC" w:rsidRPr="00A757DD">
        <w:t xml:space="preserve">(6) </w:t>
      </w:r>
      <w:r w:rsidR="0018379D">
        <w:t>Puerto PB (auxiliar</w:t>
      </w:r>
      <w:r w:rsidR="00AA1CE9" w:rsidRPr="00A757DD">
        <w:t>)</w:t>
      </w:r>
    </w:p>
    <w:p w:rsidR="00AA1CE9" w:rsidRPr="00A757DD" w:rsidRDefault="00AA1CE9" w:rsidP="004A080E"/>
    <w:p w:rsidR="00AA1CE9" w:rsidRPr="00A757DD" w:rsidRDefault="00AA1CE9" w:rsidP="004A080E"/>
    <w:p w:rsidR="0018379D" w:rsidRDefault="0018379D">
      <w:pPr>
        <w:widowControl/>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suppressAutoHyphens w:val="0"/>
        <w:spacing w:line="240" w:lineRule="auto"/>
        <w:rPr>
          <w:b/>
        </w:rPr>
      </w:pPr>
      <w:r>
        <w:br w:type="page"/>
      </w:r>
    </w:p>
    <w:p w:rsidR="00AA1CE9" w:rsidRPr="00A757DD" w:rsidRDefault="00C51892" w:rsidP="004A080E">
      <w:pPr>
        <w:pStyle w:val="Ttulo3"/>
      </w:pPr>
      <w:r w:rsidRPr="00A757DD">
        <w:lastRenderedPageBreak/>
        <w:t>Manguito y válvula de embolo giratorio</w:t>
      </w:r>
    </w:p>
    <w:p w:rsidR="00AA1CE9" w:rsidRPr="00A757DD" w:rsidRDefault="00AA1CE9" w:rsidP="004A080E"/>
    <w:p w:rsidR="00AA1CE9" w:rsidRPr="00A757DD" w:rsidRDefault="007B1E33" w:rsidP="004A080E">
      <w:pPr>
        <w:pStyle w:val="BildFormel"/>
      </w:pPr>
      <w:r w:rsidRPr="00A757DD">
        <w:rPr>
          <w:noProof/>
          <w:lang w:eastAsia="es-AR"/>
        </w:rPr>
        <w:drawing>
          <wp:inline distT="0" distB="0" distL="0" distR="0">
            <wp:extent cx="1435100" cy="2658110"/>
            <wp:effectExtent l="19050" t="0" r="0" b="0"/>
            <wp:docPr id="181" name="Imagen 181" descr="Bild 011_freigestel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Bild 011_freigestellt"/>
                    <pic:cNvPicPr>
                      <a:picLocks noChangeAspect="1" noChangeArrowheads="1"/>
                    </pic:cNvPicPr>
                  </pic:nvPicPr>
                  <pic:blipFill>
                    <a:blip r:embed="rId201" cstate="print"/>
                    <a:srcRect/>
                    <a:stretch>
                      <a:fillRect/>
                    </a:stretch>
                  </pic:blipFill>
                  <pic:spPr bwMode="auto">
                    <a:xfrm>
                      <a:off x="0" y="0"/>
                      <a:ext cx="1435100" cy="2658110"/>
                    </a:xfrm>
                    <a:prstGeom prst="rect">
                      <a:avLst/>
                    </a:prstGeom>
                    <a:noFill/>
                    <a:ln w="9525">
                      <a:noFill/>
                      <a:miter lim="800000"/>
                      <a:headEnd/>
                      <a:tailEnd/>
                    </a:ln>
                  </pic:spPr>
                </pic:pic>
              </a:graphicData>
            </a:graphic>
          </wp:inline>
        </w:drawing>
      </w:r>
    </w:p>
    <w:p w:rsidR="00AA1CE9" w:rsidRDefault="00AA1CE9" w:rsidP="004A080E"/>
    <w:p w:rsidR="00886AA2" w:rsidRDefault="00886AA2" w:rsidP="004A080E">
      <w:r>
        <w:t xml:space="preserve">El embolo rotativo tiene muescas en la superficie y este se monta en la carcasa. Puede ser rotado a la izquierda o a la derecha (esta rotación </w:t>
      </w:r>
      <w:r w:rsidR="008747EE">
        <w:t>está</w:t>
      </w:r>
      <w:r>
        <w:t xml:space="preserve"> limitada por el resorte de centrado), las muescas </w:t>
      </w:r>
      <w:r w:rsidR="008747EE">
        <w:t>están</w:t>
      </w:r>
      <w:r>
        <w:t xml:space="preserve"> conectadas y se alinean con la conexión correspondiente en la carcasa, causando que el aceite sea enviado a la dirección deseada.</w:t>
      </w:r>
    </w:p>
    <w:p w:rsidR="00886AA2" w:rsidRPr="00A757DD" w:rsidRDefault="00886AA2" w:rsidP="004A080E"/>
    <w:p w:rsidR="00817582" w:rsidRPr="00A757DD" w:rsidRDefault="00817582" w:rsidP="004A080E"/>
    <w:p w:rsidR="009F6AEA" w:rsidRPr="00A757DD" w:rsidRDefault="009F6AEA" w:rsidP="004A080E"/>
    <w:p w:rsidR="00817582" w:rsidRPr="00A757DD" w:rsidRDefault="00C51892" w:rsidP="00CE0853">
      <w:pPr>
        <w:pStyle w:val="Ttulo3"/>
        <w:pageBreakBefore/>
      </w:pPr>
      <w:bookmarkStart w:id="208" w:name="_Toc277937853"/>
      <w:bookmarkStart w:id="209" w:name="_Toc278447799"/>
      <w:bookmarkStart w:id="210" w:name="_Toc305672589"/>
      <w:bookmarkStart w:id="211" w:name="_Toc306196826"/>
      <w:bookmarkStart w:id="212" w:name="_Toc308183681"/>
      <w:r w:rsidRPr="00A757DD">
        <w:lastRenderedPageBreak/>
        <w:t>G</w:t>
      </w:r>
      <w:r w:rsidR="00EC221B" w:rsidRPr="00A757DD">
        <w:t>erotor</w:t>
      </w:r>
      <w:bookmarkEnd w:id="208"/>
      <w:bookmarkEnd w:id="209"/>
      <w:bookmarkEnd w:id="210"/>
      <w:bookmarkEnd w:id="211"/>
      <w:bookmarkEnd w:id="212"/>
    </w:p>
    <w:p w:rsidR="003E0C93" w:rsidRPr="00A757DD" w:rsidRDefault="003E0C93" w:rsidP="004A080E"/>
    <w:p w:rsidR="003E0C93" w:rsidRPr="00A757DD" w:rsidRDefault="007B1E33" w:rsidP="004A080E">
      <w:pPr>
        <w:pStyle w:val="BildFormel"/>
      </w:pPr>
      <w:r w:rsidRPr="00A757DD">
        <w:rPr>
          <w:noProof/>
          <w:lang w:eastAsia="es-AR"/>
        </w:rPr>
        <w:drawing>
          <wp:inline distT="0" distB="0" distL="0" distR="0">
            <wp:extent cx="1435100" cy="2190115"/>
            <wp:effectExtent l="19050" t="0" r="0" b="0"/>
            <wp:docPr id="182" name="Imagen 182" descr="Bild 007_freigestel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Bild 007_freigestellt"/>
                    <pic:cNvPicPr>
                      <a:picLocks noChangeAspect="1" noChangeArrowheads="1"/>
                    </pic:cNvPicPr>
                  </pic:nvPicPr>
                  <pic:blipFill>
                    <a:blip r:embed="rId202" cstate="print"/>
                    <a:srcRect/>
                    <a:stretch>
                      <a:fillRect/>
                    </a:stretch>
                  </pic:blipFill>
                  <pic:spPr bwMode="auto">
                    <a:xfrm>
                      <a:off x="0" y="0"/>
                      <a:ext cx="1435100" cy="2190115"/>
                    </a:xfrm>
                    <a:prstGeom prst="rect">
                      <a:avLst/>
                    </a:prstGeom>
                    <a:noFill/>
                    <a:ln w="9525">
                      <a:noFill/>
                      <a:miter lim="800000"/>
                      <a:headEnd/>
                      <a:tailEnd/>
                    </a:ln>
                  </pic:spPr>
                </pic:pic>
              </a:graphicData>
            </a:graphic>
          </wp:inline>
        </w:drawing>
      </w:r>
    </w:p>
    <w:p w:rsidR="00EC221B" w:rsidRPr="00A757DD" w:rsidRDefault="00EC221B" w:rsidP="004A080E"/>
    <w:p w:rsidR="00D45E38" w:rsidRDefault="00D45E38" w:rsidP="004A080E">
      <w:r>
        <w:t xml:space="preserve">El motor de engranaje también </w:t>
      </w:r>
      <w:r w:rsidR="008747EE">
        <w:t>está</w:t>
      </w:r>
      <w:r>
        <w:t xml:space="preserve"> conectado hacia la válvula de rotación </w:t>
      </w:r>
      <w:r w:rsidR="008747EE">
        <w:t>vía</w:t>
      </w:r>
      <w:r>
        <w:t xml:space="preserve"> el eje cardanico. El cilindro de dirección recibe el aceite desde el Gerotor. Cuando el volante gira, los engranajes también giran para enviar el aceite necesario hacia los cilindros. La velocidad de rotación del Gerotor es proporcional a la velocidad del cilindro de dirección. Como resultado de la velocidad de rotación del Gerotor – el cual envía el aceite necesario – es la velocidad del cilindro de giro, mas rápido se gira el volante, mas rápido se produce el avance o retroceso de los cilindros de dirección. El tamaño del Gerotor debe ser proporcional al tamaño de los cilindros de dirección.</w:t>
      </w:r>
    </w:p>
    <w:p w:rsidR="003E0C93" w:rsidRPr="00A757DD" w:rsidRDefault="003E0C93" w:rsidP="004A080E"/>
    <w:p w:rsidR="00080542" w:rsidRPr="00A757DD" w:rsidRDefault="00D45E38" w:rsidP="004A080E">
      <w:r>
        <w:t>Aquí se pueden observar dos tamaños de unidades de dirección.</w:t>
      </w:r>
    </w:p>
    <w:p w:rsidR="00080542" w:rsidRPr="00A757DD" w:rsidRDefault="007B1E33" w:rsidP="004A080E">
      <w:pPr>
        <w:pStyle w:val="BildFormel"/>
      </w:pPr>
      <w:r w:rsidRPr="00A757DD">
        <w:rPr>
          <w:noProof/>
          <w:lang w:eastAsia="es-AR"/>
        </w:rPr>
        <w:drawing>
          <wp:inline distT="0" distB="0" distL="0" distR="0">
            <wp:extent cx="2158365" cy="1934845"/>
            <wp:effectExtent l="19050" t="0" r="0" b="0"/>
            <wp:docPr id="183" name="Imagen 183" descr="new-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new-146"/>
                    <pic:cNvPicPr>
                      <a:picLocks noChangeAspect="1" noChangeArrowheads="1"/>
                    </pic:cNvPicPr>
                  </pic:nvPicPr>
                  <pic:blipFill>
                    <a:blip r:embed="rId203" cstate="print"/>
                    <a:srcRect/>
                    <a:stretch>
                      <a:fillRect/>
                    </a:stretch>
                  </pic:blipFill>
                  <pic:spPr bwMode="auto">
                    <a:xfrm>
                      <a:off x="0" y="0"/>
                      <a:ext cx="2158365" cy="1934845"/>
                    </a:xfrm>
                    <a:prstGeom prst="rect">
                      <a:avLst/>
                    </a:prstGeom>
                    <a:noFill/>
                    <a:ln w="9525">
                      <a:noFill/>
                      <a:miter lim="800000"/>
                      <a:headEnd/>
                      <a:tailEnd/>
                    </a:ln>
                  </pic:spPr>
                </pic:pic>
              </a:graphicData>
            </a:graphic>
          </wp:inline>
        </w:drawing>
      </w:r>
    </w:p>
    <w:p w:rsidR="00080542" w:rsidRPr="00A757DD" w:rsidRDefault="00D45E38" w:rsidP="00D45E38">
      <w:pPr>
        <w:pStyle w:val="Epgrafe"/>
        <w:numPr>
          <w:ilvl w:val="0"/>
          <w:numId w:val="0"/>
        </w:numPr>
      </w:pPr>
      <w:r>
        <w:t>Unidad de dirección para cilindros de volumen relativamente pequeños.</w:t>
      </w:r>
    </w:p>
    <w:p w:rsidR="00080542" w:rsidRPr="00A757DD" w:rsidRDefault="00080542" w:rsidP="004A080E"/>
    <w:p w:rsidR="00080542" w:rsidRPr="00A757DD" w:rsidRDefault="007B1E33" w:rsidP="004A080E">
      <w:pPr>
        <w:pStyle w:val="BildFormel"/>
      </w:pPr>
      <w:r w:rsidRPr="00A757DD">
        <w:rPr>
          <w:noProof/>
          <w:lang w:eastAsia="es-AR"/>
        </w:rPr>
        <w:drawing>
          <wp:inline distT="0" distB="0" distL="0" distR="0">
            <wp:extent cx="2158365" cy="1424940"/>
            <wp:effectExtent l="19050" t="0" r="0" b="0"/>
            <wp:docPr id="184" name="Imagen 184" descr="new-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new-145"/>
                    <pic:cNvPicPr>
                      <a:picLocks noChangeAspect="1" noChangeArrowheads="1"/>
                    </pic:cNvPicPr>
                  </pic:nvPicPr>
                  <pic:blipFill>
                    <a:blip r:embed="rId204" cstate="print"/>
                    <a:srcRect/>
                    <a:stretch>
                      <a:fillRect/>
                    </a:stretch>
                  </pic:blipFill>
                  <pic:spPr bwMode="auto">
                    <a:xfrm>
                      <a:off x="0" y="0"/>
                      <a:ext cx="2158365" cy="1424940"/>
                    </a:xfrm>
                    <a:prstGeom prst="rect">
                      <a:avLst/>
                    </a:prstGeom>
                    <a:noFill/>
                    <a:ln w="9525">
                      <a:noFill/>
                      <a:miter lim="800000"/>
                      <a:headEnd/>
                      <a:tailEnd/>
                    </a:ln>
                  </pic:spPr>
                </pic:pic>
              </a:graphicData>
            </a:graphic>
          </wp:inline>
        </w:drawing>
      </w:r>
    </w:p>
    <w:p w:rsidR="007C0D72" w:rsidRPr="00A757DD" w:rsidRDefault="00D45E38" w:rsidP="00D45E38">
      <w:pPr>
        <w:pStyle w:val="Epgrafe"/>
        <w:numPr>
          <w:ilvl w:val="0"/>
          <w:numId w:val="0"/>
        </w:numPr>
      </w:pPr>
      <w:r>
        <w:t>Unidades dirección para cilindros de volumen relativamente grandes.</w:t>
      </w:r>
    </w:p>
    <w:p w:rsidR="007C0D72" w:rsidRPr="00A757DD" w:rsidRDefault="007C0D72" w:rsidP="004A080E"/>
    <w:p w:rsidR="007C0D72" w:rsidRPr="00A757DD" w:rsidRDefault="007B1E33" w:rsidP="004A080E">
      <w:pPr>
        <w:pStyle w:val="BildFormel"/>
      </w:pPr>
      <w:r w:rsidRPr="00A757DD">
        <w:rPr>
          <w:noProof/>
          <w:lang w:eastAsia="es-AR"/>
        </w:rPr>
        <w:lastRenderedPageBreak/>
        <w:drawing>
          <wp:inline distT="0" distB="0" distL="0" distR="0">
            <wp:extent cx="1435100" cy="3211195"/>
            <wp:effectExtent l="19050" t="0" r="0" b="0"/>
            <wp:docPr id="185" name="Imagen 185" descr="Bild 012_freigestel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Bild 012_freigestellt"/>
                    <pic:cNvPicPr>
                      <a:picLocks noChangeAspect="1" noChangeArrowheads="1"/>
                    </pic:cNvPicPr>
                  </pic:nvPicPr>
                  <pic:blipFill>
                    <a:blip r:embed="rId205" cstate="print"/>
                    <a:srcRect/>
                    <a:stretch>
                      <a:fillRect/>
                    </a:stretch>
                  </pic:blipFill>
                  <pic:spPr bwMode="auto">
                    <a:xfrm>
                      <a:off x="0" y="0"/>
                      <a:ext cx="1435100" cy="3211195"/>
                    </a:xfrm>
                    <a:prstGeom prst="rect">
                      <a:avLst/>
                    </a:prstGeom>
                    <a:noFill/>
                    <a:ln w="9525">
                      <a:noFill/>
                      <a:miter lim="800000"/>
                      <a:headEnd/>
                      <a:tailEnd/>
                    </a:ln>
                  </pic:spPr>
                </pic:pic>
              </a:graphicData>
            </a:graphic>
          </wp:inline>
        </w:drawing>
      </w:r>
    </w:p>
    <w:p w:rsidR="007C0D72" w:rsidRPr="00A757DD" w:rsidRDefault="007C0D72" w:rsidP="004A080E"/>
    <w:p w:rsidR="00175ACB" w:rsidRDefault="00175ACB" w:rsidP="004A080E">
      <w:r>
        <w:t xml:space="preserve">El Gerotor </w:t>
      </w:r>
      <w:r w:rsidR="008747EE">
        <w:t>está</w:t>
      </w:r>
      <w:r>
        <w:t xml:space="preserve"> conectado al embolo rotativo – y posteriormente conectado al volante - </w:t>
      </w:r>
      <w:r w:rsidR="008747EE">
        <w:t>vía</w:t>
      </w:r>
      <w:r>
        <w:t xml:space="preserve"> el eje cardanico.</w:t>
      </w:r>
    </w:p>
    <w:p w:rsidR="00175ACB" w:rsidRDefault="00175ACB" w:rsidP="004A080E">
      <w:r>
        <w:t xml:space="preserve">Cuando el volante empieza a ser girado, el embolo rotativo y el Gerotor comienzan a girar pero el manguito no gira. Esto causa que el resorte de centrado se tensione. La rotación del embolo hace que se alineen las </w:t>
      </w:r>
      <w:r w:rsidR="008747EE">
        <w:t>conexiones</w:t>
      </w:r>
      <w:r>
        <w:t xml:space="preserve"> del mismo con el manguito. Cuando el resorte de centrado </w:t>
      </w:r>
      <w:r w:rsidR="008747EE">
        <w:t>está</w:t>
      </w:r>
      <w:r>
        <w:t xml:space="preserve"> completamente tensado, todos los componentes comienzan a girar con el volante, causando que el cilindro apropiado se extienda. Cuando el volante detiene el giro, el resorte centra el manguito hacia la posición neutral, cerrando los puertos. Al mismo tiempo la bomba deja de enviar aceite a los cilindros, los mismos detienen el giro de la rueda.</w:t>
      </w:r>
    </w:p>
    <w:p w:rsidR="007C0D72" w:rsidRPr="00A757DD" w:rsidRDefault="007C0D72" w:rsidP="004A080E"/>
    <w:p w:rsidR="009A08B7" w:rsidRPr="00A757DD" w:rsidRDefault="00175ACB" w:rsidP="004A080E">
      <w:r>
        <w:t>Existen dos métodos de dirección hidrostáticas: El de centro abierto y el de sensado de carga LS (sistema cerrado).</w:t>
      </w:r>
    </w:p>
    <w:p w:rsidR="009A08B7" w:rsidRPr="00A757DD" w:rsidRDefault="009A08B7" w:rsidP="004A080E">
      <w:pPr>
        <w:pStyle w:val="BildFormel"/>
      </w:pPr>
    </w:p>
    <w:p w:rsidR="005A6FAA" w:rsidRPr="00A757DD" w:rsidRDefault="00C51892" w:rsidP="004A080E">
      <w:pPr>
        <w:pStyle w:val="Ttulo2"/>
      </w:pPr>
      <w:bookmarkStart w:id="213" w:name="_Toc370981410"/>
      <w:r w:rsidRPr="00A757DD">
        <w:t>Sistemas de centro abierto</w:t>
      </w:r>
      <w:bookmarkEnd w:id="213"/>
    </w:p>
    <w:p w:rsidR="00513869" w:rsidRPr="00A757DD" w:rsidRDefault="00175ACB" w:rsidP="004A080E">
      <w:r>
        <w:t>Los sistemas de centro abierto son utilizados principalmente en maquinaria pequeña.</w:t>
      </w:r>
    </w:p>
    <w:p w:rsidR="00EC221B" w:rsidRPr="00A757DD" w:rsidRDefault="00EC221B" w:rsidP="004A080E"/>
    <w:p w:rsidR="008A0074" w:rsidRPr="00A757DD" w:rsidRDefault="007B1E33" w:rsidP="004A080E">
      <w:pPr>
        <w:pStyle w:val="BildFormel"/>
      </w:pPr>
      <w:r w:rsidRPr="00A757DD">
        <w:rPr>
          <w:noProof/>
          <w:lang w:eastAsia="es-AR"/>
        </w:rPr>
        <w:drawing>
          <wp:inline distT="0" distB="0" distL="0" distR="0">
            <wp:extent cx="2158365" cy="2094865"/>
            <wp:effectExtent l="19050" t="0" r="0" b="0"/>
            <wp:docPr id="186" name="Imagen 186" descr="new-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new-137"/>
                    <pic:cNvPicPr>
                      <a:picLocks noChangeAspect="1" noChangeArrowheads="1"/>
                    </pic:cNvPicPr>
                  </pic:nvPicPr>
                  <pic:blipFill>
                    <a:blip r:embed="rId206" cstate="print"/>
                    <a:srcRect/>
                    <a:stretch>
                      <a:fillRect/>
                    </a:stretch>
                  </pic:blipFill>
                  <pic:spPr bwMode="auto">
                    <a:xfrm>
                      <a:off x="0" y="0"/>
                      <a:ext cx="2158365" cy="2094865"/>
                    </a:xfrm>
                    <a:prstGeom prst="rect">
                      <a:avLst/>
                    </a:prstGeom>
                    <a:noFill/>
                    <a:ln w="9525">
                      <a:noFill/>
                      <a:miter lim="800000"/>
                      <a:headEnd/>
                      <a:tailEnd/>
                    </a:ln>
                  </pic:spPr>
                </pic:pic>
              </a:graphicData>
            </a:graphic>
          </wp:inline>
        </w:drawing>
      </w:r>
    </w:p>
    <w:p w:rsidR="00ED3DA0" w:rsidRPr="00A757DD" w:rsidRDefault="00ED3DA0" w:rsidP="00ED3DA0"/>
    <w:p w:rsidR="00175ACB" w:rsidRDefault="00175ACB">
      <w:pPr>
        <w:widowControl/>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suppressAutoHyphens w:val="0"/>
        <w:spacing w:line="240" w:lineRule="auto"/>
      </w:pPr>
      <w:r>
        <w:br w:type="page"/>
      </w:r>
    </w:p>
    <w:p w:rsidR="009F6AEA" w:rsidRPr="00A757DD" w:rsidRDefault="009F6AEA" w:rsidP="00ED3DA0"/>
    <w:p w:rsidR="00575270" w:rsidRPr="00A757DD" w:rsidRDefault="00103FC9" w:rsidP="004A080E">
      <w:pPr>
        <w:pStyle w:val="Ttulo3"/>
      </w:pPr>
      <w:bookmarkStart w:id="214" w:name="_Toc277937855"/>
      <w:bookmarkStart w:id="215" w:name="_Toc278447801"/>
      <w:bookmarkStart w:id="216" w:name="_Toc305672591"/>
      <w:bookmarkStart w:id="217" w:name="_Toc306196828"/>
      <w:bookmarkStart w:id="218" w:name="_Toc308183683"/>
      <w:r w:rsidRPr="00A757DD">
        <w:t>Dirección Hidráulica</w:t>
      </w:r>
      <w:r w:rsidR="00C51892" w:rsidRPr="00A757DD">
        <w:t xml:space="preserve"> de centro abier</w:t>
      </w:r>
      <w:bookmarkEnd w:id="214"/>
      <w:bookmarkEnd w:id="215"/>
      <w:bookmarkEnd w:id="216"/>
      <w:bookmarkEnd w:id="217"/>
      <w:bookmarkEnd w:id="218"/>
      <w:r w:rsidR="00C51892" w:rsidRPr="00A757DD">
        <w:t>to</w:t>
      </w:r>
    </w:p>
    <w:p w:rsidR="00175ACB" w:rsidRDefault="00175ACB" w:rsidP="004A080E">
      <w:r>
        <w:t xml:space="preserve">En sistemas de centro </w:t>
      </w:r>
      <w:r w:rsidR="008747EE">
        <w:t>abierta</w:t>
      </w:r>
      <w:r>
        <w:t xml:space="preserve">, la unidad de dirección recibe aceite desde una bomba fija separada. Cuando la bomba </w:t>
      </w:r>
      <w:r w:rsidR="008747EE">
        <w:t>está</w:t>
      </w:r>
      <w:r>
        <w:t xml:space="preserve"> en posición neutral, el caudal va libre hacia el tanque. Como se muestra en el diagrama </w:t>
      </w:r>
      <w:r w:rsidR="00C95BC7">
        <w:t>abajo la posición media de la válvula es abierta.</w:t>
      </w:r>
    </w:p>
    <w:p w:rsidR="00D67B8C" w:rsidRDefault="00D67B8C" w:rsidP="004A080E">
      <w:r>
        <w:rPr>
          <w:noProof/>
          <w:lang w:eastAsia="es-AR"/>
        </w:rPr>
        <w:drawing>
          <wp:inline distT="0" distB="0" distL="0" distR="0">
            <wp:extent cx="2981325" cy="2647950"/>
            <wp:effectExtent l="19050" t="0" r="9525" b="0"/>
            <wp:docPr id="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cstate="print"/>
                    <a:srcRect/>
                    <a:stretch>
                      <a:fillRect/>
                    </a:stretch>
                  </pic:blipFill>
                  <pic:spPr bwMode="auto">
                    <a:xfrm>
                      <a:off x="0" y="0"/>
                      <a:ext cx="2981325" cy="2647950"/>
                    </a:xfrm>
                    <a:prstGeom prst="rect">
                      <a:avLst/>
                    </a:prstGeom>
                    <a:noFill/>
                    <a:ln w="9525">
                      <a:noFill/>
                      <a:miter lim="800000"/>
                      <a:headEnd/>
                      <a:tailEnd/>
                    </a:ln>
                  </pic:spPr>
                </pic:pic>
              </a:graphicData>
            </a:graphic>
          </wp:inline>
        </w:drawing>
      </w:r>
    </w:p>
    <w:p w:rsidR="00CE3B47" w:rsidRPr="00A757DD" w:rsidRDefault="00CE3B47" w:rsidP="004A080E"/>
    <w:p w:rsidR="00CE3B47" w:rsidRPr="00A757DD" w:rsidRDefault="00D67B8C" w:rsidP="004A080E">
      <w:pPr>
        <w:pStyle w:val="BildFormel"/>
      </w:pPr>
      <w:r>
        <w:rPr>
          <w:noProof/>
          <w:lang w:eastAsia="es-AR"/>
        </w:rPr>
        <w:drawing>
          <wp:inline distT="0" distB="0" distL="0" distR="0">
            <wp:extent cx="2981325" cy="2647950"/>
            <wp:effectExtent l="19050" t="0" r="9525" b="0"/>
            <wp:docPr id="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cstate="print"/>
                    <a:srcRect/>
                    <a:stretch>
                      <a:fillRect/>
                    </a:stretch>
                  </pic:blipFill>
                  <pic:spPr bwMode="auto">
                    <a:xfrm>
                      <a:off x="0" y="0"/>
                      <a:ext cx="2981325" cy="2647950"/>
                    </a:xfrm>
                    <a:prstGeom prst="rect">
                      <a:avLst/>
                    </a:prstGeom>
                    <a:noFill/>
                    <a:ln w="9525">
                      <a:noFill/>
                      <a:miter lim="800000"/>
                      <a:headEnd/>
                      <a:tailEnd/>
                    </a:ln>
                  </pic:spPr>
                </pic:pic>
              </a:graphicData>
            </a:graphic>
          </wp:inline>
        </w:drawing>
      </w:r>
    </w:p>
    <w:p w:rsidR="004D7003" w:rsidRPr="00A757DD" w:rsidRDefault="004D7003" w:rsidP="004A080E"/>
    <w:p w:rsidR="00A00FFC" w:rsidRPr="00A757DD" w:rsidRDefault="00A00FFC" w:rsidP="004A080E"/>
    <w:p w:rsidR="00D04307" w:rsidRDefault="00103FC9" w:rsidP="004A080E">
      <w:pPr>
        <w:pStyle w:val="Ttulo3"/>
      </w:pPr>
      <w:bookmarkStart w:id="219" w:name="_Toc277937856"/>
      <w:bookmarkStart w:id="220" w:name="_Toc278447802"/>
      <w:bookmarkStart w:id="221" w:name="_Toc305672592"/>
      <w:bookmarkStart w:id="222" w:name="_Toc306196829"/>
      <w:bookmarkStart w:id="223" w:name="_Toc308183684"/>
      <w:r w:rsidRPr="00A757DD">
        <w:t>Dirección Hidráulica</w:t>
      </w:r>
      <w:r w:rsidR="00C51892" w:rsidRPr="00A757DD">
        <w:t xml:space="preserve"> de centro abierto con más </w:t>
      </w:r>
      <w:r w:rsidR="00D04307">
        <w:t xml:space="preserve">de un </w:t>
      </w:r>
      <w:r w:rsidR="00C51892" w:rsidRPr="00A757DD">
        <w:t>sistema</w:t>
      </w:r>
      <w:bookmarkEnd w:id="219"/>
      <w:bookmarkEnd w:id="220"/>
      <w:bookmarkEnd w:id="221"/>
      <w:bookmarkEnd w:id="222"/>
      <w:bookmarkEnd w:id="223"/>
    </w:p>
    <w:p w:rsidR="00D04307" w:rsidRPr="00D04307" w:rsidRDefault="00D04307" w:rsidP="00D04307">
      <w:r>
        <w:t xml:space="preserve">En diversos sistemas, el caudal de la bomba puede ser compartido entre la dirección y la hidráulica de trabajo sin una válvula de prioridad. Pero aun </w:t>
      </w:r>
      <w:r w:rsidR="008747EE">
        <w:t>así</w:t>
      </w:r>
      <w:r>
        <w:t xml:space="preserve"> la dirección continua teniendo prioridad: El aceite desde la bomba es enviado hacia la hidráulica de trabajo cuando la dirección </w:t>
      </w:r>
      <w:r w:rsidR="008747EE">
        <w:t>está</w:t>
      </w:r>
      <w:r>
        <w:t xml:space="preserve"> en neutral, pero tan pronto la dirección es movida, el caudal necesario es enviado a la dirección. El puerto de tanque de la unidad de dirección tiene caudal solo cuando la dirección es operada. EL caudal desde la conexión PB y el tanque variar o </w:t>
      </w:r>
      <w:r w:rsidR="008747EE">
        <w:t>detenerse</w:t>
      </w:r>
      <w:r>
        <w:t xml:space="preserve"> según el giro del volante.</w:t>
      </w:r>
    </w:p>
    <w:p w:rsidR="00D04307" w:rsidRDefault="00D04307" w:rsidP="004A080E"/>
    <w:p w:rsidR="004D7003" w:rsidRPr="00A757DD" w:rsidRDefault="00381143" w:rsidP="004A080E">
      <w:pPr>
        <w:pStyle w:val="BildFormel"/>
      </w:pPr>
      <w:r>
        <w:rPr>
          <w:noProof/>
          <w:lang w:eastAsia="es-AR"/>
        </w:rPr>
        <w:drawing>
          <wp:inline distT="0" distB="0" distL="0" distR="0">
            <wp:extent cx="3028950" cy="2762250"/>
            <wp:effectExtent l="19050" t="0" r="0" b="0"/>
            <wp:docPr id="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cstate="print"/>
                    <a:srcRect/>
                    <a:stretch>
                      <a:fillRect/>
                    </a:stretch>
                  </pic:blipFill>
                  <pic:spPr bwMode="auto">
                    <a:xfrm>
                      <a:off x="0" y="0"/>
                      <a:ext cx="3028950" cy="2762250"/>
                    </a:xfrm>
                    <a:prstGeom prst="rect">
                      <a:avLst/>
                    </a:prstGeom>
                    <a:noFill/>
                    <a:ln w="9525">
                      <a:noFill/>
                      <a:miter lim="800000"/>
                      <a:headEnd/>
                      <a:tailEnd/>
                    </a:ln>
                  </pic:spPr>
                </pic:pic>
              </a:graphicData>
            </a:graphic>
          </wp:inline>
        </w:drawing>
      </w:r>
    </w:p>
    <w:p w:rsidR="004D7003" w:rsidRPr="00A757DD" w:rsidRDefault="004D7003" w:rsidP="004A080E"/>
    <w:p w:rsidR="00CA5A1D" w:rsidRPr="00A757DD" w:rsidRDefault="00BC7C13" w:rsidP="00CE0853">
      <w:pPr>
        <w:pStyle w:val="Ttulo2"/>
        <w:pageBreakBefore/>
      </w:pPr>
      <w:bookmarkStart w:id="224" w:name="_Toc370981411"/>
      <w:r w:rsidRPr="00A757DD">
        <w:lastRenderedPageBreak/>
        <w:t>Sistemas de centro cerrado</w:t>
      </w:r>
      <w:bookmarkEnd w:id="224"/>
    </w:p>
    <w:p w:rsidR="00773AB2" w:rsidRPr="00A757DD" w:rsidRDefault="00773AB2" w:rsidP="004A080E"/>
    <w:p w:rsidR="00773AB2" w:rsidRPr="00A757DD" w:rsidRDefault="007B1E33" w:rsidP="004A080E">
      <w:pPr>
        <w:pStyle w:val="BildFormel"/>
      </w:pPr>
      <w:r w:rsidRPr="00A757DD">
        <w:rPr>
          <w:noProof/>
          <w:lang w:eastAsia="es-AR"/>
        </w:rPr>
        <w:drawing>
          <wp:inline distT="0" distB="0" distL="0" distR="0">
            <wp:extent cx="2881630" cy="3136900"/>
            <wp:effectExtent l="19050" t="0" r="0" b="0"/>
            <wp:docPr id="189" name="Imagen 189" descr="new-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new-141"/>
                    <pic:cNvPicPr>
                      <a:picLocks noChangeAspect="1" noChangeArrowheads="1"/>
                    </pic:cNvPicPr>
                  </pic:nvPicPr>
                  <pic:blipFill>
                    <a:blip r:embed="rId209" cstate="print"/>
                    <a:srcRect/>
                    <a:stretch>
                      <a:fillRect/>
                    </a:stretch>
                  </pic:blipFill>
                  <pic:spPr bwMode="auto">
                    <a:xfrm>
                      <a:off x="0" y="0"/>
                      <a:ext cx="2881630" cy="3136900"/>
                    </a:xfrm>
                    <a:prstGeom prst="rect">
                      <a:avLst/>
                    </a:prstGeom>
                    <a:noFill/>
                    <a:ln w="9525">
                      <a:noFill/>
                      <a:miter lim="800000"/>
                      <a:headEnd/>
                      <a:tailEnd/>
                    </a:ln>
                  </pic:spPr>
                </pic:pic>
              </a:graphicData>
            </a:graphic>
          </wp:inline>
        </w:drawing>
      </w:r>
    </w:p>
    <w:p w:rsidR="00EC221B" w:rsidRPr="00A757DD" w:rsidRDefault="00EC221B" w:rsidP="004A080E"/>
    <w:p w:rsidR="00A00FFC" w:rsidRPr="00A757DD" w:rsidRDefault="00A00FFC" w:rsidP="004A080E"/>
    <w:p w:rsidR="00773AB2" w:rsidRPr="00A757DD" w:rsidRDefault="00103FC9" w:rsidP="004A080E">
      <w:pPr>
        <w:pStyle w:val="Ttulo3"/>
      </w:pPr>
      <w:bookmarkStart w:id="225" w:name="_Toc277937858"/>
      <w:bookmarkStart w:id="226" w:name="_Toc278447804"/>
      <w:bookmarkStart w:id="227" w:name="_Toc305672594"/>
      <w:bookmarkStart w:id="228" w:name="_Toc306196831"/>
      <w:bookmarkStart w:id="229" w:name="_Toc308183686"/>
      <w:r w:rsidRPr="00A757DD">
        <w:t xml:space="preserve">Dirección Hidráulica </w:t>
      </w:r>
      <w:r w:rsidR="00BC7C13" w:rsidRPr="00A757DD">
        <w:t>de centro cerrado (sin sensado de carga)</w:t>
      </w:r>
      <w:bookmarkEnd w:id="225"/>
      <w:bookmarkEnd w:id="226"/>
      <w:bookmarkEnd w:id="227"/>
      <w:bookmarkEnd w:id="228"/>
      <w:bookmarkEnd w:id="229"/>
    </w:p>
    <w:p w:rsidR="00D04307" w:rsidRDefault="00D04307" w:rsidP="004A080E">
      <w:r>
        <w:t xml:space="preserve">Como el nombre sugiere, la unidad de dirección tiene una posición neutral cerrada. En esta posición, el caudal de la bomba </w:t>
      </w:r>
      <w:r w:rsidR="008747EE">
        <w:t>está</w:t>
      </w:r>
      <w:r>
        <w:t xml:space="preserve"> bloqueado. Los sistemas de dirección que utilizan centro cerrado deben utilizar bombas de caudal variables compensadas por presión.</w:t>
      </w:r>
    </w:p>
    <w:p w:rsidR="00513869" w:rsidRPr="00A757DD" w:rsidRDefault="00513869" w:rsidP="004A080E"/>
    <w:p w:rsidR="00513869" w:rsidRPr="00A757DD" w:rsidRDefault="00D04307" w:rsidP="004A080E">
      <w:pPr>
        <w:pStyle w:val="BildFormel"/>
      </w:pPr>
      <w:r>
        <w:rPr>
          <w:noProof/>
          <w:lang w:eastAsia="es-AR"/>
        </w:rPr>
        <w:drawing>
          <wp:inline distT="0" distB="0" distL="0" distR="0">
            <wp:extent cx="2771775" cy="3181350"/>
            <wp:effectExtent l="19050" t="0" r="9525" b="0"/>
            <wp:docPr id="4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0" cstate="print"/>
                    <a:srcRect/>
                    <a:stretch>
                      <a:fillRect/>
                    </a:stretch>
                  </pic:blipFill>
                  <pic:spPr bwMode="auto">
                    <a:xfrm>
                      <a:off x="0" y="0"/>
                      <a:ext cx="2771775" cy="3181350"/>
                    </a:xfrm>
                    <a:prstGeom prst="rect">
                      <a:avLst/>
                    </a:prstGeom>
                    <a:noFill/>
                    <a:ln w="9525">
                      <a:noFill/>
                      <a:miter lim="800000"/>
                      <a:headEnd/>
                      <a:tailEnd/>
                    </a:ln>
                  </pic:spPr>
                </pic:pic>
              </a:graphicData>
            </a:graphic>
          </wp:inline>
        </w:drawing>
      </w:r>
    </w:p>
    <w:p w:rsidR="00773AB2" w:rsidRPr="00A757DD" w:rsidRDefault="00773AB2" w:rsidP="004A080E"/>
    <w:p w:rsidR="009F6AEA" w:rsidRPr="00A757DD" w:rsidRDefault="009F6AEA" w:rsidP="004A080E"/>
    <w:p w:rsidR="00773AB2" w:rsidRPr="00A757DD" w:rsidRDefault="00103FC9" w:rsidP="00CE0853">
      <w:pPr>
        <w:pStyle w:val="Ttulo3"/>
        <w:pageBreakBefore/>
      </w:pPr>
      <w:r w:rsidRPr="00A757DD">
        <w:lastRenderedPageBreak/>
        <w:t>Dirección Hidráulica con sensado de carga</w:t>
      </w:r>
    </w:p>
    <w:p w:rsidR="003E2677" w:rsidRDefault="003E2677" w:rsidP="004A080E">
      <w:r>
        <w:t xml:space="preserve">En determinados sistemas de centro cerrado, tanto la dirección como la hidráulica de trabajo </w:t>
      </w:r>
      <w:r w:rsidR="008747EE">
        <w:t>reciben</w:t>
      </w:r>
      <w:r>
        <w:t xml:space="preserve"> aceite desde la misma bomba de caudal variable  equipada con sensado de carga LS para incrementar el ahorro de </w:t>
      </w:r>
      <w:r w:rsidR="008747EE">
        <w:t>energía</w:t>
      </w:r>
      <w:r>
        <w:t xml:space="preserve">. En este caso, la división del aceite entre los dos circuitos se lleva a cabo a </w:t>
      </w:r>
      <w:r w:rsidR="008747EE">
        <w:t>través</w:t>
      </w:r>
      <w:r>
        <w:t xml:space="preserve"> de una válvula de prioridad. La válvula de prioridad responde a la señal de sensado de carga desde la unidad de dirección</w:t>
      </w:r>
      <w:r w:rsidR="001A4F60">
        <w:t xml:space="preserve">. Cuando la dirección </w:t>
      </w:r>
      <w:r w:rsidR="008747EE">
        <w:t>está</w:t>
      </w:r>
      <w:r w:rsidR="001A4F60">
        <w:t xml:space="preserve"> en posición neutral, el sensado de carga LS es conectado al tanque.</w:t>
      </w:r>
    </w:p>
    <w:p w:rsidR="00C77A54" w:rsidRDefault="00C77A54" w:rsidP="004A080E"/>
    <w:p w:rsidR="003E2677" w:rsidRDefault="001A4F60" w:rsidP="004A080E">
      <w:r>
        <w:t xml:space="preserve">Dependiendo el tipo de sistema, el sensado de carga del sistema de dirección </w:t>
      </w:r>
      <w:r w:rsidR="008747EE">
        <w:t>está</w:t>
      </w:r>
      <w:r>
        <w:t xml:space="preserve"> dividido en </w:t>
      </w:r>
      <w:r w:rsidR="008747EE">
        <w:t>estático</w:t>
      </w:r>
      <w:r>
        <w:t xml:space="preserve"> o </w:t>
      </w:r>
      <w:r w:rsidR="008747EE">
        <w:t>dinámico</w:t>
      </w:r>
      <w:r>
        <w:t xml:space="preserve"> LS. Cuando se utiliza un LS </w:t>
      </w:r>
      <w:r w:rsidR="008747EE">
        <w:t>estático</w:t>
      </w:r>
      <w:r>
        <w:t xml:space="preserve"> en posición neutral no hay aceite desde la línea LS. Cuando se utiliza un LS </w:t>
      </w:r>
      <w:r w:rsidR="008747EE">
        <w:t>dinámico</w:t>
      </w:r>
      <w:r>
        <w:t xml:space="preserve"> en posición neutral siempre existe un pequeño caudal constante desde la línea LS.</w:t>
      </w:r>
    </w:p>
    <w:p w:rsidR="009F6AEA" w:rsidRPr="00A757DD" w:rsidRDefault="009F6AEA" w:rsidP="004A080E"/>
    <w:p w:rsidR="00A00FFC" w:rsidRPr="00A757DD" w:rsidRDefault="00A00FFC" w:rsidP="004A080E"/>
    <w:p w:rsidR="00CA5A1D" w:rsidRPr="00A757DD" w:rsidRDefault="00103FC9" w:rsidP="004A080E">
      <w:pPr>
        <w:pStyle w:val="Ttulo2"/>
      </w:pPr>
      <w:bookmarkStart w:id="230" w:name="_Toc370981412"/>
      <w:r w:rsidRPr="00A757DD">
        <w:t>Dirección Hidráulica con y sin reacción</w:t>
      </w:r>
      <w:bookmarkEnd w:id="230"/>
    </w:p>
    <w:p w:rsidR="009F6AEA" w:rsidRPr="00A757DD" w:rsidRDefault="009F6AEA" w:rsidP="009F6AEA"/>
    <w:p w:rsidR="008C7E54" w:rsidRDefault="008C7E54" w:rsidP="00826141">
      <w:pPr>
        <w:pStyle w:val="Bullet"/>
        <w:rPr>
          <w:lang w:val="es-AR"/>
        </w:rPr>
      </w:pPr>
      <w:r>
        <w:rPr>
          <w:lang w:val="es-AR"/>
        </w:rPr>
        <w:t xml:space="preserve">En las unidad de dirección sin reacción (sin reversa), los puertos de los cilindros </w:t>
      </w:r>
      <w:r w:rsidR="008747EE">
        <w:rPr>
          <w:lang w:val="es-AR"/>
        </w:rPr>
        <w:t>están</w:t>
      </w:r>
      <w:r>
        <w:rPr>
          <w:lang w:val="es-AR"/>
        </w:rPr>
        <w:t xml:space="preserve"> internamente conectados con el Gerotor (en posición media). Esto significa que cuando el operador no existe ningún tipo de reacción en la dirección.</w:t>
      </w:r>
    </w:p>
    <w:p w:rsidR="00EC221B" w:rsidRPr="00A757DD" w:rsidRDefault="00EC221B" w:rsidP="004A080E"/>
    <w:p w:rsidR="000D7486" w:rsidRPr="00A757DD" w:rsidRDefault="008C7E54" w:rsidP="004A080E">
      <w:pPr>
        <w:pStyle w:val="BildFormel"/>
      </w:pPr>
      <w:r>
        <w:rPr>
          <w:noProof/>
          <w:lang w:eastAsia="es-AR"/>
        </w:rPr>
        <w:drawing>
          <wp:inline distT="0" distB="0" distL="0" distR="0">
            <wp:extent cx="2924175" cy="2781300"/>
            <wp:effectExtent l="19050" t="0" r="9525" b="0"/>
            <wp:docPr id="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cstate="print"/>
                    <a:srcRect/>
                    <a:stretch>
                      <a:fillRect/>
                    </a:stretch>
                  </pic:blipFill>
                  <pic:spPr bwMode="auto">
                    <a:xfrm>
                      <a:off x="0" y="0"/>
                      <a:ext cx="2924175" cy="2781300"/>
                    </a:xfrm>
                    <a:prstGeom prst="rect">
                      <a:avLst/>
                    </a:prstGeom>
                    <a:noFill/>
                    <a:ln w="9525">
                      <a:noFill/>
                      <a:miter lim="800000"/>
                      <a:headEnd/>
                      <a:tailEnd/>
                    </a:ln>
                  </pic:spPr>
                </pic:pic>
              </a:graphicData>
            </a:graphic>
          </wp:inline>
        </w:drawing>
      </w:r>
    </w:p>
    <w:p w:rsidR="000D7486" w:rsidRPr="00A757DD" w:rsidRDefault="000D7486" w:rsidP="004A080E"/>
    <w:p w:rsidR="00906BF8" w:rsidRPr="00906BF8" w:rsidRDefault="00906BF8" w:rsidP="004A080E">
      <w:pPr>
        <w:pStyle w:val="Bullet"/>
        <w:pageBreakBefore/>
      </w:pPr>
      <w:r>
        <w:rPr>
          <w:lang w:val="es-AR"/>
        </w:rPr>
        <w:lastRenderedPageBreak/>
        <w:t>En las unidades con reacción (reversible), las conexiones están bloqueadas en la posición neutral, de manera que al soltar el volante se sostiene el eje en la posición.</w:t>
      </w:r>
    </w:p>
    <w:p w:rsidR="00536F40" w:rsidRPr="00A757DD" w:rsidRDefault="00906BF8" w:rsidP="004A080E">
      <w:pPr>
        <w:pStyle w:val="BildFormel"/>
      </w:pPr>
      <w:r>
        <w:rPr>
          <w:noProof/>
          <w:lang w:eastAsia="es-AR"/>
        </w:rPr>
        <w:drawing>
          <wp:inline distT="0" distB="0" distL="0" distR="0">
            <wp:extent cx="2743200" cy="2638425"/>
            <wp:effectExtent l="19050" t="0" r="0"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2" cstate="print"/>
                    <a:srcRect/>
                    <a:stretch>
                      <a:fillRect/>
                    </a:stretch>
                  </pic:blipFill>
                  <pic:spPr bwMode="auto">
                    <a:xfrm>
                      <a:off x="0" y="0"/>
                      <a:ext cx="2743200" cy="2638425"/>
                    </a:xfrm>
                    <a:prstGeom prst="rect">
                      <a:avLst/>
                    </a:prstGeom>
                    <a:noFill/>
                    <a:ln w="9525">
                      <a:noFill/>
                      <a:miter lim="800000"/>
                      <a:headEnd/>
                      <a:tailEnd/>
                    </a:ln>
                  </pic:spPr>
                </pic:pic>
              </a:graphicData>
            </a:graphic>
          </wp:inline>
        </w:drawing>
      </w:r>
    </w:p>
    <w:p w:rsidR="000D7486" w:rsidRPr="00A757DD" w:rsidRDefault="000D7486" w:rsidP="004A080E"/>
    <w:p w:rsidR="00536F40" w:rsidRPr="00A757DD" w:rsidRDefault="00F1245E" w:rsidP="004A080E">
      <w:r>
        <w:t>Basadas en las explicaciones, las siguientes configuraciones de dirección son posibles:</w:t>
      </w:r>
    </w:p>
    <w:p w:rsidR="001B5AD1" w:rsidRPr="00A757DD" w:rsidRDefault="00F1245E" w:rsidP="00826141">
      <w:pPr>
        <w:pStyle w:val="Bullet"/>
        <w:rPr>
          <w:lang w:val="es-AR"/>
        </w:rPr>
      </w:pPr>
      <w:r>
        <w:rPr>
          <w:lang w:val="es-AR"/>
        </w:rPr>
        <w:t>Centro abierto sin reacción</w:t>
      </w:r>
    </w:p>
    <w:p w:rsidR="001B5AD1" w:rsidRPr="00A757DD" w:rsidRDefault="00F1245E" w:rsidP="00826141">
      <w:pPr>
        <w:pStyle w:val="Bullet"/>
        <w:rPr>
          <w:lang w:val="es-AR"/>
        </w:rPr>
      </w:pPr>
      <w:r>
        <w:rPr>
          <w:lang w:val="es-AR"/>
        </w:rPr>
        <w:t>Centro abierto con reacción</w:t>
      </w:r>
    </w:p>
    <w:p w:rsidR="001B5AD1" w:rsidRPr="00A757DD" w:rsidRDefault="00F1245E" w:rsidP="00826141">
      <w:pPr>
        <w:pStyle w:val="Bullet"/>
        <w:rPr>
          <w:lang w:val="es-AR"/>
        </w:rPr>
      </w:pPr>
      <w:r>
        <w:rPr>
          <w:lang w:val="es-AR"/>
        </w:rPr>
        <w:t xml:space="preserve">Sensado de carga sin reacción </w:t>
      </w:r>
      <w:r w:rsidR="008747EE">
        <w:rPr>
          <w:lang w:val="es-AR"/>
        </w:rPr>
        <w:t>estático</w:t>
      </w:r>
    </w:p>
    <w:p w:rsidR="001B5AD1" w:rsidRPr="00A757DD" w:rsidRDefault="00F1245E" w:rsidP="00826141">
      <w:pPr>
        <w:pStyle w:val="Bullet"/>
        <w:rPr>
          <w:lang w:val="es-AR"/>
        </w:rPr>
      </w:pPr>
      <w:r>
        <w:rPr>
          <w:lang w:val="es-AR"/>
        </w:rPr>
        <w:t xml:space="preserve">Sensado de carga sin reacción </w:t>
      </w:r>
      <w:r w:rsidR="008747EE">
        <w:rPr>
          <w:lang w:val="es-AR"/>
        </w:rPr>
        <w:t>dinámico</w:t>
      </w:r>
      <w:r>
        <w:rPr>
          <w:lang w:val="es-AR"/>
        </w:rPr>
        <w:t xml:space="preserve"> </w:t>
      </w:r>
    </w:p>
    <w:p w:rsidR="00536F40" w:rsidRPr="00A757DD" w:rsidRDefault="00F1245E" w:rsidP="00826141">
      <w:pPr>
        <w:pStyle w:val="Bullet"/>
        <w:rPr>
          <w:lang w:val="es-AR"/>
        </w:rPr>
      </w:pPr>
      <w:r>
        <w:rPr>
          <w:lang w:val="es-AR"/>
        </w:rPr>
        <w:t xml:space="preserve">Sensado de carga con reacción dinámica </w:t>
      </w:r>
    </w:p>
    <w:p w:rsidR="00C11D1F" w:rsidRPr="00A757DD" w:rsidRDefault="00C11D1F" w:rsidP="004A080E"/>
    <w:p w:rsidR="00C11D1F" w:rsidRPr="00A757DD" w:rsidRDefault="00C11D1F" w:rsidP="004A080E"/>
    <w:p w:rsidR="00C11D1F" w:rsidRPr="00A757DD" w:rsidRDefault="00103FC9" w:rsidP="004A080E">
      <w:pPr>
        <w:pStyle w:val="Ttulo2"/>
      </w:pPr>
      <w:bookmarkStart w:id="231" w:name="_Toc370981413"/>
      <w:r w:rsidRPr="00A757DD">
        <w:t>Tipos de dirección</w:t>
      </w:r>
      <w:bookmarkEnd w:id="231"/>
      <w:r w:rsidRPr="00A757DD">
        <w:t xml:space="preserve"> </w:t>
      </w:r>
    </w:p>
    <w:p w:rsidR="00C11D1F" w:rsidRPr="00A757DD" w:rsidRDefault="005D7FEA" w:rsidP="004A080E">
      <w:r>
        <w:t xml:space="preserve">El tipo de dirección </w:t>
      </w:r>
      <w:r w:rsidR="008747EE">
        <w:t>más</w:t>
      </w:r>
      <w:r>
        <w:t xml:space="preserve"> utilizada en maquinas móviles es la dirección Ackermann, dirección articulada.</w:t>
      </w:r>
    </w:p>
    <w:p w:rsidR="006411D2" w:rsidRPr="00A757DD" w:rsidRDefault="006411D2" w:rsidP="004A080E"/>
    <w:p w:rsidR="007E32D9" w:rsidRPr="00A757DD" w:rsidRDefault="007E32D9" w:rsidP="004A080E"/>
    <w:p w:rsidR="007E32D9" w:rsidRPr="00A757DD" w:rsidRDefault="00103FC9" w:rsidP="007E32D9">
      <w:pPr>
        <w:pStyle w:val="Ttulo3"/>
      </w:pPr>
      <w:bookmarkStart w:id="232" w:name="_Toc305672598"/>
      <w:bookmarkStart w:id="233" w:name="_Toc306196835"/>
      <w:bookmarkStart w:id="234" w:name="_Toc308183690"/>
      <w:r w:rsidRPr="00A757DD">
        <w:t xml:space="preserve">Dirección </w:t>
      </w:r>
      <w:r w:rsidR="00B86735" w:rsidRPr="00A757DD">
        <w:t>Ackerma</w:t>
      </w:r>
      <w:r w:rsidR="007B5356" w:rsidRPr="00A757DD">
        <w:t>n</w:t>
      </w:r>
      <w:r w:rsidR="00B86735" w:rsidRPr="00A757DD">
        <w:t>n</w:t>
      </w:r>
      <w:r w:rsidR="00B9135F" w:rsidRPr="00A757DD">
        <w:t xml:space="preserve"> </w:t>
      </w:r>
      <w:bookmarkEnd w:id="232"/>
      <w:bookmarkEnd w:id="233"/>
      <w:bookmarkEnd w:id="234"/>
    </w:p>
    <w:p w:rsidR="00B86735" w:rsidRPr="00A757DD" w:rsidRDefault="00CC2BDA" w:rsidP="004A080E">
      <w:r>
        <w:t xml:space="preserve">En la dirección Ackermann, lasa ruedas de frontales o traseras, son articuladas para generar el giro del </w:t>
      </w:r>
      <w:r w:rsidR="008747EE">
        <w:t>vehículo</w:t>
      </w:r>
      <w:r>
        <w:t xml:space="preserve">. Este tipo de dirección puede utilizar cilindro diferencia o de doble vástago. </w:t>
      </w:r>
    </w:p>
    <w:p w:rsidR="00B86735" w:rsidRPr="00A757DD" w:rsidRDefault="00B86735" w:rsidP="004A080E"/>
    <w:p w:rsidR="00B86735" w:rsidRPr="00A757DD" w:rsidRDefault="007B1E33" w:rsidP="004A080E">
      <w:pPr>
        <w:pStyle w:val="BildFormel"/>
      </w:pPr>
      <w:r w:rsidRPr="00A757DD">
        <w:rPr>
          <w:noProof/>
          <w:lang w:eastAsia="es-AR"/>
        </w:rPr>
        <w:drawing>
          <wp:inline distT="0" distB="0" distL="0" distR="0">
            <wp:extent cx="3604260" cy="1477645"/>
            <wp:effectExtent l="19050" t="0" r="0" b="0"/>
            <wp:docPr id="193" name="Imagen 193" descr="ackerm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ackerman1"/>
                    <pic:cNvPicPr>
                      <a:picLocks noChangeAspect="1" noChangeArrowheads="1"/>
                    </pic:cNvPicPr>
                  </pic:nvPicPr>
                  <pic:blipFill>
                    <a:blip r:embed="rId213" cstate="print"/>
                    <a:srcRect/>
                    <a:stretch>
                      <a:fillRect/>
                    </a:stretch>
                  </pic:blipFill>
                  <pic:spPr bwMode="auto">
                    <a:xfrm>
                      <a:off x="0" y="0"/>
                      <a:ext cx="3604260" cy="1477645"/>
                    </a:xfrm>
                    <a:prstGeom prst="rect">
                      <a:avLst/>
                    </a:prstGeom>
                    <a:noFill/>
                    <a:ln w="9525">
                      <a:noFill/>
                      <a:miter lim="800000"/>
                      <a:headEnd/>
                      <a:tailEnd/>
                    </a:ln>
                  </pic:spPr>
                </pic:pic>
              </a:graphicData>
            </a:graphic>
          </wp:inline>
        </w:drawing>
      </w:r>
    </w:p>
    <w:p w:rsidR="006411D2" w:rsidRPr="00A757DD" w:rsidRDefault="007B1E33" w:rsidP="004A080E">
      <w:pPr>
        <w:pStyle w:val="BildFormel"/>
      </w:pPr>
      <w:r w:rsidRPr="00A757DD">
        <w:rPr>
          <w:noProof/>
          <w:lang w:eastAsia="es-AR"/>
        </w:rPr>
        <w:lastRenderedPageBreak/>
        <w:drawing>
          <wp:inline distT="0" distB="0" distL="0" distR="0">
            <wp:extent cx="3604260" cy="1392555"/>
            <wp:effectExtent l="19050" t="0" r="0" b="0"/>
            <wp:docPr id="194" name="Imagen 194" descr="ackerm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ackerman2"/>
                    <pic:cNvPicPr>
                      <a:picLocks noChangeAspect="1" noChangeArrowheads="1"/>
                    </pic:cNvPicPr>
                  </pic:nvPicPr>
                  <pic:blipFill>
                    <a:blip r:embed="rId214" cstate="print"/>
                    <a:srcRect/>
                    <a:stretch>
                      <a:fillRect/>
                    </a:stretch>
                  </pic:blipFill>
                  <pic:spPr bwMode="auto">
                    <a:xfrm>
                      <a:off x="0" y="0"/>
                      <a:ext cx="3604260" cy="1392555"/>
                    </a:xfrm>
                    <a:prstGeom prst="rect">
                      <a:avLst/>
                    </a:prstGeom>
                    <a:noFill/>
                    <a:ln w="9525">
                      <a:noFill/>
                      <a:miter lim="800000"/>
                      <a:headEnd/>
                      <a:tailEnd/>
                    </a:ln>
                  </pic:spPr>
                </pic:pic>
              </a:graphicData>
            </a:graphic>
          </wp:inline>
        </w:drawing>
      </w:r>
    </w:p>
    <w:p w:rsidR="006411D2" w:rsidRPr="00A757DD" w:rsidRDefault="006411D2" w:rsidP="004A080E">
      <w:pPr>
        <w:pStyle w:val="BildFormel"/>
      </w:pPr>
    </w:p>
    <w:p w:rsidR="006411D2" w:rsidRPr="00A757DD" w:rsidRDefault="006411D2" w:rsidP="004A080E"/>
    <w:p w:rsidR="007E32D9" w:rsidRPr="00A757DD" w:rsidRDefault="00103FC9" w:rsidP="007E32D9">
      <w:pPr>
        <w:pStyle w:val="Ttulo3"/>
      </w:pPr>
      <w:r w:rsidRPr="00A757DD">
        <w:t>Dirección articulada</w:t>
      </w:r>
    </w:p>
    <w:p w:rsidR="00CC2BDA" w:rsidRDefault="00CC2BDA" w:rsidP="004A080E">
      <w:r>
        <w:t xml:space="preserve">La dirección articulada consiste en conectar mediante un actuador dos </w:t>
      </w:r>
      <w:r w:rsidR="008747EE">
        <w:t>áreas</w:t>
      </w:r>
      <w:r>
        <w:t xml:space="preserve">, con un centro </w:t>
      </w:r>
      <w:r w:rsidR="008747EE">
        <w:t>pivotante</w:t>
      </w:r>
      <w:r>
        <w:t>, La fuerza de los actuadores pueden hacer girar la dirección en un sentido u otro, dependiendo el sentido del aceite.</w:t>
      </w:r>
    </w:p>
    <w:p w:rsidR="007B5356" w:rsidRPr="00A757DD" w:rsidRDefault="007B5356" w:rsidP="004A080E"/>
    <w:p w:rsidR="007B5356" w:rsidRPr="00A757DD" w:rsidRDefault="007B1E33" w:rsidP="004A080E">
      <w:pPr>
        <w:pStyle w:val="BildFormel"/>
      </w:pPr>
      <w:r w:rsidRPr="00A757DD">
        <w:rPr>
          <w:noProof/>
          <w:lang w:eastAsia="es-AR"/>
        </w:rPr>
        <w:drawing>
          <wp:inline distT="0" distB="0" distL="0" distR="0">
            <wp:extent cx="1797050" cy="2924175"/>
            <wp:effectExtent l="19050" t="0" r="0" b="0"/>
            <wp:docPr id="195" name="Imagen 195" descr="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art1"/>
                    <pic:cNvPicPr>
                      <a:picLocks noChangeAspect="1" noChangeArrowheads="1"/>
                    </pic:cNvPicPr>
                  </pic:nvPicPr>
                  <pic:blipFill>
                    <a:blip r:embed="rId215" cstate="print"/>
                    <a:srcRect/>
                    <a:stretch>
                      <a:fillRect/>
                    </a:stretch>
                  </pic:blipFill>
                  <pic:spPr bwMode="auto">
                    <a:xfrm>
                      <a:off x="0" y="0"/>
                      <a:ext cx="1797050" cy="2924175"/>
                    </a:xfrm>
                    <a:prstGeom prst="rect">
                      <a:avLst/>
                    </a:prstGeom>
                    <a:noFill/>
                    <a:ln w="9525">
                      <a:noFill/>
                      <a:miter lim="800000"/>
                      <a:headEnd/>
                      <a:tailEnd/>
                    </a:ln>
                  </pic:spPr>
                </pic:pic>
              </a:graphicData>
            </a:graphic>
          </wp:inline>
        </w:drawing>
      </w:r>
      <w:r w:rsidR="00F26E1D" w:rsidRPr="00A757DD">
        <w:tab/>
      </w:r>
      <w:r w:rsidR="00F26E1D" w:rsidRPr="00A757DD">
        <w:tab/>
      </w:r>
      <w:r w:rsidRPr="00A757DD">
        <w:rPr>
          <w:noProof/>
          <w:lang w:eastAsia="es-AR"/>
        </w:rPr>
        <w:drawing>
          <wp:inline distT="0" distB="0" distL="0" distR="0">
            <wp:extent cx="1807845" cy="2711450"/>
            <wp:effectExtent l="19050" t="0" r="1905" b="0"/>
            <wp:docPr id="196" name="Imagen 196" descr="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art2"/>
                    <pic:cNvPicPr>
                      <a:picLocks noChangeAspect="1" noChangeArrowheads="1"/>
                    </pic:cNvPicPr>
                  </pic:nvPicPr>
                  <pic:blipFill>
                    <a:blip r:embed="rId216" cstate="print"/>
                    <a:srcRect/>
                    <a:stretch>
                      <a:fillRect/>
                    </a:stretch>
                  </pic:blipFill>
                  <pic:spPr bwMode="auto">
                    <a:xfrm>
                      <a:off x="0" y="0"/>
                      <a:ext cx="1807845" cy="2711450"/>
                    </a:xfrm>
                    <a:prstGeom prst="rect">
                      <a:avLst/>
                    </a:prstGeom>
                    <a:noFill/>
                    <a:ln w="9525">
                      <a:noFill/>
                      <a:miter lim="800000"/>
                      <a:headEnd/>
                      <a:tailEnd/>
                    </a:ln>
                  </pic:spPr>
                </pic:pic>
              </a:graphicData>
            </a:graphic>
          </wp:inline>
        </w:drawing>
      </w:r>
    </w:p>
    <w:p w:rsidR="007B5356" w:rsidRPr="00A757DD" w:rsidRDefault="007B5356" w:rsidP="004A080E"/>
    <w:p w:rsidR="007B5356" w:rsidRPr="00A757DD" w:rsidRDefault="00CC2BDA" w:rsidP="004A080E">
      <w:r>
        <w:t>La dirección articulada se utiliza cuando se requiere maniobrabilidad en lugares espacios confinados.</w:t>
      </w:r>
    </w:p>
    <w:p w:rsidR="00157416" w:rsidRPr="00A757DD" w:rsidRDefault="00157416" w:rsidP="004A080E">
      <w:pPr>
        <w:pStyle w:val="BildFormel"/>
      </w:pPr>
    </w:p>
    <w:p w:rsidR="00292987" w:rsidRPr="00A757DD" w:rsidRDefault="007B1E33" w:rsidP="004A080E">
      <w:pPr>
        <w:pStyle w:val="BildFormel"/>
      </w:pPr>
      <w:r w:rsidRPr="00A757DD">
        <w:rPr>
          <w:noProof/>
          <w:lang w:eastAsia="es-AR"/>
        </w:rPr>
        <w:drawing>
          <wp:inline distT="0" distB="0" distL="0" distR="0">
            <wp:extent cx="5752465" cy="2254250"/>
            <wp:effectExtent l="19050" t="0" r="635" b="0"/>
            <wp:docPr id="197" name="Imagen 197" descr="hidrom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idromek"/>
                    <pic:cNvPicPr>
                      <a:picLocks noChangeAspect="1" noChangeArrowheads="1"/>
                    </pic:cNvPicPr>
                  </pic:nvPicPr>
                  <pic:blipFill>
                    <a:blip r:embed="rId217" cstate="print"/>
                    <a:srcRect/>
                    <a:stretch>
                      <a:fillRect/>
                    </a:stretch>
                  </pic:blipFill>
                  <pic:spPr bwMode="auto">
                    <a:xfrm>
                      <a:off x="0" y="0"/>
                      <a:ext cx="5752465" cy="2254250"/>
                    </a:xfrm>
                    <a:prstGeom prst="rect">
                      <a:avLst/>
                    </a:prstGeom>
                    <a:noFill/>
                    <a:ln w="9525">
                      <a:noFill/>
                      <a:miter lim="800000"/>
                      <a:headEnd/>
                      <a:tailEnd/>
                    </a:ln>
                  </pic:spPr>
                </pic:pic>
              </a:graphicData>
            </a:graphic>
          </wp:inline>
        </w:drawing>
      </w:r>
    </w:p>
    <w:p w:rsidR="00CE0853" w:rsidRPr="00A757DD" w:rsidRDefault="00CE0853" w:rsidP="00CE0853"/>
    <w:p w:rsidR="00CE0853" w:rsidRPr="00A757DD" w:rsidRDefault="00CE0853" w:rsidP="00CE0853"/>
    <w:sectPr w:rsidR="00CE0853" w:rsidRPr="00A757DD" w:rsidSect="00176C54">
      <w:headerReference w:type="even" r:id="rId218"/>
      <w:headerReference w:type="default" r:id="rId219"/>
      <w:pgSz w:w="11906" w:h="16838" w:code="9"/>
      <w:pgMar w:top="1418" w:right="1418" w:bottom="1247" w:left="1418" w:header="454" w:footer="454"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B6A1C" w:rsidRDefault="005B6A1C" w:rsidP="004A080E">
      <w:r>
        <w:separator/>
      </w:r>
    </w:p>
    <w:p w:rsidR="005B6A1C" w:rsidRDefault="005B6A1C" w:rsidP="004A080E"/>
  </w:endnote>
  <w:endnote w:type="continuationSeparator" w:id="0">
    <w:p w:rsidR="005B6A1C" w:rsidRDefault="005B6A1C" w:rsidP="004A080E">
      <w:r>
        <w:continuationSeparator/>
      </w:r>
    </w:p>
    <w:p w:rsidR="005B6A1C" w:rsidRDefault="005B6A1C" w:rsidP="004A080E"/>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etaPlusLF">
    <w:panose1 w:val="02000503060000020004"/>
    <w:charset w:val="00"/>
    <w:family w:val="auto"/>
    <w:pitch w:val="variable"/>
    <w:sig w:usb0="800002AF" w:usb1="4000204A" w:usb2="00000000" w:usb3="00000000" w:csb0="00000097"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n-ea">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Pr="006D17BB" w:rsidRDefault="004E2FBD" w:rsidP="00F824D8">
    <w:pPr>
      <w:pStyle w:val="Kopf-Fuzeilelinks"/>
      <w:rPr>
        <w:lang w:val="en-GB"/>
      </w:rPr>
    </w:pPr>
    <w:r w:rsidRPr="00735B03">
      <w:rPr>
        <w:rStyle w:val="Nmerodepgina"/>
      </w:rPr>
      <w:fldChar w:fldCharType="begin"/>
    </w:r>
    <w:r w:rsidR="00372370" w:rsidRPr="006D17BB">
      <w:rPr>
        <w:rStyle w:val="Nmerodepgina"/>
        <w:lang w:val="en-GB"/>
      </w:rPr>
      <w:instrText xml:space="preserve"> PAGE   \* MERGEFORMAT </w:instrText>
    </w:r>
    <w:r w:rsidRPr="00735B03">
      <w:rPr>
        <w:rStyle w:val="Nmerodepgina"/>
      </w:rPr>
      <w:fldChar w:fldCharType="separate"/>
    </w:r>
    <w:r w:rsidR="009B7303">
      <w:rPr>
        <w:rStyle w:val="Nmerodepgina"/>
        <w:noProof/>
        <w:lang w:val="en-GB"/>
      </w:rPr>
      <w:t>2</w:t>
    </w:r>
    <w:r w:rsidRPr="00735B03">
      <w:rPr>
        <w:rStyle w:val="Nmerodepgina"/>
      </w:rPr>
      <w:fldChar w:fldCharType="end"/>
    </w:r>
    <w:r w:rsidR="00372370" w:rsidRPr="006D17BB">
      <w:rPr>
        <w:lang w:val="en-GB"/>
      </w:rPr>
      <w:tab/>
    </w:r>
    <w:r w:rsidR="00372370" w:rsidRPr="006D17BB">
      <w:rPr>
        <w:lang w:val="en-GB"/>
      </w:rPr>
      <w:tab/>
      <w:t xml:space="preserve">© Festo Didactic </w:t>
    </w:r>
    <w:r w:rsidR="00372370">
      <w:rPr>
        <w:lang w:val="en-GB"/>
      </w:rPr>
      <w:t>Ar-Festo</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Pr="00E958E4" w:rsidRDefault="00372370" w:rsidP="00711AC4">
    <w:pPr>
      <w:pStyle w:val="Kopf-Fuzeilerechts"/>
      <w:rPr>
        <w:lang w:val="en-GB"/>
      </w:rPr>
    </w:pPr>
    <w:r w:rsidRPr="00E958E4">
      <w:rPr>
        <w:lang w:val="en-GB"/>
      </w:rPr>
      <w:t xml:space="preserve">© Festo Didactic </w:t>
    </w:r>
    <w:r>
      <w:rPr>
        <w:lang w:val="en-GB"/>
      </w:rPr>
      <w:t>Ar-Festo</w:t>
    </w:r>
    <w:r w:rsidRPr="00E958E4">
      <w:rPr>
        <w:lang w:val="en-GB"/>
      </w:rPr>
      <w:tab/>
    </w:r>
    <w:r w:rsidR="004E2FBD" w:rsidRPr="001E3DF1">
      <w:rPr>
        <w:lang w:val="en-GB"/>
      </w:rPr>
      <w:fldChar w:fldCharType="begin"/>
    </w:r>
    <w:r w:rsidRPr="001E3DF1">
      <w:rPr>
        <w:lang w:val="en-GB"/>
      </w:rPr>
      <w:instrText xml:space="preserve"> PAGE   \* MERGEFORMAT </w:instrText>
    </w:r>
    <w:r w:rsidR="004E2FBD" w:rsidRPr="001E3DF1">
      <w:rPr>
        <w:lang w:val="en-GB"/>
      </w:rPr>
      <w:fldChar w:fldCharType="separate"/>
    </w:r>
    <w:r w:rsidR="009B7303">
      <w:rPr>
        <w:noProof/>
        <w:lang w:val="en-GB"/>
      </w:rPr>
      <w:t>1</w:t>
    </w:r>
    <w:r w:rsidR="004E2FBD" w:rsidRPr="001E3DF1">
      <w:rPr>
        <w:lang w:val="en-GB"/>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Pr="00401D2F" w:rsidRDefault="00372370" w:rsidP="002D31C6">
    <w:pPr>
      <w:pStyle w:val="Piedepgina"/>
      <w:tabs>
        <w:tab w:val="clear" w:pos="9072"/>
        <w:tab w:val="right" w:pos="9356"/>
      </w:tabs>
      <w:jc w:val="right"/>
      <w:rPr>
        <w:rStyle w:val="Nmerodepgina"/>
      </w:rPr>
    </w:pPr>
    <w:r>
      <w:rPr>
        <w:rStyle w:val="Nmerodepgina"/>
      </w:rPr>
      <w:tab/>
    </w:r>
    <w:r>
      <w:rPr>
        <w:rStyle w:val="Nmerodepgina"/>
      </w:rPr>
      <w:tab/>
    </w:r>
    <w:r w:rsidR="004E2FBD" w:rsidRPr="00401D2F">
      <w:rPr>
        <w:rStyle w:val="Nmerodepgina"/>
      </w:rPr>
      <w:fldChar w:fldCharType="begin"/>
    </w:r>
    <w:r w:rsidRPr="00401D2F">
      <w:rPr>
        <w:rStyle w:val="Nmerodepgina"/>
      </w:rPr>
      <w:instrText xml:space="preserve"> PAGE   \* MERGEFORMAT </w:instrText>
    </w:r>
    <w:r w:rsidR="004E2FBD" w:rsidRPr="00401D2F">
      <w:rPr>
        <w:rStyle w:val="Nmerodepgina"/>
      </w:rPr>
      <w:fldChar w:fldCharType="separate"/>
    </w:r>
    <w:r w:rsidR="001557A5">
      <w:rPr>
        <w:rStyle w:val="Nmerodepgina"/>
        <w:noProof/>
      </w:rPr>
      <w:t>43</w:t>
    </w:r>
    <w:r w:rsidR="004E2FBD" w:rsidRPr="00401D2F">
      <w:rPr>
        <w:rStyle w:val="Nmerodepgina"/>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B6A1C" w:rsidRDefault="005B6A1C" w:rsidP="004A080E">
      <w:r>
        <w:separator/>
      </w:r>
    </w:p>
    <w:p w:rsidR="005B6A1C" w:rsidRDefault="005B6A1C" w:rsidP="004A080E"/>
  </w:footnote>
  <w:footnote w:type="continuationSeparator" w:id="0">
    <w:p w:rsidR="005B6A1C" w:rsidRDefault="005B6A1C" w:rsidP="004A080E">
      <w:r>
        <w:continuationSeparator/>
      </w:r>
    </w:p>
    <w:p w:rsidR="005B6A1C" w:rsidRDefault="005B6A1C" w:rsidP="004A080E"/>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Default="00372370" w:rsidP="007507BE">
    <w:pPr>
      <w:pStyle w:val="Kopf-Fuzeilerechts"/>
      <w:jc w:val="righ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Default="00372370" w:rsidP="00F824D8">
    <w:pPr>
      <w:pStyle w:val="Kopf-Fuzeilerechts"/>
    </w:pPr>
    <w:r>
      <w:tab/>
    </w:r>
    <w:r>
      <w:t>Sensado de cargas (Load Sensing)</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Pr="00F20190" w:rsidRDefault="00372370" w:rsidP="001E3DF1">
    <w:pPr>
      <w:pStyle w:val="Kopf-Fuzeilelinks"/>
      <w:rPr>
        <w:lang w:val="es-AR"/>
      </w:rPr>
    </w:pPr>
    <w:r>
      <w:rPr>
        <w:lang w:val="es-AR"/>
      </w:rPr>
      <w:t>Bombas de caudal variable</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Pr="00F20190" w:rsidRDefault="00372370" w:rsidP="00600EA5">
    <w:pPr>
      <w:pStyle w:val="Kopf-Fuzeilerechts"/>
      <w:jc w:val="right"/>
      <w:rPr>
        <w:lang w:val="es-AR"/>
      </w:rPr>
    </w:pPr>
    <w:r>
      <w:rPr>
        <w:lang w:val="es-AR"/>
      </w:rPr>
      <w:t>Bombas de caudal variable</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Pr="004749EB" w:rsidRDefault="00372370" w:rsidP="001E3DF1">
    <w:pPr>
      <w:pStyle w:val="Kopf-Fuzeilelinks"/>
      <w:rPr>
        <w:lang w:val="es-AR"/>
      </w:rPr>
    </w:pPr>
    <w:r>
      <w:rPr>
        <w:lang w:val="es-AR"/>
      </w:rPr>
      <w:tab/>
    </w:r>
    <w:r>
      <w:rPr>
        <w:lang w:val="es-AR"/>
      </w:rPr>
      <w:tab/>
      <w:t>Sistemas de descarga</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Default="00372370" w:rsidP="00600EA5">
    <w:pPr>
      <w:pStyle w:val="Kopf-Fuzeilelinks"/>
    </w:pPr>
    <w:r>
      <w:t>Sistemas de descarga</w:t>
    </w:r>
    <w:r>
      <w:tab/>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Default="00372370" w:rsidP="001E3DF1">
    <w:pPr>
      <w:pStyle w:val="Kopf-Fuzeilelinks"/>
    </w:pPr>
    <w:r>
      <w:tab/>
    </w:r>
    <w:r>
      <w:tab/>
    </w:r>
    <w:r>
      <w:t>Bloques de vávulas moviles</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Default="00372370" w:rsidP="004749EB">
    <w:pPr>
      <w:pStyle w:val="Kopf-Fuzeilerechts"/>
    </w:pPr>
    <w:r>
      <w:t>Bloques de válvulas moviles</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Pr="00493092" w:rsidRDefault="00372370" w:rsidP="00493092">
    <w:pPr>
      <w:pStyle w:val="Kopf-Fuzeilerechts"/>
      <w:rPr>
        <w:lang w:val="en-US"/>
      </w:rPr>
    </w:pPr>
    <w:r>
      <w:rPr>
        <w:lang w:val="en-GB"/>
      </w:rPr>
      <w:tab/>
      <w:t>Válvulas direccionales 6/3</w:t>
    </w:r>
  </w:p>
  <w:p w:rsidR="00372370" w:rsidRPr="00493092" w:rsidRDefault="00372370" w:rsidP="00493092">
    <w:pPr>
      <w:pStyle w:val="Encabezado"/>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Pr="00493092" w:rsidRDefault="00372370" w:rsidP="00493092">
    <w:pPr>
      <w:pStyle w:val="Kopf-Fuzeilerechts"/>
      <w:rPr>
        <w:lang w:val="en-US"/>
      </w:rPr>
    </w:pPr>
    <w:r>
      <w:rPr>
        <w:lang w:val="en-GB"/>
      </w:rPr>
      <w:t>Válvulas direccionales 6/3</w:t>
    </w:r>
  </w:p>
  <w:p w:rsidR="00372370" w:rsidRPr="00493092" w:rsidRDefault="00372370" w:rsidP="00600EA5">
    <w:pPr>
      <w:pStyle w:val="Kopf-Fuzeilerechts"/>
      <w:jc w:val="right"/>
      <w:rPr>
        <w:lang w:val="en-US"/>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Pr="00203991" w:rsidRDefault="00372370" w:rsidP="006D6228">
    <w:pPr>
      <w:pStyle w:val="Kopf-Fuzeilelinks"/>
      <w:rPr>
        <w:lang w:val="es-AR"/>
      </w:rPr>
    </w:pPr>
    <w:r>
      <w:rPr>
        <w:lang w:val="en-GB"/>
      </w:rPr>
      <w:tab/>
    </w:r>
    <w:r w:rsidRPr="00203991">
      <w:rPr>
        <w:lang w:val="es-AR"/>
      </w:rPr>
      <w:t>Retención de cargas y control de mo</w:t>
    </w:r>
    <w:r>
      <w:rPr>
        <w:lang w:val="es-AR"/>
      </w:rPr>
      <w:t>vimientos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Default="00372370" w:rsidP="00F824D8">
    <w:pPr>
      <w:pStyle w:val="Kopf-Fuzeilerechts"/>
    </w:pPr>
    <w:r>
      <w:tab/>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Pr="00203991" w:rsidRDefault="00372370" w:rsidP="00203991">
    <w:pPr>
      <w:pStyle w:val="Kopf-Fuzeilerechts"/>
      <w:rPr>
        <w:lang w:val="es-AR"/>
      </w:rPr>
    </w:pPr>
    <w:r>
      <w:rPr>
        <w:lang w:val="es-AR"/>
      </w:rPr>
      <w:t>Compensación de presión</w:t>
    </w:r>
    <w:r w:rsidRPr="00203991">
      <w:rPr>
        <w:lang w:val="es-AR"/>
      </w:rPr>
      <w:t xml:space="preserve"> </w: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Pr="00203991" w:rsidRDefault="00372370" w:rsidP="00203991">
    <w:pPr>
      <w:pStyle w:val="Kopf-Fuzeilerechts"/>
      <w:rPr>
        <w:lang w:val="es-AR"/>
      </w:rPr>
    </w:pPr>
    <w:r>
      <w:rPr>
        <w:lang w:val="es-AR"/>
      </w:rPr>
      <w:tab/>
    </w:r>
    <w:r w:rsidRPr="00203991">
      <w:rPr>
        <w:lang w:val="es-AR"/>
      </w:rPr>
      <w:t xml:space="preserve">Retención de cargas y control de </w:t>
    </w:r>
    <w:r>
      <w:rPr>
        <w:lang w:val="es-AR"/>
      </w:rPr>
      <w:t>movimientos</w: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Pr="006D6228" w:rsidRDefault="00372370" w:rsidP="006D6228">
    <w:pPr>
      <w:pStyle w:val="Kopf-Fuzeilelinks"/>
      <w:rPr>
        <w:lang w:val="en-GB"/>
      </w:rPr>
    </w:pPr>
    <w:r>
      <w:rPr>
        <w:lang w:val="en-GB"/>
      </w:rPr>
      <w:t xml:space="preserve">Válvula prioritaria </w: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Pr="00600EA5" w:rsidRDefault="00372370" w:rsidP="00600EA5">
    <w:pPr>
      <w:pStyle w:val="Kopf-Fuzeilerechts"/>
      <w:jc w:val="right"/>
      <w:rPr>
        <w:lang w:val="en-GB"/>
      </w:rPr>
    </w:pPr>
    <w:r>
      <w:rPr>
        <w:lang w:val="en-GB"/>
      </w:rPr>
      <w:t>Válvula proritaria</w: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Pr="006D6228" w:rsidRDefault="00372370" w:rsidP="006D6228">
    <w:pPr>
      <w:pStyle w:val="Kopf-Fuzeilelinks"/>
      <w:rPr>
        <w:lang w:val="en-GB"/>
      </w:rPr>
    </w:pPr>
    <w:r>
      <w:rPr>
        <w:lang w:val="en-GB"/>
      </w:rPr>
      <w:t>Dirección Hidráulica</w: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Pr="00600EA5" w:rsidRDefault="00372370" w:rsidP="00600EA5">
    <w:pPr>
      <w:pStyle w:val="Kopf-Fuzeilerechts"/>
      <w:jc w:val="right"/>
      <w:rPr>
        <w:lang w:val="en-GB"/>
      </w:rPr>
    </w:pPr>
    <w:r>
      <w:rPr>
        <w:lang w:val="en-GB"/>
      </w:rPr>
      <w:t xml:space="preserve">Dirección Hidráulica </w:t>
    </w:r>
    <w:r>
      <w:rPr>
        <w:vanish/>
        <w:lang w:val="en-GB"/>
      </w:rPr>
      <w:t>ireire</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Default="00372370" w:rsidP="001E3DF1">
    <w:pPr>
      <w:pStyle w:val="Kopf-Fuzeilelinks"/>
    </w:pPr>
    <w:r>
      <w:t>Definición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Default="00372370" w:rsidP="007507BE">
    <w:pPr>
      <w:pStyle w:val="Kopf-Fuzeilerechts"/>
      <w:jc w:val="right"/>
    </w:pPr>
    <w:r>
      <w:t>Definición</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Pr="00F20190" w:rsidRDefault="00372370" w:rsidP="00F20190">
    <w:pPr>
      <w:pStyle w:val="Encabezado"/>
      <w:ind w:left="-426"/>
      <w:rPr>
        <w:sz w:val="16"/>
        <w:szCs w:val="16"/>
      </w:rPr>
    </w:pPr>
    <w:r w:rsidRPr="00F20190">
      <w:rPr>
        <w:sz w:val="16"/>
        <w:szCs w:val="16"/>
      </w:rPr>
      <w:t>Fundamentos Hidráulicos</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Default="00372370" w:rsidP="00F824D8">
    <w:pPr>
      <w:pStyle w:val="Kopf-Fuzeilerechts"/>
    </w:pPr>
    <w:r>
      <w:tab/>
    </w:r>
    <w:r>
      <w:t>Fundamentos Hidráulicos</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Pr="00F20190" w:rsidRDefault="00372370" w:rsidP="001E3DF1">
    <w:pPr>
      <w:pStyle w:val="Kopf-Fuzeilelinks"/>
      <w:rPr>
        <w:lang w:val="es-AR"/>
      </w:rPr>
    </w:pPr>
    <w:r>
      <w:rPr>
        <w:lang w:val="es-AR"/>
      </w:rPr>
      <w:t>Sistemas Hidráulicos de circuito cerrado</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Pr="00F20190" w:rsidRDefault="00372370" w:rsidP="00F824D8">
    <w:pPr>
      <w:pStyle w:val="Kopf-Fuzeilerechts"/>
      <w:rPr>
        <w:lang w:val="es-AR"/>
      </w:rPr>
    </w:pPr>
    <w:r>
      <w:tab/>
    </w:r>
    <w:r>
      <w:t>Sistemas Hidráulicos de centro cerrado</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370" w:rsidRPr="00F20190" w:rsidRDefault="00372370" w:rsidP="001E3DF1">
    <w:pPr>
      <w:pStyle w:val="Kopf-Fuzeilelinks"/>
      <w:rPr>
        <w:lang w:val="es-AR"/>
      </w:rPr>
    </w:pPr>
    <w:r>
      <w:rPr>
        <w:lang w:val="es-AR"/>
      </w:rPr>
      <w:t>Sensado de cargas (Load Sensing)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6" type="#_x0000_t75" style="width:3in;height:3in" o:bullet="t">
        <v:imagedata r:id="rId1" o:title="C25_K10_Sucaerul100_quadrat"/>
      </v:shape>
    </w:pict>
  </w:numPicBullet>
  <w:numPicBullet w:numPicBulletId="1">
    <w:pict>
      <v:shape id="_x0000_i1147" type="#_x0000_t75" style="width:3in;height:3in" o:bullet="t">
        <v:imagedata r:id="rId2" o:title="C6_K21_Canul60_quadrat"/>
      </v:shape>
    </w:pict>
  </w:numPicBullet>
  <w:numPicBullet w:numPicBulletId="2">
    <w:pict>
      <v:shape id="_x0000_i1148" type="#_x0000_t75" style="width:3in;height:3in" o:bullet="t">
        <v:imagedata r:id="rId3" o:title="C13_K5_Sucaerul50_quadrat"/>
      </v:shape>
    </w:pict>
  </w:numPicBullet>
  <w:numPicBullet w:numPicBulletId="3">
    <w:pict>
      <v:shape id="_x0000_i1149" type="#_x0000_t75" style="width:3in;height:3in" o:bullet="t">
        <v:imagedata r:id="rId4" o:title="K10_quadrat"/>
      </v:shape>
    </w:pict>
  </w:numPicBullet>
  <w:abstractNum w:abstractNumId="0">
    <w:nsid w:val="0D34340E"/>
    <w:multiLevelType w:val="hybridMultilevel"/>
    <w:tmpl w:val="57861080"/>
    <w:lvl w:ilvl="0" w:tplc="65F83384">
      <w:start w:val="1"/>
      <w:numFmt w:val="bullet"/>
      <w:pStyle w:val="MultipleChoice"/>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17F5976"/>
    <w:multiLevelType w:val="multilevel"/>
    <w:tmpl w:val="D846A584"/>
    <w:lvl w:ilvl="0">
      <w:start w:val="1"/>
      <w:numFmt w:val="decimal"/>
      <w:lvlText w:val="%1."/>
      <w:lvlJc w:val="left"/>
      <w:pPr>
        <w:tabs>
          <w:tab w:val="num" w:pos="357"/>
        </w:tabs>
        <w:ind w:left="357" w:hanging="35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28546725"/>
    <w:multiLevelType w:val="hybridMultilevel"/>
    <w:tmpl w:val="18DE626C"/>
    <w:lvl w:ilvl="0" w:tplc="4A0E5088">
      <w:start w:val="1"/>
      <w:numFmt w:val="bullet"/>
      <w:pStyle w:val="MultipleChoiceLsung"/>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951452B"/>
    <w:multiLevelType w:val="multilevel"/>
    <w:tmpl w:val="E6AA8EE0"/>
    <w:lvl w:ilvl="0">
      <w:start w:val="1"/>
      <w:numFmt w:val="decimal"/>
      <w:pStyle w:val="Ttulo1"/>
      <w:suff w:val="space"/>
      <w:lvlText w:val="%1"/>
      <w:lvlJc w:val="left"/>
      <w:pPr>
        <w:ind w:left="0" w:firstLine="0"/>
      </w:pPr>
      <w:rPr>
        <w:rFonts w:hint="default"/>
      </w:rPr>
    </w:lvl>
    <w:lvl w:ilvl="1">
      <w:start w:val="1"/>
      <w:numFmt w:val="decimal"/>
      <w:pStyle w:val="Ttulo2"/>
      <w:suff w:val="space"/>
      <w:lvlText w:val="%2"/>
      <w:lvlJc w:val="left"/>
      <w:pPr>
        <w:ind w:left="0" w:firstLine="0"/>
      </w:pPr>
      <w:rPr>
        <w:rFonts w:ascii="MetaPlusLF" w:eastAsia="Times New Roman" w:hAnsi="MetaPlusLF" w:cs="Times New Roman" w:hint="default"/>
        <w:b w:val="0"/>
      </w:rPr>
    </w:lvl>
    <w:lvl w:ilvl="2">
      <w:start w:val="1"/>
      <w:numFmt w:val="decimal"/>
      <w:pStyle w:val="Ttulo3"/>
      <w:suff w:val="space"/>
      <w:lvlText w:val="%1.%2.%3"/>
      <w:lvlJc w:val="left"/>
      <w:pPr>
        <w:ind w:left="0" w:firstLine="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nsid w:val="2ECF0177"/>
    <w:multiLevelType w:val="multilevel"/>
    <w:tmpl w:val="69A2F398"/>
    <w:lvl w:ilvl="0">
      <w:start w:val="1"/>
      <w:numFmt w:val="bullet"/>
      <w:pStyle w:val="Bullet"/>
      <w:lvlText w:val=""/>
      <w:lvlJc w:val="left"/>
      <w:pPr>
        <w:tabs>
          <w:tab w:val="num" w:pos="357"/>
        </w:tabs>
        <w:ind w:left="357" w:hanging="357"/>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2EEF3C0A"/>
    <w:multiLevelType w:val="multilevel"/>
    <w:tmpl w:val="F5F6988A"/>
    <w:lvl w:ilvl="0">
      <w:start w:val="1"/>
      <w:numFmt w:val="bullet"/>
      <w:pStyle w:val="Spiegelstrich"/>
      <w:lvlText w:val="–"/>
      <w:lvlJc w:val="left"/>
      <w:pPr>
        <w:tabs>
          <w:tab w:val="num" w:pos="357"/>
        </w:tabs>
        <w:ind w:left="357" w:hanging="357"/>
      </w:pPr>
      <w:rPr>
        <w:rFonts w:ascii="MetaPlusLF" w:hAnsi="MetaPlusLF"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31D31EC9"/>
    <w:multiLevelType w:val="multilevel"/>
    <w:tmpl w:val="4F1EB3F6"/>
    <w:lvl w:ilvl="0">
      <w:start w:val="1"/>
      <w:numFmt w:val="bullet"/>
      <w:lvlText w:val=""/>
      <w:lvlJc w:val="left"/>
      <w:pPr>
        <w:ind w:left="360" w:hanging="360"/>
      </w:pPr>
      <w:rPr>
        <w:rFonts w:ascii="Symbol" w:hAnsi="Symbol"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nsid w:val="3308089B"/>
    <w:multiLevelType w:val="hybridMultilevel"/>
    <w:tmpl w:val="A07637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39343333"/>
    <w:multiLevelType w:val="multilevel"/>
    <w:tmpl w:val="DAF44228"/>
    <w:lvl w:ilvl="0">
      <w:start w:val="1"/>
      <w:numFmt w:val="decimal"/>
      <w:pStyle w:val="Aufzhlung"/>
      <w:lvlText w:val="%1."/>
      <w:lvlJc w:val="left"/>
      <w:pPr>
        <w:tabs>
          <w:tab w:val="num" w:pos="357"/>
        </w:tabs>
        <w:ind w:left="357" w:hanging="35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3FED25D6"/>
    <w:multiLevelType w:val="hybridMultilevel"/>
    <w:tmpl w:val="838858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4C452BF5"/>
    <w:multiLevelType w:val="multilevel"/>
    <w:tmpl w:val="F29CD01C"/>
    <w:lvl w:ilvl="0">
      <w:start w:val="1"/>
      <w:numFmt w:val="decimal"/>
      <w:lvlText w:val="%1."/>
      <w:lvlJc w:val="left"/>
      <w:pPr>
        <w:tabs>
          <w:tab w:val="num" w:pos="357"/>
        </w:tabs>
        <w:ind w:left="357" w:hanging="35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pStyle w:val="Epgrafe"/>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nsid w:val="57E77920"/>
    <w:multiLevelType w:val="hybridMultilevel"/>
    <w:tmpl w:val="339A1FB4"/>
    <w:lvl w:ilvl="0" w:tplc="2C0A000F">
      <w:start w:val="1"/>
      <w:numFmt w:val="decimal"/>
      <w:lvlText w:val="%1."/>
      <w:lvlJc w:val="left"/>
      <w:pPr>
        <w:ind w:left="1004" w:hanging="360"/>
      </w:pPr>
    </w:lvl>
    <w:lvl w:ilvl="1" w:tplc="2C0A0019" w:tentative="1">
      <w:start w:val="1"/>
      <w:numFmt w:val="lowerLetter"/>
      <w:lvlText w:val="%2."/>
      <w:lvlJc w:val="left"/>
      <w:pPr>
        <w:ind w:left="1724" w:hanging="360"/>
      </w:pPr>
    </w:lvl>
    <w:lvl w:ilvl="2" w:tplc="2C0A001B" w:tentative="1">
      <w:start w:val="1"/>
      <w:numFmt w:val="lowerRoman"/>
      <w:lvlText w:val="%3."/>
      <w:lvlJc w:val="right"/>
      <w:pPr>
        <w:ind w:left="2444" w:hanging="180"/>
      </w:pPr>
    </w:lvl>
    <w:lvl w:ilvl="3" w:tplc="2C0A000F" w:tentative="1">
      <w:start w:val="1"/>
      <w:numFmt w:val="decimal"/>
      <w:lvlText w:val="%4."/>
      <w:lvlJc w:val="left"/>
      <w:pPr>
        <w:ind w:left="3164" w:hanging="360"/>
      </w:pPr>
    </w:lvl>
    <w:lvl w:ilvl="4" w:tplc="2C0A0019" w:tentative="1">
      <w:start w:val="1"/>
      <w:numFmt w:val="lowerLetter"/>
      <w:lvlText w:val="%5."/>
      <w:lvlJc w:val="left"/>
      <w:pPr>
        <w:ind w:left="3884" w:hanging="360"/>
      </w:pPr>
    </w:lvl>
    <w:lvl w:ilvl="5" w:tplc="2C0A001B" w:tentative="1">
      <w:start w:val="1"/>
      <w:numFmt w:val="lowerRoman"/>
      <w:lvlText w:val="%6."/>
      <w:lvlJc w:val="right"/>
      <w:pPr>
        <w:ind w:left="4604" w:hanging="180"/>
      </w:pPr>
    </w:lvl>
    <w:lvl w:ilvl="6" w:tplc="2C0A000F" w:tentative="1">
      <w:start w:val="1"/>
      <w:numFmt w:val="decimal"/>
      <w:lvlText w:val="%7."/>
      <w:lvlJc w:val="left"/>
      <w:pPr>
        <w:ind w:left="5324" w:hanging="360"/>
      </w:pPr>
    </w:lvl>
    <w:lvl w:ilvl="7" w:tplc="2C0A0019" w:tentative="1">
      <w:start w:val="1"/>
      <w:numFmt w:val="lowerLetter"/>
      <w:lvlText w:val="%8."/>
      <w:lvlJc w:val="left"/>
      <w:pPr>
        <w:ind w:left="6044" w:hanging="360"/>
      </w:pPr>
    </w:lvl>
    <w:lvl w:ilvl="8" w:tplc="2C0A001B" w:tentative="1">
      <w:start w:val="1"/>
      <w:numFmt w:val="lowerRoman"/>
      <w:lvlText w:val="%9."/>
      <w:lvlJc w:val="right"/>
      <w:pPr>
        <w:ind w:left="6764" w:hanging="180"/>
      </w:pPr>
    </w:lvl>
  </w:abstractNum>
  <w:abstractNum w:abstractNumId="12">
    <w:nsid w:val="5BE8235E"/>
    <w:multiLevelType w:val="hybridMultilevel"/>
    <w:tmpl w:val="4B6CC5E4"/>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60155F42"/>
    <w:multiLevelType w:val="hybridMultilevel"/>
    <w:tmpl w:val="766A2480"/>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64AE2187"/>
    <w:multiLevelType w:val="multilevel"/>
    <w:tmpl w:val="E4D43F18"/>
    <w:lvl w:ilvl="0">
      <w:start w:val="1"/>
      <w:numFmt w:val="decimal"/>
      <w:lvlText w:val="%1."/>
      <w:lvlJc w:val="left"/>
      <w:pPr>
        <w:tabs>
          <w:tab w:val="num" w:pos="357"/>
        </w:tabs>
        <w:ind w:left="357" w:hanging="35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nsid w:val="6A0A587D"/>
    <w:multiLevelType w:val="multilevel"/>
    <w:tmpl w:val="15385E62"/>
    <w:lvl w:ilvl="0">
      <w:start w:val="1"/>
      <w:numFmt w:val="none"/>
      <w:pStyle w:val="Kapitel1"/>
      <w:suff w:val="nothing"/>
      <w:lvlText w:val=""/>
      <w:lvlJc w:val="left"/>
      <w:pPr>
        <w:ind w:left="0" w:firstLine="0"/>
      </w:pPr>
      <w:rPr>
        <w:rFonts w:hint="default"/>
      </w:rPr>
    </w:lvl>
    <w:lvl w:ilvl="1">
      <w:start w:val="1"/>
      <w:numFmt w:val="bullet"/>
      <w:pStyle w:val="Kapitel2"/>
      <w:lvlText w:val=""/>
      <w:lvlPicBulletId w:val="0"/>
      <w:lvlJc w:val="left"/>
      <w:pPr>
        <w:tabs>
          <w:tab w:val="num" w:pos="357"/>
        </w:tabs>
        <w:ind w:left="357" w:hanging="357"/>
      </w:pPr>
      <w:rPr>
        <w:rFonts w:ascii="Symbol" w:hAnsi="Symbol" w:hint="default"/>
        <w:b w:val="0"/>
        <w:i w:val="0"/>
        <w:caps w:val="0"/>
        <w:strike w:val="0"/>
        <w:dstrike w:val="0"/>
        <w:outline w:val="0"/>
        <w:shadow w:val="0"/>
        <w:emboss w:val="0"/>
        <w:imprint w:val="0"/>
        <w:vanish w:val="0"/>
        <w:color w:val="auto"/>
        <w:sz w:val="20"/>
        <w:u w:color="D6E8F0"/>
        <w:vertAlign w:val="baseline"/>
      </w:rPr>
    </w:lvl>
    <w:lvl w:ilvl="2">
      <w:start w:val="1"/>
      <w:numFmt w:val="bullet"/>
      <w:pStyle w:val="Kapitel3"/>
      <w:lvlText w:val=""/>
      <w:lvlPicBulletId w:val="1"/>
      <w:lvlJc w:val="left"/>
      <w:pPr>
        <w:tabs>
          <w:tab w:val="num" w:pos="357"/>
        </w:tabs>
        <w:ind w:left="357" w:hanging="357"/>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5"/>
  </w:num>
  <w:num w:numId="2">
    <w:abstractNumId w:val="0"/>
  </w:num>
  <w:num w:numId="3">
    <w:abstractNumId w:val="2"/>
  </w:num>
  <w:num w:numId="4">
    <w:abstractNumId w:val="15"/>
  </w:num>
  <w:num w:numId="5">
    <w:abstractNumId w:val="6"/>
  </w:num>
  <w:num w:numId="6">
    <w:abstractNumId w:val="4"/>
  </w:num>
  <w:num w:numId="7">
    <w:abstractNumId w:val="3"/>
  </w:num>
  <w:num w:numId="8">
    <w:abstractNumId w:val="1"/>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num>
  <w:num w:numId="36">
    <w:abstractNumId w:val="8"/>
  </w:num>
  <w:num w:numId="37">
    <w:abstractNumId w:val="8"/>
  </w:num>
  <w:num w:numId="38">
    <w:abstractNumId w:val="12"/>
  </w:num>
  <w:num w:numId="39">
    <w:abstractNumId w:val="11"/>
  </w:num>
  <w:num w:numId="40">
    <w:abstractNumId w:val="13"/>
  </w:num>
  <w:num w:numId="41">
    <w:abstractNumId w:val="8"/>
    <w:lvlOverride w:ilvl="0">
      <w:startOverride w:val="2"/>
    </w:lvlOverride>
  </w:num>
  <w:num w:numId="42">
    <w:abstractNumId w:val="7"/>
  </w:num>
  <w:num w:numId="43">
    <w:abstractNumId w:val="9"/>
  </w:num>
  <w:num w:numId="44">
    <w:abstractNumId w:val="8"/>
    <w:lvlOverride w:ilvl="0">
      <w:startOverride w:val="2"/>
    </w:lvlOverride>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attachedTemplate r:id="rId1"/>
  <w:stylePaneFormatFilter w:val="1001"/>
  <w:stylePaneSortMethod w:val="0000"/>
  <w:defaultTabStop w:val="567"/>
  <w:hyphenationZone w:val="425"/>
  <w:evenAndOddHeaders/>
  <w:drawingGridHorizontalSpacing w:val="100"/>
  <w:displayHorizontalDrawingGridEvery w:val="0"/>
  <w:displayVerticalDrawingGridEvery w:val="0"/>
  <w:noPunctuationKerning/>
  <w:characterSpacingControl w:val="doNotCompress"/>
  <w:hdrShapeDefaults>
    <o:shapedefaults v:ext="edit" spidmax="15362">
      <o:colormenu v:ext="edit" fillcolor="none" strokecolor="none"/>
    </o:shapedefaults>
  </w:hdrShapeDefaults>
  <w:footnotePr>
    <w:footnote w:id="-1"/>
    <w:footnote w:id="0"/>
  </w:footnotePr>
  <w:endnotePr>
    <w:endnote w:id="-1"/>
    <w:endnote w:id="0"/>
  </w:endnotePr>
  <w:compat/>
  <w:rsids>
    <w:rsidRoot w:val="0048251A"/>
    <w:rsid w:val="00000816"/>
    <w:rsid w:val="00001A3B"/>
    <w:rsid w:val="00003C2F"/>
    <w:rsid w:val="00004CC7"/>
    <w:rsid w:val="00006713"/>
    <w:rsid w:val="0000693F"/>
    <w:rsid w:val="00006A0E"/>
    <w:rsid w:val="00006D6E"/>
    <w:rsid w:val="0000785E"/>
    <w:rsid w:val="00011A07"/>
    <w:rsid w:val="0001228F"/>
    <w:rsid w:val="00012432"/>
    <w:rsid w:val="00013C32"/>
    <w:rsid w:val="00013DA5"/>
    <w:rsid w:val="00017850"/>
    <w:rsid w:val="0002062B"/>
    <w:rsid w:val="000215EC"/>
    <w:rsid w:val="00027146"/>
    <w:rsid w:val="00027C97"/>
    <w:rsid w:val="00032834"/>
    <w:rsid w:val="00033402"/>
    <w:rsid w:val="00034927"/>
    <w:rsid w:val="00037746"/>
    <w:rsid w:val="0004020A"/>
    <w:rsid w:val="00041079"/>
    <w:rsid w:val="000427F7"/>
    <w:rsid w:val="00042935"/>
    <w:rsid w:val="00043B97"/>
    <w:rsid w:val="00044E71"/>
    <w:rsid w:val="000463B6"/>
    <w:rsid w:val="00050538"/>
    <w:rsid w:val="000505C1"/>
    <w:rsid w:val="00051EFD"/>
    <w:rsid w:val="00053BB0"/>
    <w:rsid w:val="0005527A"/>
    <w:rsid w:val="000573A6"/>
    <w:rsid w:val="00063AE5"/>
    <w:rsid w:val="00064281"/>
    <w:rsid w:val="00071A9D"/>
    <w:rsid w:val="0007233F"/>
    <w:rsid w:val="000757F7"/>
    <w:rsid w:val="00076281"/>
    <w:rsid w:val="00080542"/>
    <w:rsid w:val="000818F7"/>
    <w:rsid w:val="000849FE"/>
    <w:rsid w:val="000954D5"/>
    <w:rsid w:val="00095632"/>
    <w:rsid w:val="00097E15"/>
    <w:rsid w:val="000A1ED3"/>
    <w:rsid w:val="000A268B"/>
    <w:rsid w:val="000A3F17"/>
    <w:rsid w:val="000A4999"/>
    <w:rsid w:val="000A5263"/>
    <w:rsid w:val="000B368D"/>
    <w:rsid w:val="000B697D"/>
    <w:rsid w:val="000B72CC"/>
    <w:rsid w:val="000C0EA2"/>
    <w:rsid w:val="000C2D10"/>
    <w:rsid w:val="000C4145"/>
    <w:rsid w:val="000C5760"/>
    <w:rsid w:val="000C688B"/>
    <w:rsid w:val="000D05D6"/>
    <w:rsid w:val="000D234F"/>
    <w:rsid w:val="000D31EC"/>
    <w:rsid w:val="000D3C5A"/>
    <w:rsid w:val="000D4697"/>
    <w:rsid w:val="000D7486"/>
    <w:rsid w:val="000E3FEE"/>
    <w:rsid w:val="000E5337"/>
    <w:rsid w:val="000E71F6"/>
    <w:rsid w:val="000E7D89"/>
    <w:rsid w:val="000F157E"/>
    <w:rsid w:val="000F231A"/>
    <w:rsid w:val="000F23EC"/>
    <w:rsid w:val="000F438A"/>
    <w:rsid w:val="000F5026"/>
    <w:rsid w:val="000F6931"/>
    <w:rsid w:val="00101EE4"/>
    <w:rsid w:val="00102CE3"/>
    <w:rsid w:val="00103A44"/>
    <w:rsid w:val="00103FC9"/>
    <w:rsid w:val="00104812"/>
    <w:rsid w:val="00104E00"/>
    <w:rsid w:val="001067FD"/>
    <w:rsid w:val="00110971"/>
    <w:rsid w:val="00110B25"/>
    <w:rsid w:val="00117D19"/>
    <w:rsid w:val="0012088E"/>
    <w:rsid w:val="00122307"/>
    <w:rsid w:val="00123151"/>
    <w:rsid w:val="00124F47"/>
    <w:rsid w:val="0012558F"/>
    <w:rsid w:val="00125953"/>
    <w:rsid w:val="00126A98"/>
    <w:rsid w:val="001273B0"/>
    <w:rsid w:val="00127799"/>
    <w:rsid w:val="00131187"/>
    <w:rsid w:val="00131CD2"/>
    <w:rsid w:val="00132033"/>
    <w:rsid w:val="0013240C"/>
    <w:rsid w:val="00132BF2"/>
    <w:rsid w:val="00136B3A"/>
    <w:rsid w:val="00136D44"/>
    <w:rsid w:val="00140F7E"/>
    <w:rsid w:val="00141D62"/>
    <w:rsid w:val="00142A30"/>
    <w:rsid w:val="00145AB1"/>
    <w:rsid w:val="0015246B"/>
    <w:rsid w:val="00153EB7"/>
    <w:rsid w:val="0015498A"/>
    <w:rsid w:val="00154FC7"/>
    <w:rsid w:val="001557A5"/>
    <w:rsid w:val="00157416"/>
    <w:rsid w:val="001616E0"/>
    <w:rsid w:val="001629B4"/>
    <w:rsid w:val="00166EA4"/>
    <w:rsid w:val="00171654"/>
    <w:rsid w:val="0017342C"/>
    <w:rsid w:val="00175ACB"/>
    <w:rsid w:val="00176C54"/>
    <w:rsid w:val="00182803"/>
    <w:rsid w:val="0018379D"/>
    <w:rsid w:val="001845A4"/>
    <w:rsid w:val="001855B4"/>
    <w:rsid w:val="001856EB"/>
    <w:rsid w:val="00192E9D"/>
    <w:rsid w:val="00193962"/>
    <w:rsid w:val="00196249"/>
    <w:rsid w:val="001A1589"/>
    <w:rsid w:val="001A1CC1"/>
    <w:rsid w:val="001A1FA8"/>
    <w:rsid w:val="001A2326"/>
    <w:rsid w:val="001A2473"/>
    <w:rsid w:val="001A3F97"/>
    <w:rsid w:val="001A4F60"/>
    <w:rsid w:val="001A5B81"/>
    <w:rsid w:val="001A7379"/>
    <w:rsid w:val="001A7CE1"/>
    <w:rsid w:val="001B19A9"/>
    <w:rsid w:val="001B5103"/>
    <w:rsid w:val="001B5AD1"/>
    <w:rsid w:val="001B6502"/>
    <w:rsid w:val="001B6679"/>
    <w:rsid w:val="001B7CEC"/>
    <w:rsid w:val="001C1029"/>
    <w:rsid w:val="001C1107"/>
    <w:rsid w:val="001C14DF"/>
    <w:rsid w:val="001C5AA5"/>
    <w:rsid w:val="001D02E3"/>
    <w:rsid w:val="001D5C0B"/>
    <w:rsid w:val="001D5E30"/>
    <w:rsid w:val="001E0FEE"/>
    <w:rsid w:val="001E3266"/>
    <w:rsid w:val="001E3DF1"/>
    <w:rsid w:val="001E4C73"/>
    <w:rsid w:val="001E4F74"/>
    <w:rsid w:val="001E63D7"/>
    <w:rsid w:val="001E673E"/>
    <w:rsid w:val="001F05E6"/>
    <w:rsid w:val="001F0BDB"/>
    <w:rsid w:val="001F1C43"/>
    <w:rsid w:val="001F1FFE"/>
    <w:rsid w:val="001F3900"/>
    <w:rsid w:val="001F5495"/>
    <w:rsid w:val="001F5C25"/>
    <w:rsid w:val="0020069A"/>
    <w:rsid w:val="00201BE2"/>
    <w:rsid w:val="00202067"/>
    <w:rsid w:val="00203991"/>
    <w:rsid w:val="00205ADA"/>
    <w:rsid w:val="002068D2"/>
    <w:rsid w:val="00207BB6"/>
    <w:rsid w:val="00213370"/>
    <w:rsid w:val="00214903"/>
    <w:rsid w:val="00216311"/>
    <w:rsid w:val="00216F3C"/>
    <w:rsid w:val="00217461"/>
    <w:rsid w:val="002202B2"/>
    <w:rsid w:val="00223BDE"/>
    <w:rsid w:val="00226D27"/>
    <w:rsid w:val="00227A84"/>
    <w:rsid w:val="002327A5"/>
    <w:rsid w:val="00234257"/>
    <w:rsid w:val="002361D9"/>
    <w:rsid w:val="0023755D"/>
    <w:rsid w:val="00240E1B"/>
    <w:rsid w:val="00245ED1"/>
    <w:rsid w:val="00252BD6"/>
    <w:rsid w:val="0025363C"/>
    <w:rsid w:val="0025368D"/>
    <w:rsid w:val="0025416D"/>
    <w:rsid w:val="00254B4F"/>
    <w:rsid w:val="00263E1B"/>
    <w:rsid w:val="00264FA0"/>
    <w:rsid w:val="00265652"/>
    <w:rsid w:val="00272F4C"/>
    <w:rsid w:val="002749B6"/>
    <w:rsid w:val="00275607"/>
    <w:rsid w:val="00276AE3"/>
    <w:rsid w:val="002815C6"/>
    <w:rsid w:val="002846E3"/>
    <w:rsid w:val="00287165"/>
    <w:rsid w:val="002917DA"/>
    <w:rsid w:val="00291D5B"/>
    <w:rsid w:val="0029279D"/>
    <w:rsid w:val="00292987"/>
    <w:rsid w:val="00294EA6"/>
    <w:rsid w:val="00296766"/>
    <w:rsid w:val="002977E4"/>
    <w:rsid w:val="00297BC5"/>
    <w:rsid w:val="002A0E08"/>
    <w:rsid w:val="002A2D1C"/>
    <w:rsid w:val="002A7E70"/>
    <w:rsid w:val="002B139E"/>
    <w:rsid w:val="002B401F"/>
    <w:rsid w:val="002B4F8B"/>
    <w:rsid w:val="002C0A61"/>
    <w:rsid w:val="002C0FC6"/>
    <w:rsid w:val="002C5134"/>
    <w:rsid w:val="002C6F9B"/>
    <w:rsid w:val="002D07FD"/>
    <w:rsid w:val="002D227C"/>
    <w:rsid w:val="002D2BEB"/>
    <w:rsid w:val="002D30F4"/>
    <w:rsid w:val="002D31C6"/>
    <w:rsid w:val="002D511F"/>
    <w:rsid w:val="002D5511"/>
    <w:rsid w:val="002D63AA"/>
    <w:rsid w:val="002D75B5"/>
    <w:rsid w:val="002D75BE"/>
    <w:rsid w:val="002D7E7C"/>
    <w:rsid w:val="002E051B"/>
    <w:rsid w:val="002E1D80"/>
    <w:rsid w:val="002E4D7E"/>
    <w:rsid w:val="002E6A77"/>
    <w:rsid w:val="002F3F51"/>
    <w:rsid w:val="002F4236"/>
    <w:rsid w:val="002F460E"/>
    <w:rsid w:val="002F7C29"/>
    <w:rsid w:val="00300DE7"/>
    <w:rsid w:val="003019D7"/>
    <w:rsid w:val="00302374"/>
    <w:rsid w:val="003033EC"/>
    <w:rsid w:val="00303CDF"/>
    <w:rsid w:val="00311C1B"/>
    <w:rsid w:val="00313EBE"/>
    <w:rsid w:val="00316283"/>
    <w:rsid w:val="00316EA7"/>
    <w:rsid w:val="0032093E"/>
    <w:rsid w:val="00321B17"/>
    <w:rsid w:val="00322AC5"/>
    <w:rsid w:val="0032352D"/>
    <w:rsid w:val="00327893"/>
    <w:rsid w:val="00332A25"/>
    <w:rsid w:val="00334EA1"/>
    <w:rsid w:val="00335F6B"/>
    <w:rsid w:val="00336A41"/>
    <w:rsid w:val="00336C94"/>
    <w:rsid w:val="00337AED"/>
    <w:rsid w:val="00337D03"/>
    <w:rsid w:val="00340A62"/>
    <w:rsid w:val="00345663"/>
    <w:rsid w:val="00352203"/>
    <w:rsid w:val="0035699D"/>
    <w:rsid w:val="00357267"/>
    <w:rsid w:val="00361214"/>
    <w:rsid w:val="003619FD"/>
    <w:rsid w:val="00363E5C"/>
    <w:rsid w:val="003704B2"/>
    <w:rsid w:val="00371009"/>
    <w:rsid w:val="00372370"/>
    <w:rsid w:val="003761D0"/>
    <w:rsid w:val="003771DF"/>
    <w:rsid w:val="00377A80"/>
    <w:rsid w:val="00381143"/>
    <w:rsid w:val="00381D1B"/>
    <w:rsid w:val="003824C7"/>
    <w:rsid w:val="00382E46"/>
    <w:rsid w:val="003831F7"/>
    <w:rsid w:val="00383459"/>
    <w:rsid w:val="00387581"/>
    <w:rsid w:val="00387D83"/>
    <w:rsid w:val="003943FE"/>
    <w:rsid w:val="0039677C"/>
    <w:rsid w:val="003A0024"/>
    <w:rsid w:val="003A2623"/>
    <w:rsid w:val="003A2EE4"/>
    <w:rsid w:val="003A62BC"/>
    <w:rsid w:val="003B0419"/>
    <w:rsid w:val="003B3C91"/>
    <w:rsid w:val="003B3CE0"/>
    <w:rsid w:val="003B584F"/>
    <w:rsid w:val="003B7E8D"/>
    <w:rsid w:val="003C029C"/>
    <w:rsid w:val="003C1E40"/>
    <w:rsid w:val="003C39E3"/>
    <w:rsid w:val="003C7436"/>
    <w:rsid w:val="003D070F"/>
    <w:rsid w:val="003D682D"/>
    <w:rsid w:val="003D6FAD"/>
    <w:rsid w:val="003D770D"/>
    <w:rsid w:val="003E0C93"/>
    <w:rsid w:val="003E130B"/>
    <w:rsid w:val="003E1C5F"/>
    <w:rsid w:val="003E2677"/>
    <w:rsid w:val="003E52F1"/>
    <w:rsid w:val="003E55EA"/>
    <w:rsid w:val="003F203D"/>
    <w:rsid w:val="003F5227"/>
    <w:rsid w:val="003F5F80"/>
    <w:rsid w:val="003F77DF"/>
    <w:rsid w:val="0040005F"/>
    <w:rsid w:val="004004EC"/>
    <w:rsid w:val="00400A82"/>
    <w:rsid w:val="0040119D"/>
    <w:rsid w:val="004018E6"/>
    <w:rsid w:val="00401D2F"/>
    <w:rsid w:val="00402071"/>
    <w:rsid w:val="004058C5"/>
    <w:rsid w:val="004073FF"/>
    <w:rsid w:val="00407D8E"/>
    <w:rsid w:val="00415A87"/>
    <w:rsid w:val="004223BA"/>
    <w:rsid w:val="0042240B"/>
    <w:rsid w:val="00422C11"/>
    <w:rsid w:val="00426057"/>
    <w:rsid w:val="00426FC4"/>
    <w:rsid w:val="004310A6"/>
    <w:rsid w:val="00432B1F"/>
    <w:rsid w:val="00435CCE"/>
    <w:rsid w:val="00436C68"/>
    <w:rsid w:val="00440766"/>
    <w:rsid w:val="00442B29"/>
    <w:rsid w:val="00447D91"/>
    <w:rsid w:val="00450316"/>
    <w:rsid w:val="00451502"/>
    <w:rsid w:val="0045407B"/>
    <w:rsid w:val="00455E1D"/>
    <w:rsid w:val="0046032F"/>
    <w:rsid w:val="00463814"/>
    <w:rsid w:val="00473150"/>
    <w:rsid w:val="004747D7"/>
    <w:rsid w:val="004749EB"/>
    <w:rsid w:val="00475292"/>
    <w:rsid w:val="00476B3A"/>
    <w:rsid w:val="00477E51"/>
    <w:rsid w:val="00480485"/>
    <w:rsid w:val="0048228D"/>
    <w:rsid w:val="0048251A"/>
    <w:rsid w:val="0048337E"/>
    <w:rsid w:val="0048489E"/>
    <w:rsid w:val="0048569B"/>
    <w:rsid w:val="004856C0"/>
    <w:rsid w:val="00486C6E"/>
    <w:rsid w:val="004871AD"/>
    <w:rsid w:val="0049152F"/>
    <w:rsid w:val="00493092"/>
    <w:rsid w:val="00494874"/>
    <w:rsid w:val="004A080E"/>
    <w:rsid w:val="004A3A5F"/>
    <w:rsid w:val="004A6B96"/>
    <w:rsid w:val="004B449C"/>
    <w:rsid w:val="004B568C"/>
    <w:rsid w:val="004B69AE"/>
    <w:rsid w:val="004C1F3C"/>
    <w:rsid w:val="004C2534"/>
    <w:rsid w:val="004C2747"/>
    <w:rsid w:val="004D01F8"/>
    <w:rsid w:val="004D0B39"/>
    <w:rsid w:val="004D63A9"/>
    <w:rsid w:val="004D7003"/>
    <w:rsid w:val="004E161E"/>
    <w:rsid w:val="004E2FBD"/>
    <w:rsid w:val="004E3299"/>
    <w:rsid w:val="004E42BE"/>
    <w:rsid w:val="004E71B3"/>
    <w:rsid w:val="004F1E5D"/>
    <w:rsid w:val="004F2881"/>
    <w:rsid w:val="004F49FD"/>
    <w:rsid w:val="004F52CE"/>
    <w:rsid w:val="004F5B8C"/>
    <w:rsid w:val="0050029F"/>
    <w:rsid w:val="00504980"/>
    <w:rsid w:val="0050711C"/>
    <w:rsid w:val="00513869"/>
    <w:rsid w:val="0052155B"/>
    <w:rsid w:val="00526851"/>
    <w:rsid w:val="00527119"/>
    <w:rsid w:val="005330CF"/>
    <w:rsid w:val="0053581E"/>
    <w:rsid w:val="00536B3F"/>
    <w:rsid w:val="00536F40"/>
    <w:rsid w:val="00542071"/>
    <w:rsid w:val="00543DAB"/>
    <w:rsid w:val="00546D2F"/>
    <w:rsid w:val="00546F3B"/>
    <w:rsid w:val="00547852"/>
    <w:rsid w:val="00550D2D"/>
    <w:rsid w:val="00556898"/>
    <w:rsid w:val="00561FC4"/>
    <w:rsid w:val="005620E7"/>
    <w:rsid w:val="005671E1"/>
    <w:rsid w:val="00570C63"/>
    <w:rsid w:val="0057146E"/>
    <w:rsid w:val="00572043"/>
    <w:rsid w:val="00572686"/>
    <w:rsid w:val="005733BB"/>
    <w:rsid w:val="0057407A"/>
    <w:rsid w:val="0057508C"/>
    <w:rsid w:val="00575270"/>
    <w:rsid w:val="00580A2C"/>
    <w:rsid w:val="00580D31"/>
    <w:rsid w:val="00582EFE"/>
    <w:rsid w:val="00584162"/>
    <w:rsid w:val="0058667C"/>
    <w:rsid w:val="0059187D"/>
    <w:rsid w:val="00594EF8"/>
    <w:rsid w:val="00596AA8"/>
    <w:rsid w:val="00597584"/>
    <w:rsid w:val="005A0D12"/>
    <w:rsid w:val="005A0F3C"/>
    <w:rsid w:val="005A6131"/>
    <w:rsid w:val="005A6FAA"/>
    <w:rsid w:val="005A7A42"/>
    <w:rsid w:val="005B013F"/>
    <w:rsid w:val="005B1406"/>
    <w:rsid w:val="005B1498"/>
    <w:rsid w:val="005B3582"/>
    <w:rsid w:val="005B3C49"/>
    <w:rsid w:val="005B4EA6"/>
    <w:rsid w:val="005B6124"/>
    <w:rsid w:val="005B6A1C"/>
    <w:rsid w:val="005C01D0"/>
    <w:rsid w:val="005C0907"/>
    <w:rsid w:val="005C1030"/>
    <w:rsid w:val="005C11C0"/>
    <w:rsid w:val="005C5CF7"/>
    <w:rsid w:val="005C79C8"/>
    <w:rsid w:val="005D2E6F"/>
    <w:rsid w:val="005D32EE"/>
    <w:rsid w:val="005D61EE"/>
    <w:rsid w:val="005D7FEA"/>
    <w:rsid w:val="005E09D1"/>
    <w:rsid w:val="005E2B2C"/>
    <w:rsid w:val="005E330F"/>
    <w:rsid w:val="005E3708"/>
    <w:rsid w:val="005E5D1F"/>
    <w:rsid w:val="005E6142"/>
    <w:rsid w:val="005E6FCF"/>
    <w:rsid w:val="00600552"/>
    <w:rsid w:val="00600EA5"/>
    <w:rsid w:val="006021E3"/>
    <w:rsid w:val="00602E93"/>
    <w:rsid w:val="00605169"/>
    <w:rsid w:val="006051DD"/>
    <w:rsid w:val="00605B41"/>
    <w:rsid w:val="00607C92"/>
    <w:rsid w:val="006139BA"/>
    <w:rsid w:val="00614103"/>
    <w:rsid w:val="006159C2"/>
    <w:rsid w:val="00620A2C"/>
    <w:rsid w:val="00621479"/>
    <w:rsid w:val="00624DC9"/>
    <w:rsid w:val="0062547A"/>
    <w:rsid w:val="006300D1"/>
    <w:rsid w:val="00630946"/>
    <w:rsid w:val="00633B33"/>
    <w:rsid w:val="006347FB"/>
    <w:rsid w:val="00634ED1"/>
    <w:rsid w:val="00635A7C"/>
    <w:rsid w:val="006369BD"/>
    <w:rsid w:val="00637354"/>
    <w:rsid w:val="006411D2"/>
    <w:rsid w:val="00643B77"/>
    <w:rsid w:val="0064531A"/>
    <w:rsid w:val="00646474"/>
    <w:rsid w:val="00653311"/>
    <w:rsid w:val="006604E8"/>
    <w:rsid w:val="006623A4"/>
    <w:rsid w:val="00662B70"/>
    <w:rsid w:val="0066458B"/>
    <w:rsid w:val="00666C1E"/>
    <w:rsid w:val="006671DF"/>
    <w:rsid w:val="00670272"/>
    <w:rsid w:val="0067527D"/>
    <w:rsid w:val="006762D8"/>
    <w:rsid w:val="00676640"/>
    <w:rsid w:val="006816C4"/>
    <w:rsid w:val="00681BA2"/>
    <w:rsid w:val="006826C9"/>
    <w:rsid w:val="00683233"/>
    <w:rsid w:val="0068377B"/>
    <w:rsid w:val="0068475C"/>
    <w:rsid w:val="006914AE"/>
    <w:rsid w:val="006935E6"/>
    <w:rsid w:val="006A0DF9"/>
    <w:rsid w:val="006A1183"/>
    <w:rsid w:val="006A179F"/>
    <w:rsid w:val="006A2BD8"/>
    <w:rsid w:val="006A70BE"/>
    <w:rsid w:val="006B21FE"/>
    <w:rsid w:val="006B66CF"/>
    <w:rsid w:val="006C0D9E"/>
    <w:rsid w:val="006C188E"/>
    <w:rsid w:val="006C49A2"/>
    <w:rsid w:val="006C4C43"/>
    <w:rsid w:val="006D17BB"/>
    <w:rsid w:val="006D3061"/>
    <w:rsid w:val="006D3D10"/>
    <w:rsid w:val="006D438F"/>
    <w:rsid w:val="006D5139"/>
    <w:rsid w:val="006D6228"/>
    <w:rsid w:val="006D68B2"/>
    <w:rsid w:val="006D6E6E"/>
    <w:rsid w:val="006D7631"/>
    <w:rsid w:val="006E00A3"/>
    <w:rsid w:val="006E264C"/>
    <w:rsid w:val="006E55DB"/>
    <w:rsid w:val="006F05FC"/>
    <w:rsid w:val="006F6DBA"/>
    <w:rsid w:val="006F7E78"/>
    <w:rsid w:val="007014B4"/>
    <w:rsid w:val="00706D1D"/>
    <w:rsid w:val="00711AC4"/>
    <w:rsid w:val="00716849"/>
    <w:rsid w:val="00716C87"/>
    <w:rsid w:val="0072010D"/>
    <w:rsid w:val="0072119B"/>
    <w:rsid w:val="0072318D"/>
    <w:rsid w:val="00723FFC"/>
    <w:rsid w:val="00724F0B"/>
    <w:rsid w:val="007260E5"/>
    <w:rsid w:val="0072752D"/>
    <w:rsid w:val="007334EE"/>
    <w:rsid w:val="00733803"/>
    <w:rsid w:val="00735B03"/>
    <w:rsid w:val="007365E7"/>
    <w:rsid w:val="007418A0"/>
    <w:rsid w:val="00744A39"/>
    <w:rsid w:val="00747981"/>
    <w:rsid w:val="00747D17"/>
    <w:rsid w:val="00750418"/>
    <w:rsid w:val="007507BE"/>
    <w:rsid w:val="00752FBC"/>
    <w:rsid w:val="007553CE"/>
    <w:rsid w:val="00755810"/>
    <w:rsid w:val="0076046E"/>
    <w:rsid w:val="007608A4"/>
    <w:rsid w:val="00763881"/>
    <w:rsid w:val="007640CC"/>
    <w:rsid w:val="00764E32"/>
    <w:rsid w:val="00765815"/>
    <w:rsid w:val="00770BC7"/>
    <w:rsid w:val="00773AB2"/>
    <w:rsid w:val="007813C0"/>
    <w:rsid w:val="0078475D"/>
    <w:rsid w:val="007923E4"/>
    <w:rsid w:val="00795EC1"/>
    <w:rsid w:val="007A3092"/>
    <w:rsid w:val="007A3440"/>
    <w:rsid w:val="007A3C3F"/>
    <w:rsid w:val="007A6B9D"/>
    <w:rsid w:val="007A715A"/>
    <w:rsid w:val="007B1E33"/>
    <w:rsid w:val="007B37AC"/>
    <w:rsid w:val="007B4353"/>
    <w:rsid w:val="007B4E63"/>
    <w:rsid w:val="007B5356"/>
    <w:rsid w:val="007B58EB"/>
    <w:rsid w:val="007C0D72"/>
    <w:rsid w:val="007C1E01"/>
    <w:rsid w:val="007C3F74"/>
    <w:rsid w:val="007C4B4F"/>
    <w:rsid w:val="007C5123"/>
    <w:rsid w:val="007C5B5A"/>
    <w:rsid w:val="007C7B39"/>
    <w:rsid w:val="007D007E"/>
    <w:rsid w:val="007D4F8A"/>
    <w:rsid w:val="007D6CF5"/>
    <w:rsid w:val="007E15D0"/>
    <w:rsid w:val="007E174A"/>
    <w:rsid w:val="007E32D9"/>
    <w:rsid w:val="007E5106"/>
    <w:rsid w:val="007E5448"/>
    <w:rsid w:val="007E74B9"/>
    <w:rsid w:val="007F02B9"/>
    <w:rsid w:val="007F137B"/>
    <w:rsid w:val="007F35BF"/>
    <w:rsid w:val="007F59D8"/>
    <w:rsid w:val="00801BE8"/>
    <w:rsid w:val="00805523"/>
    <w:rsid w:val="00805FCC"/>
    <w:rsid w:val="00810E04"/>
    <w:rsid w:val="00811ECB"/>
    <w:rsid w:val="0081231E"/>
    <w:rsid w:val="00814C7B"/>
    <w:rsid w:val="00815E02"/>
    <w:rsid w:val="00815F4E"/>
    <w:rsid w:val="0081611E"/>
    <w:rsid w:val="00817582"/>
    <w:rsid w:val="00817DBB"/>
    <w:rsid w:val="008201A3"/>
    <w:rsid w:val="008222AB"/>
    <w:rsid w:val="00822B09"/>
    <w:rsid w:val="00826141"/>
    <w:rsid w:val="00826D74"/>
    <w:rsid w:val="00835022"/>
    <w:rsid w:val="00835493"/>
    <w:rsid w:val="00836C86"/>
    <w:rsid w:val="00840626"/>
    <w:rsid w:val="00840FC2"/>
    <w:rsid w:val="00841AE4"/>
    <w:rsid w:val="0084634D"/>
    <w:rsid w:val="00846956"/>
    <w:rsid w:val="008479BD"/>
    <w:rsid w:val="00847F77"/>
    <w:rsid w:val="00850E93"/>
    <w:rsid w:val="00852FE8"/>
    <w:rsid w:val="00857256"/>
    <w:rsid w:val="00857A8F"/>
    <w:rsid w:val="0086015E"/>
    <w:rsid w:val="00860BAE"/>
    <w:rsid w:val="00860F13"/>
    <w:rsid w:val="008612C3"/>
    <w:rsid w:val="00861BB1"/>
    <w:rsid w:val="008701A8"/>
    <w:rsid w:val="008747EE"/>
    <w:rsid w:val="008760E1"/>
    <w:rsid w:val="0087615E"/>
    <w:rsid w:val="0087706B"/>
    <w:rsid w:val="008770EC"/>
    <w:rsid w:val="00877212"/>
    <w:rsid w:val="00883BCD"/>
    <w:rsid w:val="00883EE6"/>
    <w:rsid w:val="00886AA2"/>
    <w:rsid w:val="00891474"/>
    <w:rsid w:val="0089210E"/>
    <w:rsid w:val="00892E5F"/>
    <w:rsid w:val="00893705"/>
    <w:rsid w:val="008945C4"/>
    <w:rsid w:val="00894E1F"/>
    <w:rsid w:val="00897A56"/>
    <w:rsid w:val="008A0074"/>
    <w:rsid w:val="008A09D1"/>
    <w:rsid w:val="008A0B4A"/>
    <w:rsid w:val="008A0C70"/>
    <w:rsid w:val="008A1549"/>
    <w:rsid w:val="008A2301"/>
    <w:rsid w:val="008A3060"/>
    <w:rsid w:val="008A3BC4"/>
    <w:rsid w:val="008A791C"/>
    <w:rsid w:val="008B16FB"/>
    <w:rsid w:val="008B1BB3"/>
    <w:rsid w:val="008B7043"/>
    <w:rsid w:val="008B7C9E"/>
    <w:rsid w:val="008C4387"/>
    <w:rsid w:val="008C6CEF"/>
    <w:rsid w:val="008C6EC8"/>
    <w:rsid w:val="008C7491"/>
    <w:rsid w:val="008C7E54"/>
    <w:rsid w:val="008D0CE7"/>
    <w:rsid w:val="008D3358"/>
    <w:rsid w:val="008D3F64"/>
    <w:rsid w:val="008D4E77"/>
    <w:rsid w:val="008D7B2A"/>
    <w:rsid w:val="008E171E"/>
    <w:rsid w:val="008E1958"/>
    <w:rsid w:val="008E3BC9"/>
    <w:rsid w:val="008E419A"/>
    <w:rsid w:val="008E43C3"/>
    <w:rsid w:val="008E507B"/>
    <w:rsid w:val="008E5165"/>
    <w:rsid w:val="008E5202"/>
    <w:rsid w:val="008E7807"/>
    <w:rsid w:val="008E7C60"/>
    <w:rsid w:val="008E7E5F"/>
    <w:rsid w:val="008F12DD"/>
    <w:rsid w:val="008F4A30"/>
    <w:rsid w:val="008F72C5"/>
    <w:rsid w:val="008F78A8"/>
    <w:rsid w:val="00901410"/>
    <w:rsid w:val="00903866"/>
    <w:rsid w:val="00904327"/>
    <w:rsid w:val="009057E9"/>
    <w:rsid w:val="00905EEB"/>
    <w:rsid w:val="0090634E"/>
    <w:rsid w:val="00906BF8"/>
    <w:rsid w:val="00906FE4"/>
    <w:rsid w:val="009117DF"/>
    <w:rsid w:val="00912FD2"/>
    <w:rsid w:val="00915A97"/>
    <w:rsid w:val="00916667"/>
    <w:rsid w:val="00924422"/>
    <w:rsid w:val="00925F59"/>
    <w:rsid w:val="009320C8"/>
    <w:rsid w:val="00933423"/>
    <w:rsid w:val="00944585"/>
    <w:rsid w:val="0094681C"/>
    <w:rsid w:val="00947C0C"/>
    <w:rsid w:val="00952421"/>
    <w:rsid w:val="00953895"/>
    <w:rsid w:val="009568FC"/>
    <w:rsid w:val="00962653"/>
    <w:rsid w:val="0096295E"/>
    <w:rsid w:val="00962C33"/>
    <w:rsid w:val="009635E5"/>
    <w:rsid w:val="00963EC8"/>
    <w:rsid w:val="00966307"/>
    <w:rsid w:val="0096700C"/>
    <w:rsid w:val="00971D5F"/>
    <w:rsid w:val="00971F6B"/>
    <w:rsid w:val="00973817"/>
    <w:rsid w:val="00983F27"/>
    <w:rsid w:val="009843DA"/>
    <w:rsid w:val="0098544C"/>
    <w:rsid w:val="00985D8F"/>
    <w:rsid w:val="0098694D"/>
    <w:rsid w:val="009909AF"/>
    <w:rsid w:val="009912F4"/>
    <w:rsid w:val="009925C0"/>
    <w:rsid w:val="00996DC9"/>
    <w:rsid w:val="009A08B7"/>
    <w:rsid w:val="009A3C0D"/>
    <w:rsid w:val="009A5547"/>
    <w:rsid w:val="009A6479"/>
    <w:rsid w:val="009A7D77"/>
    <w:rsid w:val="009B08E5"/>
    <w:rsid w:val="009B0C01"/>
    <w:rsid w:val="009B4968"/>
    <w:rsid w:val="009B7303"/>
    <w:rsid w:val="009B7A2B"/>
    <w:rsid w:val="009C0796"/>
    <w:rsid w:val="009C0DF2"/>
    <w:rsid w:val="009C3203"/>
    <w:rsid w:val="009C3807"/>
    <w:rsid w:val="009C5B55"/>
    <w:rsid w:val="009C6A2B"/>
    <w:rsid w:val="009C6E57"/>
    <w:rsid w:val="009C6F5F"/>
    <w:rsid w:val="009D03D9"/>
    <w:rsid w:val="009D03DA"/>
    <w:rsid w:val="009D0C82"/>
    <w:rsid w:val="009D1B72"/>
    <w:rsid w:val="009D28FD"/>
    <w:rsid w:val="009D3F17"/>
    <w:rsid w:val="009D4CD2"/>
    <w:rsid w:val="009D70EF"/>
    <w:rsid w:val="009E31BE"/>
    <w:rsid w:val="009E7248"/>
    <w:rsid w:val="009F47E3"/>
    <w:rsid w:val="009F6AEA"/>
    <w:rsid w:val="009F7143"/>
    <w:rsid w:val="00A00FFC"/>
    <w:rsid w:val="00A0600B"/>
    <w:rsid w:val="00A10DC2"/>
    <w:rsid w:val="00A11223"/>
    <w:rsid w:val="00A121A0"/>
    <w:rsid w:val="00A17B0C"/>
    <w:rsid w:val="00A2410C"/>
    <w:rsid w:val="00A24281"/>
    <w:rsid w:val="00A318DD"/>
    <w:rsid w:val="00A31CC1"/>
    <w:rsid w:val="00A323A6"/>
    <w:rsid w:val="00A42061"/>
    <w:rsid w:val="00A4210A"/>
    <w:rsid w:val="00A5075A"/>
    <w:rsid w:val="00A53767"/>
    <w:rsid w:val="00A54DF9"/>
    <w:rsid w:val="00A5528A"/>
    <w:rsid w:val="00A5550C"/>
    <w:rsid w:val="00A56E0D"/>
    <w:rsid w:val="00A570A7"/>
    <w:rsid w:val="00A61458"/>
    <w:rsid w:val="00A6159E"/>
    <w:rsid w:val="00A61DD4"/>
    <w:rsid w:val="00A6210E"/>
    <w:rsid w:val="00A62285"/>
    <w:rsid w:val="00A64EB5"/>
    <w:rsid w:val="00A66FAF"/>
    <w:rsid w:val="00A71A03"/>
    <w:rsid w:val="00A73D3E"/>
    <w:rsid w:val="00A757DD"/>
    <w:rsid w:val="00A80C1E"/>
    <w:rsid w:val="00A82050"/>
    <w:rsid w:val="00A83AB8"/>
    <w:rsid w:val="00A8627F"/>
    <w:rsid w:val="00A86CB0"/>
    <w:rsid w:val="00A8771E"/>
    <w:rsid w:val="00A93BC4"/>
    <w:rsid w:val="00A97B75"/>
    <w:rsid w:val="00AA0856"/>
    <w:rsid w:val="00AA10EB"/>
    <w:rsid w:val="00AA1CE9"/>
    <w:rsid w:val="00AB3E67"/>
    <w:rsid w:val="00AB3E76"/>
    <w:rsid w:val="00AB4A31"/>
    <w:rsid w:val="00AB7948"/>
    <w:rsid w:val="00AB7E2A"/>
    <w:rsid w:val="00AC00E9"/>
    <w:rsid w:val="00AC0E12"/>
    <w:rsid w:val="00AC3557"/>
    <w:rsid w:val="00AD4B45"/>
    <w:rsid w:val="00AE11FA"/>
    <w:rsid w:val="00AE3525"/>
    <w:rsid w:val="00AE6873"/>
    <w:rsid w:val="00AE6B0C"/>
    <w:rsid w:val="00AE750F"/>
    <w:rsid w:val="00AF3146"/>
    <w:rsid w:val="00B00399"/>
    <w:rsid w:val="00B006F1"/>
    <w:rsid w:val="00B03FD1"/>
    <w:rsid w:val="00B05B0B"/>
    <w:rsid w:val="00B06F11"/>
    <w:rsid w:val="00B12A24"/>
    <w:rsid w:val="00B15CC8"/>
    <w:rsid w:val="00B15DD2"/>
    <w:rsid w:val="00B201E3"/>
    <w:rsid w:val="00B204C9"/>
    <w:rsid w:val="00B22B61"/>
    <w:rsid w:val="00B233A8"/>
    <w:rsid w:val="00B237CD"/>
    <w:rsid w:val="00B23FD6"/>
    <w:rsid w:val="00B26E01"/>
    <w:rsid w:val="00B30EAF"/>
    <w:rsid w:val="00B3163E"/>
    <w:rsid w:val="00B34731"/>
    <w:rsid w:val="00B3505E"/>
    <w:rsid w:val="00B35397"/>
    <w:rsid w:val="00B35F12"/>
    <w:rsid w:val="00B3739E"/>
    <w:rsid w:val="00B3772A"/>
    <w:rsid w:val="00B37C18"/>
    <w:rsid w:val="00B44512"/>
    <w:rsid w:val="00B4483B"/>
    <w:rsid w:val="00B456BA"/>
    <w:rsid w:val="00B473AB"/>
    <w:rsid w:val="00B50470"/>
    <w:rsid w:val="00B53B54"/>
    <w:rsid w:val="00B54194"/>
    <w:rsid w:val="00B5664E"/>
    <w:rsid w:val="00B56E31"/>
    <w:rsid w:val="00B57518"/>
    <w:rsid w:val="00B621FF"/>
    <w:rsid w:val="00B62808"/>
    <w:rsid w:val="00B668E3"/>
    <w:rsid w:val="00B70534"/>
    <w:rsid w:val="00B7077F"/>
    <w:rsid w:val="00B762FB"/>
    <w:rsid w:val="00B77776"/>
    <w:rsid w:val="00B8163F"/>
    <w:rsid w:val="00B8431C"/>
    <w:rsid w:val="00B84743"/>
    <w:rsid w:val="00B84F93"/>
    <w:rsid w:val="00B85536"/>
    <w:rsid w:val="00B86735"/>
    <w:rsid w:val="00B900F2"/>
    <w:rsid w:val="00B9135F"/>
    <w:rsid w:val="00B94EF3"/>
    <w:rsid w:val="00B9764D"/>
    <w:rsid w:val="00BA074D"/>
    <w:rsid w:val="00BA4450"/>
    <w:rsid w:val="00BA4F19"/>
    <w:rsid w:val="00BA665A"/>
    <w:rsid w:val="00BA7455"/>
    <w:rsid w:val="00BB045A"/>
    <w:rsid w:val="00BC1616"/>
    <w:rsid w:val="00BC4690"/>
    <w:rsid w:val="00BC56B3"/>
    <w:rsid w:val="00BC5B07"/>
    <w:rsid w:val="00BC7C13"/>
    <w:rsid w:val="00BC7C50"/>
    <w:rsid w:val="00BD01C1"/>
    <w:rsid w:val="00BD1584"/>
    <w:rsid w:val="00BD46A0"/>
    <w:rsid w:val="00BE23CF"/>
    <w:rsid w:val="00BE2ABA"/>
    <w:rsid w:val="00BE46A8"/>
    <w:rsid w:val="00BE6B00"/>
    <w:rsid w:val="00BF2300"/>
    <w:rsid w:val="00BF4E45"/>
    <w:rsid w:val="00BF587B"/>
    <w:rsid w:val="00BF612B"/>
    <w:rsid w:val="00BF61D9"/>
    <w:rsid w:val="00BF7803"/>
    <w:rsid w:val="00BF7D79"/>
    <w:rsid w:val="00C001D1"/>
    <w:rsid w:val="00C0053B"/>
    <w:rsid w:val="00C006F0"/>
    <w:rsid w:val="00C010ED"/>
    <w:rsid w:val="00C026B7"/>
    <w:rsid w:val="00C05659"/>
    <w:rsid w:val="00C06124"/>
    <w:rsid w:val="00C06B81"/>
    <w:rsid w:val="00C06E9B"/>
    <w:rsid w:val="00C11556"/>
    <w:rsid w:val="00C11D1F"/>
    <w:rsid w:val="00C13477"/>
    <w:rsid w:val="00C145B9"/>
    <w:rsid w:val="00C167F6"/>
    <w:rsid w:val="00C1719E"/>
    <w:rsid w:val="00C2077F"/>
    <w:rsid w:val="00C20FA7"/>
    <w:rsid w:val="00C2172A"/>
    <w:rsid w:val="00C22124"/>
    <w:rsid w:val="00C239F5"/>
    <w:rsid w:val="00C23CA7"/>
    <w:rsid w:val="00C258FD"/>
    <w:rsid w:val="00C262B1"/>
    <w:rsid w:val="00C27DA7"/>
    <w:rsid w:val="00C30D65"/>
    <w:rsid w:val="00C32206"/>
    <w:rsid w:val="00C36D99"/>
    <w:rsid w:val="00C37E89"/>
    <w:rsid w:val="00C40B9F"/>
    <w:rsid w:val="00C40BCE"/>
    <w:rsid w:val="00C41ED5"/>
    <w:rsid w:val="00C430D4"/>
    <w:rsid w:val="00C4701C"/>
    <w:rsid w:val="00C50FCA"/>
    <w:rsid w:val="00C51892"/>
    <w:rsid w:val="00C52738"/>
    <w:rsid w:val="00C544AD"/>
    <w:rsid w:val="00C54B2B"/>
    <w:rsid w:val="00C55591"/>
    <w:rsid w:val="00C55875"/>
    <w:rsid w:val="00C56A2A"/>
    <w:rsid w:val="00C57D3D"/>
    <w:rsid w:val="00C61168"/>
    <w:rsid w:val="00C6350B"/>
    <w:rsid w:val="00C649EE"/>
    <w:rsid w:val="00C64E58"/>
    <w:rsid w:val="00C65C4C"/>
    <w:rsid w:val="00C755F4"/>
    <w:rsid w:val="00C76590"/>
    <w:rsid w:val="00C76ACD"/>
    <w:rsid w:val="00C770C9"/>
    <w:rsid w:val="00C77A54"/>
    <w:rsid w:val="00C81746"/>
    <w:rsid w:val="00C8241B"/>
    <w:rsid w:val="00C85902"/>
    <w:rsid w:val="00C85EB0"/>
    <w:rsid w:val="00C86D2E"/>
    <w:rsid w:val="00C92DEC"/>
    <w:rsid w:val="00C9305D"/>
    <w:rsid w:val="00C94975"/>
    <w:rsid w:val="00C95BC7"/>
    <w:rsid w:val="00CA04E9"/>
    <w:rsid w:val="00CA0825"/>
    <w:rsid w:val="00CA43A2"/>
    <w:rsid w:val="00CA54B2"/>
    <w:rsid w:val="00CA5A1D"/>
    <w:rsid w:val="00CB1200"/>
    <w:rsid w:val="00CB1BD6"/>
    <w:rsid w:val="00CB78D8"/>
    <w:rsid w:val="00CC0A14"/>
    <w:rsid w:val="00CC1A31"/>
    <w:rsid w:val="00CC2374"/>
    <w:rsid w:val="00CC2BDA"/>
    <w:rsid w:val="00CC5805"/>
    <w:rsid w:val="00CC5ABB"/>
    <w:rsid w:val="00CD0DB9"/>
    <w:rsid w:val="00CD33A1"/>
    <w:rsid w:val="00CD3715"/>
    <w:rsid w:val="00CD43C4"/>
    <w:rsid w:val="00CD473A"/>
    <w:rsid w:val="00CE0853"/>
    <w:rsid w:val="00CE2556"/>
    <w:rsid w:val="00CE2575"/>
    <w:rsid w:val="00CE268E"/>
    <w:rsid w:val="00CE3B47"/>
    <w:rsid w:val="00CE3E20"/>
    <w:rsid w:val="00CE75DB"/>
    <w:rsid w:val="00CE7E9B"/>
    <w:rsid w:val="00CF1F6C"/>
    <w:rsid w:val="00D01F8E"/>
    <w:rsid w:val="00D04307"/>
    <w:rsid w:val="00D1081B"/>
    <w:rsid w:val="00D153EE"/>
    <w:rsid w:val="00D15509"/>
    <w:rsid w:val="00D15E28"/>
    <w:rsid w:val="00D1609F"/>
    <w:rsid w:val="00D1621B"/>
    <w:rsid w:val="00D17540"/>
    <w:rsid w:val="00D263CF"/>
    <w:rsid w:val="00D27C0A"/>
    <w:rsid w:val="00D30017"/>
    <w:rsid w:val="00D3306D"/>
    <w:rsid w:val="00D3499F"/>
    <w:rsid w:val="00D3595A"/>
    <w:rsid w:val="00D42476"/>
    <w:rsid w:val="00D445D9"/>
    <w:rsid w:val="00D45E38"/>
    <w:rsid w:val="00D517E1"/>
    <w:rsid w:val="00D53FEB"/>
    <w:rsid w:val="00D57DF9"/>
    <w:rsid w:val="00D60032"/>
    <w:rsid w:val="00D60F23"/>
    <w:rsid w:val="00D61928"/>
    <w:rsid w:val="00D64A94"/>
    <w:rsid w:val="00D67B8C"/>
    <w:rsid w:val="00D70D57"/>
    <w:rsid w:val="00D70EB2"/>
    <w:rsid w:val="00D71036"/>
    <w:rsid w:val="00D71FBF"/>
    <w:rsid w:val="00D7409E"/>
    <w:rsid w:val="00D761FE"/>
    <w:rsid w:val="00D80783"/>
    <w:rsid w:val="00D83C04"/>
    <w:rsid w:val="00D8619F"/>
    <w:rsid w:val="00D90DFE"/>
    <w:rsid w:val="00D9379E"/>
    <w:rsid w:val="00D93833"/>
    <w:rsid w:val="00D94EEC"/>
    <w:rsid w:val="00D95930"/>
    <w:rsid w:val="00D96C44"/>
    <w:rsid w:val="00DA22B4"/>
    <w:rsid w:val="00DA30D0"/>
    <w:rsid w:val="00DB0CF2"/>
    <w:rsid w:val="00DB25D2"/>
    <w:rsid w:val="00DB6697"/>
    <w:rsid w:val="00DB7A70"/>
    <w:rsid w:val="00DC0C4D"/>
    <w:rsid w:val="00DC30F9"/>
    <w:rsid w:val="00DC747D"/>
    <w:rsid w:val="00DD297B"/>
    <w:rsid w:val="00DD4B2C"/>
    <w:rsid w:val="00DD5AEB"/>
    <w:rsid w:val="00DD7157"/>
    <w:rsid w:val="00DD7266"/>
    <w:rsid w:val="00DD78A4"/>
    <w:rsid w:val="00DE0930"/>
    <w:rsid w:val="00DE1BA0"/>
    <w:rsid w:val="00DE1BF3"/>
    <w:rsid w:val="00DE1E43"/>
    <w:rsid w:val="00DE2073"/>
    <w:rsid w:val="00DE29C5"/>
    <w:rsid w:val="00DE34F9"/>
    <w:rsid w:val="00DE6243"/>
    <w:rsid w:val="00DE6C06"/>
    <w:rsid w:val="00DE7982"/>
    <w:rsid w:val="00DF30FF"/>
    <w:rsid w:val="00DF6630"/>
    <w:rsid w:val="00DF6AF5"/>
    <w:rsid w:val="00DF7BA2"/>
    <w:rsid w:val="00E01901"/>
    <w:rsid w:val="00E0385A"/>
    <w:rsid w:val="00E14B26"/>
    <w:rsid w:val="00E16D6F"/>
    <w:rsid w:val="00E212FF"/>
    <w:rsid w:val="00E21392"/>
    <w:rsid w:val="00E23BC2"/>
    <w:rsid w:val="00E3236B"/>
    <w:rsid w:val="00E33886"/>
    <w:rsid w:val="00E3556A"/>
    <w:rsid w:val="00E37E58"/>
    <w:rsid w:val="00E42634"/>
    <w:rsid w:val="00E549F4"/>
    <w:rsid w:val="00E5591E"/>
    <w:rsid w:val="00E61CDF"/>
    <w:rsid w:val="00E62BCD"/>
    <w:rsid w:val="00E65911"/>
    <w:rsid w:val="00E667AB"/>
    <w:rsid w:val="00E73226"/>
    <w:rsid w:val="00E75C1C"/>
    <w:rsid w:val="00E779A3"/>
    <w:rsid w:val="00E80650"/>
    <w:rsid w:val="00E8154A"/>
    <w:rsid w:val="00E817FA"/>
    <w:rsid w:val="00E84490"/>
    <w:rsid w:val="00E8477C"/>
    <w:rsid w:val="00E9067E"/>
    <w:rsid w:val="00E9192F"/>
    <w:rsid w:val="00E91ECF"/>
    <w:rsid w:val="00E958E4"/>
    <w:rsid w:val="00E96C80"/>
    <w:rsid w:val="00E96FB2"/>
    <w:rsid w:val="00EA2398"/>
    <w:rsid w:val="00EA291B"/>
    <w:rsid w:val="00EA6046"/>
    <w:rsid w:val="00EB05CF"/>
    <w:rsid w:val="00EB0887"/>
    <w:rsid w:val="00EB09C5"/>
    <w:rsid w:val="00EB0CDD"/>
    <w:rsid w:val="00EB2C91"/>
    <w:rsid w:val="00EB2D72"/>
    <w:rsid w:val="00EB4616"/>
    <w:rsid w:val="00EB626A"/>
    <w:rsid w:val="00EB7A04"/>
    <w:rsid w:val="00EC221B"/>
    <w:rsid w:val="00EC229A"/>
    <w:rsid w:val="00EC2955"/>
    <w:rsid w:val="00EC4FF0"/>
    <w:rsid w:val="00EC6D83"/>
    <w:rsid w:val="00EC7AE9"/>
    <w:rsid w:val="00ED058B"/>
    <w:rsid w:val="00ED3DA0"/>
    <w:rsid w:val="00ED43AA"/>
    <w:rsid w:val="00ED5543"/>
    <w:rsid w:val="00EE1226"/>
    <w:rsid w:val="00EE2737"/>
    <w:rsid w:val="00EE3E33"/>
    <w:rsid w:val="00EE55AE"/>
    <w:rsid w:val="00EE5E0B"/>
    <w:rsid w:val="00EE6AD0"/>
    <w:rsid w:val="00EE6B4D"/>
    <w:rsid w:val="00EF04D5"/>
    <w:rsid w:val="00EF0D28"/>
    <w:rsid w:val="00EF36B2"/>
    <w:rsid w:val="00EF44DA"/>
    <w:rsid w:val="00EF55A4"/>
    <w:rsid w:val="00EF5A6A"/>
    <w:rsid w:val="00F009CD"/>
    <w:rsid w:val="00F01588"/>
    <w:rsid w:val="00F018B2"/>
    <w:rsid w:val="00F04979"/>
    <w:rsid w:val="00F050B0"/>
    <w:rsid w:val="00F0651B"/>
    <w:rsid w:val="00F065D4"/>
    <w:rsid w:val="00F06618"/>
    <w:rsid w:val="00F1245E"/>
    <w:rsid w:val="00F12A93"/>
    <w:rsid w:val="00F14AC1"/>
    <w:rsid w:val="00F14D34"/>
    <w:rsid w:val="00F154ED"/>
    <w:rsid w:val="00F20190"/>
    <w:rsid w:val="00F20CFE"/>
    <w:rsid w:val="00F219AD"/>
    <w:rsid w:val="00F231A7"/>
    <w:rsid w:val="00F24FF9"/>
    <w:rsid w:val="00F25E69"/>
    <w:rsid w:val="00F26E1D"/>
    <w:rsid w:val="00F2717F"/>
    <w:rsid w:val="00F3225D"/>
    <w:rsid w:val="00F3312F"/>
    <w:rsid w:val="00F3397A"/>
    <w:rsid w:val="00F40DC0"/>
    <w:rsid w:val="00F42992"/>
    <w:rsid w:val="00F43C91"/>
    <w:rsid w:val="00F44150"/>
    <w:rsid w:val="00F47D4E"/>
    <w:rsid w:val="00F50FC4"/>
    <w:rsid w:val="00F55F8E"/>
    <w:rsid w:val="00F61575"/>
    <w:rsid w:val="00F61751"/>
    <w:rsid w:val="00F619F6"/>
    <w:rsid w:val="00F62656"/>
    <w:rsid w:val="00F75035"/>
    <w:rsid w:val="00F75970"/>
    <w:rsid w:val="00F76BF9"/>
    <w:rsid w:val="00F8012F"/>
    <w:rsid w:val="00F82468"/>
    <w:rsid w:val="00F824D8"/>
    <w:rsid w:val="00F844A5"/>
    <w:rsid w:val="00F856EF"/>
    <w:rsid w:val="00F879E3"/>
    <w:rsid w:val="00F90ADF"/>
    <w:rsid w:val="00F91139"/>
    <w:rsid w:val="00F952DD"/>
    <w:rsid w:val="00FA2406"/>
    <w:rsid w:val="00FA2518"/>
    <w:rsid w:val="00FB0D0B"/>
    <w:rsid w:val="00FB14C8"/>
    <w:rsid w:val="00FB20EA"/>
    <w:rsid w:val="00FB268D"/>
    <w:rsid w:val="00FB2B80"/>
    <w:rsid w:val="00FB3647"/>
    <w:rsid w:val="00FB6A95"/>
    <w:rsid w:val="00FC06E7"/>
    <w:rsid w:val="00FC6D4C"/>
    <w:rsid w:val="00FD01ED"/>
    <w:rsid w:val="00FD0B29"/>
    <w:rsid w:val="00FD0CDD"/>
    <w:rsid w:val="00FD1108"/>
    <w:rsid w:val="00FD4973"/>
    <w:rsid w:val="00FD5E04"/>
    <w:rsid w:val="00FD6FCE"/>
    <w:rsid w:val="00FD7DC2"/>
    <w:rsid w:val="00FE00D9"/>
    <w:rsid w:val="00FE1024"/>
    <w:rsid w:val="00FE2505"/>
    <w:rsid w:val="00FE3739"/>
    <w:rsid w:val="00FE47AA"/>
    <w:rsid w:val="00FE4A46"/>
    <w:rsid w:val="00FE53BD"/>
    <w:rsid w:val="00FE6BCA"/>
    <w:rsid w:val="00FF099B"/>
    <w:rsid w:val="00FF3BE8"/>
    <w:rsid w:val="00FF5A52"/>
    <w:rsid w:val="00FF6E1C"/>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362">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AR" w:eastAsia="es-A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lsdException w:name="heading 2" w:semiHidden="0" w:uiPriority="0" w:unhideWhenUsed="0"/>
    <w:lsdException w:name="heading 3" w:semiHidden="0" w:uiPriority="0" w:unhideWhenUsed="0"/>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lsdException w:name="Default Paragraph Font" w:uiPriority="0"/>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D43C4"/>
    <w:pPr>
      <w:widowControl w:val="0"/>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s>
      <w:suppressAutoHyphens/>
      <w:spacing w:line="300" w:lineRule="exact"/>
    </w:pPr>
    <w:rPr>
      <w:rFonts w:ascii="MetaPlusLF" w:hAnsi="MetaPlusLF"/>
      <w:color w:val="000000"/>
      <w:lang w:eastAsia="de-DE"/>
    </w:rPr>
  </w:style>
  <w:style w:type="paragraph" w:styleId="Ttulo1">
    <w:name w:val="heading 1"/>
    <w:next w:val="Normal"/>
    <w:link w:val="Ttulo1Car"/>
    <w:rsid w:val="00CD43C4"/>
    <w:pPr>
      <w:keepNext/>
      <w:keepLines/>
      <w:widowControl w:val="0"/>
      <w:numPr>
        <w:numId w:val="7"/>
      </w:numPr>
      <w:suppressAutoHyphens/>
      <w:spacing w:line="312" w:lineRule="auto"/>
      <w:outlineLvl w:val="0"/>
    </w:pPr>
    <w:rPr>
      <w:rFonts w:ascii="MetaPlusLF" w:hAnsi="MetaPlusLF"/>
      <w:b/>
      <w:color w:val="000000"/>
      <w:sz w:val="28"/>
      <w:lang w:val="de-DE" w:eastAsia="de-DE"/>
    </w:rPr>
  </w:style>
  <w:style w:type="paragraph" w:styleId="Ttulo2">
    <w:name w:val="heading 2"/>
    <w:basedOn w:val="Normal"/>
    <w:next w:val="Normal"/>
    <w:link w:val="Ttulo2Car"/>
    <w:rsid w:val="00CD43C4"/>
    <w:pPr>
      <w:keepNext/>
      <w:numPr>
        <w:ilvl w:val="1"/>
        <w:numId w:val="7"/>
      </w:numPr>
      <w:outlineLvl w:val="1"/>
    </w:pPr>
    <w:rPr>
      <w:b/>
    </w:rPr>
  </w:style>
  <w:style w:type="paragraph" w:styleId="Ttulo3">
    <w:name w:val="heading 3"/>
    <w:basedOn w:val="Normal"/>
    <w:next w:val="Normal"/>
    <w:link w:val="Ttulo3Car"/>
    <w:rsid w:val="00CD43C4"/>
    <w:pPr>
      <w:keepNext/>
      <w:keepLines/>
      <w:numPr>
        <w:ilvl w:val="2"/>
        <w:numId w:val="7"/>
      </w:numPr>
      <w:outlineLvl w:val="2"/>
    </w:pPr>
    <w:rPr>
      <w:b/>
    </w:rPr>
  </w:style>
  <w:style w:type="paragraph" w:styleId="Ttulo4">
    <w:name w:val="heading 4"/>
    <w:basedOn w:val="Normal"/>
    <w:next w:val="Normal"/>
    <w:link w:val="Ttulo4Car"/>
    <w:uiPriority w:val="9"/>
    <w:semiHidden/>
    <w:unhideWhenUsed/>
    <w:qFormat/>
    <w:rsid w:val="00CD43C4"/>
    <w:pPr>
      <w:keepNext/>
      <w:numPr>
        <w:ilvl w:val="3"/>
        <w:numId w:val="7"/>
      </w:numPr>
      <w:spacing w:before="240" w:after="60"/>
      <w:outlineLvl w:val="3"/>
    </w:pPr>
    <w:rPr>
      <w:rFonts w:ascii="Calibri" w:hAnsi="Calibri"/>
      <w:b/>
      <w:bCs/>
      <w:sz w:val="28"/>
      <w:szCs w:val="28"/>
    </w:rPr>
  </w:style>
  <w:style w:type="paragraph" w:styleId="Ttulo5">
    <w:name w:val="heading 5"/>
    <w:basedOn w:val="Normal"/>
    <w:next w:val="Normal"/>
    <w:link w:val="Ttulo5Car"/>
    <w:uiPriority w:val="9"/>
    <w:semiHidden/>
    <w:unhideWhenUsed/>
    <w:qFormat/>
    <w:rsid w:val="00CD43C4"/>
    <w:pPr>
      <w:numPr>
        <w:ilvl w:val="4"/>
        <w:numId w:val="7"/>
      </w:numPr>
      <w:spacing w:before="240" w:after="60"/>
      <w:outlineLvl w:val="4"/>
    </w:pPr>
    <w:rPr>
      <w:rFonts w:ascii="Calibri" w:hAnsi="Calibri"/>
      <w:b/>
      <w:bCs/>
      <w:i/>
      <w:iCs/>
      <w:sz w:val="26"/>
      <w:szCs w:val="26"/>
    </w:rPr>
  </w:style>
  <w:style w:type="paragraph" w:styleId="Ttulo6">
    <w:name w:val="heading 6"/>
    <w:basedOn w:val="Normal"/>
    <w:next w:val="Normal"/>
    <w:link w:val="Ttulo6Car"/>
    <w:uiPriority w:val="9"/>
    <w:semiHidden/>
    <w:unhideWhenUsed/>
    <w:qFormat/>
    <w:rsid w:val="00CD43C4"/>
    <w:pPr>
      <w:numPr>
        <w:ilvl w:val="5"/>
        <w:numId w:val="7"/>
      </w:numPr>
      <w:spacing w:before="240" w:after="60"/>
      <w:outlineLvl w:val="5"/>
    </w:pPr>
    <w:rPr>
      <w:rFonts w:ascii="Calibri" w:hAnsi="Calibri"/>
      <w:b/>
      <w:bCs/>
      <w:sz w:val="22"/>
      <w:szCs w:val="22"/>
    </w:rPr>
  </w:style>
  <w:style w:type="paragraph" w:styleId="Ttulo7">
    <w:name w:val="heading 7"/>
    <w:basedOn w:val="Normal"/>
    <w:next w:val="Normal"/>
    <w:link w:val="Ttulo7Car"/>
    <w:uiPriority w:val="9"/>
    <w:semiHidden/>
    <w:unhideWhenUsed/>
    <w:qFormat/>
    <w:rsid w:val="00CD43C4"/>
    <w:pPr>
      <w:numPr>
        <w:ilvl w:val="6"/>
        <w:numId w:val="7"/>
      </w:numPr>
      <w:spacing w:before="240" w:after="60"/>
      <w:outlineLvl w:val="6"/>
    </w:pPr>
    <w:rPr>
      <w:rFonts w:ascii="Calibri" w:hAnsi="Calibri"/>
      <w:sz w:val="24"/>
      <w:szCs w:val="24"/>
    </w:rPr>
  </w:style>
  <w:style w:type="paragraph" w:styleId="Ttulo8">
    <w:name w:val="heading 8"/>
    <w:basedOn w:val="Normal"/>
    <w:next w:val="Normal"/>
    <w:link w:val="Ttulo8Car"/>
    <w:uiPriority w:val="9"/>
    <w:semiHidden/>
    <w:unhideWhenUsed/>
    <w:qFormat/>
    <w:rsid w:val="00CD43C4"/>
    <w:pPr>
      <w:numPr>
        <w:ilvl w:val="7"/>
        <w:numId w:val="7"/>
      </w:numPr>
      <w:spacing w:before="240" w:after="60"/>
      <w:outlineLvl w:val="7"/>
    </w:pPr>
    <w:rPr>
      <w:rFonts w:ascii="Calibri" w:hAnsi="Calibri"/>
      <w:i/>
      <w:iCs/>
      <w:sz w:val="24"/>
      <w:szCs w:val="24"/>
    </w:rPr>
  </w:style>
  <w:style w:type="paragraph" w:styleId="Ttulo9">
    <w:name w:val="heading 9"/>
    <w:basedOn w:val="Normal"/>
    <w:next w:val="Normal"/>
    <w:link w:val="Ttulo9Car"/>
    <w:uiPriority w:val="9"/>
    <w:semiHidden/>
    <w:unhideWhenUsed/>
    <w:qFormat/>
    <w:rsid w:val="00CD43C4"/>
    <w:pPr>
      <w:numPr>
        <w:ilvl w:val="8"/>
        <w:numId w:val="7"/>
      </w:num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ildFormel">
    <w:name w:val="Bild/Formel"/>
    <w:basedOn w:val="Normal"/>
    <w:next w:val="Normal"/>
    <w:rsid w:val="00CD43C4"/>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spacing w:line="300" w:lineRule="atLeast"/>
    </w:pPr>
  </w:style>
  <w:style w:type="paragraph" w:customStyle="1" w:styleId="Spiegelstrich">
    <w:name w:val="Spiegelstrich"/>
    <w:next w:val="Normal"/>
    <w:qFormat/>
    <w:rsid w:val="00CD43C4"/>
    <w:pPr>
      <w:numPr>
        <w:numId w:val="1"/>
      </w:numPr>
      <w:tabs>
        <w:tab w:val="left" w:pos="720"/>
      </w:tabs>
      <w:spacing w:line="300" w:lineRule="exact"/>
    </w:pPr>
    <w:rPr>
      <w:rFonts w:ascii="MetaPlusLF" w:hAnsi="MetaPlusLF"/>
      <w:color w:val="000000"/>
      <w:lang w:val="de-DE" w:eastAsia="de-DE"/>
    </w:rPr>
  </w:style>
  <w:style w:type="paragraph" w:customStyle="1" w:styleId="Bullet">
    <w:name w:val="Bullet"/>
    <w:basedOn w:val="Spiegelstrich"/>
    <w:next w:val="Normal"/>
    <w:qFormat/>
    <w:rsid w:val="00CD43C4"/>
    <w:pPr>
      <w:numPr>
        <w:numId w:val="6"/>
      </w:numPr>
    </w:pPr>
  </w:style>
  <w:style w:type="paragraph" w:customStyle="1" w:styleId="Aufzhlung">
    <w:name w:val="Aufzählung"/>
    <w:basedOn w:val="Spiegelstrich"/>
    <w:next w:val="Normal"/>
    <w:qFormat/>
    <w:rsid w:val="00CD43C4"/>
    <w:pPr>
      <w:numPr>
        <w:numId w:val="17"/>
      </w:numPr>
    </w:pPr>
  </w:style>
  <w:style w:type="paragraph" w:styleId="Encabezado">
    <w:name w:val="header"/>
    <w:basedOn w:val="Normal"/>
    <w:link w:val="EncabezadoCar"/>
    <w:uiPriority w:val="99"/>
    <w:semiHidden/>
    <w:unhideWhenUsed/>
    <w:rsid w:val="00CD43C4"/>
    <w:pPr>
      <w:tabs>
        <w:tab w:val="clear" w:pos="567"/>
        <w:tab w:val="clear" w:pos="1134"/>
        <w:tab w:val="clear" w:pos="1701"/>
        <w:tab w:val="clear" w:pos="2268"/>
        <w:tab w:val="clear" w:pos="2835"/>
        <w:tab w:val="clear" w:pos="3402"/>
        <w:tab w:val="clear" w:pos="3969"/>
        <w:tab w:val="clear" w:pos="5103"/>
        <w:tab w:val="clear" w:pos="5670"/>
        <w:tab w:val="clear" w:pos="6237"/>
        <w:tab w:val="clear" w:pos="6804"/>
        <w:tab w:val="clear" w:pos="7371"/>
        <w:tab w:val="clear" w:pos="7938"/>
        <w:tab w:val="clear" w:pos="8505"/>
        <w:tab w:val="center" w:pos="4536"/>
        <w:tab w:val="right" w:pos="9072"/>
      </w:tabs>
    </w:pPr>
  </w:style>
  <w:style w:type="character" w:customStyle="1" w:styleId="EncabezadoCar">
    <w:name w:val="Encabezado Car"/>
    <w:basedOn w:val="Fuentedeprrafopredeter"/>
    <w:link w:val="Encabezado"/>
    <w:uiPriority w:val="99"/>
    <w:semiHidden/>
    <w:rsid w:val="00CD43C4"/>
    <w:rPr>
      <w:rFonts w:ascii="MetaPlusLF" w:hAnsi="MetaPlusLF"/>
      <w:color w:val="000000"/>
      <w:lang w:val="de-DE" w:eastAsia="de-DE"/>
    </w:rPr>
  </w:style>
  <w:style w:type="paragraph" w:customStyle="1" w:styleId="Kopf-Fuzeilerechts">
    <w:name w:val="Kopf-/Fußzeile rechts"/>
    <w:next w:val="Normal"/>
    <w:rsid w:val="00CD43C4"/>
    <w:pPr>
      <w:tabs>
        <w:tab w:val="right" w:pos="9923"/>
      </w:tabs>
      <w:suppressAutoHyphens/>
      <w:spacing w:line="300" w:lineRule="exact"/>
      <w:ind w:right="-851"/>
    </w:pPr>
    <w:rPr>
      <w:rFonts w:ascii="MetaPlusLF" w:hAnsi="MetaPlusLF"/>
      <w:color w:val="000000"/>
      <w:sz w:val="16"/>
      <w:lang w:val="de-DE" w:eastAsia="de-DE"/>
    </w:rPr>
  </w:style>
  <w:style w:type="paragraph" w:styleId="Piedepgina">
    <w:name w:val="footer"/>
    <w:basedOn w:val="Normal"/>
    <w:link w:val="PiedepginaCar"/>
    <w:uiPriority w:val="99"/>
    <w:unhideWhenUsed/>
    <w:rsid w:val="00CD43C4"/>
    <w:pPr>
      <w:tabs>
        <w:tab w:val="clear" w:pos="567"/>
        <w:tab w:val="clear" w:pos="1134"/>
        <w:tab w:val="clear" w:pos="1701"/>
        <w:tab w:val="clear" w:pos="2268"/>
        <w:tab w:val="clear" w:pos="2835"/>
        <w:tab w:val="clear" w:pos="3402"/>
        <w:tab w:val="clear" w:pos="3969"/>
        <w:tab w:val="clear" w:pos="5103"/>
        <w:tab w:val="clear" w:pos="5670"/>
        <w:tab w:val="clear" w:pos="6237"/>
        <w:tab w:val="clear" w:pos="6804"/>
        <w:tab w:val="clear" w:pos="7371"/>
        <w:tab w:val="clear" w:pos="7938"/>
        <w:tab w:val="clear" w:pos="8505"/>
        <w:tab w:val="center" w:pos="4536"/>
        <w:tab w:val="right" w:pos="9072"/>
      </w:tabs>
    </w:pPr>
  </w:style>
  <w:style w:type="paragraph" w:styleId="Textodeglobo">
    <w:name w:val="Balloon Text"/>
    <w:basedOn w:val="Normal"/>
    <w:link w:val="TextodegloboCar"/>
    <w:uiPriority w:val="99"/>
    <w:semiHidden/>
    <w:unhideWhenUsed/>
    <w:rsid w:val="00CD43C4"/>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D43C4"/>
    <w:rPr>
      <w:rFonts w:ascii="Tahoma" w:hAnsi="Tahoma" w:cs="Tahoma"/>
      <w:color w:val="000000"/>
      <w:sz w:val="16"/>
      <w:szCs w:val="16"/>
      <w:lang w:val="de-DE" w:eastAsia="de-DE"/>
    </w:rPr>
  </w:style>
  <w:style w:type="paragraph" w:customStyle="1" w:styleId="Kopf-Fuzeilelinks">
    <w:name w:val="Kopf-/Fußzeile links"/>
    <w:next w:val="Normal"/>
    <w:autoRedefine/>
    <w:rsid w:val="00CD43C4"/>
    <w:pPr>
      <w:tabs>
        <w:tab w:val="left" w:pos="0"/>
        <w:tab w:val="right" w:pos="9072"/>
      </w:tabs>
      <w:suppressAutoHyphens/>
      <w:spacing w:line="300" w:lineRule="exact"/>
      <w:ind w:left="-851"/>
    </w:pPr>
    <w:rPr>
      <w:rFonts w:ascii="MetaPlusLF" w:hAnsi="MetaPlusLF"/>
      <w:color w:val="000000"/>
      <w:sz w:val="16"/>
      <w:lang w:val="de-DE" w:eastAsia="de-DE"/>
    </w:rPr>
  </w:style>
  <w:style w:type="character" w:customStyle="1" w:styleId="PiedepginaCar">
    <w:name w:val="Pie de página Car"/>
    <w:basedOn w:val="Fuentedeprrafopredeter"/>
    <w:link w:val="Piedepgina"/>
    <w:uiPriority w:val="99"/>
    <w:rsid w:val="00CD43C4"/>
    <w:rPr>
      <w:rFonts w:ascii="MetaPlusLF" w:hAnsi="MetaPlusLF"/>
      <w:color w:val="000000"/>
      <w:lang w:val="de-DE" w:eastAsia="de-DE"/>
    </w:rPr>
  </w:style>
  <w:style w:type="paragraph" w:customStyle="1" w:styleId="Tabellentext">
    <w:name w:val="Tabellentext"/>
    <w:basedOn w:val="Normal"/>
    <w:next w:val="Normal"/>
    <w:rsid w:val="00CD43C4"/>
    <w:pPr>
      <w:spacing w:before="40" w:after="80" w:line="240" w:lineRule="exact"/>
      <w:ind w:left="57" w:right="57"/>
    </w:pPr>
    <w:rPr>
      <w:sz w:val="16"/>
    </w:rPr>
  </w:style>
  <w:style w:type="table" w:styleId="Tablaconcuadrcula">
    <w:name w:val="Table Grid"/>
    <w:basedOn w:val="Tablanormal"/>
    <w:uiPriority w:val="59"/>
    <w:rsid w:val="00CD43C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ellenkopf">
    <w:name w:val="Tabellenkopf"/>
    <w:basedOn w:val="Tabellentext"/>
    <w:next w:val="Normal"/>
    <w:rsid w:val="00CD43C4"/>
    <w:rPr>
      <w:b/>
    </w:rPr>
  </w:style>
  <w:style w:type="character" w:styleId="Nmerodepgina">
    <w:name w:val="page number"/>
    <w:basedOn w:val="Fuentedeprrafopredeter"/>
    <w:uiPriority w:val="99"/>
    <w:unhideWhenUsed/>
    <w:rsid w:val="00CD43C4"/>
    <w:rPr>
      <w:rFonts w:ascii="MetaPlusLF" w:hAnsi="MetaPlusLF"/>
      <w:color w:val="000000"/>
      <w:sz w:val="20"/>
    </w:rPr>
  </w:style>
  <w:style w:type="paragraph" w:customStyle="1" w:styleId="Standardfett">
    <w:name w:val="Standard fett"/>
    <w:basedOn w:val="Normal"/>
    <w:next w:val="Normal"/>
    <w:qFormat/>
    <w:rsid w:val="00CD43C4"/>
    <w:rPr>
      <w:b/>
    </w:rPr>
  </w:style>
  <w:style w:type="paragraph" w:styleId="NormalWeb">
    <w:name w:val="Normal (Web)"/>
    <w:basedOn w:val="Normal"/>
    <w:uiPriority w:val="99"/>
    <w:semiHidden/>
    <w:unhideWhenUsed/>
    <w:rsid w:val="00A86CB0"/>
    <w:pPr>
      <w:widowControl/>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suppressAutoHyphens w:val="0"/>
      <w:spacing w:before="100" w:beforeAutospacing="1" w:after="100" w:afterAutospacing="1" w:line="240" w:lineRule="auto"/>
    </w:pPr>
    <w:rPr>
      <w:rFonts w:ascii="Times New Roman" w:hAnsi="Times New Roman"/>
      <w:color w:val="auto"/>
      <w:sz w:val="24"/>
      <w:szCs w:val="24"/>
      <w:lang w:eastAsia="en-GB"/>
    </w:rPr>
  </w:style>
  <w:style w:type="paragraph" w:styleId="Prrafodelista">
    <w:name w:val="List Paragraph"/>
    <w:basedOn w:val="Normal"/>
    <w:uiPriority w:val="34"/>
    <w:qFormat/>
    <w:rsid w:val="00C239F5"/>
    <w:pPr>
      <w:widowControl/>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suppressAutoHyphens w:val="0"/>
      <w:spacing w:line="240" w:lineRule="auto"/>
      <w:ind w:left="720"/>
      <w:contextualSpacing/>
    </w:pPr>
    <w:rPr>
      <w:color w:val="auto"/>
    </w:rPr>
  </w:style>
  <w:style w:type="paragraph" w:customStyle="1" w:styleId="InhaltIndex">
    <w:name w:val="Inhalt/Index"/>
    <w:basedOn w:val="Normal"/>
    <w:next w:val="Normal"/>
    <w:rsid w:val="00CD43C4"/>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 w:val="left" w:pos="680"/>
        <w:tab w:val="left" w:pos="907"/>
        <w:tab w:val="right" w:leader="underscore" w:pos="9072"/>
      </w:tabs>
    </w:pPr>
  </w:style>
  <w:style w:type="paragraph" w:customStyle="1" w:styleId="Hinweis">
    <w:name w:val="Hinweis"/>
    <w:basedOn w:val="Normal"/>
    <w:next w:val="Normal"/>
    <w:rsid w:val="00CD43C4"/>
    <w:pPr>
      <w:pBdr>
        <w:top w:val="single" w:sz="24" w:space="0" w:color="D6E8F0"/>
        <w:left w:val="single" w:sz="48" w:space="0" w:color="D6E8F0"/>
        <w:bottom w:val="single" w:sz="48" w:space="3" w:color="D6E8F0"/>
        <w:right w:val="single" w:sz="48" w:space="0" w:color="D6E8F0"/>
      </w:pBdr>
      <w:shd w:val="clear" w:color="auto" w:fill="D6E8F0"/>
      <w:spacing w:line="300" w:lineRule="atLeast"/>
      <w:ind w:left="120" w:right="120"/>
    </w:pPr>
  </w:style>
  <w:style w:type="character" w:customStyle="1" w:styleId="Ttulo1Car">
    <w:name w:val="Título 1 Car"/>
    <w:basedOn w:val="Fuentedeprrafopredeter"/>
    <w:link w:val="Ttulo1"/>
    <w:rsid w:val="00561FC4"/>
    <w:rPr>
      <w:rFonts w:ascii="MetaPlusLF" w:hAnsi="MetaPlusLF"/>
      <w:b/>
      <w:color w:val="000000"/>
      <w:sz w:val="28"/>
      <w:lang w:val="de-DE" w:eastAsia="de-DE"/>
    </w:rPr>
  </w:style>
  <w:style w:type="paragraph" w:styleId="Epgrafe">
    <w:name w:val="caption"/>
    <w:basedOn w:val="Normal"/>
    <w:next w:val="Normal"/>
    <w:autoRedefine/>
    <w:uiPriority w:val="35"/>
    <w:qFormat/>
    <w:rsid w:val="008D3F64"/>
    <w:pPr>
      <w:numPr>
        <w:ilvl w:val="3"/>
        <w:numId w:val="11"/>
      </w:numPr>
      <w:tabs>
        <w:tab w:val="clear" w:pos="2835"/>
        <w:tab w:val="left" w:pos="0"/>
      </w:tabs>
      <w:spacing w:before="200" w:line="240" w:lineRule="exact"/>
      <w:ind w:left="0"/>
    </w:pPr>
    <w:rPr>
      <w:bCs/>
      <w:sz w:val="16"/>
    </w:rPr>
  </w:style>
  <w:style w:type="paragraph" w:customStyle="1" w:styleId="Lsung">
    <w:name w:val="Lösung"/>
    <w:basedOn w:val="Normal"/>
    <w:qFormat/>
    <w:rsid w:val="00CD43C4"/>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 w:val="left" w:pos="720"/>
        <w:tab w:val="left" w:pos="1077"/>
      </w:tabs>
      <w:spacing w:line="300" w:lineRule="atLeast"/>
      <w:ind w:left="357" w:right="142"/>
    </w:pPr>
    <w:rPr>
      <w:color w:val="DA251D"/>
    </w:rPr>
  </w:style>
  <w:style w:type="paragraph" w:customStyle="1" w:styleId="Kapitel1">
    <w:name w:val="Kapitel 1"/>
    <w:next w:val="Normal"/>
    <w:rsid w:val="00CD43C4"/>
    <w:pPr>
      <w:keepNext/>
      <w:keepLines/>
      <w:widowControl w:val="0"/>
      <w:numPr>
        <w:numId w:val="4"/>
      </w:numPr>
      <w:suppressAutoHyphens/>
      <w:spacing w:line="312" w:lineRule="auto"/>
      <w:outlineLvl w:val="0"/>
    </w:pPr>
    <w:rPr>
      <w:rFonts w:ascii="MetaPlusLF" w:hAnsi="MetaPlusLF"/>
      <w:b/>
      <w:color w:val="000000"/>
      <w:sz w:val="28"/>
      <w:lang w:val="de-DE" w:eastAsia="de-DE"/>
    </w:rPr>
  </w:style>
  <w:style w:type="paragraph" w:customStyle="1" w:styleId="Kapitel2">
    <w:name w:val="Kapitel 2"/>
    <w:basedOn w:val="Ttulo2"/>
    <w:next w:val="Normal"/>
    <w:rsid w:val="00CD43C4"/>
    <w:pPr>
      <w:numPr>
        <w:numId w:val="4"/>
      </w:numPr>
    </w:pPr>
  </w:style>
  <w:style w:type="paragraph" w:customStyle="1" w:styleId="Kapitel3">
    <w:name w:val="Kapitel 3"/>
    <w:basedOn w:val="Ttulo3"/>
    <w:next w:val="Normal"/>
    <w:rsid w:val="00CD43C4"/>
    <w:pPr>
      <w:numPr>
        <w:numId w:val="4"/>
      </w:numPr>
    </w:pPr>
  </w:style>
  <w:style w:type="paragraph" w:customStyle="1" w:styleId="MultipleChoice">
    <w:name w:val="Multiple Choice"/>
    <w:basedOn w:val="Normal"/>
    <w:next w:val="Normal"/>
    <w:qFormat/>
    <w:rsid w:val="00CD43C4"/>
    <w:pPr>
      <w:numPr>
        <w:numId w:val="2"/>
      </w:num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 w:val="left" w:pos="357"/>
        <w:tab w:val="left" w:pos="720"/>
      </w:tabs>
      <w:ind w:left="357" w:hanging="357"/>
    </w:pPr>
  </w:style>
  <w:style w:type="paragraph" w:customStyle="1" w:styleId="MultipleChoiceLsung">
    <w:name w:val="Multiple Choice Lösung"/>
    <w:basedOn w:val="Normal"/>
    <w:next w:val="Normal"/>
    <w:qFormat/>
    <w:rsid w:val="00CD43C4"/>
    <w:pPr>
      <w:numPr>
        <w:numId w:val="3"/>
      </w:num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 w:val="left" w:pos="357"/>
        <w:tab w:val="left" w:pos="720"/>
      </w:tabs>
      <w:ind w:left="357" w:hanging="357"/>
    </w:pPr>
  </w:style>
  <w:style w:type="character" w:customStyle="1" w:styleId="Ttulo4Car">
    <w:name w:val="Título 4 Car"/>
    <w:basedOn w:val="Fuentedeprrafopredeter"/>
    <w:link w:val="Ttulo4"/>
    <w:uiPriority w:val="9"/>
    <w:semiHidden/>
    <w:rsid w:val="00CD43C4"/>
    <w:rPr>
      <w:rFonts w:ascii="Calibri" w:hAnsi="Calibri"/>
      <w:b/>
      <w:bCs/>
      <w:color w:val="000000"/>
      <w:sz w:val="28"/>
      <w:szCs w:val="28"/>
      <w:lang w:eastAsia="de-DE"/>
    </w:rPr>
  </w:style>
  <w:style w:type="character" w:customStyle="1" w:styleId="Ttulo5Car">
    <w:name w:val="Título 5 Car"/>
    <w:basedOn w:val="Fuentedeprrafopredeter"/>
    <w:link w:val="Ttulo5"/>
    <w:uiPriority w:val="9"/>
    <w:semiHidden/>
    <w:rsid w:val="00CD43C4"/>
    <w:rPr>
      <w:rFonts w:ascii="Calibri" w:hAnsi="Calibri"/>
      <w:b/>
      <w:bCs/>
      <w:i/>
      <w:iCs/>
      <w:color w:val="000000"/>
      <w:sz w:val="26"/>
      <w:szCs w:val="26"/>
      <w:lang w:eastAsia="de-DE"/>
    </w:rPr>
  </w:style>
  <w:style w:type="character" w:customStyle="1" w:styleId="Ttulo6Car">
    <w:name w:val="Título 6 Car"/>
    <w:basedOn w:val="Fuentedeprrafopredeter"/>
    <w:link w:val="Ttulo6"/>
    <w:uiPriority w:val="9"/>
    <w:semiHidden/>
    <w:rsid w:val="00CD43C4"/>
    <w:rPr>
      <w:rFonts w:ascii="Calibri" w:hAnsi="Calibri"/>
      <w:b/>
      <w:bCs/>
      <w:color w:val="000000"/>
      <w:sz w:val="22"/>
      <w:szCs w:val="22"/>
      <w:lang w:eastAsia="de-DE"/>
    </w:rPr>
  </w:style>
  <w:style w:type="character" w:customStyle="1" w:styleId="Ttulo7Car">
    <w:name w:val="Título 7 Car"/>
    <w:basedOn w:val="Fuentedeprrafopredeter"/>
    <w:link w:val="Ttulo7"/>
    <w:uiPriority w:val="9"/>
    <w:semiHidden/>
    <w:rsid w:val="00CD43C4"/>
    <w:rPr>
      <w:rFonts w:ascii="Calibri" w:hAnsi="Calibri"/>
      <w:color w:val="000000"/>
      <w:sz w:val="24"/>
      <w:szCs w:val="24"/>
      <w:lang w:eastAsia="de-DE"/>
    </w:rPr>
  </w:style>
  <w:style w:type="character" w:customStyle="1" w:styleId="Ttulo8Car">
    <w:name w:val="Título 8 Car"/>
    <w:basedOn w:val="Fuentedeprrafopredeter"/>
    <w:link w:val="Ttulo8"/>
    <w:uiPriority w:val="9"/>
    <w:semiHidden/>
    <w:rsid w:val="00CD43C4"/>
    <w:rPr>
      <w:rFonts w:ascii="Calibri" w:hAnsi="Calibri"/>
      <w:i/>
      <w:iCs/>
      <w:color w:val="000000"/>
      <w:sz w:val="24"/>
      <w:szCs w:val="24"/>
      <w:lang w:eastAsia="de-DE"/>
    </w:rPr>
  </w:style>
  <w:style w:type="character" w:customStyle="1" w:styleId="Ttulo9Car">
    <w:name w:val="Título 9 Car"/>
    <w:basedOn w:val="Fuentedeprrafopredeter"/>
    <w:link w:val="Ttulo9"/>
    <w:uiPriority w:val="9"/>
    <w:semiHidden/>
    <w:rsid w:val="00CD43C4"/>
    <w:rPr>
      <w:rFonts w:ascii="Cambria" w:hAnsi="Cambria"/>
      <w:color w:val="000000"/>
      <w:sz w:val="22"/>
      <w:szCs w:val="22"/>
      <w:lang w:eastAsia="de-DE"/>
    </w:rPr>
  </w:style>
  <w:style w:type="paragraph" w:styleId="TDC2">
    <w:name w:val="toc 2"/>
    <w:basedOn w:val="Normal"/>
    <w:next w:val="Normal"/>
    <w:autoRedefine/>
    <w:uiPriority w:val="39"/>
    <w:unhideWhenUsed/>
    <w:rsid w:val="00CD43C4"/>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ind w:left="200"/>
    </w:pPr>
  </w:style>
  <w:style w:type="paragraph" w:styleId="TDC1">
    <w:name w:val="toc 1"/>
    <w:basedOn w:val="Normal"/>
    <w:next w:val="Normal"/>
    <w:autoRedefine/>
    <w:uiPriority w:val="39"/>
    <w:unhideWhenUsed/>
    <w:rsid w:val="00CD43C4"/>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pPr>
  </w:style>
  <w:style w:type="paragraph" w:styleId="TDC3">
    <w:name w:val="toc 3"/>
    <w:basedOn w:val="Normal"/>
    <w:next w:val="Normal"/>
    <w:autoRedefine/>
    <w:uiPriority w:val="39"/>
    <w:unhideWhenUsed/>
    <w:rsid w:val="00CD43C4"/>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ind w:left="400"/>
    </w:pPr>
  </w:style>
  <w:style w:type="character" w:styleId="Hipervnculo">
    <w:name w:val="Hyperlink"/>
    <w:basedOn w:val="Fuentedeprrafopredeter"/>
    <w:uiPriority w:val="99"/>
    <w:unhideWhenUsed/>
    <w:rsid w:val="00CD43C4"/>
    <w:rPr>
      <w:color w:val="0000FF"/>
      <w:u w:val="single"/>
    </w:rPr>
  </w:style>
  <w:style w:type="character" w:customStyle="1" w:styleId="Ttulo2Car">
    <w:name w:val="Título 2 Car"/>
    <w:basedOn w:val="Fuentedeprrafopredeter"/>
    <w:link w:val="Ttulo2"/>
    <w:rsid w:val="00561FC4"/>
    <w:rPr>
      <w:rFonts w:ascii="MetaPlusLF" w:hAnsi="MetaPlusLF"/>
      <w:b/>
      <w:color w:val="000000"/>
      <w:lang w:eastAsia="de-DE"/>
    </w:rPr>
  </w:style>
  <w:style w:type="character" w:customStyle="1" w:styleId="Ttulo3Car">
    <w:name w:val="Título 3 Car"/>
    <w:basedOn w:val="Fuentedeprrafopredeter"/>
    <w:link w:val="Ttulo3"/>
    <w:rsid w:val="00561FC4"/>
    <w:rPr>
      <w:rFonts w:ascii="MetaPlusLF" w:hAnsi="MetaPlusLF"/>
      <w:b/>
      <w:color w:val="000000"/>
      <w:lang w:eastAsia="de-DE"/>
    </w:rPr>
  </w:style>
  <w:style w:type="character" w:styleId="Refdecomentario">
    <w:name w:val="annotation reference"/>
    <w:basedOn w:val="Fuentedeprrafopredeter"/>
    <w:uiPriority w:val="99"/>
    <w:semiHidden/>
    <w:unhideWhenUsed/>
    <w:rsid w:val="0053581E"/>
    <w:rPr>
      <w:sz w:val="16"/>
      <w:szCs w:val="16"/>
    </w:rPr>
  </w:style>
  <w:style w:type="paragraph" w:styleId="Textocomentario">
    <w:name w:val="annotation text"/>
    <w:basedOn w:val="Normal"/>
    <w:link w:val="TextocomentarioCar"/>
    <w:uiPriority w:val="99"/>
    <w:semiHidden/>
    <w:unhideWhenUsed/>
    <w:rsid w:val="0053581E"/>
  </w:style>
  <w:style w:type="character" w:customStyle="1" w:styleId="TextocomentarioCar">
    <w:name w:val="Texto comentario Car"/>
    <w:basedOn w:val="Fuentedeprrafopredeter"/>
    <w:link w:val="Textocomentario"/>
    <w:uiPriority w:val="99"/>
    <w:semiHidden/>
    <w:rsid w:val="0053581E"/>
    <w:rPr>
      <w:rFonts w:ascii="Calibri" w:hAnsi="Calibri"/>
      <w:color w:val="000000"/>
      <w:lang w:val="en-GB" w:eastAsia="de-DE"/>
    </w:rPr>
  </w:style>
  <w:style w:type="paragraph" w:styleId="Asuntodelcomentario">
    <w:name w:val="annotation subject"/>
    <w:basedOn w:val="Textocomentario"/>
    <w:next w:val="Textocomentario"/>
    <w:link w:val="AsuntodelcomentarioCar"/>
    <w:uiPriority w:val="99"/>
    <w:semiHidden/>
    <w:unhideWhenUsed/>
    <w:rsid w:val="0053581E"/>
    <w:rPr>
      <w:b/>
      <w:bCs/>
    </w:rPr>
  </w:style>
  <w:style w:type="character" w:customStyle="1" w:styleId="AsuntodelcomentarioCar">
    <w:name w:val="Asunto del comentario Car"/>
    <w:basedOn w:val="TextocomentarioCar"/>
    <w:link w:val="Asuntodelcomentario"/>
    <w:uiPriority w:val="99"/>
    <w:semiHidden/>
    <w:rsid w:val="0053581E"/>
    <w:rPr>
      <w:b/>
      <w:bCs/>
    </w:rPr>
  </w:style>
  <w:style w:type="paragraph" w:styleId="Revisin">
    <w:name w:val="Revision"/>
    <w:hidden/>
    <w:uiPriority w:val="99"/>
    <w:semiHidden/>
    <w:rsid w:val="00BC1616"/>
    <w:rPr>
      <w:rFonts w:ascii="Calibri" w:hAnsi="Calibri"/>
      <w:color w:val="000000"/>
      <w:lang w:val="en-GB" w:eastAsia="de-DE"/>
    </w:rPr>
  </w:style>
  <w:style w:type="character" w:styleId="Textodelmarcadordeposicin">
    <w:name w:val="Placeholder Text"/>
    <w:basedOn w:val="Fuentedeprrafopredeter"/>
    <w:uiPriority w:val="99"/>
    <w:semiHidden/>
    <w:rsid w:val="00904327"/>
    <w:rPr>
      <w:color w:val="808080"/>
    </w:rPr>
  </w:style>
  <w:style w:type="paragraph" w:customStyle="1" w:styleId="Estilo1">
    <w:name w:val="Estilo1"/>
    <w:basedOn w:val="Ttulo2"/>
    <w:link w:val="Estilo1Car"/>
    <w:qFormat/>
    <w:rsid w:val="00F47D4E"/>
    <w:pPr>
      <w:numPr>
        <w:ilvl w:val="0"/>
        <w:numId w:val="0"/>
      </w:numPr>
    </w:pPr>
    <w:rPr>
      <w:b w:val="0"/>
    </w:rPr>
  </w:style>
  <w:style w:type="character" w:customStyle="1" w:styleId="Estilo1Car">
    <w:name w:val="Estilo1 Car"/>
    <w:basedOn w:val="Ttulo2Car"/>
    <w:link w:val="Estilo1"/>
    <w:rsid w:val="00F47D4E"/>
  </w:style>
</w:styles>
</file>

<file path=word/webSettings.xml><?xml version="1.0" encoding="utf-8"?>
<w:webSettings xmlns:r="http://schemas.openxmlformats.org/officeDocument/2006/relationships" xmlns:w="http://schemas.openxmlformats.org/wordprocessingml/2006/main">
  <w:divs>
    <w:div w:id="14773228">
      <w:bodyDiv w:val="1"/>
      <w:marLeft w:val="0"/>
      <w:marRight w:val="0"/>
      <w:marTop w:val="0"/>
      <w:marBottom w:val="0"/>
      <w:divBdr>
        <w:top w:val="none" w:sz="0" w:space="0" w:color="auto"/>
        <w:left w:val="none" w:sz="0" w:space="0" w:color="auto"/>
        <w:bottom w:val="none" w:sz="0" w:space="0" w:color="auto"/>
        <w:right w:val="none" w:sz="0" w:space="0" w:color="auto"/>
      </w:divBdr>
    </w:div>
    <w:div w:id="20710566">
      <w:bodyDiv w:val="1"/>
      <w:marLeft w:val="0"/>
      <w:marRight w:val="0"/>
      <w:marTop w:val="0"/>
      <w:marBottom w:val="0"/>
      <w:divBdr>
        <w:top w:val="none" w:sz="0" w:space="0" w:color="auto"/>
        <w:left w:val="none" w:sz="0" w:space="0" w:color="auto"/>
        <w:bottom w:val="none" w:sz="0" w:space="0" w:color="auto"/>
        <w:right w:val="none" w:sz="0" w:space="0" w:color="auto"/>
      </w:divBdr>
    </w:div>
    <w:div w:id="25377080">
      <w:bodyDiv w:val="1"/>
      <w:marLeft w:val="0"/>
      <w:marRight w:val="0"/>
      <w:marTop w:val="0"/>
      <w:marBottom w:val="0"/>
      <w:divBdr>
        <w:top w:val="none" w:sz="0" w:space="0" w:color="auto"/>
        <w:left w:val="none" w:sz="0" w:space="0" w:color="auto"/>
        <w:bottom w:val="none" w:sz="0" w:space="0" w:color="auto"/>
        <w:right w:val="none" w:sz="0" w:space="0" w:color="auto"/>
      </w:divBdr>
    </w:div>
    <w:div w:id="34547618">
      <w:bodyDiv w:val="1"/>
      <w:marLeft w:val="0"/>
      <w:marRight w:val="0"/>
      <w:marTop w:val="0"/>
      <w:marBottom w:val="0"/>
      <w:divBdr>
        <w:top w:val="none" w:sz="0" w:space="0" w:color="auto"/>
        <w:left w:val="none" w:sz="0" w:space="0" w:color="auto"/>
        <w:bottom w:val="none" w:sz="0" w:space="0" w:color="auto"/>
        <w:right w:val="none" w:sz="0" w:space="0" w:color="auto"/>
      </w:divBdr>
    </w:div>
    <w:div w:id="49114871">
      <w:bodyDiv w:val="1"/>
      <w:marLeft w:val="0"/>
      <w:marRight w:val="0"/>
      <w:marTop w:val="0"/>
      <w:marBottom w:val="0"/>
      <w:divBdr>
        <w:top w:val="none" w:sz="0" w:space="0" w:color="auto"/>
        <w:left w:val="none" w:sz="0" w:space="0" w:color="auto"/>
        <w:bottom w:val="none" w:sz="0" w:space="0" w:color="auto"/>
        <w:right w:val="none" w:sz="0" w:space="0" w:color="auto"/>
      </w:divBdr>
    </w:div>
    <w:div w:id="51932428">
      <w:bodyDiv w:val="1"/>
      <w:marLeft w:val="0"/>
      <w:marRight w:val="0"/>
      <w:marTop w:val="0"/>
      <w:marBottom w:val="0"/>
      <w:divBdr>
        <w:top w:val="none" w:sz="0" w:space="0" w:color="auto"/>
        <w:left w:val="none" w:sz="0" w:space="0" w:color="auto"/>
        <w:bottom w:val="none" w:sz="0" w:space="0" w:color="auto"/>
        <w:right w:val="none" w:sz="0" w:space="0" w:color="auto"/>
      </w:divBdr>
    </w:div>
    <w:div w:id="59835812">
      <w:bodyDiv w:val="1"/>
      <w:marLeft w:val="0"/>
      <w:marRight w:val="0"/>
      <w:marTop w:val="0"/>
      <w:marBottom w:val="0"/>
      <w:divBdr>
        <w:top w:val="none" w:sz="0" w:space="0" w:color="auto"/>
        <w:left w:val="none" w:sz="0" w:space="0" w:color="auto"/>
        <w:bottom w:val="none" w:sz="0" w:space="0" w:color="auto"/>
        <w:right w:val="none" w:sz="0" w:space="0" w:color="auto"/>
      </w:divBdr>
    </w:div>
    <w:div w:id="72506072">
      <w:bodyDiv w:val="1"/>
      <w:marLeft w:val="0"/>
      <w:marRight w:val="0"/>
      <w:marTop w:val="0"/>
      <w:marBottom w:val="0"/>
      <w:divBdr>
        <w:top w:val="none" w:sz="0" w:space="0" w:color="auto"/>
        <w:left w:val="none" w:sz="0" w:space="0" w:color="auto"/>
        <w:bottom w:val="none" w:sz="0" w:space="0" w:color="auto"/>
        <w:right w:val="none" w:sz="0" w:space="0" w:color="auto"/>
      </w:divBdr>
    </w:div>
    <w:div w:id="107511354">
      <w:bodyDiv w:val="1"/>
      <w:marLeft w:val="0"/>
      <w:marRight w:val="0"/>
      <w:marTop w:val="0"/>
      <w:marBottom w:val="0"/>
      <w:divBdr>
        <w:top w:val="none" w:sz="0" w:space="0" w:color="auto"/>
        <w:left w:val="none" w:sz="0" w:space="0" w:color="auto"/>
        <w:bottom w:val="none" w:sz="0" w:space="0" w:color="auto"/>
        <w:right w:val="none" w:sz="0" w:space="0" w:color="auto"/>
      </w:divBdr>
    </w:div>
    <w:div w:id="138155782">
      <w:bodyDiv w:val="1"/>
      <w:marLeft w:val="0"/>
      <w:marRight w:val="0"/>
      <w:marTop w:val="0"/>
      <w:marBottom w:val="0"/>
      <w:divBdr>
        <w:top w:val="none" w:sz="0" w:space="0" w:color="auto"/>
        <w:left w:val="none" w:sz="0" w:space="0" w:color="auto"/>
        <w:bottom w:val="none" w:sz="0" w:space="0" w:color="auto"/>
        <w:right w:val="none" w:sz="0" w:space="0" w:color="auto"/>
      </w:divBdr>
    </w:div>
    <w:div w:id="139420678">
      <w:bodyDiv w:val="1"/>
      <w:marLeft w:val="0"/>
      <w:marRight w:val="0"/>
      <w:marTop w:val="0"/>
      <w:marBottom w:val="0"/>
      <w:divBdr>
        <w:top w:val="none" w:sz="0" w:space="0" w:color="auto"/>
        <w:left w:val="none" w:sz="0" w:space="0" w:color="auto"/>
        <w:bottom w:val="none" w:sz="0" w:space="0" w:color="auto"/>
        <w:right w:val="none" w:sz="0" w:space="0" w:color="auto"/>
      </w:divBdr>
    </w:div>
    <w:div w:id="139420869">
      <w:bodyDiv w:val="1"/>
      <w:marLeft w:val="0"/>
      <w:marRight w:val="0"/>
      <w:marTop w:val="0"/>
      <w:marBottom w:val="0"/>
      <w:divBdr>
        <w:top w:val="none" w:sz="0" w:space="0" w:color="auto"/>
        <w:left w:val="none" w:sz="0" w:space="0" w:color="auto"/>
        <w:bottom w:val="none" w:sz="0" w:space="0" w:color="auto"/>
        <w:right w:val="none" w:sz="0" w:space="0" w:color="auto"/>
      </w:divBdr>
    </w:div>
    <w:div w:id="149058207">
      <w:bodyDiv w:val="1"/>
      <w:marLeft w:val="0"/>
      <w:marRight w:val="0"/>
      <w:marTop w:val="0"/>
      <w:marBottom w:val="0"/>
      <w:divBdr>
        <w:top w:val="none" w:sz="0" w:space="0" w:color="auto"/>
        <w:left w:val="none" w:sz="0" w:space="0" w:color="auto"/>
        <w:bottom w:val="none" w:sz="0" w:space="0" w:color="auto"/>
        <w:right w:val="none" w:sz="0" w:space="0" w:color="auto"/>
      </w:divBdr>
    </w:div>
    <w:div w:id="153299177">
      <w:bodyDiv w:val="1"/>
      <w:marLeft w:val="0"/>
      <w:marRight w:val="0"/>
      <w:marTop w:val="0"/>
      <w:marBottom w:val="0"/>
      <w:divBdr>
        <w:top w:val="none" w:sz="0" w:space="0" w:color="auto"/>
        <w:left w:val="none" w:sz="0" w:space="0" w:color="auto"/>
        <w:bottom w:val="none" w:sz="0" w:space="0" w:color="auto"/>
        <w:right w:val="none" w:sz="0" w:space="0" w:color="auto"/>
      </w:divBdr>
    </w:div>
    <w:div w:id="159076927">
      <w:bodyDiv w:val="1"/>
      <w:marLeft w:val="0"/>
      <w:marRight w:val="0"/>
      <w:marTop w:val="0"/>
      <w:marBottom w:val="0"/>
      <w:divBdr>
        <w:top w:val="none" w:sz="0" w:space="0" w:color="auto"/>
        <w:left w:val="none" w:sz="0" w:space="0" w:color="auto"/>
        <w:bottom w:val="none" w:sz="0" w:space="0" w:color="auto"/>
        <w:right w:val="none" w:sz="0" w:space="0" w:color="auto"/>
      </w:divBdr>
    </w:div>
    <w:div w:id="162358690">
      <w:bodyDiv w:val="1"/>
      <w:marLeft w:val="0"/>
      <w:marRight w:val="0"/>
      <w:marTop w:val="0"/>
      <w:marBottom w:val="0"/>
      <w:divBdr>
        <w:top w:val="none" w:sz="0" w:space="0" w:color="auto"/>
        <w:left w:val="none" w:sz="0" w:space="0" w:color="auto"/>
        <w:bottom w:val="none" w:sz="0" w:space="0" w:color="auto"/>
        <w:right w:val="none" w:sz="0" w:space="0" w:color="auto"/>
      </w:divBdr>
    </w:div>
    <w:div w:id="163515367">
      <w:bodyDiv w:val="1"/>
      <w:marLeft w:val="0"/>
      <w:marRight w:val="0"/>
      <w:marTop w:val="0"/>
      <w:marBottom w:val="0"/>
      <w:divBdr>
        <w:top w:val="none" w:sz="0" w:space="0" w:color="auto"/>
        <w:left w:val="none" w:sz="0" w:space="0" w:color="auto"/>
        <w:bottom w:val="none" w:sz="0" w:space="0" w:color="auto"/>
        <w:right w:val="none" w:sz="0" w:space="0" w:color="auto"/>
      </w:divBdr>
    </w:div>
    <w:div w:id="176114676">
      <w:bodyDiv w:val="1"/>
      <w:marLeft w:val="0"/>
      <w:marRight w:val="0"/>
      <w:marTop w:val="0"/>
      <w:marBottom w:val="0"/>
      <w:divBdr>
        <w:top w:val="none" w:sz="0" w:space="0" w:color="auto"/>
        <w:left w:val="none" w:sz="0" w:space="0" w:color="auto"/>
        <w:bottom w:val="none" w:sz="0" w:space="0" w:color="auto"/>
        <w:right w:val="none" w:sz="0" w:space="0" w:color="auto"/>
      </w:divBdr>
    </w:div>
    <w:div w:id="187110661">
      <w:bodyDiv w:val="1"/>
      <w:marLeft w:val="0"/>
      <w:marRight w:val="0"/>
      <w:marTop w:val="0"/>
      <w:marBottom w:val="0"/>
      <w:divBdr>
        <w:top w:val="none" w:sz="0" w:space="0" w:color="auto"/>
        <w:left w:val="none" w:sz="0" w:space="0" w:color="auto"/>
        <w:bottom w:val="none" w:sz="0" w:space="0" w:color="auto"/>
        <w:right w:val="none" w:sz="0" w:space="0" w:color="auto"/>
      </w:divBdr>
    </w:div>
    <w:div w:id="189072029">
      <w:bodyDiv w:val="1"/>
      <w:marLeft w:val="0"/>
      <w:marRight w:val="0"/>
      <w:marTop w:val="0"/>
      <w:marBottom w:val="0"/>
      <w:divBdr>
        <w:top w:val="none" w:sz="0" w:space="0" w:color="auto"/>
        <w:left w:val="none" w:sz="0" w:space="0" w:color="auto"/>
        <w:bottom w:val="none" w:sz="0" w:space="0" w:color="auto"/>
        <w:right w:val="none" w:sz="0" w:space="0" w:color="auto"/>
      </w:divBdr>
    </w:div>
    <w:div w:id="194735229">
      <w:bodyDiv w:val="1"/>
      <w:marLeft w:val="0"/>
      <w:marRight w:val="0"/>
      <w:marTop w:val="0"/>
      <w:marBottom w:val="0"/>
      <w:divBdr>
        <w:top w:val="none" w:sz="0" w:space="0" w:color="auto"/>
        <w:left w:val="none" w:sz="0" w:space="0" w:color="auto"/>
        <w:bottom w:val="none" w:sz="0" w:space="0" w:color="auto"/>
        <w:right w:val="none" w:sz="0" w:space="0" w:color="auto"/>
      </w:divBdr>
    </w:div>
    <w:div w:id="200361362">
      <w:bodyDiv w:val="1"/>
      <w:marLeft w:val="0"/>
      <w:marRight w:val="0"/>
      <w:marTop w:val="0"/>
      <w:marBottom w:val="0"/>
      <w:divBdr>
        <w:top w:val="none" w:sz="0" w:space="0" w:color="auto"/>
        <w:left w:val="none" w:sz="0" w:space="0" w:color="auto"/>
        <w:bottom w:val="none" w:sz="0" w:space="0" w:color="auto"/>
        <w:right w:val="none" w:sz="0" w:space="0" w:color="auto"/>
      </w:divBdr>
    </w:div>
    <w:div w:id="200367141">
      <w:bodyDiv w:val="1"/>
      <w:marLeft w:val="0"/>
      <w:marRight w:val="0"/>
      <w:marTop w:val="0"/>
      <w:marBottom w:val="0"/>
      <w:divBdr>
        <w:top w:val="none" w:sz="0" w:space="0" w:color="auto"/>
        <w:left w:val="none" w:sz="0" w:space="0" w:color="auto"/>
        <w:bottom w:val="none" w:sz="0" w:space="0" w:color="auto"/>
        <w:right w:val="none" w:sz="0" w:space="0" w:color="auto"/>
      </w:divBdr>
    </w:div>
    <w:div w:id="203712647">
      <w:bodyDiv w:val="1"/>
      <w:marLeft w:val="0"/>
      <w:marRight w:val="0"/>
      <w:marTop w:val="0"/>
      <w:marBottom w:val="0"/>
      <w:divBdr>
        <w:top w:val="none" w:sz="0" w:space="0" w:color="auto"/>
        <w:left w:val="none" w:sz="0" w:space="0" w:color="auto"/>
        <w:bottom w:val="none" w:sz="0" w:space="0" w:color="auto"/>
        <w:right w:val="none" w:sz="0" w:space="0" w:color="auto"/>
      </w:divBdr>
    </w:div>
    <w:div w:id="206138592">
      <w:bodyDiv w:val="1"/>
      <w:marLeft w:val="0"/>
      <w:marRight w:val="0"/>
      <w:marTop w:val="0"/>
      <w:marBottom w:val="0"/>
      <w:divBdr>
        <w:top w:val="none" w:sz="0" w:space="0" w:color="auto"/>
        <w:left w:val="none" w:sz="0" w:space="0" w:color="auto"/>
        <w:bottom w:val="none" w:sz="0" w:space="0" w:color="auto"/>
        <w:right w:val="none" w:sz="0" w:space="0" w:color="auto"/>
      </w:divBdr>
    </w:div>
    <w:div w:id="207113653">
      <w:bodyDiv w:val="1"/>
      <w:marLeft w:val="0"/>
      <w:marRight w:val="0"/>
      <w:marTop w:val="0"/>
      <w:marBottom w:val="0"/>
      <w:divBdr>
        <w:top w:val="none" w:sz="0" w:space="0" w:color="auto"/>
        <w:left w:val="none" w:sz="0" w:space="0" w:color="auto"/>
        <w:bottom w:val="none" w:sz="0" w:space="0" w:color="auto"/>
        <w:right w:val="none" w:sz="0" w:space="0" w:color="auto"/>
      </w:divBdr>
    </w:div>
    <w:div w:id="241529721">
      <w:bodyDiv w:val="1"/>
      <w:marLeft w:val="0"/>
      <w:marRight w:val="0"/>
      <w:marTop w:val="0"/>
      <w:marBottom w:val="0"/>
      <w:divBdr>
        <w:top w:val="none" w:sz="0" w:space="0" w:color="auto"/>
        <w:left w:val="none" w:sz="0" w:space="0" w:color="auto"/>
        <w:bottom w:val="none" w:sz="0" w:space="0" w:color="auto"/>
        <w:right w:val="none" w:sz="0" w:space="0" w:color="auto"/>
      </w:divBdr>
    </w:div>
    <w:div w:id="260837229">
      <w:bodyDiv w:val="1"/>
      <w:marLeft w:val="0"/>
      <w:marRight w:val="0"/>
      <w:marTop w:val="0"/>
      <w:marBottom w:val="0"/>
      <w:divBdr>
        <w:top w:val="none" w:sz="0" w:space="0" w:color="auto"/>
        <w:left w:val="none" w:sz="0" w:space="0" w:color="auto"/>
        <w:bottom w:val="none" w:sz="0" w:space="0" w:color="auto"/>
        <w:right w:val="none" w:sz="0" w:space="0" w:color="auto"/>
      </w:divBdr>
    </w:div>
    <w:div w:id="267395794">
      <w:bodyDiv w:val="1"/>
      <w:marLeft w:val="0"/>
      <w:marRight w:val="0"/>
      <w:marTop w:val="0"/>
      <w:marBottom w:val="0"/>
      <w:divBdr>
        <w:top w:val="none" w:sz="0" w:space="0" w:color="auto"/>
        <w:left w:val="none" w:sz="0" w:space="0" w:color="auto"/>
        <w:bottom w:val="none" w:sz="0" w:space="0" w:color="auto"/>
        <w:right w:val="none" w:sz="0" w:space="0" w:color="auto"/>
      </w:divBdr>
    </w:div>
    <w:div w:id="271254808">
      <w:bodyDiv w:val="1"/>
      <w:marLeft w:val="0"/>
      <w:marRight w:val="0"/>
      <w:marTop w:val="0"/>
      <w:marBottom w:val="0"/>
      <w:divBdr>
        <w:top w:val="none" w:sz="0" w:space="0" w:color="auto"/>
        <w:left w:val="none" w:sz="0" w:space="0" w:color="auto"/>
        <w:bottom w:val="none" w:sz="0" w:space="0" w:color="auto"/>
        <w:right w:val="none" w:sz="0" w:space="0" w:color="auto"/>
      </w:divBdr>
    </w:div>
    <w:div w:id="289362372">
      <w:bodyDiv w:val="1"/>
      <w:marLeft w:val="0"/>
      <w:marRight w:val="0"/>
      <w:marTop w:val="0"/>
      <w:marBottom w:val="0"/>
      <w:divBdr>
        <w:top w:val="none" w:sz="0" w:space="0" w:color="auto"/>
        <w:left w:val="none" w:sz="0" w:space="0" w:color="auto"/>
        <w:bottom w:val="none" w:sz="0" w:space="0" w:color="auto"/>
        <w:right w:val="none" w:sz="0" w:space="0" w:color="auto"/>
      </w:divBdr>
    </w:div>
    <w:div w:id="297033062">
      <w:bodyDiv w:val="1"/>
      <w:marLeft w:val="0"/>
      <w:marRight w:val="0"/>
      <w:marTop w:val="0"/>
      <w:marBottom w:val="0"/>
      <w:divBdr>
        <w:top w:val="none" w:sz="0" w:space="0" w:color="auto"/>
        <w:left w:val="none" w:sz="0" w:space="0" w:color="auto"/>
        <w:bottom w:val="none" w:sz="0" w:space="0" w:color="auto"/>
        <w:right w:val="none" w:sz="0" w:space="0" w:color="auto"/>
      </w:divBdr>
    </w:div>
    <w:div w:id="299725772">
      <w:bodyDiv w:val="1"/>
      <w:marLeft w:val="0"/>
      <w:marRight w:val="0"/>
      <w:marTop w:val="0"/>
      <w:marBottom w:val="0"/>
      <w:divBdr>
        <w:top w:val="none" w:sz="0" w:space="0" w:color="auto"/>
        <w:left w:val="none" w:sz="0" w:space="0" w:color="auto"/>
        <w:bottom w:val="none" w:sz="0" w:space="0" w:color="auto"/>
        <w:right w:val="none" w:sz="0" w:space="0" w:color="auto"/>
      </w:divBdr>
    </w:div>
    <w:div w:id="301544098">
      <w:bodyDiv w:val="1"/>
      <w:marLeft w:val="0"/>
      <w:marRight w:val="0"/>
      <w:marTop w:val="0"/>
      <w:marBottom w:val="0"/>
      <w:divBdr>
        <w:top w:val="none" w:sz="0" w:space="0" w:color="auto"/>
        <w:left w:val="none" w:sz="0" w:space="0" w:color="auto"/>
        <w:bottom w:val="none" w:sz="0" w:space="0" w:color="auto"/>
        <w:right w:val="none" w:sz="0" w:space="0" w:color="auto"/>
      </w:divBdr>
    </w:div>
    <w:div w:id="314997866">
      <w:bodyDiv w:val="1"/>
      <w:marLeft w:val="0"/>
      <w:marRight w:val="0"/>
      <w:marTop w:val="0"/>
      <w:marBottom w:val="0"/>
      <w:divBdr>
        <w:top w:val="none" w:sz="0" w:space="0" w:color="auto"/>
        <w:left w:val="none" w:sz="0" w:space="0" w:color="auto"/>
        <w:bottom w:val="none" w:sz="0" w:space="0" w:color="auto"/>
        <w:right w:val="none" w:sz="0" w:space="0" w:color="auto"/>
      </w:divBdr>
    </w:div>
    <w:div w:id="331690134">
      <w:bodyDiv w:val="1"/>
      <w:marLeft w:val="0"/>
      <w:marRight w:val="0"/>
      <w:marTop w:val="0"/>
      <w:marBottom w:val="0"/>
      <w:divBdr>
        <w:top w:val="none" w:sz="0" w:space="0" w:color="auto"/>
        <w:left w:val="none" w:sz="0" w:space="0" w:color="auto"/>
        <w:bottom w:val="none" w:sz="0" w:space="0" w:color="auto"/>
        <w:right w:val="none" w:sz="0" w:space="0" w:color="auto"/>
      </w:divBdr>
    </w:div>
    <w:div w:id="357775073">
      <w:bodyDiv w:val="1"/>
      <w:marLeft w:val="0"/>
      <w:marRight w:val="0"/>
      <w:marTop w:val="0"/>
      <w:marBottom w:val="0"/>
      <w:divBdr>
        <w:top w:val="none" w:sz="0" w:space="0" w:color="auto"/>
        <w:left w:val="none" w:sz="0" w:space="0" w:color="auto"/>
        <w:bottom w:val="none" w:sz="0" w:space="0" w:color="auto"/>
        <w:right w:val="none" w:sz="0" w:space="0" w:color="auto"/>
      </w:divBdr>
    </w:div>
    <w:div w:id="371657898">
      <w:bodyDiv w:val="1"/>
      <w:marLeft w:val="0"/>
      <w:marRight w:val="0"/>
      <w:marTop w:val="0"/>
      <w:marBottom w:val="0"/>
      <w:divBdr>
        <w:top w:val="none" w:sz="0" w:space="0" w:color="auto"/>
        <w:left w:val="none" w:sz="0" w:space="0" w:color="auto"/>
        <w:bottom w:val="none" w:sz="0" w:space="0" w:color="auto"/>
        <w:right w:val="none" w:sz="0" w:space="0" w:color="auto"/>
      </w:divBdr>
    </w:div>
    <w:div w:id="375739836">
      <w:bodyDiv w:val="1"/>
      <w:marLeft w:val="0"/>
      <w:marRight w:val="0"/>
      <w:marTop w:val="0"/>
      <w:marBottom w:val="0"/>
      <w:divBdr>
        <w:top w:val="none" w:sz="0" w:space="0" w:color="auto"/>
        <w:left w:val="none" w:sz="0" w:space="0" w:color="auto"/>
        <w:bottom w:val="none" w:sz="0" w:space="0" w:color="auto"/>
        <w:right w:val="none" w:sz="0" w:space="0" w:color="auto"/>
      </w:divBdr>
    </w:div>
    <w:div w:id="379213146">
      <w:bodyDiv w:val="1"/>
      <w:marLeft w:val="0"/>
      <w:marRight w:val="0"/>
      <w:marTop w:val="0"/>
      <w:marBottom w:val="0"/>
      <w:divBdr>
        <w:top w:val="none" w:sz="0" w:space="0" w:color="auto"/>
        <w:left w:val="none" w:sz="0" w:space="0" w:color="auto"/>
        <w:bottom w:val="none" w:sz="0" w:space="0" w:color="auto"/>
        <w:right w:val="none" w:sz="0" w:space="0" w:color="auto"/>
      </w:divBdr>
    </w:div>
    <w:div w:id="399717627">
      <w:bodyDiv w:val="1"/>
      <w:marLeft w:val="0"/>
      <w:marRight w:val="0"/>
      <w:marTop w:val="0"/>
      <w:marBottom w:val="0"/>
      <w:divBdr>
        <w:top w:val="none" w:sz="0" w:space="0" w:color="auto"/>
        <w:left w:val="none" w:sz="0" w:space="0" w:color="auto"/>
        <w:bottom w:val="none" w:sz="0" w:space="0" w:color="auto"/>
        <w:right w:val="none" w:sz="0" w:space="0" w:color="auto"/>
      </w:divBdr>
    </w:div>
    <w:div w:id="402144441">
      <w:bodyDiv w:val="1"/>
      <w:marLeft w:val="0"/>
      <w:marRight w:val="0"/>
      <w:marTop w:val="0"/>
      <w:marBottom w:val="0"/>
      <w:divBdr>
        <w:top w:val="none" w:sz="0" w:space="0" w:color="auto"/>
        <w:left w:val="none" w:sz="0" w:space="0" w:color="auto"/>
        <w:bottom w:val="none" w:sz="0" w:space="0" w:color="auto"/>
        <w:right w:val="none" w:sz="0" w:space="0" w:color="auto"/>
      </w:divBdr>
    </w:div>
    <w:div w:id="402681560">
      <w:bodyDiv w:val="1"/>
      <w:marLeft w:val="0"/>
      <w:marRight w:val="0"/>
      <w:marTop w:val="0"/>
      <w:marBottom w:val="0"/>
      <w:divBdr>
        <w:top w:val="none" w:sz="0" w:space="0" w:color="auto"/>
        <w:left w:val="none" w:sz="0" w:space="0" w:color="auto"/>
        <w:bottom w:val="none" w:sz="0" w:space="0" w:color="auto"/>
        <w:right w:val="none" w:sz="0" w:space="0" w:color="auto"/>
      </w:divBdr>
    </w:div>
    <w:div w:id="415980945">
      <w:bodyDiv w:val="1"/>
      <w:marLeft w:val="0"/>
      <w:marRight w:val="0"/>
      <w:marTop w:val="0"/>
      <w:marBottom w:val="0"/>
      <w:divBdr>
        <w:top w:val="none" w:sz="0" w:space="0" w:color="auto"/>
        <w:left w:val="none" w:sz="0" w:space="0" w:color="auto"/>
        <w:bottom w:val="none" w:sz="0" w:space="0" w:color="auto"/>
        <w:right w:val="none" w:sz="0" w:space="0" w:color="auto"/>
      </w:divBdr>
    </w:div>
    <w:div w:id="427969716">
      <w:bodyDiv w:val="1"/>
      <w:marLeft w:val="0"/>
      <w:marRight w:val="0"/>
      <w:marTop w:val="0"/>
      <w:marBottom w:val="0"/>
      <w:divBdr>
        <w:top w:val="none" w:sz="0" w:space="0" w:color="auto"/>
        <w:left w:val="none" w:sz="0" w:space="0" w:color="auto"/>
        <w:bottom w:val="none" w:sz="0" w:space="0" w:color="auto"/>
        <w:right w:val="none" w:sz="0" w:space="0" w:color="auto"/>
      </w:divBdr>
    </w:div>
    <w:div w:id="434053921">
      <w:bodyDiv w:val="1"/>
      <w:marLeft w:val="0"/>
      <w:marRight w:val="0"/>
      <w:marTop w:val="0"/>
      <w:marBottom w:val="0"/>
      <w:divBdr>
        <w:top w:val="none" w:sz="0" w:space="0" w:color="auto"/>
        <w:left w:val="none" w:sz="0" w:space="0" w:color="auto"/>
        <w:bottom w:val="none" w:sz="0" w:space="0" w:color="auto"/>
        <w:right w:val="none" w:sz="0" w:space="0" w:color="auto"/>
      </w:divBdr>
    </w:div>
    <w:div w:id="439183523">
      <w:bodyDiv w:val="1"/>
      <w:marLeft w:val="0"/>
      <w:marRight w:val="0"/>
      <w:marTop w:val="0"/>
      <w:marBottom w:val="0"/>
      <w:divBdr>
        <w:top w:val="none" w:sz="0" w:space="0" w:color="auto"/>
        <w:left w:val="none" w:sz="0" w:space="0" w:color="auto"/>
        <w:bottom w:val="none" w:sz="0" w:space="0" w:color="auto"/>
        <w:right w:val="none" w:sz="0" w:space="0" w:color="auto"/>
      </w:divBdr>
    </w:div>
    <w:div w:id="443578889">
      <w:bodyDiv w:val="1"/>
      <w:marLeft w:val="0"/>
      <w:marRight w:val="0"/>
      <w:marTop w:val="0"/>
      <w:marBottom w:val="0"/>
      <w:divBdr>
        <w:top w:val="none" w:sz="0" w:space="0" w:color="auto"/>
        <w:left w:val="none" w:sz="0" w:space="0" w:color="auto"/>
        <w:bottom w:val="none" w:sz="0" w:space="0" w:color="auto"/>
        <w:right w:val="none" w:sz="0" w:space="0" w:color="auto"/>
      </w:divBdr>
    </w:div>
    <w:div w:id="469634679">
      <w:bodyDiv w:val="1"/>
      <w:marLeft w:val="0"/>
      <w:marRight w:val="0"/>
      <w:marTop w:val="0"/>
      <w:marBottom w:val="0"/>
      <w:divBdr>
        <w:top w:val="none" w:sz="0" w:space="0" w:color="auto"/>
        <w:left w:val="none" w:sz="0" w:space="0" w:color="auto"/>
        <w:bottom w:val="none" w:sz="0" w:space="0" w:color="auto"/>
        <w:right w:val="none" w:sz="0" w:space="0" w:color="auto"/>
      </w:divBdr>
    </w:div>
    <w:div w:id="470053817">
      <w:bodyDiv w:val="1"/>
      <w:marLeft w:val="0"/>
      <w:marRight w:val="0"/>
      <w:marTop w:val="0"/>
      <w:marBottom w:val="0"/>
      <w:divBdr>
        <w:top w:val="none" w:sz="0" w:space="0" w:color="auto"/>
        <w:left w:val="none" w:sz="0" w:space="0" w:color="auto"/>
        <w:bottom w:val="none" w:sz="0" w:space="0" w:color="auto"/>
        <w:right w:val="none" w:sz="0" w:space="0" w:color="auto"/>
      </w:divBdr>
    </w:div>
    <w:div w:id="474489215">
      <w:bodyDiv w:val="1"/>
      <w:marLeft w:val="0"/>
      <w:marRight w:val="0"/>
      <w:marTop w:val="0"/>
      <w:marBottom w:val="0"/>
      <w:divBdr>
        <w:top w:val="none" w:sz="0" w:space="0" w:color="auto"/>
        <w:left w:val="none" w:sz="0" w:space="0" w:color="auto"/>
        <w:bottom w:val="none" w:sz="0" w:space="0" w:color="auto"/>
        <w:right w:val="none" w:sz="0" w:space="0" w:color="auto"/>
      </w:divBdr>
    </w:div>
    <w:div w:id="488718146">
      <w:bodyDiv w:val="1"/>
      <w:marLeft w:val="0"/>
      <w:marRight w:val="0"/>
      <w:marTop w:val="0"/>
      <w:marBottom w:val="0"/>
      <w:divBdr>
        <w:top w:val="none" w:sz="0" w:space="0" w:color="auto"/>
        <w:left w:val="none" w:sz="0" w:space="0" w:color="auto"/>
        <w:bottom w:val="none" w:sz="0" w:space="0" w:color="auto"/>
        <w:right w:val="none" w:sz="0" w:space="0" w:color="auto"/>
      </w:divBdr>
    </w:div>
    <w:div w:id="494151441">
      <w:bodyDiv w:val="1"/>
      <w:marLeft w:val="0"/>
      <w:marRight w:val="0"/>
      <w:marTop w:val="0"/>
      <w:marBottom w:val="0"/>
      <w:divBdr>
        <w:top w:val="none" w:sz="0" w:space="0" w:color="auto"/>
        <w:left w:val="none" w:sz="0" w:space="0" w:color="auto"/>
        <w:bottom w:val="none" w:sz="0" w:space="0" w:color="auto"/>
        <w:right w:val="none" w:sz="0" w:space="0" w:color="auto"/>
      </w:divBdr>
    </w:div>
    <w:div w:id="496464650">
      <w:bodyDiv w:val="1"/>
      <w:marLeft w:val="0"/>
      <w:marRight w:val="0"/>
      <w:marTop w:val="0"/>
      <w:marBottom w:val="0"/>
      <w:divBdr>
        <w:top w:val="none" w:sz="0" w:space="0" w:color="auto"/>
        <w:left w:val="none" w:sz="0" w:space="0" w:color="auto"/>
        <w:bottom w:val="none" w:sz="0" w:space="0" w:color="auto"/>
        <w:right w:val="none" w:sz="0" w:space="0" w:color="auto"/>
      </w:divBdr>
    </w:div>
    <w:div w:id="510797664">
      <w:bodyDiv w:val="1"/>
      <w:marLeft w:val="0"/>
      <w:marRight w:val="0"/>
      <w:marTop w:val="0"/>
      <w:marBottom w:val="0"/>
      <w:divBdr>
        <w:top w:val="none" w:sz="0" w:space="0" w:color="auto"/>
        <w:left w:val="none" w:sz="0" w:space="0" w:color="auto"/>
        <w:bottom w:val="none" w:sz="0" w:space="0" w:color="auto"/>
        <w:right w:val="none" w:sz="0" w:space="0" w:color="auto"/>
      </w:divBdr>
    </w:div>
    <w:div w:id="511072533">
      <w:bodyDiv w:val="1"/>
      <w:marLeft w:val="0"/>
      <w:marRight w:val="0"/>
      <w:marTop w:val="0"/>
      <w:marBottom w:val="0"/>
      <w:divBdr>
        <w:top w:val="none" w:sz="0" w:space="0" w:color="auto"/>
        <w:left w:val="none" w:sz="0" w:space="0" w:color="auto"/>
        <w:bottom w:val="none" w:sz="0" w:space="0" w:color="auto"/>
        <w:right w:val="none" w:sz="0" w:space="0" w:color="auto"/>
      </w:divBdr>
    </w:div>
    <w:div w:id="517886266">
      <w:bodyDiv w:val="1"/>
      <w:marLeft w:val="0"/>
      <w:marRight w:val="0"/>
      <w:marTop w:val="0"/>
      <w:marBottom w:val="0"/>
      <w:divBdr>
        <w:top w:val="none" w:sz="0" w:space="0" w:color="auto"/>
        <w:left w:val="none" w:sz="0" w:space="0" w:color="auto"/>
        <w:bottom w:val="none" w:sz="0" w:space="0" w:color="auto"/>
        <w:right w:val="none" w:sz="0" w:space="0" w:color="auto"/>
      </w:divBdr>
    </w:div>
    <w:div w:id="527528510">
      <w:bodyDiv w:val="1"/>
      <w:marLeft w:val="0"/>
      <w:marRight w:val="0"/>
      <w:marTop w:val="0"/>
      <w:marBottom w:val="0"/>
      <w:divBdr>
        <w:top w:val="none" w:sz="0" w:space="0" w:color="auto"/>
        <w:left w:val="none" w:sz="0" w:space="0" w:color="auto"/>
        <w:bottom w:val="none" w:sz="0" w:space="0" w:color="auto"/>
        <w:right w:val="none" w:sz="0" w:space="0" w:color="auto"/>
      </w:divBdr>
    </w:div>
    <w:div w:id="535584630">
      <w:bodyDiv w:val="1"/>
      <w:marLeft w:val="0"/>
      <w:marRight w:val="0"/>
      <w:marTop w:val="0"/>
      <w:marBottom w:val="0"/>
      <w:divBdr>
        <w:top w:val="none" w:sz="0" w:space="0" w:color="auto"/>
        <w:left w:val="none" w:sz="0" w:space="0" w:color="auto"/>
        <w:bottom w:val="none" w:sz="0" w:space="0" w:color="auto"/>
        <w:right w:val="none" w:sz="0" w:space="0" w:color="auto"/>
      </w:divBdr>
    </w:div>
    <w:div w:id="538473442">
      <w:bodyDiv w:val="1"/>
      <w:marLeft w:val="0"/>
      <w:marRight w:val="0"/>
      <w:marTop w:val="0"/>
      <w:marBottom w:val="0"/>
      <w:divBdr>
        <w:top w:val="none" w:sz="0" w:space="0" w:color="auto"/>
        <w:left w:val="none" w:sz="0" w:space="0" w:color="auto"/>
        <w:bottom w:val="none" w:sz="0" w:space="0" w:color="auto"/>
        <w:right w:val="none" w:sz="0" w:space="0" w:color="auto"/>
      </w:divBdr>
    </w:div>
    <w:div w:id="556552965">
      <w:bodyDiv w:val="1"/>
      <w:marLeft w:val="0"/>
      <w:marRight w:val="0"/>
      <w:marTop w:val="0"/>
      <w:marBottom w:val="0"/>
      <w:divBdr>
        <w:top w:val="none" w:sz="0" w:space="0" w:color="auto"/>
        <w:left w:val="none" w:sz="0" w:space="0" w:color="auto"/>
        <w:bottom w:val="none" w:sz="0" w:space="0" w:color="auto"/>
        <w:right w:val="none" w:sz="0" w:space="0" w:color="auto"/>
      </w:divBdr>
    </w:div>
    <w:div w:id="561789522">
      <w:bodyDiv w:val="1"/>
      <w:marLeft w:val="0"/>
      <w:marRight w:val="0"/>
      <w:marTop w:val="0"/>
      <w:marBottom w:val="0"/>
      <w:divBdr>
        <w:top w:val="none" w:sz="0" w:space="0" w:color="auto"/>
        <w:left w:val="none" w:sz="0" w:space="0" w:color="auto"/>
        <w:bottom w:val="none" w:sz="0" w:space="0" w:color="auto"/>
        <w:right w:val="none" w:sz="0" w:space="0" w:color="auto"/>
      </w:divBdr>
    </w:div>
    <w:div w:id="576473483">
      <w:bodyDiv w:val="1"/>
      <w:marLeft w:val="0"/>
      <w:marRight w:val="0"/>
      <w:marTop w:val="0"/>
      <w:marBottom w:val="0"/>
      <w:divBdr>
        <w:top w:val="none" w:sz="0" w:space="0" w:color="auto"/>
        <w:left w:val="none" w:sz="0" w:space="0" w:color="auto"/>
        <w:bottom w:val="none" w:sz="0" w:space="0" w:color="auto"/>
        <w:right w:val="none" w:sz="0" w:space="0" w:color="auto"/>
      </w:divBdr>
    </w:div>
    <w:div w:id="594940376">
      <w:bodyDiv w:val="1"/>
      <w:marLeft w:val="0"/>
      <w:marRight w:val="0"/>
      <w:marTop w:val="0"/>
      <w:marBottom w:val="0"/>
      <w:divBdr>
        <w:top w:val="none" w:sz="0" w:space="0" w:color="auto"/>
        <w:left w:val="none" w:sz="0" w:space="0" w:color="auto"/>
        <w:bottom w:val="none" w:sz="0" w:space="0" w:color="auto"/>
        <w:right w:val="none" w:sz="0" w:space="0" w:color="auto"/>
      </w:divBdr>
    </w:div>
    <w:div w:id="596720758">
      <w:bodyDiv w:val="1"/>
      <w:marLeft w:val="0"/>
      <w:marRight w:val="0"/>
      <w:marTop w:val="0"/>
      <w:marBottom w:val="0"/>
      <w:divBdr>
        <w:top w:val="none" w:sz="0" w:space="0" w:color="auto"/>
        <w:left w:val="none" w:sz="0" w:space="0" w:color="auto"/>
        <w:bottom w:val="none" w:sz="0" w:space="0" w:color="auto"/>
        <w:right w:val="none" w:sz="0" w:space="0" w:color="auto"/>
      </w:divBdr>
    </w:div>
    <w:div w:id="611935623">
      <w:bodyDiv w:val="1"/>
      <w:marLeft w:val="0"/>
      <w:marRight w:val="0"/>
      <w:marTop w:val="0"/>
      <w:marBottom w:val="0"/>
      <w:divBdr>
        <w:top w:val="none" w:sz="0" w:space="0" w:color="auto"/>
        <w:left w:val="none" w:sz="0" w:space="0" w:color="auto"/>
        <w:bottom w:val="none" w:sz="0" w:space="0" w:color="auto"/>
        <w:right w:val="none" w:sz="0" w:space="0" w:color="auto"/>
      </w:divBdr>
    </w:div>
    <w:div w:id="635258725">
      <w:bodyDiv w:val="1"/>
      <w:marLeft w:val="0"/>
      <w:marRight w:val="0"/>
      <w:marTop w:val="0"/>
      <w:marBottom w:val="0"/>
      <w:divBdr>
        <w:top w:val="none" w:sz="0" w:space="0" w:color="auto"/>
        <w:left w:val="none" w:sz="0" w:space="0" w:color="auto"/>
        <w:bottom w:val="none" w:sz="0" w:space="0" w:color="auto"/>
        <w:right w:val="none" w:sz="0" w:space="0" w:color="auto"/>
      </w:divBdr>
    </w:div>
    <w:div w:id="638458013">
      <w:bodyDiv w:val="1"/>
      <w:marLeft w:val="0"/>
      <w:marRight w:val="0"/>
      <w:marTop w:val="0"/>
      <w:marBottom w:val="0"/>
      <w:divBdr>
        <w:top w:val="none" w:sz="0" w:space="0" w:color="auto"/>
        <w:left w:val="none" w:sz="0" w:space="0" w:color="auto"/>
        <w:bottom w:val="none" w:sz="0" w:space="0" w:color="auto"/>
        <w:right w:val="none" w:sz="0" w:space="0" w:color="auto"/>
      </w:divBdr>
    </w:div>
    <w:div w:id="654070611">
      <w:bodyDiv w:val="1"/>
      <w:marLeft w:val="0"/>
      <w:marRight w:val="0"/>
      <w:marTop w:val="0"/>
      <w:marBottom w:val="0"/>
      <w:divBdr>
        <w:top w:val="none" w:sz="0" w:space="0" w:color="auto"/>
        <w:left w:val="none" w:sz="0" w:space="0" w:color="auto"/>
        <w:bottom w:val="none" w:sz="0" w:space="0" w:color="auto"/>
        <w:right w:val="none" w:sz="0" w:space="0" w:color="auto"/>
      </w:divBdr>
    </w:div>
    <w:div w:id="663749297">
      <w:bodyDiv w:val="1"/>
      <w:marLeft w:val="0"/>
      <w:marRight w:val="0"/>
      <w:marTop w:val="0"/>
      <w:marBottom w:val="0"/>
      <w:divBdr>
        <w:top w:val="none" w:sz="0" w:space="0" w:color="auto"/>
        <w:left w:val="none" w:sz="0" w:space="0" w:color="auto"/>
        <w:bottom w:val="none" w:sz="0" w:space="0" w:color="auto"/>
        <w:right w:val="none" w:sz="0" w:space="0" w:color="auto"/>
      </w:divBdr>
    </w:div>
    <w:div w:id="670450351">
      <w:bodyDiv w:val="1"/>
      <w:marLeft w:val="0"/>
      <w:marRight w:val="0"/>
      <w:marTop w:val="0"/>
      <w:marBottom w:val="0"/>
      <w:divBdr>
        <w:top w:val="none" w:sz="0" w:space="0" w:color="auto"/>
        <w:left w:val="none" w:sz="0" w:space="0" w:color="auto"/>
        <w:bottom w:val="none" w:sz="0" w:space="0" w:color="auto"/>
        <w:right w:val="none" w:sz="0" w:space="0" w:color="auto"/>
      </w:divBdr>
    </w:div>
    <w:div w:id="688533970">
      <w:bodyDiv w:val="1"/>
      <w:marLeft w:val="0"/>
      <w:marRight w:val="0"/>
      <w:marTop w:val="0"/>
      <w:marBottom w:val="0"/>
      <w:divBdr>
        <w:top w:val="none" w:sz="0" w:space="0" w:color="auto"/>
        <w:left w:val="none" w:sz="0" w:space="0" w:color="auto"/>
        <w:bottom w:val="none" w:sz="0" w:space="0" w:color="auto"/>
        <w:right w:val="none" w:sz="0" w:space="0" w:color="auto"/>
      </w:divBdr>
    </w:div>
    <w:div w:id="750545234">
      <w:bodyDiv w:val="1"/>
      <w:marLeft w:val="0"/>
      <w:marRight w:val="0"/>
      <w:marTop w:val="0"/>
      <w:marBottom w:val="0"/>
      <w:divBdr>
        <w:top w:val="none" w:sz="0" w:space="0" w:color="auto"/>
        <w:left w:val="none" w:sz="0" w:space="0" w:color="auto"/>
        <w:bottom w:val="none" w:sz="0" w:space="0" w:color="auto"/>
        <w:right w:val="none" w:sz="0" w:space="0" w:color="auto"/>
      </w:divBdr>
    </w:div>
    <w:div w:id="751660370">
      <w:bodyDiv w:val="1"/>
      <w:marLeft w:val="0"/>
      <w:marRight w:val="0"/>
      <w:marTop w:val="0"/>
      <w:marBottom w:val="0"/>
      <w:divBdr>
        <w:top w:val="none" w:sz="0" w:space="0" w:color="auto"/>
        <w:left w:val="none" w:sz="0" w:space="0" w:color="auto"/>
        <w:bottom w:val="none" w:sz="0" w:space="0" w:color="auto"/>
        <w:right w:val="none" w:sz="0" w:space="0" w:color="auto"/>
      </w:divBdr>
    </w:div>
    <w:div w:id="783966378">
      <w:bodyDiv w:val="1"/>
      <w:marLeft w:val="0"/>
      <w:marRight w:val="0"/>
      <w:marTop w:val="0"/>
      <w:marBottom w:val="0"/>
      <w:divBdr>
        <w:top w:val="none" w:sz="0" w:space="0" w:color="auto"/>
        <w:left w:val="none" w:sz="0" w:space="0" w:color="auto"/>
        <w:bottom w:val="none" w:sz="0" w:space="0" w:color="auto"/>
        <w:right w:val="none" w:sz="0" w:space="0" w:color="auto"/>
      </w:divBdr>
    </w:div>
    <w:div w:id="794250604">
      <w:bodyDiv w:val="1"/>
      <w:marLeft w:val="0"/>
      <w:marRight w:val="0"/>
      <w:marTop w:val="0"/>
      <w:marBottom w:val="0"/>
      <w:divBdr>
        <w:top w:val="none" w:sz="0" w:space="0" w:color="auto"/>
        <w:left w:val="none" w:sz="0" w:space="0" w:color="auto"/>
        <w:bottom w:val="none" w:sz="0" w:space="0" w:color="auto"/>
        <w:right w:val="none" w:sz="0" w:space="0" w:color="auto"/>
      </w:divBdr>
    </w:div>
    <w:div w:id="802384368">
      <w:bodyDiv w:val="1"/>
      <w:marLeft w:val="0"/>
      <w:marRight w:val="0"/>
      <w:marTop w:val="0"/>
      <w:marBottom w:val="0"/>
      <w:divBdr>
        <w:top w:val="none" w:sz="0" w:space="0" w:color="auto"/>
        <w:left w:val="none" w:sz="0" w:space="0" w:color="auto"/>
        <w:bottom w:val="none" w:sz="0" w:space="0" w:color="auto"/>
        <w:right w:val="none" w:sz="0" w:space="0" w:color="auto"/>
      </w:divBdr>
    </w:div>
    <w:div w:id="831410460">
      <w:bodyDiv w:val="1"/>
      <w:marLeft w:val="0"/>
      <w:marRight w:val="0"/>
      <w:marTop w:val="0"/>
      <w:marBottom w:val="0"/>
      <w:divBdr>
        <w:top w:val="none" w:sz="0" w:space="0" w:color="auto"/>
        <w:left w:val="none" w:sz="0" w:space="0" w:color="auto"/>
        <w:bottom w:val="none" w:sz="0" w:space="0" w:color="auto"/>
        <w:right w:val="none" w:sz="0" w:space="0" w:color="auto"/>
      </w:divBdr>
    </w:div>
    <w:div w:id="848104084">
      <w:bodyDiv w:val="1"/>
      <w:marLeft w:val="0"/>
      <w:marRight w:val="0"/>
      <w:marTop w:val="0"/>
      <w:marBottom w:val="0"/>
      <w:divBdr>
        <w:top w:val="none" w:sz="0" w:space="0" w:color="auto"/>
        <w:left w:val="none" w:sz="0" w:space="0" w:color="auto"/>
        <w:bottom w:val="none" w:sz="0" w:space="0" w:color="auto"/>
        <w:right w:val="none" w:sz="0" w:space="0" w:color="auto"/>
      </w:divBdr>
    </w:div>
    <w:div w:id="858615929">
      <w:bodyDiv w:val="1"/>
      <w:marLeft w:val="0"/>
      <w:marRight w:val="0"/>
      <w:marTop w:val="0"/>
      <w:marBottom w:val="0"/>
      <w:divBdr>
        <w:top w:val="none" w:sz="0" w:space="0" w:color="auto"/>
        <w:left w:val="none" w:sz="0" w:space="0" w:color="auto"/>
        <w:bottom w:val="none" w:sz="0" w:space="0" w:color="auto"/>
        <w:right w:val="none" w:sz="0" w:space="0" w:color="auto"/>
      </w:divBdr>
    </w:div>
    <w:div w:id="950236650">
      <w:bodyDiv w:val="1"/>
      <w:marLeft w:val="0"/>
      <w:marRight w:val="0"/>
      <w:marTop w:val="0"/>
      <w:marBottom w:val="0"/>
      <w:divBdr>
        <w:top w:val="none" w:sz="0" w:space="0" w:color="auto"/>
        <w:left w:val="none" w:sz="0" w:space="0" w:color="auto"/>
        <w:bottom w:val="none" w:sz="0" w:space="0" w:color="auto"/>
        <w:right w:val="none" w:sz="0" w:space="0" w:color="auto"/>
      </w:divBdr>
    </w:div>
    <w:div w:id="1021737771">
      <w:bodyDiv w:val="1"/>
      <w:marLeft w:val="0"/>
      <w:marRight w:val="0"/>
      <w:marTop w:val="0"/>
      <w:marBottom w:val="0"/>
      <w:divBdr>
        <w:top w:val="none" w:sz="0" w:space="0" w:color="auto"/>
        <w:left w:val="none" w:sz="0" w:space="0" w:color="auto"/>
        <w:bottom w:val="none" w:sz="0" w:space="0" w:color="auto"/>
        <w:right w:val="none" w:sz="0" w:space="0" w:color="auto"/>
      </w:divBdr>
    </w:div>
    <w:div w:id="1046488879">
      <w:bodyDiv w:val="1"/>
      <w:marLeft w:val="0"/>
      <w:marRight w:val="0"/>
      <w:marTop w:val="0"/>
      <w:marBottom w:val="0"/>
      <w:divBdr>
        <w:top w:val="none" w:sz="0" w:space="0" w:color="auto"/>
        <w:left w:val="none" w:sz="0" w:space="0" w:color="auto"/>
        <w:bottom w:val="none" w:sz="0" w:space="0" w:color="auto"/>
        <w:right w:val="none" w:sz="0" w:space="0" w:color="auto"/>
      </w:divBdr>
    </w:div>
    <w:div w:id="1050765096">
      <w:bodyDiv w:val="1"/>
      <w:marLeft w:val="0"/>
      <w:marRight w:val="0"/>
      <w:marTop w:val="0"/>
      <w:marBottom w:val="0"/>
      <w:divBdr>
        <w:top w:val="none" w:sz="0" w:space="0" w:color="auto"/>
        <w:left w:val="none" w:sz="0" w:space="0" w:color="auto"/>
        <w:bottom w:val="none" w:sz="0" w:space="0" w:color="auto"/>
        <w:right w:val="none" w:sz="0" w:space="0" w:color="auto"/>
      </w:divBdr>
    </w:div>
    <w:div w:id="1053967440">
      <w:bodyDiv w:val="1"/>
      <w:marLeft w:val="0"/>
      <w:marRight w:val="0"/>
      <w:marTop w:val="0"/>
      <w:marBottom w:val="0"/>
      <w:divBdr>
        <w:top w:val="none" w:sz="0" w:space="0" w:color="auto"/>
        <w:left w:val="none" w:sz="0" w:space="0" w:color="auto"/>
        <w:bottom w:val="none" w:sz="0" w:space="0" w:color="auto"/>
        <w:right w:val="none" w:sz="0" w:space="0" w:color="auto"/>
      </w:divBdr>
    </w:div>
    <w:div w:id="1064836884">
      <w:bodyDiv w:val="1"/>
      <w:marLeft w:val="0"/>
      <w:marRight w:val="0"/>
      <w:marTop w:val="0"/>
      <w:marBottom w:val="0"/>
      <w:divBdr>
        <w:top w:val="none" w:sz="0" w:space="0" w:color="auto"/>
        <w:left w:val="none" w:sz="0" w:space="0" w:color="auto"/>
        <w:bottom w:val="none" w:sz="0" w:space="0" w:color="auto"/>
        <w:right w:val="none" w:sz="0" w:space="0" w:color="auto"/>
      </w:divBdr>
    </w:div>
    <w:div w:id="1071078437">
      <w:bodyDiv w:val="1"/>
      <w:marLeft w:val="0"/>
      <w:marRight w:val="0"/>
      <w:marTop w:val="0"/>
      <w:marBottom w:val="0"/>
      <w:divBdr>
        <w:top w:val="none" w:sz="0" w:space="0" w:color="auto"/>
        <w:left w:val="none" w:sz="0" w:space="0" w:color="auto"/>
        <w:bottom w:val="none" w:sz="0" w:space="0" w:color="auto"/>
        <w:right w:val="none" w:sz="0" w:space="0" w:color="auto"/>
      </w:divBdr>
    </w:div>
    <w:div w:id="1089548493">
      <w:bodyDiv w:val="1"/>
      <w:marLeft w:val="0"/>
      <w:marRight w:val="0"/>
      <w:marTop w:val="0"/>
      <w:marBottom w:val="0"/>
      <w:divBdr>
        <w:top w:val="none" w:sz="0" w:space="0" w:color="auto"/>
        <w:left w:val="none" w:sz="0" w:space="0" w:color="auto"/>
        <w:bottom w:val="none" w:sz="0" w:space="0" w:color="auto"/>
        <w:right w:val="none" w:sz="0" w:space="0" w:color="auto"/>
      </w:divBdr>
    </w:div>
    <w:div w:id="1098212360">
      <w:bodyDiv w:val="1"/>
      <w:marLeft w:val="0"/>
      <w:marRight w:val="0"/>
      <w:marTop w:val="0"/>
      <w:marBottom w:val="0"/>
      <w:divBdr>
        <w:top w:val="none" w:sz="0" w:space="0" w:color="auto"/>
        <w:left w:val="none" w:sz="0" w:space="0" w:color="auto"/>
        <w:bottom w:val="none" w:sz="0" w:space="0" w:color="auto"/>
        <w:right w:val="none" w:sz="0" w:space="0" w:color="auto"/>
      </w:divBdr>
    </w:div>
    <w:div w:id="1125737899">
      <w:bodyDiv w:val="1"/>
      <w:marLeft w:val="0"/>
      <w:marRight w:val="0"/>
      <w:marTop w:val="0"/>
      <w:marBottom w:val="0"/>
      <w:divBdr>
        <w:top w:val="none" w:sz="0" w:space="0" w:color="auto"/>
        <w:left w:val="none" w:sz="0" w:space="0" w:color="auto"/>
        <w:bottom w:val="none" w:sz="0" w:space="0" w:color="auto"/>
        <w:right w:val="none" w:sz="0" w:space="0" w:color="auto"/>
      </w:divBdr>
    </w:div>
    <w:div w:id="1145396042">
      <w:bodyDiv w:val="1"/>
      <w:marLeft w:val="0"/>
      <w:marRight w:val="0"/>
      <w:marTop w:val="0"/>
      <w:marBottom w:val="0"/>
      <w:divBdr>
        <w:top w:val="none" w:sz="0" w:space="0" w:color="auto"/>
        <w:left w:val="none" w:sz="0" w:space="0" w:color="auto"/>
        <w:bottom w:val="none" w:sz="0" w:space="0" w:color="auto"/>
        <w:right w:val="none" w:sz="0" w:space="0" w:color="auto"/>
      </w:divBdr>
    </w:div>
    <w:div w:id="1147432255">
      <w:bodyDiv w:val="1"/>
      <w:marLeft w:val="0"/>
      <w:marRight w:val="0"/>
      <w:marTop w:val="0"/>
      <w:marBottom w:val="0"/>
      <w:divBdr>
        <w:top w:val="none" w:sz="0" w:space="0" w:color="auto"/>
        <w:left w:val="none" w:sz="0" w:space="0" w:color="auto"/>
        <w:bottom w:val="none" w:sz="0" w:space="0" w:color="auto"/>
        <w:right w:val="none" w:sz="0" w:space="0" w:color="auto"/>
      </w:divBdr>
    </w:div>
    <w:div w:id="1147437022">
      <w:bodyDiv w:val="1"/>
      <w:marLeft w:val="0"/>
      <w:marRight w:val="0"/>
      <w:marTop w:val="0"/>
      <w:marBottom w:val="0"/>
      <w:divBdr>
        <w:top w:val="none" w:sz="0" w:space="0" w:color="auto"/>
        <w:left w:val="none" w:sz="0" w:space="0" w:color="auto"/>
        <w:bottom w:val="none" w:sz="0" w:space="0" w:color="auto"/>
        <w:right w:val="none" w:sz="0" w:space="0" w:color="auto"/>
      </w:divBdr>
    </w:div>
    <w:div w:id="1153840555">
      <w:bodyDiv w:val="1"/>
      <w:marLeft w:val="0"/>
      <w:marRight w:val="0"/>
      <w:marTop w:val="0"/>
      <w:marBottom w:val="0"/>
      <w:divBdr>
        <w:top w:val="none" w:sz="0" w:space="0" w:color="auto"/>
        <w:left w:val="none" w:sz="0" w:space="0" w:color="auto"/>
        <w:bottom w:val="none" w:sz="0" w:space="0" w:color="auto"/>
        <w:right w:val="none" w:sz="0" w:space="0" w:color="auto"/>
      </w:divBdr>
    </w:div>
    <w:div w:id="1172449406">
      <w:bodyDiv w:val="1"/>
      <w:marLeft w:val="0"/>
      <w:marRight w:val="0"/>
      <w:marTop w:val="0"/>
      <w:marBottom w:val="0"/>
      <w:divBdr>
        <w:top w:val="none" w:sz="0" w:space="0" w:color="auto"/>
        <w:left w:val="none" w:sz="0" w:space="0" w:color="auto"/>
        <w:bottom w:val="none" w:sz="0" w:space="0" w:color="auto"/>
        <w:right w:val="none" w:sz="0" w:space="0" w:color="auto"/>
      </w:divBdr>
    </w:div>
    <w:div w:id="1218472562">
      <w:bodyDiv w:val="1"/>
      <w:marLeft w:val="0"/>
      <w:marRight w:val="0"/>
      <w:marTop w:val="0"/>
      <w:marBottom w:val="0"/>
      <w:divBdr>
        <w:top w:val="none" w:sz="0" w:space="0" w:color="auto"/>
        <w:left w:val="none" w:sz="0" w:space="0" w:color="auto"/>
        <w:bottom w:val="none" w:sz="0" w:space="0" w:color="auto"/>
        <w:right w:val="none" w:sz="0" w:space="0" w:color="auto"/>
      </w:divBdr>
    </w:div>
    <w:div w:id="1231036132">
      <w:bodyDiv w:val="1"/>
      <w:marLeft w:val="0"/>
      <w:marRight w:val="0"/>
      <w:marTop w:val="0"/>
      <w:marBottom w:val="0"/>
      <w:divBdr>
        <w:top w:val="none" w:sz="0" w:space="0" w:color="auto"/>
        <w:left w:val="none" w:sz="0" w:space="0" w:color="auto"/>
        <w:bottom w:val="none" w:sz="0" w:space="0" w:color="auto"/>
        <w:right w:val="none" w:sz="0" w:space="0" w:color="auto"/>
      </w:divBdr>
    </w:div>
    <w:div w:id="1238399748">
      <w:bodyDiv w:val="1"/>
      <w:marLeft w:val="0"/>
      <w:marRight w:val="0"/>
      <w:marTop w:val="0"/>
      <w:marBottom w:val="0"/>
      <w:divBdr>
        <w:top w:val="none" w:sz="0" w:space="0" w:color="auto"/>
        <w:left w:val="none" w:sz="0" w:space="0" w:color="auto"/>
        <w:bottom w:val="none" w:sz="0" w:space="0" w:color="auto"/>
        <w:right w:val="none" w:sz="0" w:space="0" w:color="auto"/>
      </w:divBdr>
    </w:div>
    <w:div w:id="1251356856">
      <w:bodyDiv w:val="1"/>
      <w:marLeft w:val="0"/>
      <w:marRight w:val="0"/>
      <w:marTop w:val="0"/>
      <w:marBottom w:val="0"/>
      <w:divBdr>
        <w:top w:val="none" w:sz="0" w:space="0" w:color="auto"/>
        <w:left w:val="none" w:sz="0" w:space="0" w:color="auto"/>
        <w:bottom w:val="none" w:sz="0" w:space="0" w:color="auto"/>
        <w:right w:val="none" w:sz="0" w:space="0" w:color="auto"/>
      </w:divBdr>
    </w:div>
    <w:div w:id="1272668182">
      <w:bodyDiv w:val="1"/>
      <w:marLeft w:val="0"/>
      <w:marRight w:val="0"/>
      <w:marTop w:val="0"/>
      <w:marBottom w:val="0"/>
      <w:divBdr>
        <w:top w:val="none" w:sz="0" w:space="0" w:color="auto"/>
        <w:left w:val="none" w:sz="0" w:space="0" w:color="auto"/>
        <w:bottom w:val="none" w:sz="0" w:space="0" w:color="auto"/>
        <w:right w:val="none" w:sz="0" w:space="0" w:color="auto"/>
      </w:divBdr>
    </w:div>
    <w:div w:id="1273904133">
      <w:bodyDiv w:val="1"/>
      <w:marLeft w:val="0"/>
      <w:marRight w:val="0"/>
      <w:marTop w:val="0"/>
      <w:marBottom w:val="0"/>
      <w:divBdr>
        <w:top w:val="none" w:sz="0" w:space="0" w:color="auto"/>
        <w:left w:val="none" w:sz="0" w:space="0" w:color="auto"/>
        <w:bottom w:val="none" w:sz="0" w:space="0" w:color="auto"/>
        <w:right w:val="none" w:sz="0" w:space="0" w:color="auto"/>
      </w:divBdr>
    </w:div>
    <w:div w:id="1298099069">
      <w:bodyDiv w:val="1"/>
      <w:marLeft w:val="0"/>
      <w:marRight w:val="0"/>
      <w:marTop w:val="0"/>
      <w:marBottom w:val="0"/>
      <w:divBdr>
        <w:top w:val="none" w:sz="0" w:space="0" w:color="auto"/>
        <w:left w:val="none" w:sz="0" w:space="0" w:color="auto"/>
        <w:bottom w:val="none" w:sz="0" w:space="0" w:color="auto"/>
        <w:right w:val="none" w:sz="0" w:space="0" w:color="auto"/>
      </w:divBdr>
    </w:div>
    <w:div w:id="1321277797">
      <w:bodyDiv w:val="1"/>
      <w:marLeft w:val="0"/>
      <w:marRight w:val="0"/>
      <w:marTop w:val="0"/>
      <w:marBottom w:val="0"/>
      <w:divBdr>
        <w:top w:val="none" w:sz="0" w:space="0" w:color="auto"/>
        <w:left w:val="none" w:sz="0" w:space="0" w:color="auto"/>
        <w:bottom w:val="none" w:sz="0" w:space="0" w:color="auto"/>
        <w:right w:val="none" w:sz="0" w:space="0" w:color="auto"/>
      </w:divBdr>
    </w:div>
    <w:div w:id="1341084416">
      <w:bodyDiv w:val="1"/>
      <w:marLeft w:val="0"/>
      <w:marRight w:val="0"/>
      <w:marTop w:val="0"/>
      <w:marBottom w:val="0"/>
      <w:divBdr>
        <w:top w:val="none" w:sz="0" w:space="0" w:color="auto"/>
        <w:left w:val="none" w:sz="0" w:space="0" w:color="auto"/>
        <w:bottom w:val="none" w:sz="0" w:space="0" w:color="auto"/>
        <w:right w:val="none" w:sz="0" w:space="0" w:color="auto"/>
      </w:divBdr>
    </w:div>
    <w:div w:id="1357197515">
      <w:bodyDiv w:val="1"/>
      <w:marLeft w:val="0"/>
      <w:marRight w:val="0"/>
      <w:marTop w:val="0"/>
      <w:marBottom w:val="0"/>
      <w:divBdr>
        <w:top w:val="none" w:sz="0" w:space="0" w:color="auto"/>
        <w:left w:val="none" w:sz="0" w:space="0" w:color="auto"/>
        <w:bottom w:val="none" w:sz="0" w:space="0" w:color="auto"/>
        <w:right w:val="none" w:sz="0" w:space="0" w:color="auto"/>
      </w:divBdr>
    </w:div>
    <w:div w:id="1364869721">
      <w:bodyDiv w:val="1"/>
      <w:marLeft w:val="0"/>
      <w:marRight w:val="0"/>
      <w:marTop w:val="0"/>
      <w:marBottom w:val="0"/>
      <w:divBdr>
        <w:top w:val="none" w:sz="0" w:space="0" w:color="auto"/>
        <w:left w:val="none" w:sz="0" w:space="0" w:color="auto"/>
        <w:bottom w:val="none" w:sz="0" w:space="0" w:color="auto"/>
        <w:right w:val="none" w:sz="0" w:space="0" w:color="auto"/>
      </w:divBdr>
    </w:div>
    <w:div w:id="1372724021">
      <w:bodyDiv w:val="1"/>
      <w:marLeft w:val="0"/>
      <w:marRight w:val="0"/>
      <w:marTop w:val="0"/>
      <w:marBottom w:val="0"/>
      <w:divBdr>
        <w:top w:val="none" w:sz="0" w:space="0" w:color="auto"/>
        <w:left w:val="none" w:sz="0" w:space="0" w:color="auto"/>
        <w:bottom w:val="none" w:sz="0" w:space="0" w:color="auto"/>
        <w:right w:val="none" w:sz="0" w:space="0" w:color="auto"/>
      </w:divBdr>
    </w:div>
    <w:div w:id="1383209520">
      <w:bodyDiv w:val="1"/>
      <w:marLeft w:val="0"/>
      <w:marRight w:val="0"/>
      <w:marTop w:val="0"/>
      <w:marBottom w:val="0"/>
      <w:divBdr>
        <w:top w:val="none" w:sz="0" w:space="0" w:color="auto"/>
        <w:left w:val="none" w:sz="0" w:space="0" w:color="auto"/>
        <w:bottom w:val="none" w:sz="0" w:space="0" w:color="auto"/>
        <w:right w:val="none" w:sz="0" w:space="0" w:color="auto"/>
      </w:divBdr>
    </w:div>
    <w:div w:id="1403138968">
      <w:bodyDiv w:val="1"/>
      <w:marLeft w:val="0"/>
      <w:marRight w:val="0"/>
      <w:marTop w:val="0"/>
      <w:marBottom w:val="0"/>
      <w:divBdr>
        <w:top w:val="none" w:sz="0" w:space="0" w:color="auto"/>
        <w:left w:val="none" w:sz="0" w:space="0" w:color="auto"/>
        <w:bottom w:val="none" w:sz="0" w:space="0" w:color="auto"/>
        <w:right w:val="none" w:sz="0" w:space="0" w:color="auto"/>
      </w:divBdr>
    </w:div>
    <w:div w:id="1405713482">
      <w:bodyDiv w:val="1"/>
      <w:marLeft w:val="0"/>
      <w:marRight w:val="0"/>
      <w:marTop w:val="0"/>
      <w:marBottom w:val="0"/>
      <w:divBdr>
        <w:top w:val="none" w:sz="0" w:space="0" w:color="auto"/>
        <w:left w:val="none" w:sz="0" w:space="0" w:color="auto"/>
        <w:bottom w:val="none" w:sz="0" w:space="0" w:color="auto"/>
        <w:right w:val="none" w:sz="0" w:space="0" w:color="auto"/>
      </w:divBdr>
    </w:div>
    <w:div w:id="1423601417">
      <w:bodyDiv w:val="1"/>
      <w:marLeft w:val="0"/>
      <w:marRight w:val="0"/>
      <w:marTop w:val="0"/>
      <w:marBottom w:val="0"/>
      <w:divBdr>
        <w:top w:val="none" w:sz="0" w:space="0" w:color="auto"/>
        <w:left w:val="none" w:sz="0" w:space="0" w:color="auto"/>
        <w:bottom w:val="none" w:sz="0" w:space="0" w:color="auto"/>
        <w:right w:val="none" w:sz="0" w:space="0" w:color="auto"/>
      </w:divBdr>
    </w:div>
    <w:div w:id="1431774878">
      <w:bodyDiv w:val="1"/>
      <w:marLeft w:val="0"/>
      <w:marRight w:val="0"/>
      <w:marTop w:val="0"/>
      <w:marBottom w:val="0"/>
      <w:divBdr>
        <w:top w:val="none" w:sz="0" w:space="0" w:color="auto"/>
        <w:left w:val="none" w:sz="0" w:space="0" w:color="auto"/>
        <w:bottom w:val="none" w:sz="0" w:space="0" w:color="auto"/>
        <w:right w:val="none" w:sz="0" w:space="0" w:color="auto"/>
      </w:divBdr>
    </w:div>
    <w:div w:id="1442526542">
      <w:bodyDiv w:val="1"/>
      <w:marLeft w:val="0"/>
      <w:marRight w:val="0"/>
      <w:marTop w:val="0"/>
      <w:marBottom w:val="0"/>
      <w:divBdr>
        <w:top w:val="none" w:sz="0" w:space="0" w:color="auto"/>
        <w:left w:val="none" w:sz="0" w:space="0" w:color="auto"/>
        <w:bottom w:val="none" w:sz="0" w:space="0" w:color="auto"/>
        <w:right w:val="none" w:sz="0" w:space="0" w:color="auto"/>
      </w:divBdr>
    </w:div>
    <w:div w:id="1488549176">
      <w:bodyDiv w:val="1"/>
      <w:marLeft w:val="0"/>
      <w:marRight w:val="0"/>
      <w:marTop w:val="0"/>
      <w:marBottom w:val="0"/>
      <w:divBdr>
        <w:top w:val="none" w:sz="0" w:space="0" w:color="auto"/>
        <w:left w:val="none" w:sz="0" w:space="0" w:color="auto"/>
        <w:bottom w:val="none" w:sz="0" w:space="0" w:color="auto"/>
        <w:right w:val="none" w:sz="0" w:space="0" w:color="auto"/>
      </w:divBdr>
    </w:div>
    <w:div w:id="1519392732">
      <w:bodyDiv w:val="1"/>
      <w:marLeft w:val="0"/>
      <w:marRight w:val="0"/>
      <w:marTop w:val="0"/>
      <w:marBottom w:val="0"/>
      <w:divBdr>
        <w:top w:val="none" w:sz="0" w:space="0" w:color="auto"/>
        <w:left w:val="none" w:sz="0" w:space="0" w:color="auto"/>
        <w:bottom w:val="none" w:sz="0" w:space="0" w:color="auto"/>
        <w:right w:val="none" w:sz="0" w:space="0" w:color="auto"/>
      </w:divBdr>
    </w:div>
    <w:div w:id="1529677583">
      <w:bodyDiv w:val="1"/>
      <w:marLeft w:val="0"/>
      <w:marRight w:val="0"/>
      <w:marTop w:val="0"/>
      <w:marBottom w:val="0"/>
      <w:divBdr>
        <w:top w:val="none" w:sz="0" w:space="0" w:color="auto"/>
        <w:left w:val="none" w:sz="0" w:space="0" w:color="auto"/>
        <w:bottom w:val="none" w:sz="0" w:space="0" w:color="auto"/>
        <w:right w:val="none" w:sz="0" w:space="0" w:color="auto"/>
      </w:divBdr>
    </w:div>
    <w:div w:id="1540048107">
      <w:bodyDiv w:val="1"/>
      <w:marLeft w:val="0"/>
      <w:marRight w:val="0"/>
      <w:marTop w:val="0"/>
      <w:marBottom w:val="0"/>
      <w:divBdr>
        <w:top w:val="none" w:sz="0" w:space="0" w:color="auto"/>
        <w:left w:val="none" w:sz="0" w:space="0" w:color="auto"/>
        <w:bottom w:val="none" w:sz="0" w:space="0" w:color="auto"/>
        <w:right w:val="none" w:sz="0" w:space="0" w:color="auto"/>
      </w:divBdr>
    </w:div>
    <w:div w:id="1571191893">
      <w:bodyDiv w:val="1"/>
      <w:marLeft w:val="0"/>
      <w:marRight w:val="0"/>
      <w:marTop w:val="0"/>
      <w:marBottom w:val="0"/>
      <w:divBdr>
        <w:top w:val="none" w:sz="0" w:space="0" w:color="auto"/>
        <w:left w:val="none" w:sz="0" w:space="0" w:color="auto"/>
        <w:bottom w:val="none" w:sz="0" w:space="0" w:color="auto"/>
        <w:right w:val="none" w:sz="0" w:space="0" w:color="auto"/>
      </w:divBdr>
    </w:div>
    <w:div w:id="1574779432">
      <w:bodyDiv w:val="1"/>
      <w:marLeft w:val="0"/>
      <w:marRight w:val="0"/>
      <w:marTop w:val="0"/>
      <w:marBottom w:val="0"/>
      <w:divBdr>
        <w:top w:val="none" w:sz="0" w:space="0" w:color="auto"/>
        <w:left w:val="none" w:sz="0" w:space="0" w:color="auto"/>
        <w:bottom w:val="none" w:sz="0" w:space="0" w:color="auto"/>
        <w:right w:val="none" w:sz="0" w:space="0" w:color="auto"/>
      </w:divBdr>
    </w:div>
    <w:div w:id="1597059150">
      <w:bodyDiv w:val="1"/>
      <w:marLeft w:val="0"/>
      <w:marRight w:val="0"/>
      <w:marTop w:val="0"/>
      <w:marBottom w:val="0"/>
      <w:divBdr>
        <w:top w:val="none" w:sz="0" w:space="0" w:color="auto"/>
        <w:left w:val="none" w:sz="0" w:space="0" w:color="auto"/>
        <w:bottom w:val="none" w:sz="0" w:space="0" w:color="auto"/>
        <w:right w:val="none" w:sz="0" w:space="0" w:color="auto"/>
      </w:divBdr>
    </w:div>
    <w:div w:id="1607034502">
      <w:bodyDiv w:val="1"/>
      <w:marLeft w:val="0"/>
      <w:marRight w:val="0"/>
      <w:marTop w:val="0"/>
      <w:marBottom w:val="0"/>
      <w:divBdr>
        <w:top w:val="none" w:sz="0" w:space="0" w:color="auto"/>
        <w:left w:val="none" w:sz="0" w:space="0" w:color="auto"/>
        <w:bottom w:val="none" w:sz="0" w:space="0" w:color="auto"/>
        <w:right w:val="none" w:sz="0" w:space="0" w:color="auto"/>
      </w:divBdr>
    </w:div>
    <w:div w:id="1613855405">
      <w:bodyDiv w:val="1"/>
      <w:marLeft w:val="0"/>
      <w:marRight w:val="0"/>
      <w:marTop w:val="0"/>
      <w:marBottom w:val="0"/>
      <w:divBdr>
        <w:top w:val="none" w:sz="0" w:space="0" w:color="auto"/>
        <w:left w:val="none" w:sz="0" w:space="0" w:color="auto"/>
        <w:bottom w:val="none" w:sz="0" w:space="0" w:color="auto"/>
        <w:right w:val="none" w:sz="0" w:space="0" w:color="auto"/>
      </w:divBdr>
    </w:div>
    <w:div w:id="1634600733">
      <w:bodyDiv w:val="1"/>
      <w:marLeft w:val="0"/>
      <w:marRight w:val="0"/>
      <w:marTop w:val="0"/>
      <w:marBottom w:val="0"/>
      <w:divBdr>
        <w:top w:val="none" w:sz="0" w:space="0" w:color="auto"/>
        <w:left w:val="none" w:sz="0" w:space="0" w:color="auto"/>
        <w:bottom w:val="none" w:sz="0" w:space="0" w:color="auto"/>
        <w:right w:val="none" w:sz="0" w:space="0" w:color="auto"/>
      </w:divBdr>
    </w:div>
    <w:div w:id="1642690110">
      <w:bodyDiv w:val="1"/>
      <w:marLeft w:val="0"/>
      <w:marRight w:val="0"/>
      <w:marTop w:val="0"/>
      <w:marBottom w:val="0"/>
      <w:divBdr>
        <w:top w:val="none" w:sz="0" w:space="0" w:color="auto"/>
        <w:left w:val="none" w:sz="0" w:space="0" w:color="auto"/>
        <w:bottom w:val="none" w:sz="0" w:space="0" w:color="auto"/>
        <w:right w:val="none" w:sz="0" w:space="0" w:color="auto"/>
      </w:divBdr>
    </w:div>
    <w:div w:id="1645886842">
      <w:bodyDiv w:val="1"/>
      <w:marLeft w:val="0"/>
      <w:marRight w:val="0"/>
      <w:marTop w:val="0"/>
      <w:marBottom w:val="0"/>
      <w:divBdr>
        <w:top w:val="none" w:sz="0" w:space="0" w:color="auto"/>
        <w:left w:val="none" w:sz="0" w:space="0" w:color="auto"/>
        <w:bottom w:val="none" w:sz="0" w:space="0" w:color="auto"/>
        <w:right w:val="none" w:sz="0" w:space="0" w:color="auto"/>
      </w:divBdr>
    </w:div>
    <w:div w:id="1650205715">
      <w:bodyDiv w:val="1"/>
      <w:marLeft w:val="0"/>
      <w:marRight w:val="0"/>
      <w:marTop w:val="0"/>
      <w:marBottom w:val="0"/>
      <w:divBdr>
        <w:top w:val="none" w:sz="0" w:space="0" w:color="auto"/>
        <w:left w:val="none" w:sz="0" w:space="0" w:color="auto"/>
        <w:bottom w:val="none" w:sz="0" w:space="0" w:color="auto"/>
        <w:right w:val="none" w:sz="0" w:space="0" w:color="auto"/>
      </w:divBdr>
    </w:div>
    <w:div w:id="1672752465">
      <w:bodyDiv w:val="1"/>
      <w:marLeft w:val="0"/>
      <w:marRight w:val="0"/>
      <w:marTop w:val="0"/>
      <w:marBottom w:val="0"/>
      <w:divBdr>
        <w:top w:val="none" w:sz="0" w:space="0" w:color="auto"/>
        <w:left w:val="none" w:sz="0" w:space="0" w:color="auto"/>
        <w:bottom w:val="none" w:sz="0" w:space="0" w:color="auto"/>
        <w:right w:val="none" w:sz="0" w:space="0" w:color="auto"/>
      </w:divBdr>
    </w:div>
    <w:div w:id="1688864822">
      <w:bodyDiv w:val="1"/>
      <w:marLeft w:val="0"/>
      <w:marRight w:val="0"/>
      <w:marTop w:val="0"/>
      <w:marBottom w:val="0"/>
      <w:divBdr>
        <w:top w:val="none" w:sz="0" w:space="0" w:color="auto"/>
        <w:left w:val="none" w:sz="0" w:space="0" w:color="auto"/>
        <w:bottom w:val="none" w:sz="0" w:space="0" w:color="auto"/>
        <w:right w:val="none" w:sz="0" w:space="0" w:color="auto"/>
      </w:divBdr>
    </w:div>
    <w:div w:id="1691369981">
      <w:bodyDiv w:val="1"/>
      <w:marLeft w:val="0"/>
      <w:marRight w:val="0"/>
      <w:marTop w:val="0"/>
      <w:marBottom w:val="0"/>
      <w:divBdr>
        <w:top w:val="none" w:sz="0" w:space="0" w:color="auto"/>
        <w:left w:val="none" w:sz="0" w:space="0" w:color="auto"/>
        <w:bottom w:val="none" w:sz="0" w:space="0" w:color="auto"/>
        <w:right w:val="none" w:sz="0" w:space="0" w:color="auto"/>
      </w:divBdr>
    </w:div>
    <w:div w:id="1700812736">
      <w:bodyDiv w:val="1"/>
      <w:marLeft w:val="0"/>
      <w:marRight w:val="0"/>
      <w:marTop w:val="0"/>
      <w:marBottom w:val="0"/>
      <w:divBdr>
        <w:top w:val="none" w:sz="0" w:space="0" w:color="auto"/>
        <w:left w:val="none" w:sz="0" w:space="0" w:color="auto"/>
        <w:bottom w:val="none" w:sz="0" w:space="0" w:color="auto"/>
        <w:right w:val="none" w:sz="0" w:space="0" w:color="auto"/>
      </w:divBdr>
    </w:div>
    <w:div w:id="1701857010">
      <w:bodyDiv w:val="1"/>
      <w:marLeft w:val="0"/>
      <w:marRight w:val="0"/>
      <w:marTop w:val="0"/>
      <w:marBottom w:val="0"/>
      <w:divBdr>
        <w:top w:val="none" w:sz="0" w:space="0" w:color="auto"/>
        <w:left w:val="none" w:sz="0" w:space="0" w:color="auto"/>
        <w:bottom w:val="none" w:sz="0" w:space="0" w:color="auto"/>
        <w:right w:val="none" w:sz="0" w:space="0" w:color="auto"/>
      </w:divBdr>
    </w:div>
    <w:div w:id="1714577816">
      <w:bodyDiv w:val="1"/>
      <w:marLeft w:val="0"/>
      <w:marRight w:val="0"/>
      <w:marTop w:val="0"/>
      <w:marBottom w:val="0"/>
      <w:divBdr>
        <w:top w:val="none" w:sz="0" w:space="0" w:color="auto"/>
        <w:left w:val="none" w:sz="0" w:space="0" w:color="auto"/>
        <w:bottom w:val="none" w:sz="0" w:space="0" w:color="auto"/>
        <w:right w:val="none" w:sz="0" w:space="0" w:color="auto"/>
      </w:divBdr>
    </w:div>
    <w:div w:id="1721401133">
      <w:bodyDiv w:val="1"/>
      <w:marLeft w:val="0"/>
      <w:marRight w:val="0"/>
      <w:marTop w:val="0"/>
      <w:marBottom w:val="0"/>
      <w:divBdr>
        <w:top w:val="none" w:sz="0" w:space="0" w:color="auto"/>
        <w:left w:val="none" w:sz="0" w:space="0" w:color="auto"/>
        <w:bottom w:val="none" w:sz="0" w:space="0" w:color="auto"/>
        <w:right w:val="none" w:sz="0" w:space="0" w:color="auto"/>
      </w:divBdr>
    </w:div>
    <w:div w:id="1722287866">
      <w:bodyDiv w:val="1"/>
      <w:marLeft w:val="0"/>
      <w:marRight w:val="0"/>
      <w:marTop w:val="0"/>
      <w:marBottom w:val="0"/>
      <w:divBdr>
        <w:top w:val="none" w:sz="0" w:space="0" w:color="auto"/>
        <w:left w:val="none" w:sz="0" w:space="0" w:color="auto"/>
        <w:bottom w:val="none" w:sz="0" w:space="0" w:color="auto"/>
        <w:right w:val="none" w:sz="0" w:space="0" w:color="auto"/>
      </w:divBdr>
    </w:div>
    <w:div w:id="1723671098">
      <w:bodyDiv w:val="1"/>
      <w:marLeft w:val="0"/>
      <w:marRight w:val="0"/>
      <w:marTop w:val="0"/>
      <w:marBottom w:val="0"/>
      <w:divBdr>
        <w:top w:val="none" w:sz="0" w:space="0" w:color="auto"/>
        <w:left w:val="none" w:sz="0" w:space="0" w:color="auto"/>
        <w:bottom w:val="none" w:sz="0" w:space="0" w:color="auto"/>
        <w:right w:val="none" w:sz="0" w:space="0" w:color="auto"/>
      </w:divBdr>
    </w:div>
    <w:div w:id="1724017221">
      <w:bodyDiv w:val="1"/>
      <w:marLeft w:val="0"/>
      <w:marRight w:val="0"/>
      <w:marTop w:val="0"/>
      <w:marBottom w:val="0"/>
      <w:divBdr>
        <w:top w:val="none" w:sz="0" w:space="0" w:color="auto"/>
        <w:left w:val="none" w:sz="0" w:space="0" w:color="auto"/>
        <w:bottom w:val="none" w:sz="0" w:space="0" w:color="auto"/>
        <w:right w:val="none" w:sz="0" w:space="0" w:color="auto"/>
      </w:divBdr>
    </w:div>
    <w:div w:id="1730300011">
      <w:bodyDiv w:val="1"/>
      <w:marLeft w:val="0"/>
      <w:marRight w:val="0"/>
      <w:marTop w:val="0"/>
      <w:marBottom w:val="0"/>
      <w:divBdr>
        <w:top w:val="none" w:sz="0" w:space="0" w:color="auto"/>
        <w:left w:val="none" w:sz="0" w:space="0" w:color="auto"/>
        <w:bottom w:val="none" w:sz="0" w:space="0" w:color="auto"/>
        <w:right w:val="none" w:sz="0" w:space="0" w:color="auto"/>
      </w:divBdr>
    </w:div>
    <w:div w:id="1746149531">
      <w:bodyDiv w:val="1"/>
      <w:marLeft w:val="0"/>
      <w:marRight w:val="0"/>
      <w:marTop w:val="0"/>
      <w:marBottom w:val="0"/>
      <w:divBdr>
        <w:top w:val="none" w:sz="0" w:space="0" w:color="auto"/>
        <w:left w:val="none" w:sz="0" w:space="0" w:color="auto"/>
        <w:bottom w:val="none" w:sz="0" w:space="0" w:color="auto"/>
        <w:right w:val="none" w:sz="0" w:space="0" w:color="auto"/>
      </w:divBdr>
    </w:div>
    <w:div w:id="1751349568">
      <w:bodyDiv w:val="1"/>
      <w:marLeft w:val="0"/>
      <w:marRight w:val="0"/>
      <w:marTop w:val="0"/>
      <w:marBottom w:val="0"/>
      <w:divBdr>
        <w:top w:val="none" w:sz="0" w:space="0" w:color="auto"/>
        <w:left w:val="none" w:sz="0" w:space="0" w:color="auto"/>
        <w:bottom w:val="none" w:sz="0" w:space="0" w:color="auto"/>
        <w:right w:val="none" w:sz="0" w:space="0" w:color="auto"/>
      </w:divBdr>
    </w:div>
    <w:div w:id="1790279121">
      <w:bodyDiv w:val="1"/>
      <w:marLeft w:val="0"/>
      <w:marRight w:val="0"/>
      <w:marTop w:val="0"/>
      <w:marBottom w:val="0"/>
      <w:divBdr>
        <w:top w:val="none" w:sz="0" w:space="0" w:color="auto"/>
        <w:left w:val="none" w:sz="0" w:space="0" w:color="auto"/>
        <w:bottom w:val="none" w:sz="0" w:space="0" w:color="auto"/>
        <w:right w:val="none" w:sz="0" w:space="0" w:color="auto"/>
      </w:divBdr>
    </w:div>
    <w:div w:id="1795976615">
      <w:bodyDiv w:val="1"/>
      <w:marLeft w:val="0"/>
      <w:marRight w:val="0"/>
      <w:marTop w:val="0"/>
      <w:marBottom w:val="0"/>
      <w:divBdr>
        <w:top w:val="none" w:sz="0" w:space="0" w:color="auto"/>
        <w:left w:val="none" w:sz="0" w:space="0" w:color="auto"/>
        <w:bottom w:val="none" w:sz="0" w:space="0" w:color="auto"/>
        <w:right w:val="none" w:sz="0" w:space="0" w:color="auto"/>
      </w:divBdr>
    </w:div>
    <w:div w:id="1802729801">
      <w:bodyDiv w:val="1"/>
      <w:marLeft w:val="0"/>
      <w:marRight w:val="0"/>
      <w:marTop w:val="0"/>
      <w:marBottom w:val="0"/>
      <w:divBdr>
        <w:top w:val="none" w:sz="0" w:space="0" w:color="auto"/>
        <w:left w:val="none" w:sz="0" w:space="0" w:color="auto"/>
        <w:bottom w:val="none" w:sz="0" w:space="0" w:color="auto"/>
        <w:right w:val="none" w:sz="0" w:space="0" w:color="auto"/>
      </w:divBdr>
    </w:div>
    <w:div w:id="1807897150">
      <w:bodyDiv w:val="1"/>
      <w:marLeft w:val="0"/>
      <w:marRight w:val="0"/>
      <w:marTop w:val="0"/>
      <w:marBottom w:val="0"/>
      <w:divBdr>
        <w:top w:val="none" w:sz="0" w:space="0" w:color="auto"/>
        <w:left w:val="none" w:sz="0" w:space="0" w:color="auto"/>
        <w:bottom w:val="none" w:sz="0" w:space="0" w:color="auto"/>
        <w:right w:val="none" w:sz="0" w:space="0" w:color="auto"/>
      </w:divBdr>
    </w:div>
    <w:div w:id="1808283962">
      <w:bodyDiv w:val="1"/>
      <w:marLeft w:val="0"/>
      <w:marRight w:val="0"/>
      <w:marTop w:val="0"/>
      <w:marBottom w:val="0"/>
      <w:divBdr>
        <w:top w:val="none" w:sz="0" w:space="0" w:color="auto"/>
        <w:left w:val="none" w:sz="0" w:space="0" w:color="auto"/>
        <w:bottom w:val="none" w:sz="0" w:space="0" w:color="auto"/>
        <w:right w:val="none" w:sz="0" w:space="0" w:color="auto"/>
      </w:divBdr>
    </w:div>
    <w:div w:id="1810636046">
      <w:bodyDiv w:val="1"/>
      <w:marLeft w:val="0"/>
      <w:marRight w:val="0"/>
      <w:marTop w:val="0"/>
      <w:marBottom w:val="0"/>
      <w:divBdr>
        <w:top w:val="none" w:sz="0" w:space="0" w:color="auto"/>
        <w:left w:val="none" w:sz="0" w:space="0" w:color="auto"/>
        <w:bottom w:val="none" w:sz="0" w:space="0" w:color="auto"/>
        <w:right w:val="none" w:sz="0" w:space="0" w:color="auto"/>
      </w:divBdr>
    </w:div>
    <w:div w:id="1818567278">
      <w:bodyDiv w:val="1"/>
      <w:marLeft w:val="0"/>
      <w:marRight w:val="0"/>
      <w:marTop w:val="0"/>
      <w:marBottom w:val="0"/>
      <w:divBdr>
        <w:top w:val="none" w:sz="0" w:space="0" w:color="auto"/>
        <w:left w:val="none" w:sz="0" w:space="0" w:color="auto"/>
        <w:bottom w:val="none" w:sz="0" w:space="0" w:color="auto"/>
        <w:right w:val="none" w:sz="0" w:space="0" w:color="auto"/>
      </w:divBdr>
    </w:div>
    <w:div w:id="1819496255">
      <w:bodyDiv w:val="1"/>
      <w:marLeft w:val="0"/>
      <w:marRight w:val="0"/>
      <w:marTop w:val="0"/>
      <w:marBottom w:val="0"/>
      <w:divBdr>
        <w:top w:val="none" w:sz="0" w:space="0" w:color="auto"/>
        <w:left w:val="none" w:sz="0" w:space="0" w:color="auto"/>
        <w:bottom w:val="none" w:sz="0" w:space="0" w:color="auto"/>
        <w:right w:val="none" w:sz="0" w:space="0" w:color="auto"/>
      </w:divBdr>
    </w:div>
    <w:div w:id="1845851796">
      <w:bodyDiv w:val="1"/>
      <w:marLeft w:val="0"/>
      <w:marRight w:val="0"/>
      <w:marTop w:val="0"/>
      <w:marBottom w:val="0"/>
      <w:divBdr>
        <w:top w:val="none" w:sz="0" w:space="0" w:color="auto"/>
        <w:left w:val="none" w:sz="0" w:space="0" w:color="auto"/>
        <w:bottom w:val="none" w:sz="0" w:space="0" w:color="auto"/>
        <w:right w:val="none" w:sz="0" w:space="0" w:color="auto"/>
      </w:divBdr>
    </w:div>
    <w:div w:id="1909416898">
      <w:bodyDiv w:val="1"/>
      <w:marLeft w:val="0"/>
      <w:marRight w:val="0"/>
      <w:marTop w:val="0"/>
      <w:marBottom w:val="0"/>
      <w:divBdr>
        <w:top w:val="none" w:sz="0" w:space="0" w:color="auto"/>
        <w:left w:val="none" w:sz="0" w:space="0" w:color="auto"/>
        <w:bottom w:val="none" w:sz="0" w:space="0" w:color="auto"/>
        <w:right w:val="none" w:sz="0" w:space="0" w:color="auto"/>
      </w:divBdr>
    </w:div>
    <w:div w:id="1913465505">
      <w:bodyDiv w:val="1"/>
      <w:marLeft w:val="0"/>
      <w:marRight w:val="0"/>
      <w:marTop w:val="0"/>
      <w:marBottom w:val="0"/>
      <w:divBdr>
        <w:top w:val="none" w:sz="0" w:space="0" w:color="auto"/>
        <w:left w:val="none" w:sz="0" w:space="0" w:color="auto"/>
        <w:bottom w:val="none" w:sz="0" w:space="0" w:color="auto"/>
        <w:right w:val="none" w:sz="0" w:space="0" w:color="auto"/>
      </w:divBdr>
    </w:div>
    <w:div w:id="1919972803">
      <w:bodyDiv w:val="1"/>
      <w:marLeft w:val="0"/>
      <w:marRight w:val="0"/>
      <w:marTop w:val="0"/>
      <w:marBottom w:val="0"/>
      <w:divBdr>
        <w:top w:val="none" w:sz="0" w:space="0" w:color="auto"/>
        <w:left w:val="none" w:sz="0" w:space="0" w:color="auto"/>
        <w:bottom w:val="none" w:sz="0" w:space="0" w:color="auto"/>
        <w:right w:val="none" w:sz="0" w:space="0" w:color="auto"/>
      </w:divBdr>
    </w:div>
    <w:div w:id="1923638959">
      <w:bodyDiv w:val="1"/>
      <w:marLeft w:val="0"/>
      <w:marRight w:val="0"/>
      <w:marTop w:val="0"/>
      <w:marBottom w:val="0"/>
      <w:divBdr>
        <w:top w:val="none" w:sz="0" w:space="0" w:color="auto"/>
        <w:left w:val="none" w:sz="0" w:space="0" w:color="auto"/>
        <w:bottom w:val="none" w:sz="0" w:space="0" w:color="auto"/>
        <w:right w:val="none" w:sz="0" w:space="0" w:color="auto"/>
      </w:divBdr>
    </w:div>
    <w:div w:id="1951816763">
      <w:bodyDiv w:val="1"/>
      <w:marLeft w:val="0"/>
      <w:marRight w:val="0"/>
      <w:marTop w:val="0"/>
      <w:marBottom w:val="0"/>
      <w:divBdr>
        <w:top w:val="none" w:sz="0" w:space="0" w:color="auto"/>
        <w:left w:val="none" w:sz="0" w:space="0" w:color="auto"/>
        <w:bottom w:val="none" w:sz="0" w:space="0" w:color="auto"/>
        <w:right w:val="none" w:sz="0" w:space="0" w:color="auto"/>
      </w:divBdr>
    </w:div>
    <w:div w:id="1963412737">
      <w:bodyDiv w:val="1"/>
      <w:marLeft w:val="0"/>
      <w:marRight w:val="0"/>
      <w:marTop w:val="0"/>
      <w:marBottom w:val="0"/>
      <w:divBdr>
        <w:top w:val="none" w:sz="0" w:space="0" w:color="auto"/>
        <w:left w:val="none" w:sz="0" w:space="0" w:color="auto"/>
        <w:bottom w:val="none" w:sz="0" w:space="0" w:color="auto"/>
        <w:right w:val="none" w:sz="0" w:space="0" w:color="auto"/>
      </w:divBdr>
    </w:div>
    <w:div w:id="1980647582">
      <w:bodyDiv w:val="1"/>
      <w:marLeft w:val="0"/>
      <w:marRight w:val="0"/>
      <w:marTop w:val="0"/>
      <w:marBottom w:val="0"/>
      <w:divBdr>
        <w:top w:val="none" w:sz="0" w:space="0" w:color="auto"/>
        <w:left w:val="none" w:sz="0" w:space="0" w:color="auto"/>
        <w:bottom w:val="none" w:sz="0" w:space="0" w:color="auto"/>
        <w:right w:val="none" w:sz="0" w:space="0" w:color="auto"/>
      </w:divBdr>
    </w:div>
    <w:div w:id="1982493433">
      <w:bodyDiv w:val="1"/>
      <w:marLeft w:val="0"/>
      <w:marRight w:val="0"/>
      <w:marTop w:val="0"/>
      <w:marBottom w:val="0"/>
      <w:divBdr>
        <w:top w:val="none" w:sz="0" w:space="0" w:color="auto"/>
        <w:left w:val="none" w:sz="0" w:space="0" w:color="auto"/>
        <w:bottom w:val="none" w:sz="0" w:space="0" w:color="auto"/>
        <w:right w:val="none" w:sz="0" w:space="0" w:color="auto"/>
      </w:divBdr>
    </w:div>
    <w:div w:id="1984966812">
      <w:bodyDiv w:val="1"/>
      <w:marLeft w:val="0"/>
      <w:marRight w:val="0"/>
      <w:marTop w:val="0"/>
      <w:marBottom w:val="0"/>
      <w:divBdr>
        <w:top w:val="none" w:sz="0" w:space="0" w:color="auto"/>
        <w:left w:val="none" w:sz="0" w:space="0" w:color="auto"/>
        <w:bottom w:val="none" w:sz="0" w:space="0" w:color="auto"/>
        <w:right w:val="none" w:sz="0" w:space="0" w:color="auto"/>
      </w:divBdr>
    </w:div>
    <w:div w:id="1988240621">
      <w:bodyDiv w:val="1"/>
      <w:marLeft w:val="0"/>
      <w:marRight w:val="0"/>
      <w:marTop w:val="0"/>
      <w:marBottom w:val="0"/>
      <w:divBdr>
        <w:top w:val="none" w:sz="0" w:space="0" w:color="auto"/>
        <w:left w:val="none" w:sz="0" w:space="0" w:color="auto"/>
        <w:bottom w:val="none" w:sz="0" w:space="0" w:color="auto"/>
        <w:right w:val="none" w:sz="0" w:space="0" w:color="auto"/>
      </w:divBdr>
    </w:div>
    <w:div w:id="1991133412">
      <w:bodyDiv w:val="1"/>
      <w:marLeft w:val="0"/>
      <w:marRight w:val="0"/>
      <w:marTop w:val="0"/>
      <w:marBottom w:val="0"/>
      <w:divBdr>
        <w:top w:val="none" w:sz="0" w:space="0" w:color="auto"/>
        <w:left w:val="none" w:sz="0" w:space="0" w:color="auto"/>
        <w:bottom w:val="none" w:sz="0" w:space="0" w:color="auto"/>
        <w:right w:val="none" w:sz="0" w:space="0" w:color="auto"/>
      </w:divBdr>
    </w:div>
    <w:div w:id="1993752775">
      <w:bodyDiv w:val="1"/>
      <w:marLeft w:val="0"/>
      <w:marRight w:val="0"/>
      <w:marTop w:val="0"/>
      <w:marBottom w:val="0"/>
      <w:divBdr>
        <w:top w:val="none" w:sz="0" w:space="0" w:color="auto"/>
        <w:left w:val="none" w:sz="0" w:space="0" w:color="auto"/>
        <w:bottom w:val="none" w:sz="0" w:space="0" w:color="auto"/>
        <w:right w:val="none" w:sz="0" w:space="0" w:color="auto"/>
      </w:divBdr>
    </w:div>
    <w:div w:id="1994988783">
      <w:bodyDiv w:val="1"/>
      <w:marLeft w:val="0"/>
      <w:marRight w:val="0"/>
      <w:marTop w:val="0"/>
      <w:marBottom w:val="0"/>
      <w:divBdr>
        <w:top w:val="none" w:sz="0" w:space="0" w:color="auto"/>
        <w:left w:val="none" w:sz="0" w:space="0" w:color="auto"/>
        <w:bottom w:val="none" w:sz="0" w:space="0" w:color="auto"/>
        <w:right w:val="none" w:sz="0" w:space="0" w:color="auto"/>
      </w:divBdr>
    </w:div>
    <w:div w:id="2004042902">
      <w:bodyDiv w:val="1"/>
      <w:marLeft w:val="0"/>
      <w:marRight w:val="0"/>
      <w:marTop w:val="0"/>
      <w:marBottom w:val="0"/>
      <w:divBdr>
        <w:top w:val="none" w:sz="0" w:space="0" w:color="auto"/>
        <w:left w:val="none" w:sz="0" w:space="0" w:color="auto"/>
        <w:bottom w:val="none" w:sz="0" w:space="0" w:color="auto"/>
        <w:right w:val="none" w:sz="0" w:space="0" w:color="auto"/>
      </w:divBdr>
    </w:div>
    <w:div w:id="2033261843">
      <w:bodyDiv w:val="1"/>
      <w:marLeft w:val="0"/>
      <w:marRight w:val="0"/>
      <w:marTop w:val="0"/>
      <w:marBottom w:val="0"/>
      <w:divBdr>
        <w:top w:val="none" w:sz="0" w:space="0" w:color="auto"/>
        <w:left w:val="none" w:sz="0" w:space="0" w:color="auto"/>
        <w:bottom w:val="none" w:sz="0" w:space="0" w:color="auto"/>
        <w:right w:val="none" w:sz="0" w:space="0" w:color="auto"/>
      </w:divBdr>
    </w:div>
    <w:div w:id="2043434213">
      <w:bodyDiv w:val="1"/>
      <w:marLeft w:val="0"/>
      <w:marRight w:val="0"/>
      <w:marTop w:val="0"/>
      <w:marBottom w:val="0"/>
      <w:divBdr>
        <w:top w:val="none" w:sz="0" w:space="0" w:color="auto"/>
        <w:left w:val="none" w:sz="0" w:space="0" w:color="auto"/>
        <w:bottom w:val="none" w:sz="0" w:space="0" w:color="auto"/>
        <w:right w:val="none" w:sz="0" w:space="0" w:color="auto"/>
      </w:divBdr>
    </w:div>
    <w:div w:id="2050838488">
      <w:bodyDiv w:val="1"/>
      <w:marLeft w:val="0"/>
      <w:marRight w:val="0"/>
      <w:marTop w:val="0"/>
      <w:marBottom w:val="0"/>
      <w:divBdr>
        <w:top w:val="none" w:sz="0" w:space="0" w:color="auto"/>
        <w:left w:val="none" w:sz="0" w:space="0" w:color="auto"/>
        <w:bottom w:val="none" w:sz="0" w:space="0" w:color="auto"/>
        <w:right w:val="none" w:sz="0" w:space="0" w:color="auto"/>
      </w:divBdr>
    </w:div>
    <w:div w:id="2063020165">
      <w:bodyDiv w:val="1"/>
      <w:marLeft w:val="0"/>
      <w:marRight w:val="0"/>
      <w:marTop w:val="0"/>
      <w:marBottom w:val="0"/>
      <w:divBdr>
        <w:top w:val="none" w:sz="0" w:space="0" w:color="auto"/>
        <w:left w:val="none" w:sz="0" w:space="0" w:color="auto"/>
        <w:bottom w:val="none" w:sz="0" w:space="0" w:color="auto"/>
        <w:right w:val="none" w:sz="0" w:space="0" w:color="auto"/>
      </w:divBdr>
    </w:div>
    <w:div w:id="2107724040">
      <w:bodyDiv w:val="1"/>
      <w:marLeft w:val="0"/>
      <w:marRight w:val="0"/>
      <w:marTop w:val="0"/>
      <w:marBottom w:val="0"/>
      <w:divBdr>
        <w:top w:val="none" w:sz="0" w:space="0" w:color="auto"/>
        <w:left w:val="none" w:sz="0" w:space="0" w:color="auto"/>
        <w:bottom w:val="none" w:sz="0" w:space="0" w:color="auto"/>
        <w:right w:val="none" w:sz="0" w:space="0" w:color="auto"/>
      </w:divBdr>
    </w:div>
    <w:div w:id="21343273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1" Type="http://schemas.openxmlformats.org/officeDocument/2006/relationships/image" Target="media/image11.jpeg"/><Relationship Id="rId42" Type="http://schemas.openxmlformats.org/officeDocument/2006/relationships/image" Target="media/image30.jpeg"/><Relationship Id="rId63" Type="http://schemas.openxmlformats.org/officeDocument/2006/relationships/image" Target="media/image49.jpeg"/><Relationship Id="rId84" Type="http://schemas.openxmlformats.org/officeDocument/2006/relationships/image" Target="media/image66.png"/><Relationship Id="rId138" Type="http://schemas.openxmlformats.org/officeDocument/2006/relationships/image" Target="media/image114.jpeg"/><Relationship Id="rId159" Type="http://schemas.openxmlformats.org/officeDocument/2006/relationships/image" Target="media/image133.png"/><Relationship Id="rId170" Type="http://schemas.openxmlformats.org/officeDocument/2006/relationships/image" Target="media/image142.jpeg"/><Relationship Id="rId191" Type="http://schemas.openxmlformats.org/officeDocument/2006/relationships/image" Target="media/image162.jpeg"/><Relationship Id="rId205" Type="http://schemas.openxmlformats.org/officeDocument/2006/relationships/image" Target="media/image174.jpeg"/><Relationship Id="rId107" Type="http://schemas.openxmlformats.org/officeDocument/2006/relationships/image" Target="media/image87.jpeg"/><Relationship Id="rId11" Type="http://schemas.openxmlformats.org/officeDocument/2006/relationships/footer" Target="footer1.xml"/><Relationship Id="rId32" Type="http://schemas.openxmlformats.org/officeDocument/2006/relationships/image" Target="media/image20.jpeg"/><Relationship Id="rId53" Type="http://schemas.openxmlformats.org/officeDocument/2006/relationships/image" Target="media/image39.jpeg"/><Relationship Id="rId74" Type="http://schemas.openxmlformats.org/officeDocument/2006/relationships/image" Target="media/image58.jpeg"/><Relationship Id="rId128" Type="http://schemas.openxmlformats.org/officeDocument/2006/relationships/image" Target="media/image107.png"/><Relationship Id="rId149" Type="http://schemas.openxmlformats.org/officeDocument/2006/relationships/image" Target="media/image123.jpe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jpeg"/><Relationship Id="rId160" Type="http://schemas.openxmlformats.org/officeDocument/2006/relationships/image" Target="media/image134.jpeg"/><Relationship Id="rId165" Type="http://schemas.openxmlformats.org/officeDocument/2006/relationships/image" Target="media/image137.jpeg"/><Relationship Id="rId181" Type="http://schemas.openxmlformats.org/officeDocument/2006/relationships/image" Target="media/image153.jpeg"/><Relationship Id="rId186" Type="http://schemas.openxmlformats.org/officeDocument/2006/relationships/image" Target="media/image157.jpeg"/><Relationship Id="rId216" Type="http://schemas.openxmlformats.org/officeDocument/2006/relationships/image" Target="media/image185.jpeg"/><Relationship Id="rId211" Type="http://schemas.openxmlformats.org/officeDocument/2006/relationships/image" Target="media/image180.pn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image" Target="media/image93.jpeg"/><Relationship Id="rId118" Type="http://schemas.openxmlformats.org/officeDocument/2006/relationships/image" Target="media/image97.jpeg"/><Relationship Id="rId134" Type="http://schemas.openxmlformats.org/officeDocument/2006/relationships/image" Target="media/image111.jpeg"/><Relationship Id="rId139" Type="http://schemas.openxmlformats.org/officeDocument/2006/relationships/image" Target="media/image115.jpeg"/><Relationship Id="rId80" Type="http://schemas.openxmlformats.org/officeDocument/2006/relationships/image" Target="media/image64.jpeg"/><Relationship Id="rId85" Type="http://schemas.openxmlformats.org/officeDocument/2006/relationships/header" Target="header13.xml"/><Relationship Id="rId150" Type="http://schemas.openxmlformats.org/officeDocument/2006/relationships/image" Target="media/image124.jpeg"/><Relationship Id="rId155" Type="http://schemas.openxmlformats.org/officeDocument/2006/relationships/image" Target="media/image129.png"/><Relationship Id="rId171" Type="http://schemas.openxmlformats.org/officeDocument/2006/relationships/image" Target="media/image143.jpeg"/><Relationship Id="rId176" Type="http://schemas.openxmlformats.org/officeDocument/2006/relationships/image" Target="media/image148.jpeg"/><Relationship Id="rId192" Type="http://schemas.openxmlformats.org/officeDocument/2006/relationships/image" Target="media/image163.jpeg"/><Relationship Id="rId197" Type="http://schemas.openxmlformats.org/officeDocument/2006/relationships/header" Target="header23.xml"/><Relationship Id="rId206" Type="http://schemas.openxmlformats.org/officeDocument/2006/relationships/image" Target="media/image175.jpeg"/><Relationship Id="rId201" Type="http://schemas.openxmlformats.org/officeDocument/2006/relationships/image" Target="media/image170.jpeg"/><Relationship Id="rId12" Type="http://schemas.openxmlformats.org/officeDocument/2006/relationships/footer" Target="footer2.xml"/><Relationship Id="rId17" Type="http://schemas.openxmlformats.org/officeDocument/2006/relationships/header" Target="header3.xml"/><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5.jpeg"/><Relationship Id="rId103" Type="http://schemas.openxmlformats.org/officeDocument/2006/relationships/image" Target="media/image83.jpeg"/><Relationship Id="rId108" Type="http://schemas.openxmlformats.org/officeDocument/2006/relationships/image" Target="media/image88.png"/><Relationship Id="rId124" Type="http://schemas.openxmlformats.org/officeDocument/2006/relationships/image" Target="media/image103.jpeg"/><Relationship Id="rId129" Type="http://schemas.openxmlformats.org/officeDocument/2006/relationships/header" Target="header15.xml"/><Relationship Id="rId54" Type="http://schemas.openxmlformats.org/officeDocument/2006/relationships/image" Target="media/image40.jpeg"/><Relationship Id="rId70" Type="http://schemas.openxmlformats.org/officeDocument/2006/relationships/image" Target="media/image56.jpeg"/><Relationship Id="rId75" Type="http://schemas.openxmlformats.org/officeDocument/2006/relationships/image" Target="media/image59.pn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image" Target="media/image116.jpeg"/><Relationship Id="rId145" Type="http://schemas.openxmlformats.org/officeDocument/2006/relationships/header" Target="header18.xml"/><Relationship Id="rId161" Type="http://schemas.openxmlformats.org/officeDocument/2006/relationships/image" Target="media/image135.jpeg"/><Relationship Id="rId166" Type="http://schemas.openxmlformats.org/officeDocument/2006/relationships/image" Target="media/image138.jpeg"/><Relationship Id="rId182" Type="http://schemas.openxmlformats.org/officeDocument/2006/relationships/header" Target="header21.xml"/><Relationship Id="rId187" Type="http://schemas.openxmlformats.org/officeDocument/2006/relationships/image" Target="media/image158.jpeg"/><Relationship Id="rId217" Type="http://schemas.openxmlformats.org/officeDocument/2006/relationships/image" Target="media/image186.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1.png"/><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header" Target="header7.xml"/><Relationship Id="rId114" Type="http://schemas.openxmlformats.org/officeDocument/2006/relationships/image" Target="media/image94.png"/><Relationship Id="rId119" Type="http://schemas.openxmlformats.org/officeDocument/2006/relationships/image" Target="media/image98.jpeg"/><Relationship Id="rId44" Type="http://schemas.openxmlformats.org/officeDocument/2006/relationships/image" Target="media/image32.jpeg"/><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header" Target="header11.xml"/><Relationship Id="rId86" Type="http://schemas.openxmlformats.org/officeDocument/2006/relationships/header" Target="header14.xml"/><Relationship Id="rId130" Type="http://schemas.openxmlformats.org/officeDocument/2006/relationships/header" Target="header16.xml"/><Relationship Id="rId135" Type="http://schemas.openxmlformats.org/officeDocument/2006/relationships/image" Target="media/image112.jpeg"/><Relationship Id="rId151" Type="http://schemas.openxmlformats.org/officeDocument/2006/relationships/image" Target="media/image125.jpeg"/><Relationship Id="rId156" Type="http://schemas.openxmlformats.org/officeDocument/2006/relationships/image" Target="media/image130.jpeg"/><Relationship Id="rId177" Type="http://schemas.openxmlformats.org/officeDocument/2006/relationships/image" Target="media/image149.jpeg"/><Relationship Id="rId198" Type="http://schemas.openxmlformats.org/officeDocument/2006/relationships/image" Target="media/image167.jpeg"/><Relationship Id="rId172" Type="http://schemas.openxmlformats.org/officeDocument/2006/relationships/image" Target="media/image144.jpeg"/><Relationship Id="rId193" Type="http://schemas.openxmlformats.org/officeDocument/2006/relationships/image" Target="media/image164.jpeg"/><Relationship Id="rId202" Type="http://schemas.openxmlformats.org/officeDocument/2006/relationships/image" Target="media/image171.jpeg"/><Relationship Id="rId207" Type="http://schemas.openxmlformats.org/officeDocument/2006/relationships/image" Target="media/image176.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27.jpeg"/><Relationship Id="rId109" Type="http://schemas.openxmlformats.org/officeDocument/2006/relationships/image" Target="media/image89.png"/><Relationship Id="rId34" Type="http://schemas.openxmlformats.org/officeDocument/2006/relationships/image" Target="media/image22.jpeg"/><Relationship Id="rId50" Type="http://schemas.openxmlformats.org/officeDocument/2006/relationships/header" Target="header8.xml"/><Relationship Id="rId55" Type="http://schemas.openxmlformats.org/officeDocument/2006/relationships/image" Target="media/image41.jpeg"/><Relationship Id="rId76" Type="http://schemas.openxmlformats.org/officeDocument/2006/relationships/image" Target="media/image60.jpeg"/><Relationship Id="rId97" Type="http://schemas.openxmlformats.org/officeDocument/2006/relationships/image" Target="media/image77.jpeg"/><Relationship Id="rId104" Type="http://schemas.openxmlformats.org/officeDocument/2006/relationships/image" Target="media/image84.jpeg"/><Relationship Id="rId120" Type="http://schemas.openxmlformats.org/officeDocument/2006/relationships/image" Target="media/image99.jpeg"/><Relationship Id="rId125" Type="http://schemas.openxmlformats.org/officeDocument/2006/relationships/image" Target="media/image104.jpeg"/><Relationship Id="rId141" Type="http://schemas.openxmlformats.org/officeDocument/2006/relationships/image" Target="media/image117.jpeg"/><Relationship Id="rId146" Type="http://schemas.openxmlformats.org/officeDocument/2006/relationships/image" Target="media/image120.jpeg"/><Relationship Id="rId167" Type="http://schemas.openxmlformats.org/officeDocument/2006/relationships/image" Target="media/image139.jpeg"/><Relationship Id="rId188"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header" Target="header9.xml"/><Relationship Id="rId92" Type="http://schemas.openxmlformats.org/officeDocument/2006/relationships/image" Target="media/image72.jpeg"/><Relationship Id="rId162" Type="http://schemas.openxmlformats.org/officeDocument/2006/relationships/header" Target="header19.xml"/><Relationship Id="rId183" Type="http://schemas.openxmlformats.org/officeDocument/2006/relationships/image" Target="media/image154.jpeg"/><Relationship Id="rId213" Type="http://schemas.openxmlformats.org/officeDocument/2006/relationships/image" Target="media/image182.jpeg"/><Relationship Id="rId218" Type="http://schemas.openxmlformats.org/officeDocument/2006/relationships/header" Target="header24.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2.jpeg"/><Relationship Id="rId87" Type="http://schemas.openxmlformats.org/officeDocument/2006/relationships/image" Target="media/image67.jpeg"/><Relationship Id="rId110" Type="http://schemas.openxmlformats.org/officeDocument/2006/relationships/image" Target="media/image90.jpeg"/><Relationship Id="rId115" Type="http://schemas.openxmlformats.org/officeDocument/2006/relationships/oleObject" Target="embeddings/oleObject1.bin"/><Relationship Id="rId131" Type="http://schemas.openxmlformats.org/officeDocument/2006/relationships/image" Target="media/image108.jpeg"/><Relationship Id="rId136" Type="http://schemas.openxmlformats.org/officeDocument/2006/relationships/image" Target="media/image113.png"/><Relationship Id="rId157" Type="http://schemas.openxmlformats.org/officeDocument/2006/relationships/image" Target="media/image131.jpeg"/><Relationship Id="rId178" Type="http://schemas.openxmlformats.org/officeDocument/2006/relationships/image" Target="media/image150.jpeg"/><Relationship Id="rId61" Type="http://schemas.openxmlformats.org/officeDocument/2006/relationships/image" Target="media/image47.jpeg"/><Relationship Id="rId82" Type="http://schemas.openxmlformats.org/officeDocument/2006/relationships/header" Target="header12.xml"/><Relationship Id="rId152" Type="http://schemas.openxmlformats.org/officeDocument/2006/relationships/image" Target="media/image126.jpeg"/><Relationship Id="rId173" Type="http://schemas.openxmlformats.org/officeDocument/2006/relationships/image" Target="media/image145.jpeg"/><Relationship Id="rId194" Type="http://schemas.openxmlformats.org/officeDocument/2006/relationships/image" Target="media/image165.jpeg"/><Relationship Id="rId199" Type="http://schemas.openxmlformats.org/officeDocument/2006/relationships/image" Target="media/image168.jpeg"/><Relationship Id="rId203" Type="http://schemas.openxmlformats.org/officeDocument/2006/relationships/image" Target="media/image172.jpeg"/><Relationship Id="rId208" Type="http://schemas.openxmlformats.org/officeDocument/2006/relationships/image" Target="media/image177.png"/><Relationship Id="rId19" Type="http://schemas.openxmlformats.org/officeDocument/2006/relationships/image" Target="media/image9.jpeg"/><Relationship Id="rId14" Type="http://schemas.openxmlformats.org/officeDocument/2006/relationships/footer" Target="footer3.xml"/><Relationship Id="rId30" Type="http://schemas.openxmlformats.org/officeDocument/2006/relationships/header" Target="header5.xml"/><Relationship Id="rId35" Type="http://schemas.openxmlformats.org/officeDocument/2006/relationships/image" Target="media/image23.jpeg"/><Relationship Id="rId56" Type="http://schemas.openxmlformats.org/officeDocument/2006/relationships/image" Target="media/image42.jpeg"/><Relationship Id="rId77" Type="http://schemas.openxmlformats.org/officeDocument/2006/relationships/image" Target="media/image61.pn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5.jpeg"/><Relationship Id="rId147" Type="http://schemas.openxmlformats.org/officeDocument/2006/relationships/image" Target="media/image121.jpeg"/><Relationship Id="rId168" Type="http://schemas.openxmlformats.org/officeDocument/2006/relationships/image" Target="media/image140.png"/><Relationship Id="rId8" Type="http://schemas.openxmlformats.org/officeDocument/2006/relationships/image" Target="media/image5.jpeg"/><Relationship Id="rId51" Type="http://schemas.openxmlformats.org/officeDocument/2006/relationships/image" Target="media/image37.jpeg"/><Relationship Id="rId72" Type="http://schemas.openxmlformats.org/officeDocument/2006/relationships/header" Target="header10.xml"/><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image" Target="media/image100.jpeg"/><Relationship Id="rId142" Type="http://schemas.openxmlformats.org/officeDocument/2006/relationships/image" Target="media/image118.jpeg"/><Relationship Id="rId163" Type="http://schemas.openxmlformats.org/officeDocument/2006/relationships/header" Target="header20.xml"/><Relationship Id="rId184" Type="http://schemas.openxmlformats.org/officeDocument/2006/relationships/image" Target="media/image155.jpeg"/><Relationship Id="rId189" Type="http://schemas.openxmlformats.org/officeDocument/2006/relationships/image" Target="media/image160.jpeg"/><Relationship Id="rId219" Type="http://schemas.openxmlformats.org/officeDocument/2006/relationships/header" Target="header25.xml"/><Relationship Id="rId3" Type="http://schemas.openxmlformats.org/officeDocument/2006/relationships/styles" Target="styles.xml"/><Relationship Id="rId214" Type="http://schemas.openxmlformats.org/officeDocument/2006/relationships/image" Target="media/image183.jpeg"/><Relationship Id="rId25" Type="http://schemas.openxmlformats.org/officeDocument/2006/relationships/image" Target="media/image15.jpeg"/><Relationship Id="rId46" Type="http://schemas.openxmlformats.org/officeDocument/2006/relationships/image" Target="media/image34.jpeg"/><Relationship Id="rId67" Type="http://schemas.openxmlformats.org/officeDocument/2006/relationships/image" Target="media/image53.jpeg"/><Relationship Id="rId116" Type="http://schemas.openxmlformats.org/officeDocument/2006/relationships/image" Target="media/image95.jpeg"/><Relationship Id="rId137" Type="http://schemas.openxmlformats.org/officeDocument/2006/relationships/oleObject" Target="embeddings/oleObject2.bin"/><Relationship Id="rId158" Type="http://schemas.openxmlformats.org/officeDocument/2006/relationships/image" Target="media/image132.png"/><Relationship Id="rId20" Type="http://schemas.openxmlformats.org/officeDocument/2006/relationships/image" Target="media/image10.jpeg"/><Relationship Id="rId41" Type="http://schemas.openxmlformats.org/officeDocument/2006/relationships/image" Target="media/image29.jpeg"/><Relationship Id="rId62" Type="http://schemas.openxmlformats.org/officeDocument/2006/relationships/image" Target="media/image48.jpeg"/><Relationship Id="rId83" Type="http://schemas.openxmlformats.org/officeDocument/2006/relationships/image" Target="media/image65.jpeg"/><Relationship Id="rId88" Type="http://schemas.openxmlformats.org/officeDocument/2006/relationships/image" Target="media/image68.png"/><Relationship Id="rId111" Type="http://schemas.openxmlformats.org/officeDocument/2006/relationships/image" Target="media/image91.jpeg"/><Relationship Id="rId132" Type="http://schemas.openxmlformats.org/officeDocument/2006/relationships/image" Target="media/image109.jpeg"/><Relationship Id="rId153" Type="http://schemas.openxmlformats.org/officeDocument/2006/relationships/image" Target="media/image127.jpeg"/><Relationship Id="rId174" Type="http://schemas.openxmlformats.org/officeDocument/2006/relationships/image" Target="media/image146.jpeg"/><Relationship Id="rId179" Type="http://schemas.openxmlformats.org/officeDocument/2006/relationships/image" Target="media/image151.jpeg"/><Relationship Id="rId195" Type="http://schemas.openxmlformats.org/officeDocument/2006/relationships/image" Target="media/image166.jpeg"/><Relationship Id="rId209" Type="http://schemas.openxmlformats.org/officeDocument/2006/relationships/image" Target="media/image178.jpeg"/><Relationship Id="rId190" Type="http://schemas.openxmlformats.org/officeDocument/2006/relationships/image" Target="media/image161.jpeg"/><Relationship Id="rId204" Type="http://schemas.openxmlformats.org/officeDocument/2006/relationships/image" Target="media/image173.jpeg"/><Relationship Id="rId22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4.jpeg"/><Relationship Id="rId57" Type="http://schemas.openxmlformats.org/officeDocument/2006/relationships/image" Target="media/image43.jpeg"/><Relationship Id="rId106" Type="http://schemas.openxmlformats.org/officeDocument/2006/relationships/image" Target="media/image86.jpeg"/><Relationship Id="rId127" Type="http://schemas.openxmlformats.org/officeDocument/2006/relationships/image" Target="media/image106.jpeg"/><Relationship Id="rId10" Type="http://schemas.openxmlformats.org/officeDocument/2006/relationships/header" Target="header1.xml"/><Relationship Id="rId31" Type="http://schemas.openxmlformats.org/officeDocument/2006/relationships/header" Target="header6.xml"/><Relationship Id="rId52" Type="http://schemas.openxmlformats.org/officeDocument/2006/relationships/image" Target="media/image38.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1.jpeg"/><Relationship Id="rId143" Type="http://schemas.openxmlformats.org/officeDocument/2006/relationships/image" Target="media/image119.jpeg"/><Relationship Id="rId148" Type="http://schemas.openxmlformats.org/officeDocument/2006/relationships/image" Target="media/image122.jpeg"/><Relationship Id="rId164" Type="http://schemas.openxmlformats.org/officeDocument/2006/relationships/image" Target="media/image136.jpeg"/><Relationship Id="rId169" Type="http://schemas.openxmlformats.org/officeDocument/2006/relationships/image" Target="media/image141.jpeg"/><Relationship Id="rId185" Type="http://schemas.openxmlformats.org/officeDocument/2006/relationships/image" Target="media/image156.jpeg"/><Relationship Id="rId4" Type="http://schemas.openxmlformats.org/officeDocument/2006/relationships/settings" Target="settings.xml"/><Relationship Id="rId9" Type="http://schemas.openxmlformats.org/officeDocument/2006/relationships/image" Target="media/image6.wmf"/><Relationship Id="rId180" Type="http://schemas.openxmlformats.org/officeDocument/2006/relationships/image" Target="media/image152.jpeg"/><Relationship Id="rId210" Type="http://schemas.openxmlformats.org/officeDocument/2006/relationships/image" Target="media/image179.png"/><Relationship Id="rId215" Type="http://schemas.openxmlformats.org/officeDocument/2006/relationships/image" Target="media/image184.jpeg"/><Relationship Id="rId26" Type="http://schemas.openxmlformats.org/officeDocument/2006/relationships/image" Target="media/image16.jpeg"/><Relationship Id="rId47" Type="http://schemas.openxmlformats.org/officeDocument/2006/relationships/image" Target="media/image35.jpeg"/><Relationship Id="rId68" Type="http://schemas.openxmlformats.org/officeDocument/2006/relationships/image" Target="media/image54.jpeg"/><Relationship Id="rId89" Type="http://schemas.openxmlformats.org/officeDocument/2006/relationships/image" Target="media/image69.jpeg"/><Relationship Id="rId112" Type="http://schemas.openxmlformats.org/officeDocument/2006/relationships/image" Target="media/image92.jpeg"/><Relationship Id="rId133" Type="http://schemas.openxmlformats.org/officeDocument/2006/relationships/image" Target="media/image110.jpeg"/><Relationship Id="rId154" Type="http://schemas.openxmlformats.org/officeDocument/2006/relationships/image" Target="media/image128.png"/><Relationship Id="rId175" Type="http://schemas.openxmlformats.org/officeDocument/2006/relationships/image" Target="media/image147.jpeg"/><Relationship Id="rId196" Type="http://schemas.openxmlformats.org/officeDocument/2006/relationships/header" Target="header22.xml"/><Relationship Id="rId200" Type="http://schemas.openxmlformats.org/officeDocument/2006/relationships/image" Target="media/image169.jpeg"/><Relationship Id="rId16" Type="http://schemas.openxmlformats.org/officeDocument/2006/relationships/image" Target="media/image8.png"/><Relationship Id="rId221" Type="http://schemas.openxmlformats.org/officeDocument/2006/relationships/theme" Target="theme/theme1.xml"/><Relationship Id="rId37" Type="http://schemas.openxmlformats.org/officeDocument/2006/relationships/image" Target="media/image25.png"/><Relationship Id="rId58" Type="http://schemas.openxmlformats.org/officeDocument/2006/relationships/image" Target="media/image44.jpeg"/><Relationship Id="rId79" Type="http://schemas.openxmlformats.org/officeDocument/2006/relationships/image" Target="media/image63.jpeg"/><Relationship Id="rId102" Type="http://schemas.openxmlformats.org/officeDocument/2006/relationships/image" Target="media/image82.jpeg"/><Relationship Id="rId123" Type="http://schemas.openxmlformats.org/officeDocument/2006/relationships/image" Target="media/image102.jpeg"/><Relationship Id="rId144" Type="http://schemas.openxmlformats.org/officeDocument/2006/relationships/header" Target="header17.xml"/></Relationships>
</file>

<file path=word/_rels/numbering.xml.rels><?xml version="1.0" encoding="UTF-8" standalone="yes"?>
<Relationships xmlns="http://schemas.openxmlformats.org/package/2006/relationships"><Relationship Id="rId3" Type="http://schemas.openxmlformats.org/officeDocument/2006/relationships/image" Target="media/image3.wmf"/><Relationship Id="rId2" Type="http://schemas.openxmlformats.org/officeDocument/2006/relationships/image" Target="media/image2.wmf"/><Relationship Id="rId1" Type="http://schemas.openxmlformats.org/officeDocument/2006/relationships/image" Target="media/image1.wmf"/><Relationship Id="rId4"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T:\Layout\TYPESET\Word\manual_a4_easy_de.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5C98F7-A7D5-488E-AAE6-44212B91D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manual_a4_easy_de.dot</Template>
  <TotalTime>3226</TotalTime>
  <Pages>109</Pages>
  <Words>17103</Words>
  <Characters>94067</Characters>
  <Application>Microsoft Office Word</Application>
  <DocSecurity>0</DocSecurity>
  <Lines>783</Lines>
  <Paragraphs>221</Paragraphs>
  <ScaleCrop>false</ScaleCrop>
  <HeadingPairs>
    <vt:vector size="6" baseType="variant">
      <vt:variant>
        <vt:lpstr>Título</vt:lpstr>
      </vt:variant>
      <vt:variant>
        <vt:i4>1</vt:i4>
      </vt:variant>
      <vt:variant>
        <vt:lpstr>Titel</vt:lpstr>
      </vt:variant>
      <vt:variant>
        <vt:i4>1</vt:i4>
      </vt:variant>
      <vt:variant>
        <vt:lpstr>Title</vt:lpstr>
      </vt:variant>
      <vt:variant>
        <vt:i4>1</vt:i4>
      </vt:variant>
    </vt:vector>
  </HeadingPairs>
  <TitlesOfParts>
    <vt:vector size="3" baseType="lpstr">
      <vt:lpstr/>
      <vt:lpstr/>
      <vt:lpstr/>
    </vt:vector>
  </TitlesOfParts>
  <Company>Ar-Festo</Company>
  <LinksUpToDate>false</LinksUpToDate>
  <CharactersWithSpaces>110949</CharactersWithSpaces>
  <SharedDoc>false</SharedDoc>
  <HLinks>
    <vt:vector size="312" baseType="variant">
      <vt:variant>
        <vt:i4>1769523</vt:i4>
      </vt:variant>
      <vt:variant>
        <vt:i4>308</vt:i4>
      </vt:variant>
      <vt:variant>
        <vt:i4>0</vt:i4>
      </vt:variant>
      <vt:variant>
        <vt:i4>5</vt:i4>
      </vt:variant>
      <vt:variant>
        <vt:lpwstr/>
      </vt:variant>
      <vt:variant>
        <vt:lpwstr>_Toc323903349</vt:lpwstr>
      </vt:variant>
      <vt:variant>
        <vt:i4>1769523</vt:i4>
      </vt:variant>
      <vt:variant>
        <vt:i4>302</vt:i4>
      </vt:variant>
      <vt:variant>
        <vt:i4>0</vt:i4>
      </vt:variant>
      <vt:variant>
        <vt:i4>5</vt:i4>
      </vt:variant>
      <vt:variant>
        <vt:lpwstr/>
      </vt:variant>
      <vt:variant>
        <vt:lpwstr>_Toc323903348</vt:lpwstr>
      </vt:variant>
      <vt:variant>
        <vt:i4>1769523</vt:i4>
      </vt:variant>
      <vt:variant>
        <vt:i4>296</vt:i4>
      </vt:variant>
      <vt:variant>
        <vt:i4>0</vt:i4>
      </vt:variant>
      <vt:variant>
        <vt:i4>5</vt:i4>
      </vt:variant>
      <vt:variant>
        <vt:lpwstr/>
      </vt:variant>
      <vt:variant>
        <vt:lpwstr>_Toc323903347</vt:lpwstr>
      </vt:variant>
      <vt:variant>
        <vt:i4>1769523</vt:i4>
      </vt:variant>
      <vt:variant>
        <vt:i4>290</vt:i4>
      </vt:variant>
      <vt:variant>
        <vt:i4>0</vt:i4>
      </vt:variant>
      <vt:variant>
        <vt:i4>5</vt:i4>
      </vt:variant>
      <vt:variant>
        <vt:lpwstr/>
      </vt:variant>
      <vt:variant>
        <vt:lpwstr>_Toc323903346</vt:lpwstr>
      </vt:variant>
      <vt:variant>
        <vt:i4>1769523</vt:i4>
      </vt:variant>
      <vt:variant>
        <vt:i4>284</vt:i4>
      </vt:variant>
      <vt:variant>
        <vt:i4>0</vt:i4>
      </vt:variant>
      <vt:variant>
        <vt:i4>5</vt:i4>
      </vt:variant>
      <vt:variant>
        <vt:lpwstr/>
      </vt:variant>
      <vt:variant>
        <vt:lpwstr>_Toc323903345</vt:lpwstr>
      </vt:variant>
      <vt:variant>
        <vt:i4>1769523</vt:i4>
      </vt:variant>
      <vt:variant>
        <vt:i4>278</vt:i4>
      </vt:variant>
      <vt:variant>
        <vt:i4>0</vt:i4>
      </vt:variant>
      <vt:variant>
        <vt:i4>5</vt:i4>
      </vt:variant>
      <vt:variant>
        <vt:lpwstr/>
      </vt:variant>
      <vt:variant>
        <vt:lpwstr>_Toc323903344</vt:lpwstr>
      </vt:variant>
      <vt:variant>
        <vt:i4>1769523</vt:i4>
      </vt:variant>
      <vt:variant>
        <vt:i4>272</vt:i4>
      </vt:variant>
      <vt:variant>
        <vt:i4>0</vt:i4>
      </vt:variant>
      <vt:variant>
        <vt:i4>5</vt:i4>
      </vt:variant>
      <vt:variant>
        <vt:lpwstr/>
      </vt:variant>
      <vt:variant>
        <vt:lpwstr>_Toc323903343</vt:lpwstr>
      </vt:variant>
      <vt:variant>
        <vt:i4>1769523</vt:i4>
      </vt:variant>
      <vt:variant>
        <vt:i4>266</vt:i4>
      </vt:variant>
      <vt:variant>
        <vt:i4>0</vt:i4>
      </vt:variant>
      <vt:variant>
        <vt:i4>5</vt:i4>
      </vt:variant>
      <vt:variant>
        <vt:lpwstr/>
      </vt:variant>
      <vt:variant>
        <vt:lpwstr>_Toc323903342</vt:lpwstr>
      </vt:variant>
      <vt:variant>
        <vt:i4>1769523</vt:i4>
      </vt:variant>
      <vt:variant>
        <vt:i4>260</vt:i4>
      </vt:variant>
      <vt:variant>
        <vt:i4>0</vt:i4>
      </vt:variant>
      <vt:variant>
        <vt:i4>5</vt:i4>
      </vt:variant>
      <vt:variant>
        <vt:lpwstr/>
      </vt:variant>
      <vt:variant>
        <vt:lpwstr>_Toc323903341</vt:lpwstr>
      </vt:variant>
      <vt:variant>
        <vt:i4>1769523</vt:i4>
      </vt:variant>
      <vt:variant>
        <vt:i4>254</vt:i4>
      </vt:variant>
      <vt:variant>
        <vt:i4>0</vt:i4>
      </vt:variant>
      <vt:variant>
        <vt:i4>5</vt:i4>
      </vt:variant>
      <vt:variant>
        <vt:lpwstr/>
      </vt:variant>
      <vt:variant>
        <vt:lpwstr>_Toc323903340</vt:lpwstr>
      </vt:variant>
      <vt:variant>
        <vt:i4>1835059</vt:i4>
      </vt:variant>
      <vt:variant>
        <vt:i4>248</vt:i4>
      </vt:variant>
      <vt:variant>
        <vt:i4>0</vt:i4>
      </vt:variant>
      <vt:variant>
        <vt:i4>5</vt:i4>
      </vt:variant>
      <vt:variant>
        <vt:lpwstr/>
      </vt:variant>
      <vt:variant>
        <vt:lpwstr>_Toc323903339</vt:lpwstr>
      </vt:variant>
      <vt:variant>
        <vt:i4>1835059</vt:i4>
      </vt:variant>
      <vt:variant>
        <vt:i4>242</vt:i4>
      </vt:variant>
      <vt:variant>
        <vt:i4>0</vt:i4>
      </vt:variant>
      <vt:variant>
        <vt:i4>5</vt:i4>
      </vt:variant>
      <vt:variant>
        <vt:lpwstr/>
      </vt:variant>
      <vt:variant>
        <vt:lpwstr>_Toc323903338</vt:lpwstr>
      </vt:variant>
      <vt:variant>
        <vt:i4>1835059</vt:i4>
      </vt:variant>
      <vt:variant>
        <vt:i4>236</vt:i4>
      </vt:variant>
      <vt:variant>
        <vt:i4>0</vt:i4>
      </vt:variant>
      <vt:variant>
        <vt:i4>5</vt:i4>
      </vt:variant>
      <vt:variant>
        <vt:lpwstr/>
      </vt:variant>
      <vt:variant>
        <vt:lpwstr>_Toc323903337</vt:lpwstr>
      </vt:variant>
      <vt:variant>
        <vt:i4>1835059</vt:i4>
      </vt:variant>
      <vt:variant>
        <vt:i4>230</vt:i4>
      </vt:variant>
      <vt:variant>
        <vt:i4>0</vt:i4>
      </vt:variant>
      <vt:variant>
        <vt:i4>5</vt:i4>
      </vt:variant>
      <vt:variant>
        <vt:lpwstr/>
      </vt:variant>
      <vt:variant>
        <vt:lpwstr>_Toc323903336</vt:lpwstr>
      </vt:variant>
      <vt:variant>
        <vt:i4>1835059</vt:i4>
      </vt:variant>
      <vt:variant>
        <vt:i4>224</vt:i4>
      </vt:variant>
      <vt:variant>
        <vt:i4>0</vt:i4>
      </vt:variant>
      <vt:variant>
        <vt:i4>5</vt:i4>
      </vt:variant>
      <vt:variant>
        <vt:lpwstr/>
      </vt:variant>
      <vt:variant>
        <vt:lpwstr>_Toc323903335</vt:lpwstr>
      </vt:variant>
      <vt:variant>
        <vt:i4>1835059</vt:i4>
      </vt:variant>
      <vt:variant>
        <vt:i4>218</vt:i4>
      </vt:variant>
      <vt:variant>
        <vt:i4>0</vt:i4>
      </vt:variant>
      <vt:variant>
        <vt:i4>5</vt:i4>
      </vt:variant>
      <vt:variant>
        <vt:lpwstr/>
      </vt:variant>
      <vt:variant>
        <vt:lpwstr>_Toc323903334</vt:lpwstr>
      </vt:variant>
      <vt:variant>
        <vt:i4>1835059</vt:i4>
      </vt:variant>
      <vt:variant>
        <vt:i4>212</vt:i4>
      </vt:variant>
      <vt:variant>
        <vt:i4>0</vt:i4>
      </vt:variant>
      <vt:variant>
        <vt:i4>5</vt:i4>
      </vt:variant>
      <vt:variant>
        <vt:lpwstr/>
      </vt:variant>
      <vt:variant>
        <vt:lpwstr>_Toc323903333</vt:lpwstr>
      </vt:variant>
      <vt:variant>
        <vt:i4>1835059</vt:i4>
      </vt:variant>
      <vt:variant>
        <vt:i4>206</vt:i4>
      </vt:variant>
      <vt:variant>
        <vt:i4>0</vt:i4>
      </vt:variant>
      <vt:variant>
        <vt:i4>5</vt:i4>
      </vt:variant>
      <vt:variant>
        <vt:lpwstr/>
      </vt:variant>
      <vt:variant>
        <vt:lpwstr>_Toc323903332</vt:lpwstr>
      </vt:variant>
      <vt:variant>
        <vt:i4>1835059</vt:i4>
      </vt:variant>
      <vt:variant>
        <vt:i4>200</vt:i4>
      </vt:variant>
      <vt:variant>
        <vt:i4>0</vt:i4>
      </vt:variant>
      <vt:variant>
        <vt:i4>5</vt:i4>
      </vt:variant>
      <vt:variant>
        <vt:lpwstr/>
      </vt:variant>
      <vt:variant>
        <vt:lpwstr>_Toc323903331</vt:lpwstr>
      </vt:variant>
      <vt:variant>
        <vt:i4>1835059</vt:i4>
      </vt:variant>
      <vt:variant>
        <vt:i4>194</vt:i4>
      </vt:variant>
      <vt:variant>
        <vt:i4>0</vt:i4>
      </vt:variant>
      <vt:variant>
        <vt:i4>5</vt:i4>
      </vt:variant>
      <vt:variant>
        <vt:lpwstr/>
      </vt:variant>
      <vt:variant>
        <vt:lpwstr>_Toc323903330</vt:lpwstr>
      </vt:variant>
      <vt:variant>
        <vt:i4>1900595</vt:i4>
      </vt:variant>
      <vt:variant>
        <vt:i4>188</vt:i4>
      </vt:variant>
      <vt:variant>
        <vt:i4>0</vt:i4>
      </vt:variant>
      <vt:variant>
        <vt:i4>5</vt:i4>
      </vt:variant>
      <vt:variant>
        <vt:lpwstr/>
      </vt:variant>
      <vt:variant>
        <vt:lpwstr>_Toc323903329</vt:lpwstr>
      </vt:variant>
      <vt:variant>
        <vt:i4>1900595</vt:i4>
      </vt:variant>
      <vt:variant>
        <vt:i4>182</vt:i4>
      </vt:variant>
      <vt:variant>
        <vt:i4>0</vt:i4>
      </vt:variant>
      <vt:variant>
        <vt:i4>5</vt:i4>
      </vt:variant>
      <vt:variant>
        <vt:lpwstr/>
      </vt:variant>
      <vt:variant>
        <vt:lpwstr>_Toc323903328</vt:lpwstr>
      </vt:variant>
      <vt:variant>
        <vt:i4>1900595</vt:i4>
      </vt:variant>
      <vt:variant>
        <vt:i4>176</vt:i4>
      </vt:variant>
      <vt:variant>
        <vt:i4>0</vt:i4>
      </vt:variant>
      <vt:variant>
        <vt:i4>5</vt:i4>
      </vt:variant>
      <vt:variant>
        <vt:lpwstr/>
      </vt:variant>
      <vt:variant>
        <vt:lpwstr>_Toc323903327</vt:lpwstr>
      </vt:variant>
      <vt:variant>
        <vt:i4>1900595</vt:i4>
      </vt:variant>
      <vt:variant>
        <vt:i4>170</vt:i4>
      </vt:variant>
      <vt:variant>
        <vt:i4>0</vt:i4>
      </vt:variant>
      <vt:variant>
        <vt:i4>5</vt:i4>
      </vt:variant>
      <vt:variant>
        <vt:lpwstr/>
      </vt:variant>
      <vt:variant>
        <vt:lpwstr>_Toc323903326</vt:lpwstr>
      </vt:variant>
      <vt:variant>
        <vt:i4>1900595</vt:i4>
      </vt:variant>
      <vt:variant>
        <vt:i4>164</vt:i4>
      </vt:variant>
      <vt:variant>
        <vt:i4>0</vt:i4>
      </vt:variant>
      <vt:variant>
        <vt:i4>5</vt:i4>
      </vt:variant>
      <vt:variant>
        <vt:lpwstr/>
      </vt:variant>
      <vt:variant>
        <vt:lpwstr>_Toc323903325</vt:lpwstr>
      </vt:variant>
      <vt:variant>
        <vt:i4>1900595</vt:i4>
      </vt:variant>
      <vt:variant>
        <vt:i4>158</vt:i4>
      </vt:variant>
      <vt:variant>
        <vt:i4>0</vt:i4>
      </vt:variant>
      <vt:variant>
        <vt:i4>5</vt:i4>
      </vt:variant>
      <vt:variant>
        <vt:lpwstr/>
      </vt:variant>
      <vt:variant>
        <vt:lpwstr>_Toc323903324</vt:lpwstr>
      </vt:variant>
      <vt:variant>
        <vt:i4>1900595</vt:i4>
      </vt:variant>
      <vt:variant>
        <vt:i4>152</vt:i4>
      </vt:variant>
      <vt:variant>
        <vt:i4>0</vt:i4>
      </vt:variant>
      <vt:variant>
        <vt:i4>5</vt:i4>
      </vt:variant>
      <vt:variant>
        <vt:lpwstr/>
      </vt:variant>
      <vt:variant>
        <vt:lpwstr>_Toc323903323</vt:lpwstr>
      </vt:variant>
      <vt:variant>
        <vt:i4>1900595</vt:i4>
      </vt:variant>
      <vt:variant>
        <vt:i4>146</vt:i4>
      </vt:variant>
      <vt:variant>
        <vt:i4>0</vt:i4>
      </vt:variant>
      <vt:variant>
        <vt:i4>5</vt:i4>
      </vt:variant>
      <vt:variant>
        <vt:lpwstr/>
      </vt:variant>
      <vt:variant>
        <vt:lpwstr>_Toc323903322</vt:lpwstr>
      </vt:variant>
      <vt:variant>
        <vt:i4>1900595</vt:i4>
      </vt:variant>
      <vt:variant>
        <vt:i4>140</vt:i4>
      </vt:variant>
      <vt:variant>
        <vt:i4>0</vt:i4>
      </vt:variant>
      <vt:variant>
        <vt:i4>5</vt:i4>
      </vt:variant>
      <vt:variant>
        <vt:lpwstr/>
      </vt:variant>
      <vt:variant>
        <vt:lpwstr>_Toc323903321</vt:lpwstr>
      </vt:variant>
      <vt:variant>
        <vt:i4>1900595</vt:i4>
      </vt:variant>
      <vt:variant>
        <vt:i4>134</vt:i4>
      </vt:variant>
      <vt:variant>
        <vt:i4>0</vt:i4>
      </vt:variant>
      <vt:variant>
        <vt:i4>5</vt:i4>
      </vt:variant>
      <vt:variant>
        <vt:lpwstr/>
      </vt:variant>
      <vt:variant>
        <vt:lpwstr>_Toc323903320</vt:lpwstr>
      </vt:variant>
      <vt:variant>
        <vt:i4>1966131</vt:i4>
      </vt:variant>
      <vt:variant>
        <vt:i4>128</vt:i4>
      </vt:variant>
      <vt:variant>
        <vt:i4>0</vt:i4>
      </vt:variant>
      <vt:variant>
        <vt:i4>5</vt:i4>
      </vt:variant>
      <vt:variant>
        <vt:lpwstr/>
      </vt:variant>
      <vt:variant>
        <vt:lpwstr>_Toc323903319</vt:lpwstr>
      </vt:variant>
      <vt:variant>
        <vt:i4>1966131</vt:i4>
      </vt:variant>
      <vt:variant>
        <vt:i4>122</vt:i4>
      </vt:variant>
      <vt:variant>
        <vt:i4>0</vt:i4>
      </vt:variant>
      <vt:variant>
        <vt:i4>5</vt:i4>
      </vt:variant>
      <vt:variant>
        <vt:lpwstr/>
      </vt:variant>
      <vt:variant>
        <vt:lpwstr>_Toc323903318</vt:lpwstr>
      </vt:variant>
      <vt:variant>
        <vt:i4>1966131</vt:i4>
      </vt:variant>
      <vt:variant>
        <vt:i4>116</vt:i4>
      </vt:variant>
      <vt:variant>
        <vt:i4>0</vt:i4>
      </vt:variant>
      <vt:variant>
        <vt:i4>5</vt:i4>
      </vt:variant>
      <vt:variant>
        <vt:lpwstr/>
      </vt:variant>
      <vt:variant>
        <vt:lpwstr>_Toc323903317</vt:lpwstr>
      </vt:variant>
      <vt:variant>
        <vt:i4>1966131</vt:i4>
      </vt:variant>
      <vt:variant>
        <vt:i4>110</vt:i4>
      </vt:variant>
      <vt:variant>
        <vt:i4>0</vt:i4>
      </vt:variant>
      <vt:variant>
        <vt:i4>5</vt:i4>
      </vt:variant>
      <vt:variant>
        <vt:lpwstr/>
      </vt:variant>
      <vt:variant>
        <vt:lpwstr>_Toc323903316</vt:lpwstr>
      </vt:variant>
      <vt:variant>
        <vt:i4>1966131</vt:i4>
      </vt:variant>
      <vt:variant>
        <vt:i4>104</vt:i4>
      </vt:variant>
      <vt:variant>
        <vt:i4>0</vt:i4>
      </vt:variant>
      <vt:variant>
        <vt:i4>5</vt:i4>
      </vt:variant>
      <vt:variant>
        <vt:lpwstr/>
      </vt:variant>
      <vt:variant>
        <vt:lpwstr>_Toc323903315</vt:lpwstr>
      </vt:variant>
      <vt:variant>
        <vt:i4>1966131</vt:i4>
      </vt:variant>
      <vt:variant>
        <vt:i4>98</vt:i4>
      </vt:variant>
      <vt:variant>
        <vt:i4>0</vt:i4>
      </vt:variant>
      <vt:variant>
        <vt:i4>5</vt:i4>
      </vt:variant>
      <vt:variant>
        <vt:lpwstr/>
      </vt:variant>
      <vt:variant>
        <vt:lpwstr>_Toc323903314</vt:lpwstr>
      </vt:variant>
      <vt:variant>
        <vt:i4>1966131</vt:i4>
      </vt:variant>
      <vt:variant>
        <vt:i4>92</vt:i4>
      </vt:variant>
      <vt:variant>
        <vt:i4>0</vt:i4>
      </vt:variant>
      <vt:variant>
        <vt:i4>5</vt:i4>
      </vt:variant>
      <vt:variant>
        <vt:lpwstr/>
      </vt:variant>
      <vt:variant>
        <vt:lpwstr>_Toc323903313</vt:lpwstr>
      </vt:variant>
      <vt:variant>
        <vt:i4>1966131</vt:i4>
      </vt:variant>
      <vt:variant>
        <vt:i4>86</vt:i4>
      </vt:variant>
      <vt:variant>
        <vt:i4>0</vt:i4>
      </vt:variant>
      <vt:variant>
        <vt:i4>5</vt:i4>
      </vt:variant>
      <vt:variant>
        <vt:lpwstr/>
      </vt:variant>
      <vt:variant>
        <vt:lpwstr>_Toc323903312</vt:lpwstr>
      </vt:variant>
      <vt:variant>
        <vt:i4>1966131</vt:i4>
      </vt:variant>
      <vt:variant>
        <vt:i4>80</vt:i4>
      </vt:variant>
      <vt:variant>
        <vt:i4>0</vt:i4>
      </vt:variant>
      <vt:variant>
        <vt:i4>5</vt:i4>
      </vt:variant>
      <vt:variant>
        <vt:lpwstr/>
      </vt:variant>
      <vt:variant>
        <vt:lpwstr>_Toc323903311</vt:lpwstr>
      </vt:variant>
      <vt:variant>
        <vt:i4>1966131</vt:i4>
      </vt:variant>
      <vt:variant>
        <vt:i4>74</vt:i4>
      </vt:variant>
      <vt:variant>
        <vt:i4>0</vt:i4>
      </vt:variant>
      <vt:variant>
        <vt:i4>5</vt:i4>
      </vt:variant>
      <vt:variant>
        <vt:lpwstr/>
      </vt:variant>
      <vt:variant>
        <vt:lpwstr>_Toc323903310</vt:lpwstr>
      </vt:variant>
      <vt:variant>
        <vt:i4>2031667</vt:i4>
      </vt:variant>
      <vt:variant>
        <vt:i4>68</vt:i4>
      </vt:variant>
      <vt:variant>
        <vt:i4>0</vt:i4>
      </vt:variant>
      <vt:variant>
        <vt:i4>5</vt:i4>
      </vt:variant>
      <vt:variant>
        <vt:lpwstr/>
      </vt:variant>
      <vt:variant>
        <vt:lpwstr>_Toc323903309</vt:lpwstr>
      </vt:variant>
      <vt:variant>
        <vt:i4>2031667</vt:i4>
      </vt:variant>
      <vt:variant>
        <vt:i4>62</vt:i4>
      </vt:variant>
      <vt:variant>
        <vt:i4>0</vt:i4>
      </vt:variant>
      <vt:variant>
        <vt:i4>5</vt:i4>
      </vt:variant>
      <vt:variant>
        <vt:lpwstr/>
      </vt:variant>
      <vt:variant>
        <vt:lpwstr>_Toc323903308</vt:lpwstr>
      </vt:variant>
      <vt:variant>
        <vt:i4>2031667</vt:i4>
      </vt:variant>
      <vt:variant>
        <vt:i4>56</vt:i4>
      </vt:variant>
      <vt:variant>
        <vt:i4>0</vt:i4>
      </vt:variant>
      <vt:variant>
        <vt:i4>5</vt:i4>
      </vt:variant>
      <vt:variant>
        <vt:lpwstr/>
      </vt:variant>
      <vt:variant>
        <vt:lpwstr>_Toc323903307</vt:lpwstr>
      </vt:variant>
      <vt:variant>
        <vt:i4>2031667</vt:i4>
      </vt:variant>
      <vt:variant>
        <vt:i4>50</vt:i4>
      </vt:variant>
      <vt:variant>
        <vt:i4>0</vt:i4>
      </vt:variant>
      <vt:variant>
        <vt:i4>5</vt:i4>
      </vt:variant>
      <vt:variant>
        <vt:lpwstr/>
      </vt:variant>
      <vt:variant>
        <vt:lpwstr>_Toc323903306</vt:lpwstr>
      </vt:variant>
      <vt:variant>
        <vt:i4>2031667</vt:i4>
      </vt:variant>
      <vt:variant>
        <vt:i4>44</vt:i4>
      </vt:variant>
      <vt:variant>
        <vt:i4>0</vt:i4>
      </vt:variant>
      <vt:variant>
        <vt:i4>5</vt:i4>
      </vt:variant>
      <vt:variant>
        <vt:lpwstr/>
      </vt:variant>
      <vt:variant>
        <vt:lpwstr>_Toc323903305</vt:lpwstr>
      </vt:variant>
      <vt:variant>
        <vt:i4>2031667</vt:i4>
      </vt:variant>
      <vt:variant>
        <vt:i4>38</vt:i4>
      </vt:variant>
      <vt:variant>
        <vt:i4>0</vt:i4>
      </vt:variant>
      <vt:variant>
        <vt:i4>5</vt:i4>
      </vt:variant>
      <vt:variant>
        <vt:lpwstr/>
      </vt:variant>
      <vt:variant>
        <vt:lpwstr>_Toc323903304</vt:lpwstr>
      </vt:variant>
      <vt:variant>
        <vt:i4>2031667</vt:i4>
      </vt:variant>
      <vt:variant>
        <vt:i4>32</vt:i4>
      </vt:variant>
      <vt:variant>
        <vt:i4>0</vt:i4>
      </vt:variant>
      <vt:variant>
        <vt:i4>5</vt:i4>
      </vt:variant>
      <vt:variant>
        <vt:lpwstr/>
      </vt:variant>
      <vt:variant>
        <vt:lpwstr>_Toc323903303</vt:lpwstr>
      </vt:variant>
      <vt:variant>
        <vt:i4>2031667</vt:i4>
      </vt:variant>
      <vt:variant>
        <vt:i4>26</vt:i4>
      </vt:variant>
      <vt:variant>
        <vt:i4>0</vt:i4>
      </vt:variant>
      <vt:variant>
        <vt:i4>5</vt:i4>
      </vt:variant>
      <vt:variant>
        <vt:lpwstr/>
      </vt:variant>
      <vt:variant>
        <vt:lpwstr>_Toc323903302</vt:lpwstr>
      </vt:variant>
      <vt:variant>
        <vt:i4>2031667</vt:i4>
      </vt:variant>
      <vt:variant>
        <vt:i4>20</vt:i4>
      </vt:variant>
      <vt:variant>
        <vt:i4>0</vt:i4>
      </vt:variant>
      <vt:variant>
        <vt:i4>5</vt:i4>
      </vt:variant>
      <vt:variant>
        <vt:lpwstr/>
      </vt:variant>
      <vt:variant>
        <vt:lpwstr>_Toc323903301</vt:lpwstr>
      </vt:variant>
      <vt:variant>
        <vt:i4>2031667</vt:i4>
      </vt:variant>
      <vt:variant>
        <vt:i4>14</vt:i4>
      </vt:variant>
      <vt:variant>
        <vt:i4>0</vt:i4>
      </vt:variant>
      <vt:variant>
        <vt:i4>5</vt:i4>
      </vt:variant>
      <vt:variant>
        <vt:lpwstr/>
      </vt:variant>
      <vt:variant>
        <vt:lpwstr>_Toc323903300</vt:lpwstr>
      </vt:variant>
      <vt:variant>
        <vt:i4>1441842</vt:i4>
      </vt:variant>
      <vt:variant>
        <vt:i4>8</vt:i4>
      </vt:variant>
      <vt:variant>
        <vt:i4>0</vt:i4>
      </vt:variant>
      <vt:variant>
        <vt:i4>5</vt:i4>
      </vt:variant>
      <vt:variant>
        <vt:lpwstr/>
      </vt:variant>
      <vt:variant>
        <vt:lpwstr>_Toc323903299</vt:lpwstr>
      </vt:variant>
      <vt:variant>
        <vt:i4>1441842</vt:i4>
      </vt:variant>
      <vt:variant>
        <vt:i4>2</vt:i4>
      </vt:variant>
      <vt:variant>
        <vt:i4>0</vt:i4>
      </vt:variant>
      <vt:variant>
        <vt:i4>5</vt:i4>
      </vt:variant>
      <vt:variant>
        <vt:lpwstr/>
      </vt:variant>
      <vt:variant>
        <vt:lpwstr>_Toc323903298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Meissinger, Sergio Luciano</dc:creator>
  <cp:lastModifiedBy>ar0slm</cp:lastModifiedBy>
  <cp:revision>219</cp:revision>
  <cp:lastPrinted>2013-10-25T17:05:00Z</cp:lastPrinted>
  <dcterms:created xsi:type="dcterms:W3CDTF">2013-10-18T12:41:00Z</dcterms:created>
  <dcterms:modified xsi:type="dcterms:W3CDTF">2013-11-27T15:12:00Z</dcterms:modified>
</cp:coreProperties>
</file>